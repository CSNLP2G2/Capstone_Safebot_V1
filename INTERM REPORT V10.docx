
<file path=[Content_Types].xml><?xml version="1.0" encoding="utf-8"?>
<Types xmlns="http://schemas.openxmlformats.org/package/2006/content-types">
  <Default Extension="emf" ContentType="image/x-emf"/>
  <Default Extension="gif" ContentType="image/gi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260DA" w14:textId="7CF12CAF" w:rsidR="004048B0" w:rsidRPr="004048B0" w:rsidRDefault="006A192E" w:rsidP="008F1ABD">
      <w:pPr>
        <w:pStyle w:val="CoverInfo"/>
        <w:spacing w:before="0"/>
        <w:jc w:val="left"/>
        <w:rPr>
          <w:noProof/>
          <w:lang w:eastAsia="en-AU"/>
        </w:rPr>
      </w:pPr>
      <w:r>
        <w:rPr>
          <w:noProof/>
        </w:rPr>
        <mc:AlternateContent>
          <mc:Choice Requires="wpg">
            <w:drawing>
              <wp:anchor distT="0" distB="0" distL="114300" distR="114300" simplePos="0" relativeHeight="251640320" behindDoc="1" locked="1" layoutInCell="1" allowOverlap="1" wp14:anchorId="51A39A76" wp14:editId="086E52B8">
                <wp:simplePos x="0" y="0"/>
                <wp:positionH relativeFrom="column">
                  <wp:posOffset>-457200</wp:posOffset>
                </wp:positionH>
                <wp:positionV relativeFrom="paragraph">
                  <wp:posOffset>-457200</wp:posOffset>
                </wp:positionV>
                <wp:extent cx="7772400" cy="1005840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srcRect/>
                          <a:stretch>
                            <a:fillRect/>
                          </a:stretch>
                        </pic:blipFill>
                        <pic:spPr bwMode="auto">
                          <a:xfrm>
                            <a:off x="2202180" y="4411980"/>
                            <a:ext cx="3373755" cy="51181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7342B51" id="Group 4" o:spid="_x0000_s1026" style="position:absolute;margin-left:-36pt;margin-top:-36pt;width:612pt;height:11in;z-index:-251692544"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MKpEAKpEAKpEAKpEBK&#10;HlLqbUApQwqkQAqkQAqkQEoMKZACKZACKZACKZACKXlIqbcBpQwpkAIpkAIpkAIpMaRACqRACqRA&#10;CqRACqTkIaXe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">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0323E74" w14:textId="77777777" w:rsidTr="00FA7409">
        <w:trPr>
          <w:trHeight w:val="4320"/>
        </w:trPr>
        <w:tc>
          <w:tcPr>
            <w:tcW w:w="10800" w:type="dxa"/>
          </w:tcPr>
          <w:p w14:paraId="761A761D" w14:textId="3AF11E43" w:rsidR="004048B0" w:rsidRPr="004048B0" w:rsidRDefault="006653DF" w:rsidP="004048B0">
            <w:pPr>
              <w:jc w:val="center"/>
              <w:outlineLvl w:val="0"/>
              <w:rPr>
                <w:rFonts w:asciiTheme="majorHAnsi" w:hAnsiTheme="majorHAnsi" w:cstheme="majorHAnsi"/>
                <w:caps/>
                <w:color w:val="FFFFFF" w:themeColor="background1"/>
                <w:sz w:val="96"/>
                <w:szCs w:val="96"/>
              </w:rPr>
            </w:pPr>
            <w:r>
              <w:rPr>
                <w:noProof/>
              </w:rPr>
              <w:drawing>
                <wp:anchor distT="0" distB="0" distL="114300" distR="114300" simplePos="0" relativeHeight="251650560" behindDoc="0" locked="0" layoutInCell="1" allowOverlap="1" wp14:anchorId="17E442D5" wp14:editId="0B681126">
                  <wp:simplePos x="0" y="0"/>
                  <wp:positionH relativeFrom="column">
                    <wp:posOffset>2278380</wp:posOffset>
                  </wp:positionH>
                  <wp:positionV relativeFrom="paragraph">
                    <wp:posOffset>941070</wp:posOffset>
                  </wp:positionV>
                  <wp:extent cx="2164080" cy="1623060"/>
                  <wp:effectExtent l="0" t="0" r="0" b="0"/>
                  <wp:wrapNone/>
                  <wp:docPr id="1109" name="Picture 1109" descr="Cute chat bot icon | Robot logo, Robot icon, Chatbo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te chat bot icon | Robot logo, Robot icon, Chatbot design"/>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10000" b="90000" l="10000" r="90000">
                                        <a14:foregroundMark x1="19875" y1="44000" x2="19875" y2="44000"/>
                                        <a14:foregroundMark x1="66750" y1="77167" x2="66750" y2="77167"/>
                                        <a14:foregroundMark x1="71000" y1="71500" x2="71000" y2="715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64080" cy="1623060"/>
                          </a:xfrm>
                          <a:prstGeom prst="rect">
                            <a:avLst/>
                          </a:prstGeom>
                          <a:noFill/>
                          <a:ln>
                            <a:noFill/>
                          </a:ln>
                        </pic:spPr>
                      </pic:pic>
                    </a:graphicData>
                  </a:graphic>
                </wp:anchor>
              </w:drawing>
            </w:r>
          </w:p>
        </w:tc>
      </w:tr>
      <w:tr w:rsidR="004048B0" w:rsidRPr="004048B0" w14:paraId="66086AD2" w14:textId="77777777" w:rsidTr="008F1ABD">
        <w:trPr>
          <w:trHeight w:val="944"/>
        </w:trPr>
        <w:tc>
          <w:tcPr>
            <w:tcW w:w="10800" w:type="dxa"/>
            <w:vAlign w:val="center"/>
          </w:tcPr>
          <w:p w14:paraId="5292D529" w14:textId="2099C505" w:rsidR="004048B0" w:rsidRPr="004048B0" w:rsidRDefault="00B36C2B" w:rsidP="004048B0">
            <w:pPr>
              <w:pStyle w:val="Title"/>
            </w:pPr>
            <w:r>
              <w:t>INTER</w:t>
            </w:r>
            <w:r w:rsidR="00A2015D">
              <w:t>I</w:t>
            </w:r>
            <w:r>
              <w:t>M REPORT</w:t>
            </w:r>
          </w:p>
        </w:tc>
      </w:tr>
      <w:tr w:rsidR="004048B0" w:rsidRPr="004048B0" w14:paraId="7B0EBB4C" w14:textId="77777777" w:rsidTr="008F1ABD">
        <w:trPr>
          <w:trHeight w:val="1528"/>
        </w:trPr>
        <w:tc>
          <w:tcPr>
            <w:tcW w:w="10800" w:type="dxa"/>
            <w:vAlign w:val="center"/>
          </w:tcPr>
          <w:p w14:paraId="6BF6EDD3" w14:textId="37F1F3C2" w:rsidR="004048B0" w:rsidRPr="004048B0" w:rsidRDefault="00B36C2B" w:rsidP="004048B0">
            <w:pPr>
              <w:pStyle w:val="Subtitle"/>
              <w:framePr w:wrap="auto" w:vAnchor="margin" w:hAnchor="text" w:yAlign="inline"/>
            </w:pPr>
            <w:r>
              <w:t>SAFEBOT PROJECT</w:t>
            </w:r>
          </w:p>
        </w:tc>
      </w:tr>
      <w:tr w:rsidR="004048B0" w:rsidRPr="004048B0" w14:paraId="162E7DBE" w14:textId="77777777" w:rsidTr="008F1ABD">
        <w:trPr>
          <w:trHeight w:val="6491"/>
        </w:trPr>
        <w:tc>
          <w:tcPr>
            <w:tcW w:w="10800" w:type="dxa"/>
            <w:vAlign w:val="bottom"/>
          </w:tcPr>
          <w:p w14:paraId="7F34585A" w14:textId="4F22C3A9" w:rsidR="004048B0" w:rsidRPr="004048B0" w:rsidRDefault="00154B87" w:rsidP="004048B0">
            <w:pPr>
              <w:pStyle w:val="CoverInfo"/>
              <w:rPr>
                <w:noProof/>
              </w:rPr>
            </w:pPr>
            <w:r w:rsidRPr="00F419F7">
              <w:rPr>
                <w:noProof/>
              </w:rPr>
              <w:drawing>
                <wp:anchor distT="0" distB="0" distL="114300" distR="114300" simplePos="0" relativeHeight="251653632" behindDoc="0" locked="0" layoutInCell="1" allowOverlap="1" wp14:anchorId="576635F9" wp14:editId="32668A0A">
                  <wp:simplePos x="0" y="0"/>
                  <wp:positionH relativeFrom="column">
                    <wp:posOffset>335280</wp:posOffset>
                  </wp:positionH>
                  <wp:positionV relativeFrom="paragraph">
                    <wp:posOffset>-3641725</wp:posOffset>
                  </wp:positionV>
                  <wp:extent cx="6042660" cy="2486660"/>
                  <wp:effectExtent l="0" t="0" r="0" b="8890"/>
                  <wp:wrapNone/>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alphaModFix amt="50000"/>
                            <a:extLst>
                              <a:ext uri="{28A0092B-C50C-407E-A947-70E740481C1C}">
                                <a14:useLocalDpi xmlns:a14="http://schemas.microsoft.com/office/drawing/2010/main" val="0"/>
                              </a:ext>
                            </a:extLst>
                          </a:blip>
                          <a:stretch>
                            <a:fillRect/>
                          </a:stretch>
                        </pic:blipFill>
                        <pic:spPr>
                          <a:xfrm>
                            <a:off x="0" y="0"/>
                            <a:ext cx="6042660" cy="24866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749FB" w:rsidRPr="009749FB">
              <w:rPr>
                <w:noProof/>
              </w:rPr>
              <w:drawing>
                <wp:anchor distT="0" distB="0" distL="114300" distR="114300" simplePos="0" relativeHeight="251641344" behindDoc="0" locked="0" layoutInCell="1" allowOverlap="1" wp14:anchorId="464068EB" wp14:editId="22CA740E">
                  <wp:simplePos x="0" y="0"/>
                  <wp:positionH relativeFrom="column">
                    <wp:posOffset>2562225</wp:posOffset>
                  </wp:positionH>
                  <wp:positionV relativeFrom="paragraph">
                    <wp:posOffset>-733425</wp:posOffset>
                  </wp:positionV>
                  <wp:extent cx="1760855" cy="655320"/>
                  <wp:effectExtent l="0" t="0" r="0" b="0"/>
                  <wp:wrapNone/>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8"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760855" cy="655320"/>
                          </a:xfrm>
                          <a:prstGeom prst="rect">
                            <a:avLst/>
                          </a:prstGeom>
                        </pic:spPr>
                      </pic:pic>
                    </a:graphicData>
                  </a:graphic>
                  <wp14:sizeRelH relativeFrom="margin">
                    <wp14:pctWidth>0</wp14:pctWidth>
                  </wp14:sizeRelH>
                  <wp14:sizeRelV relativeFrom="margin">
                    <wp14:pctHeight>0</wp14:pctHeight>
                  </wp14:sizeRelV>
                </wp:anchor>
              </w:drawing>
            </w:r>
            <w:r w:rsidR="00B36C2B">
              <w:rPr>
                <w:noProof/>
              </w:rPr>
              <w:t xml:space="preserve">CAPSTONE </w:t>
            </w:r>
            <w:r w:rsidR="00A2015D">
              <w:rPr>
                <w:noProof/>
              </w:rPr>
              <w:t>PROJECT</w:t>
            </w:r>
            <w:r w:rsidR="004048B0" w:rsidRPr="004048B0">
              <w:rPr>
                <w:noProof/>
              </w:rPr>
              <w:t xml:space="preserve"> </w:t>
            </w:r>
            <w:sdt>
              <w:sdtPr>
                <w:rPr>
                  <w:noProof/>
                </w:rPr>
                <w:id w:val="-1690362417"/>
                <w:placeholder>
                  <w:docPart w:val="9358D6206A464C99B09BBB442F8B714F"/>
                </w:placeholder>
                <w:temporary/>
                <w:showingPlcHdr/>
                <w15:appearance w15:val="hidden"/>
              </w:sdtPr>
              <w:sdtEndPr/>
              <w:sdtContent>
                <w:r w:rsidR="004048B0" w:rsidRPr="004048B0">
                  <w:rPr>
                    <w:noProof/>
                  </w:rPr>
                  <w:t>|</w:t>
                </w:r>
              </w:sdtContent>
            </w:sdt>
            <w:r w:rsidR="004048B0" w:rsidRPr="004048B0">
              <w:rPr>
                <w:noProof/>
              </w:rPr>
              <w:t xml:space="preserve"> </w:t>
            </w:r>
            <w:r w:rsidR="00C442B7">
              <w:rPr>
                <w:noProof/>
              </w:rPr>
              <w:t>NLP</w:t>
            </w:r>
            <w:r w:rsidR="002D16F2">
              <w:rPr>
                <w:noProof/>
              </w:rPr>
              <w:t xml:space="preserve"> </w:t>
            </w:r>
            <w:r w:rsidR="00C442B7">
              <w:rPr>
                <w:noProof/>
              </w:rPr>
              <w:t>2 GROUP 2</w:t>
            </w:r>
          </w:p>
        </w:tc>
      </w:tr>
    </w:tbl>
    <w:p w14:paraId="109A9E0B" w14:textId="77777777" w:rsidR="00B678B1" w:rsidRPr="004048B0" w:rsidRDefault="00B678B1" w:rsidP="004048B0"/>
    <w:p w14:paraId="16ADD26E"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72CB4089" w14:textId="476B457B" w:rsidR="00EA4D0A" w:rsidRDefault="0002288D">
      <w:r>
        <w:rPr>
          <w:noProof/>
        </w:rPr>
        <w:lastRenderedPageBreak/>
        <w:drawing>
          <wp:anchor distT="0" distB="0" distL="114300" distR="114300" simplePos="0" relativeHeight="251662848" behindDoc="1" locked="0" layoutInCell="1" allowOverlap="1" wp14:anchorId="3EDB7D53" wp14:editId="4BD30F6F">
            <wp:simplePos x="0" y="0"/>
            <wp:positionH relativeFrom="margin">
              <wp:posOffset>-2895600</wp:posOffset>
            </wp:positionH>
            <wp:positionV relativeFrom="paragraph">
              <wp:posOffset>-1933576</wp:posOffset>
            </wp:positionV>
            <wp:extent cx="14820900" cy="11687175"/>
            <wp:effectExtent l="0" t="0" r="0" b="9525"/>
            <wp:wrapNone/>
            <wp:docPr id="163" name="Picture 163" descr="A picture containing nature, canyon, valley, high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nature, canyon, valley, highland&#10;&#10;Description automatically generated"/>
                    <pic:cNvPicPr/>
                  </pic:nvPicPr>
                  <pic:blipFill>
                    <a:blip r:embed="rId22" cstate="print">
                      <a:alphaModFix amt="50000"/>
                      <a:extLst>
                        <a:ext uri="{28A0092B-C50C-407E-A947-70E740481C1C}">
                          <a14:useLocalDpi xmlns:a14="http://schemas.microsoft.com/office/drawing/2010/main" val="0"/>
                        </a:ext>
                      </a:extLst>
                    </a:blip>
                    <a:stretch>
                      <a:fillRect/>
                    </a:stretch>
                  </pic:blipFill>
                  <pic:spPr>
                    <a:xfrm>
                      <a:off x="0" y="0"/>
                      <a:ext cx="14821305" cy="11687494"/>
                    </a:xfrm>
                    <a:prstGeom prst="rect">
                      <a:avLst/>
                    </a:prstGeom>
                    <a:gradFill>
                      <a:gsLst>
                        <a:gs pos="0">
                          <a:schemeClr val="accent1">
                            <a:lumMod val="5000"/>
                            <a:lumOff val="95000"/>
                            <a:alpha val="4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imes New Roman"/>
          <w:color w:val="auto"/>
          <w:sz w:val="40"/>
          <w:szCs w:val="40"/>
        </w:rPr>
        <w:id w:val="2022809594"/>
        <w:docPartObj>
          <w:docPartGallery w:val="Table of Contents"/>
          <w:docPartUnique/>
        </w:docPartObj>
      </w:sdtPr>
      <w:sdtEndPr>
        <w:rPr>
          <w:sz w:val="28"/>
          <w:szCs w:val="28"/>
        </w:rPr>
      </w:sdtEndPr>
      <w:sdtContent>
        <w:p w14:paraId="3751A0A8" w14:textId="5E142F66" w:rsidR="00EA4D0A" w:rsidRPr="0077132D" w:rsidRDefault="00EA4D0A">
          <w:pPr>
            <w:pStyle w:val="TOCHeading"/>
            <w:rPr>
              <w:b/>
              <w:bCs/>
              <w:sz w:val="56"/>
              <w:szCs w:val="56"/>
            </w:rPr>
          </w:pPr>
          <w:r w:rsidRPr="0077132D">
            <w:rPr>
              <w:b/>
              <w:bCs/>
              <w:sz w:val="56"/>
              <w:szCs w:val="56"/>
            </w:rPr>
            <w:t>Table of Contents</w:t>
          </w:r>
        </w:p>
        <w:p w14:paraId="518D1184" w14:textId="4A9A6CCB" w:rsidR="00EA4D0A" w:rsidRPr="0077132D" w:rsidRDefault="00EA4D0A">
          <w:pPr>
            <w:pStyle w:val="TOC1"/>
            <w:rPr>
              <w:sz w:val="28"/>
              <w:szCs w:val="28"/>
            </w:rPr>
          </w:pPr>
          <w:r w:rsidRPr="0077132D">
            <w:rPr>
              <w:b/>
              <w:bCs/>
              <w:sz w:val="28"/>
              <w:szCs w:val="28"/>
            </w:rPr>
            <w:t>Summary</w:t>
          </w:r>
          <w:r w:rsidRPr="0077132D">
            <w:rPr>
              <w:sz w:val="28"/>
              <w:szCs w:val="28"/>
            </w:rPr>
            <w:ptab w:relativeTo="margin" w:alignment="right" w:leader="dot"/>
          </w:r>
          <w:r w:rsidR="00044B97" w:rsidRPr="0077132D">
            <w:rPr>
              <w:b/>
              <w:bCs/>
              <w:sz w:val="28"/>
              <w:szCs w:val="28"/>
            </w:rPr>
            <w:t>3</w:t>
          </w:r>
        </w:p>
        <w:p w14:paraId="2BE5CF8B" w14:textId="6852B04D" w:rsidR="00EA4D0A" w:rsidRPr="0077132D" w:rsidRDefault="003237BF">
          <w:pPr>
            <w:pStyle w:val="TOC2"/>
            <w:ind w:left="216"/>
            <w:rPr>
              <w:sz w:val="28"/>
              <w:szCs w:val="28"/>
            </w:rPr>
          </w:pPr>
          <w:r w:rsidRPr="0077132D">
            <w:rPr>
              <w:sz w:val="28"/>
              <w:szCs w:val="28"/>
            </w:rPr>
            <w:t>Abstract</w:t>
          </w:r>
          <w:r w:rsidR="00EA4D0A" w:rsidRPr="0077132D">
            <w:rPr>
              <w:sz w:val="28"/>
              <w:szCs w:val="28"/>
            </w:rPr>
            <w:ptab w:relativeTo="margin" w:alignment="right" w:leader="dot"/>
          </w:r>
          <w:r w:rsidR="00044B97" w:rsidRPr="0077132D">
            <w:rPr>
              <w:sz w:val="28"/>
              <w:szCs w:val="28"/>
            </w:rPr>
            <w:t>4</w:t>
          </w:r>
        </w:p>
        <w:p w14:paraId="2A57D220" w14:textId="5B788BFA" w:rsidR="00EA4D0A" w:rsidRPr="0077132D" w:rsidRDefault="004305EF">
          <w:pPr>
            <w:pStyle w:val="TOC3"/>
            <w:ind w:left="446"/>
            <w:rPr>
              <w:sz w:val="28"/>
              <w:szCs w:val="28"/>
            </w:rPr>
          </w:pPr>
          <w:r w:rsidRPr="0077132D">
            <w:rPr>
              <w:sz w:val="28"/>
              <w:szCs w:val="28"/>
            </w:rPr>
            <w:t>Problem Statement</w:t>
          </w:r>
          <w:r w:rsidR="00EA4D0A" w:rsidRPr="0077132D">
            <w:rPr>
              <w:sz w:val="28"/>
              <w:szCs w:val="28"/>
            </w:rPr>
            <w:ptab w:relativeTo="margin" w:alignment="right" w:leader="dot"/>
          </w:r>
          <w:r w:rsidR="00044B97" w:rsidRPr="0077132D">
            <w:rPr>
              <w:sz w:val="28"/>
              <w:szCs w:val="28"/>
            </w:rPr>
            <w:t>5</w:t>
          </w:r>
        </w:p>
        <w:p w14:paraId="7B0FA6DD" w14:textId="00FB629E" w:rsidR="00044B97" w:rsidRPr="0077132D" w:rsidRDefault="00044B97" w:rsidP="00044B97">
          <w:pPr>
            <w:pStyle w:val="TOC3"/>
            <w:ind w:left="446"/>
            <w:rPr>
              <w:sz w:val="28"/>
              <w:szCs w:val="28"/>
            </w:rPr>
          </w:pPr>
          <w:r w:rsidRPr="0077132D">
            <w:rPr>
              <w:sz w:val="28"/>
              <w:szCs w:val="28"/>
            </w:rPr>
            <w:t>Insights</w:t>
          </w:r>
          <w:r w:rsidRPr="0077132D">
            <w:rPr>
              <w:sz w:val="28"/>
              <w:szCs w:val="28"/>
            </w:rPr>
            <w:ptab w:relativeTo="margin" w:alignment="right" w:leader="dot"/>
          </w:r>
          <w:r w:rsidRPr="0077132D">
            <w:rPr>
              <w:sz w:val="28"/>
              <w:szCs w:val="28"/>
            </w:rPr>
            <w:t>5</w:t>
          </w:r>
        </w:p>
        <w:p w14:paraId="44013ECE" w14:textId="77777777" w:rsidR="004305EF" w:rsidRPr="003F594C" w:rsidRDefault="004305EF" w:rsidP="004305EF">
          <w:pPr>
            <w:rPr>
              <w:sz w:val="28"/>
              <w:szCs w:val="28"/>
              <w14:textOutline w14:w="9525" w14:cap="rnd" w14:cmpd="sng" w14:algn="ctr">
                <w14:solidFill>
                  <w14:schemeClr w14:val="accent1"/>
                </w14:solidFill>
                <w14:prstDash w14:val="solid"/>
                <w14:bevel/>
              </w14:textOutline>
            </w:rPr>
          </w:pPr>
        </w:p>
        <w:p w14:paraId="0624EC2C" w14:textId="06F9D0FA" w:rsidR="00EA4D0A" w:rsidRPr="0077132D" w:rsidRDefault="00E64A89">
          <w:pPr>
            <w:pStyle w:val="TOC1"/>
            <w:rPr>
              <w:b/>
              <w:bCs/>
              <w:sz w:val="28"/>
              <w:szCs w:val="28"/>
            </w:rPr>
          </w:pPr>
          <w:r>
            <w:rPr>
              <w:b/>
              <w:bCs/>
              <w:sz w:val="28"/>
              <w:szCs w:val="28"/>
            </w:rPr>
            <w:t>Objective</w:t>
          </w:r>
          <w:r w:rsidR="00EA4D0A" w:rsidRPr="0077132D">
            <w:rPr>
              <w:sz w:val="28"/>
              <w:szCs w:val="28"/>
            </w:rPr>
            <w:ptab w:relativeTo="margin" w:alignment="right" w:leader="dot"/>
          </w:r>
          <w:r w:rsidR="00EF4327" w:rsidRPr="0077132D">
            <w:rPr>
              <w:b/>
              <w:bCs/>
              <w:sz w:val="28"/>
              <w:szCs w:val="28"/>
            </w:rPr>
            <w:t>7</w:t>
          </w:r>
        </w:p>
        <w:p w14:paraId="57F55A7C" w14:textId="77777777" w:rsidR="00EF4327" w:rsidRPr="0077132D" w:rsidRDefault="00EF4327" w:rsidP="00044B97">
          <w:pPr>
            <w:pStyle w:val="TOC1"/>
            <w:rPr>
              <w:b/>
              <w:bCs/>
              <w:sz w:val="28"/>
              <w:szCs w:val="28"/>
            </w:rPr>
          </w:pPr>
        </w:p>
        <w:p w14:paraId="2BE56AC5" w14:textId="5ABE792A" w:rsidR="00044B97" w:rsidRPr="0077132D" w:rsidRDefault="00044B97" w:rsidP="00044B97">
          <w:pPr>
            <w:pStyle w:val="TOC1"/>
            <w:rPr>
              <w:sz w:val="28"/>
              <w:szCs w:val="28"/>
            </w:rPr>
          </w:pPr>
          <w:r w:rsidRPr="0077132D">
            <w:rPr>
              <w:b/>
              <w:bCs/>
              <w:sz w:val="28"/>
              <w:szCs w:val="28"/>
            </w:rPr>
            <w:t>Exploratory Data Analysis</w:t>
          </w:r>
          <w:r w:rsidRPr="0077132D">
            <w:rPr>
              <w:sz w:val="28"/>
              <w:szCs w:val="28"/>
            </w:rPr>
            <w:ptab w:relativeTo="margin" w:alignment="right" w:leader="dot"/>
          </w:r>
          <w:r w:rsidR="00EF4327" w:rsidRPr="0077132D">
            <w:rPr>
              <w:b/>
              <w:bCs/>
              <w:sz w:val="28"/>
              <w:szCs w:val="28"/>
            </w:rPr>
            <w:t>8</w:t>
          </w:r>
        </w:p>
        <w:p w14:paraId="617D3278" w14:textId="3D08F4A5" w:rsidR="00512377" w:rsidRPr="0077132D" w:rsidRDefault="009066AB" w:rsidP="00EF4327">
          <w:pPr>
            <w:pStyle w:val="TOC2"/>
            <w:ind w:left="216"/>
            <w:rPr>
              <w:sz w:val="28"/>
              <w:szCs w:val="28"/>
            </w:rPr>
          </w:pPr>
          <w:r w:rsidRPr="0077132D">
            <w:rPr>
              <w:sz w:val="28"/>
              <w:szCs w:val="28"/>
            </w:rPr>
            <w:t>What’s</w:t>
          </w:r>
          <w:r w:rsidR="00044B97" w:rsidRPr="0077132D">
            <w:rPr>
              <w:sz w:val="28"/>
              <w:szCs w:val="28"/>
            </w:rPr>
            <w:t xml:space="preserve"> </w:t>
          </w:r>
          <w:proofErr w:type="gramStart"/>
          <w:r w:rsidR="00044B97" w:rsidRPr="0077132D">
            <w:rPr>
              <w:sz w:val="28"/>
              <w:szCs w:val="28"/>
            </w:rPr>
            <w:t>Next</w:t>
          </w:r>
          <w:r>
            <w:rPr>
              <w:sz w:val="28"/>
              <w:szCs w:val="28"/>
            </w:rPr>
            <w:t xml:space="preserve"> ?</w:t>
          </w:r>
          <w:proofErr w:type="gramEnd"/>
          <w:r w:rsidR="00EA4D0A" w:rsidRPr="0077132D">
            <w:rPr>
              <w:sz w:val="28"/>
              <w:szCs w:val="28"/>
            </w:rPr>
            <w:ptab w:relativeTo="margin" w:alignment="right" w:leader="dot"/>
          </w:r>
          <w:r w:rsidR="00EF4327" w:rsidRPr="0077132D">
            <w:rPr>
              <w:sz w:val="28"/>
              <w:szCs w:val="28"/>
            </w:rPr>
            <w:t>9</w:t>
          </w:r>
        </w:p>
        <w:p w14:paraId="0CC5F431" w14:textId="77777777" w:rsidR="00EF4327" w:rsidRPr="006A5C95" w:rsidRDefault="00EF4327" w:rsidP="00512377">
          <w:pPr>
            <w:pStyle w:val="TOC1"/>
            <w:rPr>
              <w:b/>
              <w:bCs/>
              <w:sz w:val="28"/>
              <w:szCs w:val="28"/>
            </w:rPr>
          </w:pPr>
        </w:p>
        <w:p w14:paraId="03E97FF4" w14:textId="7BB8EAEF" w:rsidR="00512377" w:rsidRPr="0077132D" w:rsidRDefault="00512377" w:rsidP="00512377">
          <w:pPr>
            <w:pStyle w:val="TOC1"/>
            <w:rPr>
              <w:sz w:val="28"/>
              <w:szCs w:val="28"/>
            </w:rPr>
          </w:pPr>
          <w:r w:rsidRPr="0077132D">
            <w:rPr>
              <w:b/>
              <w:bCs/>
              <w:sz w:val="28"/>
              <w:szCs w:val="28"/>
            </w:rPr>
            <w:t>The Architecture</w:t>
          </w:r>
          <w:r w:rsidRPr="0077132D">
            <w:rPr>
              <w:sz w:val="28"/>
              <w:szCs w:val="28"/>
            </w:rPr>
            <w:ptab w:relativeTo="margin" w:alignment="right" w:leader="dot"/>
          </w:r>
          <w:r w:rsidR="00EF4327" w:rsidRPr="0077132D">
            <w:rPr>
              <w:b/>
              <w:bCs/>
              <w:sz w:val="28"/>
              <w:szCs w:val="28"/>
            </w:rPr>
            <w:t>10</w:t>
          </w:r>
        </w:p>
        <w:p w14:paraId="0D899B00" w14:textId="695EC852" w:rsidR="00D37020" w:rsidRPr="0077132D" w:rsidRDefault="00D37020" w:rsidP="00D37020">
          <w:pPr>
            <w:pStyle w:val="TOC1"/>
            <w:rPr>
              <w:sz w:val="28"/>
              <w:szCs w:val="28"/>
            </w:rPr>
          </w:pPr>
          <w:r w:rsidRPr="0077132D">
            <w:rPr>
              <w:b/>
              <w:bCs/>
              <w:sz w:val="28"/>
              <w:szCs w:val="28"/>
            </w:rPr>
            <w:t>The Snapshot of the BOT</w:t>
          </w:r>
          <w:r w:rsidRPr="0077132D">
            <w:rPr>
              <w:sz w:val="28"/>
              <w:szCs w:val="28"/>
            </w:rPr>
            <w:ptab w:relativeTo="margin" w:alignment="right" w:leader="dot"/>
          </w:r>
          <w:r w:rsidR="00EF4327" w:rsidRPr="0077132D">
            <w:rPr>
              <w:b/>
              <w:bCs/>
              <w:sz w:val="28"/>
              <w:szCs w:val="28"/>
            </w:rPr>
            <w:t>12</w:t>
          </w:r>
        </w:p>
        <w:p w14:paraId="470CE87F" w14:textId="5EF748EA" w:rsidR="00D37020" w:rsidRPr="0077132D" w:rsidRDefault="00D37020" w:rsidP="00D37020">
          <w:pPr>
            <w:pStyle w:val="TOC1"/>
            <w:rPr>
              <w:b/>
              <w:bCs/>
              <w:sz w:val="28"/>
              <w:szCs w:val="28"/>
            </w:rPr>
          </w:pPr>
          <w:r w:rsidRPr="0077132D">
            <w:rPr>
              <w:b/>
              <w:bCs/>
              <w:sz w:val="28"/>
              <w:szCs w:val="28"/>
            </w:rPr>
            <w:t>Visual Analysis</w:t>
          </w:r>
          <w:r w:rsidRPr="0077132D">
            <w:rPr>
              <w:sz w:val="28"/>
              <w:szCs w:val="28"/>
            </w:rPr>
            <w:ptab w:relativeTo="margin" w:alignment="right" w:leader="dot"/>
          </w:r>
          <w:r w:rsidR="00EF4327" w:rsidRPr="0077132D">
            <w:rPr>
              <w:b/>
              <w:bCs/>
              <w:sz w:val="28"/>
              <w:szCs w:val="28"/>
            </w:rPr>
            <w:t>13</w:t>
          </w:r>
        </w:p>
        <w:p w14:paraId="58C6A32A" w14:textId="12727F40" w:rsidR="00EF4327" w:rsidRPr="0077132D" w:rsidRDefault="00EF4327" w:rsidP="00EF4327">
          <w:pPr>
            <w:pStyle w:val="TOC2"/>
            <w:ind w:left="216"/>
            <w:rPr>
              <w:sz w:val="28"/>
              <w:szCs w:val="28"/>
            </w:rPr>
          </w:pPr>
          <w:r w:rsidRPr="0077132D">
            <w:rPr>
              <w:sz w:val="28"/>
              <w:szCs w:val="28"/>
            </w:rPr>
            <w:t xml:space="preserve">Causal </w:t>
          </w:r>
          <w:r w:rsidR="00E07DCC" w:rsidRPr="0077132D">
            <w:rPr>
              <w:sz w:val="28"/>
              <w:szCs w:val="28"/>
            </w:rPr>
            <w:t>Analysis</w:t>
          </w:r>
          <w:r w:rsidRPr="0077132D">
            <w:rPr>
              <w:sz w:val="28"/>
              <w:szCs w:val="28"/>
            </w:rPr>
            <w:ptab w:relativeTo="margin" w:alignment="right" w:leader="dot"/>
          </w:r>
          <w:r w:rsidR="000E1081" w:rsidRPr="0077132D">
            <w:rPr>
              <w:sz w:val="28"/>
              <w:szCs w:val="28"/>
            </w:rPr>
            <w:t>15</w:t>
          </w:r>
        </w:p>
        <w:p w14:paraId="4FB51D30" w14:textId="07F10F2D" w:rsidR="00EF4327" w:rsidRPr="0077132D" w:rsidRDefault="00E07DCC" w:rsidP="00E07DCC">
          <w:pPr>
            <w:pStyle w:val="TOC2"/>
            <w:ind w:left="216"/>
            <w:rPr>
              <w:sz w:val="28"/>
              <w:szCs w:val="28"/>
            </w:rPr>
          </w:pPr>
          <w:r w:rsidRPr="0077132D">
            <w:rPr>
              <w:sz w:val="28"/>
              <w:szCs w:val="28"/>
            </w:rPr>
            <w:t>Word Cloud</w:t>
          </w:r>
          <w:r w:rsidRPr="0077132D">
            <w:rPr>
              <w:sz w:val="28"/>
              <w:szCs w:val="28"/>
            </w:rPr>
            <w:ptab w:relativeTo="margin" w:alignment="right" w:leader="dot"/>
          </w:r>
          <w:r w:rsidR="000E1081" w:rsidRPr="0077132D">
            <w:rPr>
              <w:sz w:val="28"/>
              <w:szCs w:val="28"/>
            </w:rPr>
            <w:t>16</w:t>
          </w:r>
        </w:p>
        <w:p w14:paraId="1B46C866" w14:textId="6C720BBB" w:rsidR="00D37020" w:rsidRPr="0077132D" w:rsidRDefault="00D37020" w:rsidP="00D37020">
          <w:pPr>
            <w:pStyle w:val="TOC1"/>
            <w:rPr>
              <w:b/>
              <w:bCs/>
              <w:sz w:val="28"/>
              <w:szCs w:val="28"/>
            </w:rPr>
          </w:pPr>
          <w:r w:rsidRPr="0077132D">
            <w:rPr>
              <w:b/>
              <w:bCs/>
              <w:sz w:val="28"/>
              <w:szCs w:val="28"/>
            </w:rPr>
            <w:t>Model Tunings</w:t>
          </w:r>
          <w:r w:rsidRPr="0077132D">
            <w:rPr>
              <w:sz w:val="28"/>
              <w:szCs w:val="28"/>
            </w:rPr>
            <w:ptab w:relativeTo="margin" w:alignment="right" w:leader="dot"/>
          </w:r>
          <w:r w:rsidR="000E1081" w:rsidRPr="0077132D">
            <w:rPr>
              <w:b/>
              <w:bCs/>
              <w:sz w:val="28"/>
              <w:szCs w:val="28"/>
            </w:rPr>
            <w:t>18</w:t>
          </w:r>
        </w:p>
        <w:p w14:paraId="6D18CDE8" w14:textId="348C552C" w:rsidR="00EF4327" w:rsidRPr="0077132D" w:rsidRDefault="00F01046" w:rsidP="00EF4327">
          <w:pPr>
            <w:pStyle w:val="TOC2"/>
            <w:ind w:left="216"/>
            <w:rPr>
              <w:sz w:val="28"/>
              <w:szCs w:val="28"/>
            </w:rPr>
          </w:pPr>
          <w:proofErr w:type="spellStart"/>
          <w:r w:rsidRPr="0077132D">
            <w:rPr>
              <w:sz w:val="28"/>
              <w:szCs w:val="28"/>
            </w:rPr>
            <w:t>f</w:t>
          </w:r>
          <w:r w:rsidR="00EF4327" w:rsidRPr="0077132D">
            <w:rPr>
              <w:sz w:val="28"/>
              <w:szCs w:val="28"/>
            </w:rPr>
            <w:t>astText</w:t>
          </w:r>
          <w:proofErr w:type="spellEnd"/>
          <w:r w:rsidR="00EF4327" w:rsidRPr="0077132D">
            <w:rPr>
              <w:sz w:val="28"/>
              <w:szCs w:val="28"/>
            </w:rPr>
            <w:ptab w:relativeTo="margin" w:alignment="right" w:leader="dot"/>
          </w:r>
          <w:r w:rsidR="000E1081" w:rsidRPr="0077132D">
            <w:rPr>
              <w:sz w:val="28"/>
              <w:szCs w:val="28"/>
            </w:rPr>
            <w:t>18</w:t>
          </w:r>
        </w:p>
        <w:p w14:paraId="7AAD9486" w14:textId="078EBD1E" w:rsidR="000E1081" w:rsidRPr="0077132D" w:rsidRDefault="000E1081" w:rsidP="000E1081">
          <w:pPr>
            <w:pStyle w:val="TOC2"/>
            <w:ind w:left="216"/>
            <w:rPr>
              <w:sz w:val="28"/>
              <w:szCs w:val="28"/>
            </w:rPr>
          </w:pPr>
          <w:r w:rsidRPr="0077132D">
            <w:rPr>
              <w:sz w:val="28"/>
              <w:szCs w:val="28"/>
            </w:rPr>
            <w:t>LSTM</w:t>
          </w:r>
          <w:r w:rsidRPr="0077132D">
            <w:rPr>
              <w:sz w:val="28"/>
              <w:szCs w:val="28"/>
            </w:rPr>
            <w:ptab w:relativeTo="margin" w:alignment="right" w:leader="dot"/>
          </w:r>
          <w:r w:rsidRPr="0077132D">
            <w:rPr>
              <w:sz w:val="28"/>
              <w:szCs w:val="28"/>
            </w:rPr>
            <w:t>18</w:t>
          </w:r>
        </w:p>
        <w:p w14:paraId="7027DAAD" w14:textId="006986B8" w:rsidR="000E1081" w:rsidRPr="0077132D" w:rsidRDefault="00F01046" w:rsidP="000E1081">
          <w:pPr>
            <w:pStyle w:val="TOC2"/>
            <w:ind w:left="216"/>
            <w:rPr>
              <w:sz w:val="28"/>
              <w:szCs w:val="28"/>
            </w:rPr>
          </w:pPr>
          <w:r w:rsidRPr="0077132D">
            <w:rPr>
              <w:sz w:val="28"/>
              <w:szCs w:val="28"/>
            </w:rPr>
            <w:t>Neural Network</w:t>
          </w:r>
          <w:r w:rsidR="000E1081" w:rsidRPr="0077132D">
            <w:rPr>
              <w:sz w:val="28"/>
              <w:szCs w:val="28"/>
            </w:rPr>
            <w:ptab w:relativeTo="margin" w:alignment="right" w:leader="dot"/>
          </w:r>
          <w:r w:rsidRPr="0077132D">
            <w:rPr>
              <w:sz w:val="28"/>
              <w:szCs w:val="28"/>
            </w:rPr>
            <w:t>20</w:t>
          </w:r>
        </w:p>
        <w:p w14:paraId="43FD24BF" w14:textId="6FF23787" w:rsidR="000E1081" w:rsidRPr="0077132D" w:rsidRDefault="00AA1B15" w:rsidP="000E1081">
          <w:pPr>
            <w:pStyle w:val="TOC2"/>
            <w:ind w:left="216"/>
            <w:rPr>
              <w:sz w:val="28"/>
              <w:szCs w:val="28"/>
            </w:rPr>
          </w:pPr>
          <w:r w:rsidRPr="0077132D">
            <w:rPr>
              <w:sz w:val="28"/>
              <w:szCs w:val="28"/>
            </w:rPr>
            <w:t>Linear SVC</w:t>
          </w:r>
          <w:r w:rsidR="000E1081" w:rsidRPr="0077132D">
            <w:rPr>
              <w:sz w:val="28"/>
              <w:szCs w:val="28"/>
            </w:rPr>
            <w:ptab w:relativeTo="margin" w:alignment="right" w:leader="dot"/>
          </w:r>
          <w:r w:rsidR="00F61F44" w:rsidRPr="0077132D">
            <w:rPr>
              <w:sz w:val="28"/>
              <w:szCs w:val="28"/>
            </w:rPr>
            <w:t>21</w:t>
          </w:r>
        </w:p>
        <w:p w14:paraId="61777DA4" w14:textId="479C3DF2" w:rsidR="000E1081" w:rsidRPr="0077132D" w:rsidRDefault="00AA1B15" w:rsidP="000E1081">
          <w:pPr>
            <w:pStyle w:val="TOC2"/>
            <w:ind w:left="216"/>
            <w:rPr>
              <w:sz w:val="28"/>
              <w:szCs w:val="28"/>
            </w:rPr>
          </w:pPr>
          <w:r w:rsidRPr="0077132D">
            <w:rPr>
              <w:sz w:val="28"/>
              <w:szCs w:val="28"/>
            </w:rPr>
            <w:t>Logistic Regression</w:t>
          </w:r>
          <w:r w:rsidR="000E1081" w:rsidRPr="0077132D">
            <w:rPr>
              <w:sz w:val="28"/>
              <w:szCs w:val="28"/>
            </w:rPr>
            <w:ptab w:relativeTo="margin" w:alignment="right" w:leader="dot"/>
          </w:r>
          <w:r w:rsidR="000E1081" w:rsidRPr="0077132D">
            <w:rPr>
              <w:sz w:val="28"/>
              <w:szCs w:val="28"/>
            </w:rPr>
            <w:t>18</w:t>
          </w:r>
        </w:p>
        <w:p w14:paraId="401BD6A4" w14:textId="383F1BBA" w:rsidR="000E1081" w:rsidRPr="0077132D" w:rsidRDefault="00AA1B15" w:rsidP="000E1081">
          <w:pPr>
            <w:pStyle w:val="TOC2"/>
            <w:ind w:left="216"/>
            <w:rPr>
              <w:sz w:val="28"/>
              <w:szCs w:val="28"/>
            </w:rPr>
          </w:pPr>
          <w:r w:rsidRPr="0077132D">
            <w:rPr>
              <w:sz w:val="28"/>
              <w:szCs w:val="28"/>
            </w:rPr>
            <w:t>Gradient Boosting</w:t>
          </w:r>
          <w:r w:rsidR="000E1081" w:rsidRPr="0077132D">
            <w:rPr>
              <w:sz w:val="28"/>
              <w:szCs w:val="28"/>
            </w:rPr>
            <w:ptab w:relativeTo="margin" w:alignment="right" w:leader="dot"/>
          </w:r>
          <w:r w:rsidR="00F61F44" w:rsidRPr="0077132D">
            <w:rPr>
              <w:sz w:val="28"/>
              <w:szCs w:val="28"/>
            </w:rPr>
            <w:t>22</w:t>
          </w:r>
        </w:p>
        <w:p w14:paraId="68FB9FC6" w14:textId="1031640A" w:rsidR="00F61F44" w:rsidRPr="0077132D" w:rsidRDefault="00F61F44" w:rsidP="00F61F44">
          <w:pPr>
            <w:pStyle w:val="TOC2"/>
            <w:ind w:left="216"/>
            <w:rPr>
              <w:sz w:val="28"/>
              <w:szCs w:val="28"/>
            </w:rPr>
          </w:pPr>
          <w:r w:rsidRPr="0077132D">
            <w:rPr>
              <w:sz w:val="28"/>
              <w:szCs w:val="28"/>
            </w:rPr>
            <w:t>Random Forest</w:t>
          </w:r>
          <w:r w:rsidRPr="0077132D">
            <w:rPr>
              <w:sz w:val="28"/>
              <w:szCs w:val="28"/>
            </w:rPr>
            <w:ptab w:relativeTo="margin" w:alignment="right" w:leader="dot"/>
          </w:r>
          <w:r w:rsidRPr="0077132D">
            <w:rPr>
              <w:sz w:val="28"/>
              <w:szCs w:val="28"/>
            </w:rPr>
            <w:t>22</w:t>
          </w:r>
        </w:p>
        <w:p w14:paraId="53C05658" w14:textId="6FBAE216" w:rsidR="00F61F44" w:rsidRPr="0077132D" w:rsidRDefault="00F61F44" w:rsidP="00F61F44">
          <w:pPr>
            <w:pStyle w:val="TOC1"/>
            <w:rPr>
              <w:b/>
              <w:bCs/>
              <w:sz w:val="28"/>
              <w:szCs w:val="28"/>
            </w:rPr>
          </w:pPr>
          <w:r w:rsidRPr="0077132D">
            <w:rPr>
              <w:b/>
              <w:bCs/>
              <w:sz w:val="28"/>
              <w:szCs w:val="28"/>
            </w:rPr>
            <w:t>Global Model Comparison</w:t>
          </w:r>
          <w:r w:rsidRPr="0077132D">
            <w:rPr>
              <w:sz w:val="28"/>
              <w:szCs w:val="28"/>
            </w:rPr>
            <w:ptab w:relativeTo="margin" w:alignment="right" w:leader="dot"/>
          </w:r>
          <w:r w:rsidR="0077132D" w:rsidRPr="0077132D">
            <w:rPr>
              <w:b/>
              <w:bCs/>
              <w:sz w:val="28"/>
              <w:szCs w:val="28"/>
            </w:rPr>
            <w:t>23</w:t>
          </w:r>
        </w:p>
        <w:p w14:paraId="0930058F" w14:textId="77777777" w:rsidR="00EF4327" w:rsidRPr="0077132D" w:rsidRDefault="00EF4327" w:rsidP="00EF4327">
          <w:pPr>
            <w:rPr>
              <w:sz w:val="28"/>
              <w:szCs w:val="28"/>
            </w:rPr>
          </w:pPr>
        </w:p>
        <w:p w14:paraId="764E391E" w14:textId="4274E9AB" w:rsidR="00EA4D0A" w:rsidRPr="0077132D" w:rsidRDefault="0077132D" w:rsidP="0077132D">
          <w:pPr>
            <w:pStyle w:val="TOC1"/>
            <w:rPr>
              <w:b/>
              <w:bCs/>
              <w:sz w:val="28"/>
              <w:szCs w:val="28"/>
            </w:rPr>
          </w:pPr>
          <w:r w:rsidRPr="0077132D">
            <w:rPr>
              <w:b/>
              <w:bCs/>
              <w:sz w:val="28"/>
              <w:szCs w:val="28"/>
            </w:rPr>
            <w:t xml:space="preserve">How to improve your model </w:t>
          </w:r>
          <w:r w:rsidR="00D26D4E" w:rsidRPr="0077132D">
            <w:rPr>
              <w:b/>
              <w:bCs/>
              <w:sz w:val="28"/>
              <w:szCs w:val="28"/>
            </w:rPr>
            <w:t>performance?</w:t>
          </w:r>
          <w:r w:rsidRPr="0077132D">
            <w:rPr>
              <w:sz w:val="28"/>
              <w:szCs w:val="28"/>
            </w:rPr>
            <w:ptab w:relativeTo="margin" w:alignment="right" w:leader="dot"/>
          </w:r>
          <w:r w:rsidRPr="0077132D">
            <w:rPr>
              <w:b/>
              <w:bCs/>
              <w:sz w:val="28"/>
              <w:szCs w:val="28"/>
            </w:rPr>
            <w:t>23</w:t>
          </w:r>
        </w:p>
      </w:sdtContent>
    </w:sdt>
    <w:p w14:paraId="5CC17559" w14:textId="77777777" w:rsidR="00EA4D0A" w:rsidRDefault="00EA4D0A">
      <w:pPr>
        <w:spacing w:after="160" w:line="259" w:lineRule="auto"/>
      </w:pPr>
      <w:r>
        <w:br w:type="page"/>
      </w:r>
    </w:p>
    <w:p w14:paraId="256E95E9" w14:textId="7A77B0AA" w:rsidR="009C1C87" w:rsidRDefault="009C1C87">
      <w:r>
        <w:rPr>
          <w:noProof/>
        </w:rPr>
        <w:lastRenderedPageBreak/>
        <w:drawing>
          <wp:anchor distT="0" distB="0" distL="114300" distR="114300" simplePos="0" relativeHeight="251642368" behindDoc="1" locked="1" layoutInCell="1" allowOverlap="1" wp14:anchorId="2F8AE343" wp14:editId="7B03E0B3">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2017"/>
        <w:gridCol w:w="7186"/>
      </w:tblGrid>
      <w:tr w:rsidR="00517D36" w:rsidRPr="004048B0" w14:paraId="5F21335A" w14:textId="77777777" w:rsidTr="00C17936">
        <w:trPr>
          <w:trHeight w:val="3456"/>
        </w:trPr>
        <w:tc>
          <w:tcPr>
            <w:tcW w:w="3168" w:type="dxa"/>
            <w:vMerge w:val="restart"/>
          </w:tcPr>
          <w:p w14:paraId="1E79DE38" w14:textId="77777777" w:rsidR="00C17936" w:rsidRPr="004048B0" w:rsidRDefault="00C17936" w:rsidP="00E92204">
            <w:pPr>
              <w:pStyle w:val="CoverInfo"/>
              <w:spacing w:before="0"/>
            </w:pPr>
          </w:p>
          <w:p w14:paraId="444EC443" w14:textId="0A64B203" w:rsidR="00517D36" w:rsidRPr="004048B0" w:rsidRDefault="00517D36" w:rsidP="005E6F60"/>
        </w:tc>
        <w:tc>
          <w:tcPr>
            <w:tcW w:w="6035" w:type="dxa"/>
            <w:vAlign w:val="bottom"/>
          </w:tcPr>
          <w:p w14:paraId="1CCC27D7" w14:textId="5CFD6C42" w:rsidR="00517D36" w:rsidRPr="004048B0" w:rsidRDefault="00440F75" w:rsidP="006551C3">
            <w:pPr>
              <w:pStyle w:val="Heading2"/>
            </w:pPr>
            <w:r>
              <w:rPr>
                <w:noProof/>
              </w:rPr>
              <mc:AlternateContent>
                <mc:Choice Requires="wps">
                  <w:drawing>
                    <wp:anchor distT="45720" distB="45720" distL="114300" distR="114300" simplePos="0" relativeHeight="251652608" behindDoc="0" locked="0" layoutInCell="1" allowOverlap="1" wp14:anchorId="7EA343CC" wp14:editId="5ED028E3">
                      <wp:simplePos x="0" y="0"/>
                      <wp:positionH relativeFrom="column">
                        <wp:posOffset>1169670</wp:posOffset>
                      </wp:positionH>
                      <wp:positionV relativeFrom="paragraph">
                        <wp:posOffset>-2030730</wp:posOffset>
                      </wp:positionV>
                      <wp:extent cx="4425950" cy="187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0" cy="1879600"/>
                              </a:xfrm>
                              <a:prstGeom prst="rect">
                                <a:avLst/>
                              </a:prstGeom>
                              <a:noFill/>
                              <a:ln w="9525">
                                <a:noFill/>
                                <a:miter lim="800000"/>
                                <a:headEnd/>
                                <a:tailEnd/>
                              </a:ln>
                            </wps:spPr>
                            <wps:txb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A343CC" id="_x0000_t202" coordsize="21600,21600" o:spt="202" path="m,l,21600r21600,l21600,xe">
                      <v:stroke joinstyle="miter"/>
                      <v:path gradientshapeok="t" o:connecttype="rect"/>
                    </v:shapetype>
                    <v:shape id="Text Box 2" o:spid="_x0000_s1026" type="#_x0000_t202" style="position:absolute;margin-left:92.1pt;margin-top:-159.9pt;width:348.5pt;height:148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" filled="f" stroked="f">
                      <v:textbo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v:textbox>
                      <w10:wrap type="square"/>
                    </v:shape>
                  </w:pict>
                </mc:Fallback>
              </mc:AlternateContent>
            </w:r>
            <w:r w:rsidR="00517D36" w:rsidRPr="004048B0">
              <w:rPr>
                <w:noProof/>
                <w:lang w:eastAsia="en-AU"/>
              </w:rPr>
              <w:drawing>
                <wp:inline distT="0" distB="0" distL="0" distR="0" wp14:anchorId="101125B8" wp14:editId="72BD820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17D36" w:rsidRPr="004048B0" w14:paraId="16BE6260" w14:textId="77777777" w:rsidTr="00C17936">
        <w:trPr>
          <w:trHeight w:val="1368"/>
        </w:trPr>
        <w:tc>
          <w:tcPr>
            <w:tcW w:w="3168" w:type="dxa"/>
            <w:vMerge/>
          </w:tcPr>
          <w:p w14:paraId="17BBF224" w14:textId="77777777" w:rsidR="00517D36" w:rsidRPr="004048B0" w:rsidRDefault="00517D36" w:rsidP="005E6F60"/>
        </w:tc>
        <w:bookmarkStart w:id="0" w:name="_Hlk84618269"/>
        <w:tc>
          <w:tcPr>
            <w:tcW w:w="6035" w:type="dxa"/>
            <w:vAlign w:val="bottom"/>
          </w:tcPr>
          <w:p w14:paraId="20451EE1" w14:textId="77777777" w:rsidR="00517D36" w:rsidRPr="004048B0" w:rsidRDefault="00EB6861" w:rsidP="00C17936">
            <w:pPr>
              <w:pStyle w:val="Heading1"/>
            </w:pPr>
            <w:sdt>
              <w:sdtPr>
                <w:id w:val="202529960"/>
                <w:placeholder>
                  <w:docPart w:val="FD2E5A39123A4423A19B4F17B035965A"/>
                </w:placeholder>
                <w:temporary/>
                <w:showingPlcHdr/>
                <w15:appearance w15:val="hidden"/>
              </w:sdtPr>
              <w:sdtEndPr/>
              <w:sdtContent>
                <w:r w:rsidR="00EA0EF8" w:rsidRPr="004048B0">
                  <w:t>SUMMARY</w:t>
                </w:r>
              </w:sdtContent>
            </w:sdt>
            <w:bookmarkEnd w:id="0"/>
          </w:p>
        </w:tc>
      </w:tr>
      <w:tr w:rsidR="00517D36" w:rsidRPr="004048B0" w14:paraId="2ED9E5A2" w14:textId="77777777" w:rsidTr="00C17936">
        <w:trPr>
          <w:trHeight w:val="7443"/>
        </w:trPr>
        <w:tc>
          <w:tcPr>
            <w:tcW w:w="3168" w:type="dxa"/>
            <w:vMerge/>
          </w:tcPr>
          <w:p w14:paraId="20D0BF0A" w14:textId="77777777" w:rsidR="00517D36" w:rsidRPr="004048B0" w:rsidRDefault="00517D36" w:rsidP="005E6F60"/>
        </w:tc>
        <w:tc>
          <w:tcPr>
            <w:tcW w:w="6035" w:type="dxa"/>
          </w:tcPr>
          <w:p w14:paraId="033DA506" w14:textId="77777777" w:rsidR="00517D36" w:rsidRPr="004048B0" w:rsidRDefault="00517D36" w:rsidP="005E6F60">
            <w:pPr>
              <w:rPr>
                <w:b/>
                <w:bCs/>
                <w:color w:val="FFFFFF" w:themeColor="background1"/>
              </w:rPr>
            </w:pPr>
          </w:p>
          <w:p w14:paraId="055E789E" w14:textId="5450C8DF" w:rsidR="00517D36" w:rsidRPr="00A4423B" w:rsidRDefault="00F177BB" w:rsidP="00F177BB">
            <w:pPr>
              <w:pStyle w:val="NormalBold"/>
              <w:rPr>
                <w:sz w:val="32"/>
                <w:szCs w:val="32"/>
              </w:rPr>
            </w:pPr>
            <w:r w:rsidRPr="00A4423B">
              <w:rPr>
                <w:sz w:val="32"/>
                <w:szCs w:val="32"/>
              </w:rPr>
              <w:t>There is an emerging need in the current industrial sector to find a solution for the increase in r</w:t>
            </w:r>
            <w:r w:rsidR="00183CFB" w:rsidRPr="00A4423B">
              <w:rPr>
                <w:sz w:val="32"/>
                <w:szCs w:val="32"/>
              </w:rPr>
              <w:t>e</w:t>
            </w:r>
            <w:r w:rsidRPr="00A4423B">
              <w:rPr>
                <w:sz w:val="32"/>
                <w:szCs w:val="32"/>
              </w:rPr>
              <w:t xml:space="preserve">cent </w:t>
            </w:r>
            <w:r w:rsidR="00183CFB" w:rsidRPr="00A4423B">
              <w:rPr>
                <w:sz w:val="32"/>
                <w:szCs w:val="32"/>
              </w:rPr>
              <w:t>i</w:t>
            </w:r>
            <w:r w:rsidRPr="00A4423B">
              <w:rPr>
                <w:sz w:val="32"/>
                <w:szCs w:val="32"/>
              </w:rPr>
              <w:t>njuries/accidents in plants</w:t>
            </w:r>
            <w:r w:rsidR="00183CFB" w:rsidRPr="00A4423B">
              <w:rPr>
                <w:sz w:val="32"/>
                <w:szCs w:val="32"/>
              </w:rPr>
              <w:t>. There are cases of death which has also been registered.</w:t>
            </w:r>
          </w:p>
          <w:p w14:paraId="591955B0" w14:textId="77777777" w:rsidR="00183CFB" w:rsidRPr="00A4423B" w:rsidRDefault="00183CFB" w:rsidP="00F177BB">
            <w:pPr>
              <w:pStyle w:val="NormalBold"/>
              <w:rPr>
                <w:sz w:val="32"/>
                <w:szCs w:val="32"/>
              </w:rPr>
            </w:pPr>
          </w:p>
          <w:p w14:paraId="28FDE228" w14:textId="7D787666" w:rsidR="00183CFB" w:rsidRPr="004048B0" w:rsidRDefault="00183CFB" w:rsidP="00F177BB">
            <w:pPr>
              <w:pStyle w:val="NormalBold"/>
            </w:pPr>
            <w:r w:rsidRPr="00A4423B">
              <w:rPr>
                <w:sz w:val="32"/>
                <w:szCs w:val="32"/>
              </w:rPr>
              <w:t xml:space="preserve">The industry is in dire need of a solution for </w:t>
            </w:r>
            <w:proofErr w:type="spellStart"/>
            <w:proofErr w:type="gramStart"/>
            <w:r w:rsidRPr="00A4423B">
              <w:rPr>
                <w:sz w:val="32"/>
                <w:szCs w:val="32"/>
              </w:rPr>
              <w:t>it’s</w:t>
            </w:r>
            <w:proofErr w:type="spellEnd"/>
            <w:proofErr w:type="gramEnd"/>
            <w:r w:rsidRPr="00A4423B">
              <w:rPr>
                <w:sz w:val="32"/>
                <w:szCs w:val="32"/>
              </w:rPr>
              <w:t xml:space="preserve"> employees to safeguard their interests in certain sectors.</w:t>
            </w:r>
          </w:p>
        </w:tc>
      </w:tr>
    </w:tbl>
    <w:p w14:paraId="784B4E2A" w14:textId="540DCA32" w:rsidR="00114118" w:rsidRPr="004048B0" w:rsidRDefault="00CA54F0">
      <w:r w:rsidRPr="009749FB">
        <w:rPr>
          <w:noProof/>
        </w:rPr>
        <w:drawing>
          <wp:anchor distT="0" distB="0" distL="114300" distR="114300" simplePos="0" relativeHeight="251643392" behindDoc="0" locked="0" layoutInCell="1" allowOverlap="1" wp14:anchorId="69A27BAE" wp14:editId="6B322028">
            <wp:simplePos x="0" y="0"/>
            <wp:positionH relativeFrom="column">
              <wp:posOffset>-320040</wp:posOffset>
            </wp:positionH>
            <wp:positionV relativeFrom="paragraph">
              <wp:posOffset>1174750</wp:posOffset>
            </wp:positionV>
            <wp:extent cx="1003278" cy="373380"/>
            <wp:effectExtent l="0" t="0" r="6985" b="7620"/>
            <wp:wrapNone/>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26"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p>
    <w:p w14:paraId="7C02AB0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148F8C28" w14:textId="2F26BF87" w:rsidR="00C7792E" w:rsidRDefault="00680F62" w:rsidP="00C7792E">
      <w:pPr>
        <w:pStyle w:val="Header"/>
        <w:rPr>
          <w:lang w:val="en-IN"/>
        </w:rPr>
      </w:pPr>
      <w:r>
        <w:rPr>
          <w:noProof/>
        </w:rPr>
        <w:lastRenderedPageBreak/>
        <w:drawing>
          <wp:anchor distT="0" distB="0" distL="114300" distR="114300" simplePos="0" relativeHeight="251661824" behindDoc="0" locked="0" layoutInCell="1" allowOverlap="1" wp14:anchorId="00B97520" wp14:editId="7D0881A8">
            <wp:simplePos x="0" y="0"/>
            <wp:positionH relativeFrom="column">
              <wp:posOffset>66675</wp:posOffset>
            </wp:positionH>
            <wp:positionV relativeFrom="paragraph">
              <wp:posOffset>80645</wp:posOffset>
            </wp:positionV>
            <wp:extent cx="752475" cy="648617"/>
            <wp:effectExtent l="0" t="0" r="0" b="0"/>
            <wp:wrapNone/>
            <wp:docPr id="165" name="Picture 165" descr="Logo" title="Company Logo"/>
            <wp:cNvGraphicFramePr/>
            <a:graphic xmlns:a="http://schemas.openxmlformats.org/drawingml/2006/main">
              <a:graphicData uri="http://schemas.openxmlformats.org/drawingml/2006/picture">
                <pic:pic xmlns:pic="http://schemas.openxmlformats.org/drawingml/2006/picture">
                  <pic:nvPicPr>
                    <pic:cNvPr id="34" name="Picture 1" descr="Logo" title="Company Logo"/>
                    <pic:cNvPicPr/>
                  </pic:nvPicPr>
                  <pic:blipFill>
                    <a:blip r:embed="rId27"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2475" cy="648617"/>
                    </a:xfrm>
                    <a:prstGeom prst="rect">
                      <a:avLst/>
                    </a:prstGeom>
                  </pic:spPr>
                </pic:pic>
              </a:graphicData>
            </a:graphic>
            <wp14:sizeRelH relativeFrom="page">
              <wp14:pctWidth>0</wp14:pctWidth>
            </wp14:sizeRelH>
            <wp14:sizeRelV relativeFrom="page">
              <wp14:pctHeight>0</wp14:pctHeight>
            </wp14:sizeRelV>
          </wp:anchor>
        </w:drawing>
      </w:r>
      <w:r w:rsidR="00866ADB">
        <w:rPr>
          <w:noProof/>
        </w:rPr>
        <w:drawing>
          <wp:anchor distT="0" distB="0" distL="114300" distR="114300" simplePos="0" relativeHeight="251657728" behindDoc="0" locked="0" layoutInCell="1" allowOverlap="1" wp14:anchorId="233BE768" wp14:editId="4A631639">
            <wp:simplePos x="0" y="0"/>
            <wp:positionH relativeFrom="column">
              <wp:posOffset>-266700</wp:posOffset>
            </wp:positionH>
            <wp:positionV relativeFrom="paragraph">
              <wp:posOffset>-22860</wp:posOffset>
            </wp:positionV>
            <wp:extent cx="7366635" cy="2371521"/>
            <wp:effectExtent l="0" t="0" r="5715" b="0"/>
            <wp:wrapNone/>
            <wp:docPr id="169" name="Picture 169" descr="Global Lead Mining Industry Researc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lobal Lead Mining Industry Research Repo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82924" cy="2376765"/>
                    </a:xfrm>
                    <a:prstGeom prst="rect">
                      <a:avLst/>
                    </a:prstGeom>
                    <a:noFill/>
                  </pic:spPr>
                </pic:pic>
              </a:graphicData>
            </a:graphic>
            <wp14:sizeRelH relativeFrom="margin">
              <wp14:pctWidth>0</wp14:pctWidth>
            </wp14:sizeRelH>
            <wp14:sizeRelV relativeFrom="margin">
              <wp14:pctHeight>0</wp14:pctHeight>
            </wp14:sizeRelV>
          </wp:anchor>
        </w:drawing>
      </w:r>
      <w:r w:rsidR="00866ADB">
        <w:rPr>
          <w:noProof/>
        </w:rPr>
        <mc:AlternateContent>
          <mc:Choice Requires="wpg">
            <w:drawing>
              <wp:anchor distT="0" distB="0" distL="114300" distR="114300" simplePos="0" relativeHeight="251660800" behindDoc="0" locked="0" layoutInCell="1" allowOverlap="1" wp14:anchorId="5D8CE1A6" wp14:editId="56585CDA">
                <wp:simplePos x="0" y="0"/>
                <wp:positionH relativeFrom="column">
                  <wp:posOffset>-255270</wp:posOffset>
                </wp:positionH>
                <wp:positionV relativeFrom="paragraph">
                  <wp:posOffset>-374015</wp:posOffset>
                </wp:positionV>
                <wp:extent cx="1668780" cy="2324100"/>
                <wp:effectExtent l="0" t="0" r="7620" b="0"/>
                <wp:wrapNone/>
                <wp:docPr id="166" name="Group 166" descr="Flag image in the top left"/>
                <wp:cNvGraphicFramePr/>
                <a:graphic xmlns:a="http://schemas.openxmlformats.org/drawingml/2006/main">
                  <a:graphicData uri="http://schemas.microsoft.com/office/word/2010/wordprocessingGroup">
                    <wpg:wgp>
                      <wpg:cNvGrpSpPr/>
                      <wpg:grpSpPr>
                        <a:xfrm>
                          <a:off x="0" y="0"/>
                          <a:ext cx="1668780" cy="2324100"/>
                          <a:chOff x="0" y="0"/>
                          <a:chExt cx="1668780" cy="232410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44" name="Right Triangle 244"/>
                        <wps:cNvSpPr/>
                        <wps:spPr>
                          <a:xfrm>
                            <a:off x="1394460" y="0"/>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0" y="91440"/>
                            <a:ext cx="1463040" cy="18288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ight Triangle 246"/>
                        <wps:cNvSpPr/>
                        <wps:spPr>
                          <a:xfrm flipV="1">
                            <a:off x="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ight Triangle 247"/>
                        <wps:cNvSpPr/>
                        <wps:spPr>
                          <a:xfrm flipH="1" flipV="1">
                            <a:off x="73152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835612B" id="Group 166" o:spid="_x0000_s1026" alt="Flag image in the top left" style="position:absolute;margin-left:-20.1pt;margin-top:-29.45pt;width:131.4pt;height:183pt;z-index:251757056" coordsize="16687,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">
                <v:shapetype id="_x0000_t6" coordsize="21600,21600" o:spt="6" path="m,l,21600r21600,xe">
                  <v:stroke joinstyle="miter"/>
                  <v:path gradientshapeok="t" o:connecttype="custom" o:connectlocs="0,0;0,10800;0,21600;10800,21600;21600,21600;10800,10800" textboxrect="1800,12600,12600,19800"/>
                </v:shapetype>
                <v:shape id="Right Triangle 244" o:spid="_x0000_s1027"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" filled="f" stroked="f" strokeweight="1pt"/>
                <v:rect id="Rectangle 245" o:spid="_x0000_s1028"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" filled="f" stroked="f" strokeweight="1pt"/>
                <v:shape id="Right Triangle 246" o:spid="_x0000_s1029"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" filled="f" stroked="f" strokeweight="1pt"/>
                <v:shape id="Right Triangle 247" o:spid="_x0000_s1030"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" filled="f" stroked="f" strokeweight="1pt"/>
              </v:group>
            </w:pict>
          </mc:Fallback>
        </mc:AlternateContent>
      </w:r>
      <w:bookmarkStart w:id="1" w:name="_Hlk84757376"/>
      <w:bookmarkStart w:id="2" w:name="_Hlk84757377"/>
      <w:bookmarkEnd w:id="1"/>
      <w:bookmarkEnd w:id="2"/>
    </w:p>
    <w:p w14:paraId="2E2BBDD5" w14:textId="5F432D1E" w:rsidR="002D2473" w:rsidRDefault="002D2473" w:rsidP="005D0FB1">
      <w:pPr>
        <w:ind w:left="-284"/>
        <w:rPr>
          <w:lang w:val="en-IN"/>
        </w:rPr>
      </w:pPr>
    </w:p>
    <w:p w14:paraId="28ABC33D" w14:textId="2C7A9EFA" w:rsidR="002D2473" w:rsidRDefault="00680F62">
      <w:pPr>
        <w:spacing w:after="160" w:line="259" w:lineRule="auto"/>
        <w:rPr>
          <w:lang w:val="en-IN"/>
        </w:rPr>
      </w:pPr>
      <w:r w:rsidRPr="00680F62">
        <w:rPr>
          <w:noProof/>
          <w:lang w:val="en-IN"/>
        </w:rPr>
        <mc:AlternateContent>
          <mc:Choice Requires="wps">
            <w:drawing>
              <wp:anchor distT="45720" distB="45720" distL="114300" distR="114300" simplePos="0" relativeHeight="251665920" behindDoc="0" locked="0" layoutInCell="1" allowOverlap="1" wp14:anchorId="7731A3ED" wp14:editId="16EEF05D">
                <wp:simplePos x="0" y="0"/>
                <wp:positionH relativeFrom="column">
                  <wp:posOffset>-215265</wp:posOffset>
                </wp:positionH>
                <wp:positionV relativeFrom="paragraph">
                  <wp:posOffset>426720</wp:posOffset>
                </wp:positionV>
                <wp:extent cx="1348740" cy="1404620"/>
                <wp:effectExtent l="0" t="0" r="0" b="0"/>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1404620"/>
                        </a:xfrm>
                        <a:prstGeom prst="rect">
                          <a:avLst/>
                        </a:prstGeom>
                        <a:noFill/>
                        <a:ln w="9525">
                          <a:noFill/>
                          <a:miter lim="800000"/>
                          <a:headEnd/>
                          <a:tailEnd/>
                        </a:ln>
                      </wps:spPr>
                      <wps:txbx>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1A3ED" id="_x0000_s1027" type="#_x0000_t202" style="position:absolute;margin-left:-16.95pt;margin-top:33.6pt;width:106.2pt;height:110.6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" filled="f" stroked="f">
                <v:textbox style="mso-fit-shape-to-text:t">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v:textbox>
                <w10:wrap type="square"/>
              </v:shape>
            </w:pict>
          </mc:Fallback>
        </mc:AlternateContent>
      </w:r>
      <w:r w:rsidR="00511172">
        <w:rPr>
          <w:rFonts w:ascii="Times New Roman" w:hAnsi="Times New Roman" w:cs="Times New Roman"/>
          <w:noProof/>
          <w:sz w:val="24"/>
          <w:szCs w:val="24"/>
          <w:lang w:val="en-IN" w:eastAsia="en-IN"/>
        </w:rPr>
        <mc:AlternateContent>
          <mc:Choice Requires="wps">
            <w:drawing>
              <wp:anchor distT="0" distB="0" distL="114300" distR="114300" simplePos="0" relativeHeight="251674112" behindDoc="0" locked="0" layoutInCell="1" allowOverlap="1" wp14:anchorId="66CE1EBF" wp14:editId="6787D91A">
                <wp:simplePos x="0" y="0"/>
                <wp:positionH relativeFrom="column">
                  <wp:posOffset>5246370</wp:posOffset>
                </wp:positionH>
                <wp:positionV relativeFrom="paragraph">
                  <wp:posOffset>469900</wp:posOffset>
                </wp:positionV>
                <wp:extent cx="2023110" cy="417385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023110" cy="4173855"/>
                        </a:xfrm>
                        <a:prstGeom prst="rect">
                          <a:avLst/>
                        </a:prstGeom>
                        <a:noFill/>
                        <a:ln w="6350">
                          <a:noFill/>
                        </a:ln>
                      </wps:spPr>
                      <wps:txb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1EBF" id="Text Box 182" o:spid="_x0000_s1028" type="#_x0000_t202" style="position:absolute;margin-left:413.1pt;margin-top:37pt;width:159.3pt;height:328.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" filled="f" stroked="f" strokeweight=".5pt">
                <v:textbo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v:textbox>
              </v:shape>
            </w:pict>
          </mc:Fallback>
        </mc:AlternateContent>
      </w:r>
      <w:r w:rsidR="003E65B2">
        <w:rPr>
          <w:rFonts w:ascii="Times New Roman" w:hAnsi="Times New Roman" w:cs="Times New Roman"/>
          <w:noProof/>
          <w:sz w:val="24"/>
          <w:szCs w:val="24"/>
          <w:lang w:val="en-IN" w:eastAsia="en-IN"/>
        </w:rPr>
        <mc:AlternateContent>
          <mc:Choice Requires="wps">
            <w:drawing>
              <wp:anchor distT="0" distB="0" distL="114300" distR="114300" simplePos="0" relativeHeight="251664896" behindDoc="0" locked="0" layoutInCell="1" allowOverlap="1" wp14:anchorId="221AC375" wp14:editId="61A0B8EC">
                <wp:simplePos x="0" y="0"/>
                <wp:positionH relativeFrom="column">
                  <wp:posOffset>-201295</wp:posOffset>
                </wp:positionH>
                <wp:positionV relativeFrom="paragraph">
                  <wp:posOffset>7025005</wp:posOffset>
                </wp:positionV>
                <wp:extent cx="2597150" cy="198691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C375" id="Text Box 180" o:spid="_x0000_s1029" type="#_x0000_t202" style="position:absolute;margin-left:-15.85pt;margin-top:553.15pt;width:204.5pt;height:15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" filled="f" stroked="f" strokeweight=".5pt">
                <v:textbo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v:textbox>
              </v:shape>
            </w:pict>
          </mc:Fallback>
        </mc:AlternateContent>
      </w:r>
      <w:r w:rsidR="003E65B2">
        <w:rPr>
          <w:noProof/>
        </w:rPr>
        <w:drawing>
          <wp:anchor distT="0" distB="0" distL="114300" distR="114300" simplePos="0" relativeHeight="251670016" behindDoc="0" locked="0" layoutInCell="1" allowOverlap="1" wp14:anchorId="61731098" wp14:editId="6DE326F3">
            <wp:simplePos x="0" y="0"/>
            <wp:positionH relativeFrom="column">
              <wp:posOffset>2514600</wp:posOffset>
            </wp:positionH>
            <wp:positionV relativeFrom="paragraph">
              <wp:posOffset>6817995</wp:posOffset>
            </wp:positionV>
            <wp:extent cx="2615565" cy="2247900"/>
            <wp:effectExtent l="0" t="0" r="0" b="0"/>
            <wp:wrapNone/>
            <wp:docPr id="174" name="Picture 17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174"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5565" cy="2247900"/>
                    </a:xfrm>
                    <a:prstGeom prst="rect">
                      <a:avLst/>
                    </a:prstGeom>
                  </pic:spPr>
                </pic:pic>
              </a:graphicData>
            </a:graphic>
            <wp14:sizeRelH relativeFrom="margin">
              <wp14:pctWidth>0</wp14:pctWidth>
            </wp14:sizeRelH>
            <wp14:sizeRelV relativeFrom="margin">
              <wp14:pctHeight>0</wp14:pctHeight>
            </wp14:sizeRelV>
          </wp:anchor>
        </w:drawing>
      </w:r>
      <w:r w:rsidR="003E65B2">
        <w:rPr>
          <w:noProof/>
        </w:rPr>
        <mc:AlternateContent>
          <mc:Choice Requires="wps">
            <w:drawing>
              <wp:anchor distT="0" distB="0" distL="114300" distR="114300" simplePos="0" relativeHeight="251666944" behindDoc="0" locked="0" layoutInCell="1" allowOverlap="1" wp14:anchorId="5D215648" wp14:editId="3E5A23BA">
                <wp:simplePos x="0" y="0"/>
                <wp:positionH relativeFrom="column">
                  <wp:posOffset>-219075</wp:posOffset>
                </wp:positionH>
                <wp:positionV relativeFrom="paragraph">
                  <wp:posOffset>6789420</wp:posOffset>
                </wp:positionV>
                <wp:extent cx="2651760" cy="2286000"/>
                <wp:effectExtent l="0" t="0" r="0" b="0"/>
                <wp:wrapNone/>
                <wp:docPr id="171" name="Rectangle 171"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215648" id="Rectangle 171" o:spid="_x0000_s1030" alt="Top left tile" style="position:absolute;margin-left:-17.25pt;margin-top:534.6pt;width:208.8pt;height:18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" fillcolor="#a53f52 [3204]" stroked="f" strokeweight="1pt">
                <v:fill opacity="46517f"/>
                <v:textbo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8E0E89">
        <w:rPr>
          <w:rFonts w:ascii="Times New Roman" w:hAnsi="Times New Roman" w:cs="Times New Roman"/>
          <w:noProof/>
          <w:sz w:val="24"/>
          <w:szCs w:val="24"/>
          <w:lang w:val="en-IN" w:eastAsia="en-IN"/>
        </w:rPr>
        <mc:AlternateContent>
          <mc:Choice Requires="wps">
            <w:drawing>
              <wp:anchor distT="0" distB="0" distL="114300" distR="114300" simplePos="0" relativeHeight="251673088" behindDoc="0" locked="0" layoutInCell="1" allowOverlap="1" wp14:anchorId="75B5188B" wp14:editId="23195C55">
                <wp:simplePos x="0" y="0"/>
                <wp:positionH relativeFrom="column">
                  <wp:posOffset>-285750</wp:posOffset>
                </wp:positionH>
                <wp:positionV relativeFrom="paragraph">
                  <wp:posOffset>1712595</wp:posOffset>
                </wp:positionV>
                <wp:extent cx="2597150" cy="2659380"/>
                <wp:effectExtent l="0" t="0" r="0" b="7620"/>
                <wp:wrapNone/>
                <wp:docPr id="178" name="Text Box 178"/>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188B" id="Text Box 178" o:spid="_x0000_s1031" type="#_x0000_t202" style="position:absolute;margin-left:-22.5pt;margin-top:134.85pt;width:204.5pt;height:209.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" filled="f" stroked="f" strokeweight=".5pt">
                <v:textbo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v:textbox>
              </v:shape>
            </w:pict>
          </mc:Fallback>
        </mc:AlternateContent>
      </w:r>
      <w:r w:rsidR="00C3746C">
        <w:rPr>
          <w:rFonts w:ascii="Times New Roman" w:hAnsi="Times New Roman" w:cs="Times New Roman"/>
          <w:noProof/>
          <w:sz w:val="24"/>
          <w:szCs w:val="24"/>
          <w:lang w:val="en-IN" w:eastAsia="en-IN"/>
        </w:rPr>
        <mc:AlternateContent>
          <mc:Choice Requires="wps">
            <w:drawing>
              <wp:anchor distT="0" distB="0" distL="114300" distR="114300" simplePos="0" relativeHeight="251672064" behindDoc="0" locked="0" layoutInCell="1" allowOverlap="1" wp14:anchorId="2B48191C" wp14:editId="1EF7E07A">
                <wp:simplePos x="0" y="0"/>
                <wp:positionH relativeFrom="column">
                  <wp:posOffset>2476500</wp:posOffset>
                </wp:positionH>
                <wp:positionV relativeFrom="paragraph">
                  <wp:posOffset>4103370</wp:posOffset>
                </wp:positionV>
                <wp:extent cx="2597150" cy="2659380"/>
                <wp:effectExtent l="0" t="0" r="0" b="7620"/>
                <wp:wrapNone/>
                <wp:docPr id="176" name="Text Box 176"/>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191C" id="Text Box 176" o:spid="_x0000_s1032" type="#_x0000_t202" style="position:absolute;margin-left:195pt;margin-top:323.1pt;width:204.5pt;height:209.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" filled="f" stroked="f" strokeweight=".5pt">
                <v:textbo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v:textbox>
              </v:shape>
            </w:pict>
          </mc:Fallback>
        </mc:AlternateContent>
      </w:r>
      <w:r w:rsidR="00AD208E">
        <w:rPr>
          <w:noProof/>
        </w:rPr>
        <mc:AlternateContent>
          <mc:Choice Requires="wps">
            <w:drawing>
              <wp:anchor distT="0" distB="0" distL="114300" distR="114300" simplePos="0" relativeHeight="251671040" behindDoc="0" locked="0" layoutInCell="1" allowOverlap="1" wp14:anchorId="629A1553" wp14:editId="266B799F">
                <wp:simplePos x="0" y="0"/>
                <wp:positionH relativeFrom="column">
                  <wp:posOffset>5271135</wp:posOffset>
                </wp:positionH>
                <wp:positionV relativeFrom="paragraph">
                  <wp:posOffset>4429125</wp:posOffset>
                </wp:positionV>
                <wp:extent cx="1828800" cy="4618990"/>
                <wp:effectExtent l="0" t="0" r="0" b="0"/>
                <wp:wrapNone/>
                <wp:docPr id="175"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899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30"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2F304" id="Flowchart: Manual Input 9" o:spid="_x0000_s1026" alt="woman drinking coffee while at her home desk" style="position:absolute;margin-left:415.05pt;margin-top:348.75pt;width:2in;height:363.7pt;flip:x;z-index:251831808;visibility:visible;mso-wrap-style:square;mso-wrap-distance-left:9pt;mso-wrap-distance-top:0;mso-wrap-distance-right:9pt;mso-wrap-distance-bottom:0;mso-position-horizontal:absolute;mso-position-horizontal-relative:text;mso-position-vertical:absolute;mso-position-vertical-relative:text;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" path="m,3142l9992,v9,27,17,54,26,81l10000,11142,,11142,,3142xe" stroked="f" strokeweight="1pt">
                <v:fill r:id="rId31" o:title="woman drinking coffee while at her home desk" recolor="t" rotate="t" type="frame"/>
                <v:stroke joinstyle="miter"/>
                <v:path arrowok="t" o:connecttype="custom" o:connectlocs="0,1302537;1824054,0;1828800,33579;1825514,4618990;0,4618990;0,1302537" o:connectangles="0,0,0,0,0,0"/>
              </v:shape>
            </w:pict>
          </mc:Fallback>
        </mc:AlternateContent>
      </w:r>
      <w:r w:rsidR="00AD208E">
        <w:rPr>
          <w:noProof/>
        </w:rPr>
        <mc:AlternateContent>
          <mc:Choice Requires="wpg">
            <w:drawing>
              <wp:anchor distT="0" distB="0" distL="114300" distR="114300" simplePos="0" relativeHeight="251663872" behindDoc="0" locked="0" layoutInCell="1" allowOverlap="1" wp14:anchorId="65CEFB9A" wp14:editId="04257F50">
                <wp:simplePos x="0" y="0"/>
                <wp:positionH relativeFrom="column">
                  <wp:posOffset>5206365</wp:posOffset>
                </wp:positionH>
                <wp:positionV relativeFrom="paragraph">
                  <wp:posOffset>170815</wp:posOffset>
                </wp:positionV>
                <wp:extent cx="2156460" cy="5555615"/>
                <wp:effectExtent l="0" t="0" r="0" b="6985"/>
                <wp:wrapNone/>
                <wp:docPr id="164" name="Group 164" descr="Welcome banner on the right"/>
                <wp:cNvGraphicFramePr/>
                <a:graphic xmlns:a="http://schemas.openxmlformats.org/drawingml/2006/main">
                  <a:graphicData uri="http://schemas.microsoft.com/office/word/2010/wordprocessingGroup">
                    <wpg:wgp>
                      <wpg:cNvGrpSpPr/>
                      <wpg:grpSpPr>
                        <a:xfrm>
                          <a:off x="0" y="0"/>
                          <a:ext cx="2156460" cy="5555615"/>
                          <a:chOff x="0" y="0"/>
                          <a:chExt cx="2156410" cy="555545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38" name="Right Triangle 238"/>
                        <wps:cNvSpPr/>
                        <wps:spPr>
                          <a:xfrm>
                            <a:off x="1882090" y="651488"/>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lowchart: Manual Input 9"/>
                        <wps:cNvSpPr/>
                        <wps:spPr>
                          <a:xfrm flipV="1">
                            <a:off x="517" y="956022"/>
                            <a:ext cx="2110067" cy="314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Right Triangle 240"/>
                        <wps:cNvSpPr/>
                        <wps:spPr>
                          <a:xfrm>
                            <a:off x="536" y="0"/>
                            <a:ext cx="2108277" cy="96520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Right Triangle 241"/>
                        <wps:cNvSpPr/>
                        <wps:spPr>
                          <a:xfrm flipH="1" flipV="1">
                            <a:off x="0" y="4093136"/>
                            <a:ext cx="2108277" cy="1462314"/>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E98493" id="Group 164" o:spid="_x0000_s1026" alt="Welcome banner on the right" style="position:absolute;margin-left:409.95pt;margin-top:13.45pt;width:169.8pt;height:437.45pt;z-index:251783680" coordsize="21564,5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">
                <v:shape id="Right Triangle 238" o:spid="_x0000_s1027" type="#_x0000_t6" style="position:absolute;left:18820;top:6514;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" filled="f" stroked="f" strokeweight="1pt"/>
                <v:rect id="Flowchart: Manual Input 9" o:spid="_x0000_s1028" style="position:absolute;left:5;top:9560;width:21100;height:314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" filled="f" stroked="f" strokeweight="1pt"/>
                <v:shape id="Right Triangle 240" o:spid="_x0000_s1029" type="#_x0000_t6" style="position:absolute;left:5;width:21083;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" filled="f" stroked="f" strokeweight="1pt"/>
                <v:shape id="Right Triangle 241" o:spid="_x0000_s1030" type="#_x0000_t6" style="position:absolute;top:40931;width:21082;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" filled="f" stroked="f" strokeweight="1pt"/>
              </v:group>
            </w:pict>
          </mc:Fallback>
        </mc:AlternateContent>
      </w:r>
      <w:r w:rsidR="00DC0FEB">
        <w:rPr>
          <w:noProof/>
        </w:rPr>
        <w:drawing>
          <wp:anchor distT="0" distB="0" distL="114300" distR="114300" simplePos="0" relativeHeight="251668992" behindDoc="0" locked="0" layoutInCell="1" allowOverlap="1" wp14:anchorId="3EF6381A" wp14:editId="2D91DC88">
            <wp:simplePos x="0" y="0"/>
            <wp:positionH relativeFrom="column">
              <wp:posOffset>-228600</wp:posOffset>
            </wp:positionH>
            <wp:positionV relativeFrom="paragraph">
              <wp:posOffset>4392295</wp:posOffset>
            </wp:positionV>
            <wp:extent cx="2649855" cy="2376805"/>
            <wp:effectExtent l="0" t="0" r="0" b="4445"/>
            <wp:wrapNone/>
            <wp:docPr id="52" name="Picture 52"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49855" cy="2376805"/>
                    </a:xfrm>
                    <a:prstGeom prst="rect">
                      <a:avLst/>
                    </a:prstGeom>
                  </pic:spPr>
                </pic:pic>
              </a:graphicData>
            </a:graphic>
          </wp:anchor>
        </w:drawing>
      </w:r>
      <w:r w:rsidR="00DC0FEB">
        <w:rPr>
          <w:noProof/>
        </w:rPr>
        <w:drawing>
          <wp:anchor distT="0" distB="0" distL="114300" distR="114300" simplePos="0" relativeHeight="251667968" behindDoc="0" locked="0" layoutInCell="1" allowOverlap="1" wp14:anchorId="2CD47B4E" wp14:editId="4FC61749">
            <wp:simplePos x="0" y="0"/>
            <wp:positionH relativeFrom="column">
              <wp:posOffset>2495550</wp:posOffset>
            </wp:positionH>
            <wp:positionV relativeFrom="paragraph">
              <wp:posOffset>2131695</wp:posOffset>
            </wp:positionV>
            <wp:extent cx="2606040" cy="2099945"/>
            <wp:effectExtent l="0" t="0" r="0" b="0"/>
            <wp:wrapNone/>
            <wp:docPr id="53" name="Picture 53" descr="Data Science is Design | Uninvented"/>
            <wp:cNvGraphicFramePr/>
            <a:graphic xmlns:a="http://schemas.openxmlformats.org/drawingml/2006/main">
              <a:graphicData uri="http://schemas.openxmlformats.org/drawingml/2006/picture">
                <pic:pic xmlns:pic="http://schemas.openxmlformats.org/drawingml/2006/picture">
                  <pic:nvPicPr>
                    <pic:cNvPr id="53" name="Picture 53" descr="Data Science is Design | Uninvented"/>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6040" cy="2099945"/>
                    </a:xfrm>
                    <a:prstGeom prst="rect">
                      <a:avLst/>
                    </a:prstGeom>
                    <a:noFill/>
                    <a:ln>
                      <a:noFill/>
                    </a:ln>
                  </pic:spPr>
                </pic:pic>
              </a:graphicData>
            </a:graphic>
          </wp:anchor>
        </w:drawing>
      </w:r>
      <w:r w:rsidR="00AF36F6">
        <w:rPr>
          <w:noProof/>
        </w:rPr>
        <mc:AlternateContent>
          <mc:Choice Requires="wps">
            <w:drawing>
              <wp:anchor distT="0" distB="0" distL="114300" distR="114300" simplePos="0" relativeHeight="251658752" behindDoc="0" locked="0" layoutInCell="1" allowOverlap="1" wp14:anchorId="4C2954B4" wp14:editId="7D78291A">
                <wp:simplePos x="0" y="0"/>
                <wp:positionH relativeFrom="column">
                  <wp:posOffset>-236220</wp:posOffset>
                </wp:positionH>
                <wp:positionV relativeFrom="paragraph">
                  <wp:posOffset>2084705</wp:posOffset>
                </wp:positionV>
                <wp:extent cx="2651760" cy="2286000"/>
                <wp:effectExtent l="0" t="0" r="0" b="0"/>
                <wp:wrapNone/>
                <wp:docPr id="168" name="Rectangle 168"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2954B4" id="Rectangle 168" o:spid="_x0000_s1033" alt="Top left tile" style="position:absolute;margin-left:-18.6pt;margin-top:164.15pt;width:208.8pt;height:18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" fillcolor="#a53f52 [3204]" stroked="f" strokeweight="1pt">
                <v:fill opacity="46517f"/>
                <v:textbo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752B4F">
        <w:rPr>
          <w:noProof/>
        </w:rPr>
        <mc:AlternateContent>
          <mc:Choice Requires="wps">
            <w:drawing>
              <wp:anchor distT="0" distB="0" distL="114300" distR="114300" simplePos="0" relativeHeight="251659776" behindDoc="0" locked="0" layoutInCell="1" allowOverlap="1" wp14:anchorId="68A358A7" wp14:editId="05CDC5A2">
                <wp:simplePos x="0" y="0"/>
                <wp:positionH relativeFrom="column">
                  <wp:posOffset>2491105</wp:posOffset>
                </wp:positionH>
                <wp:positionV relativeFrom="paragraph">
                  <wp:posOffset>4392930</wp:posOffset>
                </wp:positionV>
                <wp:extent cx="2651760" cy="2377440"/>
                <wp:effectExtent l="0" t="0" r="0" b="3810"/>
                <wp:wrapNone/>
                <wp:docPr id="167" name="Rectangle 167" descr="Middle middle tile"/>
                <wp:cNvGraphicFramePr/>
                <a:graphic xmlns:a="http://schemas.openxmlformats.org/drawingml/2006/main">
                  <a:graphicData uri="http://schemas.microsoft.com/office/word/2010/wordprocessingShape">
                    <wps:wsp>
                      <wps:cNvSpPr/>
                      <wps:spPr>
                        <a:xfrm>
                          <a:off x="0" y="0"/>
                          <a:ext cx="2651760" cy="2377440"/>
                        </a:xfrm>
                        <a:prstGeom prst="rect">
                          <a:avLst/>
                        </a:prstGeom>
                        <a:solidFill>
                          <a:schemeClr val="accent5">
                            <a:lumMod val="25000"/>
                            <a:lumOff val="75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wps:txbx>
                      <wps:bodyPr rot="0" spcFirstLastPara="0" vertOverflow="clip" horzOverflow="clip" vert="horz" wrap="square" lIns="91440" tIns="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A358A7" id="Rectangle 167" o:spid="_x0000_s1034" alt="Middle middle tile" style="position:absolute;margin-left:196.15pt;margin-top:345.9pt;width:208.8pt;height:187.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" fillcolor="#9193fd [824]" stroked="f" strokeweight="1pt">
                <v:fill opacity="47802f"/>
                <v:textbox inset=",0">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v:textbox>
              </v:rect>
            </w:pict>
          </mc:Fallback>
        </mc:AlternateContent>
      </w:r>
    </w:p>
    <w:p w14:paraId="6263E8F7" w14:textId="1C755F38" w:rsidR="003F62CE" w:rsidRDefault="003F62CE" w:rsidP="005D0FB1">
      <w:pPr>
        <w:ind w:left="-284"/>
      </w:pPr>
    </w:p>
    <w:p w14:paraId="5DD2A216" w14:textId="673EB585" w:rsidR="004873A7" w:rsidRDefault="004873A7" w:rsidP="005D0FB1">
      <w:pPr>
        <w:ind w:left="-284"/>
      </w:pPr>
    </w:p>
    <w:p w14:paraId="6BC68CAD" w14:textId="3B0FAF20" w:rsidR="004873A7" w:rsidRDefault="004873A7" w:rsidP="005D0FB1">
      <w:pPr>
        <w:ind w:left="-284"/>
      </w:pPr>
    </w:p>
    <w:p w14:paraId="63BE3637" w14:textId="1332C2C9" w:rsidR="004873A7" w:rsidRDefault="004873A7" w:rsidP="005D0FB1">
      <w:pPr>
        <w:ind w:left="-284"/>
      </w:pPr>
    </w:p>
    <w:p w14:paraId="1D675497" w14:textId="2024E7D8" w:rsidR="004873A7" w:rsidRDefault="004873A7" w:rsidP="005D0FB1">
      <w:pPr>
        <w:ind w:left="-284"/>
      </w:pPr>
    </w:p>
    <w:p w14:paraId="42DF0BC8" w14:textId="01D3C7FC" w:rsidR="004873A7" w:rsidRDefault="004873A7" w:rsidP="005D0FB1">
      <w:pPr>
        <w:ind w:left="-284"/>
      </w:pPr>
    </w:p>
    <w:p w14:paraId="34ABB73C" w14:textId="3AA1447A" w:rsidR="004873A7" w:rsidRDefault="004873A7" w:rsidP="005D0FB1">
      <w:pPr>
        <w:ind w:left="-284"/>
      </w:pPr>
    </w:p>
    <w:p w14:paraId="57CCD855" w14:textId="689410D0" w:rsidR="004873A7" w:rsidRDefault="004873A7" w:rsidP="005D0FB1">
      <w:pPr>
        <w:ind w:left="-284"/>
      </w:pPr>
    </w:p>
    <w:p w14:paraId="1355F6E6" w14:textId="63ED8847" w:rsidR="004873A7" w:rsidRDefault="004873A7" w:rsidP="005D0FB1">
      <w:pPr>
        <w:ind w:left="-284"/>
      </w:pPr>
    </w:p>
    <w:p w14:paraId="2A920ADF" w14:textId="3FB7E940" w:rsidR="004873A7" w:rsidRDefault="004873A7" w:rsidP="005D0FB1">
      <w:pPr>
        <w:ind w:left="-284"/>
      </w:pPr>
    </w:p>
    <w:p w14:paraId="0D7C06BB" w14:textId="6A1AFC89" w:rsidR="004873A7" w:rsidRDefault="004873A7" w:rsidP="005D0FB1">
      <w:pPr>
        <w:ind w:left="-284"/>
      </w:pPr>
    </w:p>
    <w:p w14:paraId="28571459" w14:textId="2FB4687C" w:rsidR="004873A7" w:rsidRDefault="004873A7" w:rsidP="005D0FB1">
      <w:pPr>
        <w:ind w:left="-284"/>
      </w:pPr>
    </w:p>
    <w:p w14:paraId="371921D5" w14:textId="5A33B87A" w:rsidR="004873A7" w:rsidRDefault="004873A7" w:rsidP="005D0FB1">
      <w:pPr>
        <w:ind w:left="-284"/>
      </w:pPr>
    </w:p>
    <w:p w14:paraId="0D3900D5" w14:textId="5EE19D0E" w:rsidR="004873A7" w:rsidRDefault="004873A7" w:rsidP="005D0FB1">
      <w:pPr>
        <w:ind w:left="-284"/>
      </w:pPr>
    </w:p>
    <w:p w14:paraId="10530C56" w14:textId="5D0D0872" w:rsidR="004873A7" w:rsidRDefault="004873A7" w:rsidP="005D0FB1">
      <w:pPr>
        <w:ind w:left="-284"/>
      </w:pPr>
    </w:p>
    <w:p w14:paraId="5809E903" w14:textId="0F3CEBA3" w:rsidR="004873A7" w:rsidRDefault="004873A7" w:rsidP="005D0FB1">
      <w:pPr>
        <w:ind w:left="-284"/>
      </w:pPr>
    </w:p>
    <w:p w14:paraId="2F2893FF" w14:textId="42C277ED" w:rsidR="004873A7" w:rsidRDefault="004873A7" w:rsidP="005D0FB1">
      <w:pPr>
        <w:ind w:left="-284"/>
      </w:pPr>
    </w:p>
    <w:p w14:paraId="397F9438" w14:textId="6E65E901" w:rsidR="004873A7" w:rsidRDefault="004873A7" w:rsidP="005D0FB1">
      <w:pPr>
        <w:ind w:left="-284"/>
      </w:pPr>
    </w:p>
    <w:p w14:paraId="5C797A21" w14:textId="5A817E45" w:rsidR="004873A7" w:rsidRDefault="004873A7" w:rsidP="005D0FB1">
      <w:pPr>
        <w:ind w:left="-284"/>
      </w:pPr>
    </w:p>
    <w:p w14:paraId="66B94E5B" w14:textId="6DFFE9AC" w:rsidR="004873A7" w:rsidRDefault="004873A7" w:rsidP="005D0FB1">
      <w:pPr>
        <w:ind w:left="-284"/>
      </w:pPr>
    </w:p>
    <w:p w14:paraId="0DB46BEA" w14:textId="5D9CB05F" w:rsidR="004873A7" w:rsidRDefault="004873A7" w:rsidP="005D0FB1">
      <w:pPr>
        <w:ind w:left="-284"/>
      </w:pPr>
    </w:p>
    <w:p w14:paraId="5F270779" w14:textId="77569A6D" w:rsidR="004873A7" w:rsidRDefault="004873A7" w:rsidP="005D0FB1">
      <w:pPr>
        <w:ind w:left="-284"/>
      </w:pPr>
    </w:p>
    <w:p w14:paraId="506F2FE6" w14:textId="548D5E66" w:rsidR="004873A7" w:rsidRDefault="004873A7" w:rsidP="005D0FB1">
      <w:pPr>
        <w:ind w:left="-284"/>
      </w:pPr>
    </w:p>
    <w:p w14:paraId="4E6B52B5" w14:textId="0650D9ED" w:rsidR="004873A7" w:rsidRDefault="004873A7" w:rsidP="005D0FB1">
      <w:pPr>
        <w:ind w:left="-284"/>
      </w:pPr>
    </w:p>
    <w:p w14:paraId="66C50959" w14:textId="30049AA3" w:rsidR="004873A7" w:rsidRDefault="004873A7" w:rsidP="005D0FB1">
      <w:pPr>
        <w:ind w:left="-284"/>
      </w:pPr>
    </w:p>
    <w:p w14:paraId="3BAD29FE" w14:textId="7D30D9C0" w:rsidR="004873A7" w:rsidRDefault="004873A7" w:rsidP="005D0FB1">
      <w:pPr>
        <w:ind w:left="-284"/>
      </w:pPr>
    </w:p>
    <w:p w14:paraId="561E8AD7" w14:textId="6CC1501D" w:rsidR="004873A7" w:rsidRDefault="004873A7" w:rsidP="005D0FB1">
      <w:pPr>
        <w:ind w:left="-284"/>
      </w:pPr>
    </w:p>
    <w:p w14:paraId="4F2B6BF5" w14:textId="4FD986EC" w:rsidR="004873A7" w:rsidRDefault="004873A7" w:rsidP="005D0FB1">
      <w:pPr>
        <w:ind w:left="-284"/>
      </w:pPr>
    </w:p>
    <w:p w14:paraId="6719DB4E" w14:textId="65FF3BCA" w:rsidR="004873A7" w:rsidRDefault="004873A7" w:rsidP="005D0FB1">
      <w:pPr>
        <w:ind w:left="-284"/>
      </w:pPr>
    </w:p>
    <w:p w14:paraId="0BA5A946" w14:textId="6D5BA3B1" w:rsidR="004873A7" w:rsidRDefault="004873A7" w:rsidP="005D0FB1">
      <w:pPr>
        <w:ind w:left="-284"/>
      </w:pPr>
    </w:p>
    <w:p w14:paraId="6FA39F28" w14:textId="731DA40F" w:rsidR="004873A7" w:rsidRDefault="004873A7" w:rsidP="005D0FB1">
      <w:pPr>
        <w:ind w:left="-284"/>
      </w:pPr>
    </w:p>
    <w:p w14:paraId="532BCE41" w14:textId="529488BA" w:rsidR="004873A7" w:rsidRDefault="004873A7" w:rsidP="005D0FB1">
      <w:pPr>
        <w:ind w:left="-284"/>
      </w:pPr>
    </w:p>
    <w:p w14:paraId="274E1DBD" w14:textId="7AD7B126" w:rsidR="004873A7" w:rsidRDefault="004873A7" w:rsidP="005D0FB1">
      <w:pPr>
        <w:ind w:left="-284"/>
      </w:pPr>
    </w:p>
    <w:p w14:paraId="3FB408AC" w14:textId="78BD90B6" w:rsidR="004873A7" w:rsidRDefault="004873A7" w:rsidP="005D0FB1">
      <w:pPr>
        <w:ind w:left="-284"/>
      </w:pPr>
    </w:p>
    <w:p w14:paraId="1B659B58" w14:textId="240530F3" w:rsidR="004873A7" w:rsidRDefault="004873A7" w:rsidP="005D0FB1">
      <w:pPr>
        <w:ind w:left="-284"/>
      </w:pPr>
    </w:p>
    <w:p w14:paraId="763393AB" w14:textId="33B50C92" w:rsidR="004873A7" w:rsidRDefault="004873A7" w:rsidP="005D0FB1">
      <w:pPr>
        <w:ind w:left="-284"/>
      </w:pPr>
    </w:p>
    <w:p w14:paraId="43B003D9" w14:textId="52906842" w:rsidR="004873A7" w:rsidRDefault="004873A7" w:rsidP="005D0FB1">
      <w:pPr>
        <w:ind w:left="-284"/>
      </w:pPr>
    </w:p>
    <w:p w14:paraId="08FC904F" w14:textId="7BEE3176" w:rsidR="004873A7" w:rsidRDefault="004873A7" w:rsidP="005D0FB1">
      <w:pPr>
        <w:ind w:left="-284"/>
      </w:pPr>
    </w:p>
    <w:p w14:paraId="0D55D3AB" w14:textId="34D6066B" w:rsidR="004873A7" w:rsidRDefault="00A07A35" w:rsidP="005D0FB1">
      <w:pPr>
        <w:ind w:left="-284"/>
      </w:pPr>
      <w:r>
        <w:rPr>
          <w:rFonts w:ascii="Times New Roman" w:hAnsi="Times New Roman" w:cs="Times New Roman"/>
          <w:noProof/>
          <w:sz w:val="24"/>
          <w:szCs w:val="24"/>
          <w:lang w:val="en-IN" w:eastAsia="en-IN"/>
        </w:rPr>
        <mc:AlternateContent>
          <mc:Choice Requires="wps">
            <w:drawing>
              <wp:anchor distT="0" distB="0" distL="114300" distR="114300" simplePos="0" relativeHeight="251675136" behindDoc="0" locked="0" layoutInCell="1" allowOverlap="1" wp14:anchorId="1E8A9FEE" wp14:editId="42237CA4">
                <wp:simplePos x="0" y="0"/>
                <wp:positionH relativeFrom="column">
                  <wp:posOffset>-186690</wp:posOffset>
                </wp:positionH>
                <wp:positionV relativeFrom="paragraph">
                  <wp:posOffset>219075</wp:posOffset>
                </wp:positionV>
                <wp:extent cx="2597150" cy="198691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9FEE" id="Text Box 186" o:spid="_x0000_s1035" type="#_x0000_t202" style="position:absolute;left:0;text-align:left;margin-left:-14.7pt;margin-top:17.25pt;width:204.5pt;height:156.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" filled="f" stroked="f" strokeweight=".5pt">
                <v:textbo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v:textbox>
              </v:shape>
            </w:pict>
          </mc:Fallback>
        </mc:AlternateContent>
      </w:r>
    </w:p>
    <w:p w14:paraId="6AEA6CFC" w14:textId="69904A49" w:rsidR="004873A7" w:rsidRDefault="004873A7" w:rsidP="005D0FB1">
      <w:pPr>
        <w:ind w:left="-284"/>
      </w:pPr>
    </w:p>
    <w:p w14:paraId="1A23FF6F" w14:textId="720AF786" w:rsidR="004873A7" w:rsidRDefault="004873A7" w:rsidP="005D0FB1">
      <w:pPr>
        <w:ind w:left="-284"/>
      </w:pPr>
    </w:p>
    <w:p w14:paraId="29C6C458" w14:textId="496736C4" w:rsidR="004873A7" w:rsidRDefault="004873A7" w:rsidP="005D0FB1">
      <w:pPr>
        <w:ind w:left="-284"/>
      </w:pPr>
    </w:p>
    <w:p w14:paraId="17ACCC08" w14:textId="5B1C05AD" w:rsidR="004873A7" w:rsidRDefault="004873A7" w:rsidP="005D0FB1">
      <w:pPr>
        <w:ind w:left="-284"/>
      </w:pPr>
    </w:p>
    <w:p w14:paraId="5D12B595" w14:textId="31CCF902" w:rsidR="004873A7" w:rsidRDefault="004873A7" w:rsidP="005D0FB1">
      <w:pPr>
        <w:ind w:left="-284"/>
      </w:pPr>
    </w:p>
    <w:p w14:paraId="23C0DF83" w14:textId="4FF9EA9D" w:rsidR="004873A7" w:rsidRDefault="004873A7" w:rsidP="005D0FB1">
      <w:pPr>
        <w:ind w:left="-284"/>
        <w:rPr>
          <w:lang w:val="en-IN"/>
        </w:rPr>
      </w:pPr>
    </w:p>
    <w:p w14:paraId="41AA5610" w14:textId="3EB47329" w:rsidR="004873A7" w:rsidRDefault="004873A7" w:rsidP="005D0FB1">
      <w:pPr>
        <w:ind w:left="-284"/>
        <w:rPr>
          <w:lang w:val="en-IN"/>
        </w:rPr>
      </w:pPr>
    </w:p>
    <w:p w14:paraId="2BB2D372" w14:textId="0666974E" w:rsidR="004873A7" w:rsidRDefault="004873A7" w:rsidP="005D0FB1">
      <w:pPr>
        <w:ind w:left="-284"/>
        <w:rPr>
          <w:lang w:val="en-IN"/>
        </w:rPr>
      </w:pPr>
    </w:p>
    <w:p w14:paraId="28C74B7A" w14:textId="00A74D62" w:rsidR="004873A7" w:rsidRDefault="004873A7" w:rsidP="005D0FB1">
      <w:pPr>
        <w:ind w:left="-284"/>
        <w:rPr>
          <w:lang w:val="en-IN"/>
        </w:rPr>
      </w:pPr>
    </w:p>
    <w:p w14:paraId="2D5055B6" w14:textId="7DF4E7EE" w:rsidR="004873A7" w:rsidRDefault="004873A7" w:rsidP="005D0FB1">
      <w:pPr>
        <w:ind w:left="-284"/>
        <w:rPr>
          <w:lang w:val="en-IN"/>
        </w:rPr>
      </w:pPr>
    </w:p>
    <w:p w14:paraId="37727F5F" w14:textId="3E8D42F1" w:rsidR="004873A7" w:rsidRDefault="004873A7" w:rsidP="005D0FB1">
      <w:pPr>
        <w:ind w:left="-284"/>
        <w:rPr>
          <w:lang w:val="en-IN"/>
        </w:rPr>
      </w:pPr>
    </w:p>
    <w:p w14:paraId="4C4DF2D0" w14:textId="6568F88A" w:rsidR="004873A7" w:rsidRDefault="004873A7" w:rsidP="005D0FB1">
      <w:pPr>
        <w:ind w:left="-284"/>
        <w:rPr>
          <w:lang w:val="en-IN"/>
        </w:rPr>
      </w:pPr>
    </w:p>
    <w:p w14:paraId="451C3686" w14:textId="71FCAC25" w:rsidR="00782EF7" w:rsidRDefault="00217BE6" w:rsidP="005D0FB1">
      <w:pPr>
        <w:ind w:left="-284"/>
        <w:rPr>
          <w:lang w:val="en-IN"/>
        </w:rPr>
      </w:pPr>
      <w:r>
        <w:rPr>
          <w:noProof/>
        </w:rPr>
        <w:lastRenderedPageBreak/>
        <mc:AlternateContent>
          <mc:Choice Requires="wpg">
            <w:drawing>
              <wp:anchor distT="0" distB="0" distL="114300" distR="114300" simplePos="0" relativeHeight="251656704" behindDoc="0" locked="0" layoutInCell="1" allowOverlap="1" wp14:anchorId="052AA337" wp14:editId="66718089">
                <wp:simplePos x="0" y="0"/>
                <wp:positionH relativeFrom="page">
                  <wp:align>right</wp:align>
                </wp:positionH>
                <wp:positionV relativeFrom="paragraph">
                  <wp:posOffset>-10886</wp:posOffset>
                </wp:positionV>
                <wp:extent cx="7772400" cy="4572000"/>
                <wp:effectExtent l="0" t="0" r="0" b="0"/>
                <wp:wrapNone/>
                <wp:docPr id="1139" name="Group 11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1140" name="Right Triangle 1140"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1" name="Right Triangle 1141"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2" name="Rectangle 1142" descr="chairs aligned along the wall"/>
                        <wps:cNvSpPr/>
                        <wps:spPr>
                          <a:xfrm>
                            <a:off x="228600" y="0"/>
                            <a:ext cx="7315200" cy="4572000"/>
                          </a:xfrm>
                          <a:prstGeom prst="rect">
                            <a:avLst/>
                          </a:prstGeom>
                          <a:blipFill dpi="0" rotWithShape="1">
                            <a:blip r:embed="rId3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3" name="Rectangle 1143"/>
                        <wps:cNvSpPr/>
                        <wps:spPr>
                          <a:xfrm>
                            <a:off x="0" y="2301240"/>
                            <a:ext cx="4572000" cy="1188720"/>
                          </a:xfrm>
                          <a:prstGeom prst="rect">
                            <a:avLst/>
                          </a:prstGeom>
                          <a:solidFill>
                            <a:schemeClr val="accent1">
                              <a:alpha val="6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wps:cNvSpPr/>
                        <wps:spPr>
                          <a:xfrm>
                            <a:off x="2103120" y="3627120"/>
                            <a:ext cx="5669280" cy="822960"/>
                          </a:xfrm>
                          <a:prstGeom prst="rect">
                            <a:avLst/>
                          </a:prstGeom>
                          <a:solidFill>
                            <a:schemeClr val="accent1">
                              <a:alpha val="7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EF681" w14:textId="57061313" w:rsidR="00213987" w:rsidRPr="00213987" w:rsidRDefault="00213987" w:rsidP="00213987">
                              <w:pPr>
                                <w:jc w:val="center"/>
                                <w:rPr>
                                  <w:sz w:val="72"/>
                                  <w:szCs w:val="72"/>
                                </w:rPr>
                              </w:pPr>
                              <w:r w:rsidRPr="00213987">
                                <w:rPr>
                                  <w:sz w:val="72"/>
                                  <w:szCs w:val="72"/>
                                </w:rPr>
                                <w:t>STATEMENT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2AA337" id="Group 1139" o:spid="_x0000_s1036" alt="&quot;&quot;" style="position:absolute;left:0;text-align:left;margin-left:560.8pt;margin-top:-.85pt;width:612pt;height:5in;z-index:251656704;mso-position-horizontal:right;mso-position-horizontal-relative:page"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">
                <v:shapetype id="_x0000_t6" coordsize="21600,21600" o:spt="6" path="m,l,21600r21600,xe">
                  <v:stroke joinstyle="miter"/>
                  <v:path gradientshapeok="t" o:connecttype="custom" o:connectlocs="0,0;0,10800;0,21600;10800,21600;21600,21600;10800,10800" textboxrect="1800,12600,12600,19800"/>
                </v:shapetype>
                <v:shape id="Right Triangle 1140" o:spid="_x0000_s103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" fillcolor="black [3213]" stroked="f" strokeweight="1pt"/>
                <v:shape id="Right Triangle 1141" o:spid="_x0000_s103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" fillcolor="black [3213]" stroked="f" strokeweight="1pt"/>
                <v:rect id="Rectangle 1142" o:spid="_x0000_s103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" stroked="f" strokeweight="1pt">
                  <v:fill r:id="rId35" o:title="chairs aligned along the wall" recolor="t" rotate="t" type="frame"/>
                </v:rect>
                <v:rect id="Rectangle 1143" o:spid="_x0000_s104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" fillcolor="#a53f52 [3204]" stroked="f" strokeweight="1pt">
                  <v:fill opacity="41891f"/>
                  <v:textbo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v:textbox>
                </v:rect>
                <v:rect id="Rectangle 1144" o:spid="_x0000_s104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" fillcolor="#a53f52 [3204]" stroked="f" strokeweight="1pt">
                  <v:fill opacity="47288f"/>
                  <v:textbox>
                    <w:txbxContent>
                      <w:p w14:paraId="7C3EF681" w14:textId="57061313" w:rsidR="00213987" w:rsidRPr="00213987" w:rsidRDefault="00213987" w:rsidP="00213987">
                        <w:pPr>
                          <w:jc w:val="center"/>
                          <w:rPr>
                            <w:sz w:val="72"/>
                            <w:szCs w:val="72"/>
                          </w:rPr>
                        </w:pPr>
                        <w:r w:rsidRPr="00213987">
                          <w:rPr>
                            <w:sz w:val="72"/>
                            <w:szCs w:val="72"/>
                          </w:rPr>
                          <w:t>STATEMENT</w:t>
                        </w:r>
                      </w:p>
                    </w:txbxContent>
                  </v:textbox>
                </v:rect>
                <w10:wrap anchorx="page"/>
              </v:group>
            </w:pict>
          </mc:Fallback>
        </mc:AlternateContent>
      </w:r>
    </w:p>
    <w:p w14:paraId="28604CF3" w14:textId="700A9915" w:rsidR="00217BE6" w:rsidRDefault="00217BE6" w:rsidP="005D0FB1">
      <w:pPr>
        <w:ind w:left="-284"/>
        <w:rPr>
          <w:lang w:val="en-IN"/>
        </w:rPr>
      </w:pPr>
    </w:p>
    <w:p w14:paraId="619FA1F4" w14:textId="4414FA10" w:rsidR="00217BE6" w:rsidRDefault="00217BE6" w:rsidP="005D0FB1">
      <w:pPr>
        <w:ind w:left="-284"/>
        <w:rPr>
          <w:lang w:val="en-IN"/>
        </w:rPr>
      </w:pPr>
    </w:p>
    <w:p w14:paraId="73CA0B48" w14:textId="291FB056" w:rsidR="00217BE6" w:rsidRDefault="00217BE6" w:rsidP="005D0FB1">
      <w:pPr>
        <w:ind w:left="-284"/>
        <w:rPr>
          <w:lang w:val="en-IN"/>
        </w:rPr>
      </w:pPr>
    </w:p>
    <w:p w14:paraId="3FBC8B5D" w14:textId="3F3B4A7F" w:rsidR="00217BE6" w:rsidRDefault="00217BE6" w:rsidP="005D0FB1">
      <w:pPr>
        <w:ind w:left="-284"/>
        <w:rPr>
          <w:lang w:val="en-IN"/>
        </w:rPr>
      </w:pPr>
    </w:p>
    <w:p w14:paraId="60A5D090" w14:textId="543F09C4" w:rsidR="00217BE6" w:rsidRDefault="00217BE6" w:rsidP="005D0FB1">
      <w:pPr>
        <w:ind w:left="-284"/>
        <w:rPr>
          <w:lang w:val="en-IN"/>
        </w:rPr>
      </w:pPr>
    </w:p>
    <w:p w14:paraId="11667BCC" w14:textId="23A8018D" w:rsidR="00217BE6" w:rsidRDefault="00217BE6" w:rsidP="005D0FB1">
      <w:pPr>
        <w:ind w:left="-284"/>
        <w:rPr>
          <w:lang w:val="en-IN"/>
        </w:rPr>
      </w:pPr>
    </w:p>
    <w:p w14:paraId="7F5039CA" w14:textId="43C5E3BB" w:rsidR="00217BE6" w:rsidRDefault="00217BE6" w:rsidP="005D0FB1">
      <w:pPr>
        <w:ind w:left="-284"/>
        <w:rPr>
          <w:lang w:val="en-IN"/>
        </w:rPr>
      </w:pPr>
    </w:p>
    <w:p w14:paraId="19BE65C3" w14:textId="3852A1BD" w:rsidR="00217BE6" w:rsidRDefault="00217BE6" w:rsidP="005D0FB1">
      <w:pPr>
        <w:ind w:left="-284"/>
        <w:rPr>
          <w:lang w:val="en-IN"/>
        </w:rPr>
      </w:pPr>
    </w:p>
    <w:p w14:paraId="55139677" w14:textId="6B804605" w:rsidR="00217BE6" w:rsidRDefault="00217BE6" w:rsidP="005D0FB1">
      <w:pPr>
        <w:ind w:left="-284"/>
        <w:rPr>
          <w:lang w:val="en-IN"/>
        </w:rPr>
      </w:pPr>
    </w:p>
    <w:p w14:paraId="330B1226" w14:textId="4AC3F7AC" w:rsidR="00217BE6" w:rsidRDefault="00217BE6" w:rsidP="005D0FB1">
      <w:pPr>
        <w:ind w:left="-284"/>
        <w:rPr>
          <w:lang w:val="en-IN"/>
        </w:rPr>
      </w:pPr>
    </w:p>
    <w:p w14:paraId="5B016058" w14:textId="5ED9E828" w:rsidR="00217BE6" w:rsidRDefault="00217BE6" w:rsidP="005D0FB1">
      <w:pPr>
        <w:ind w:left="-284"/>
        <w:rPr>
          <w:lang w:val="en-IN"/>
        </w:rPr>
      </w:pPr>
    </w:p>
    <w:p w14:paraId="68AC3EB7" w14:textId="32EED9CF" w:rsidR="00217BE6" w:rsidRDefault="00217BE6" w:rsidP="005D0FB1">
      <w:pPr>
        <w:ind w:left="-284"/>
        <w:rPr>
          <w:lang w:val="en-IN"/>
        </w:rPr>
      </w:pPr>
    </w:p>
    <w:p w14:paraId="1026A02F" w14:textId="34DBF794" w:rsidR="00217BE6" w:rsidRDefault="00217BE6" w:rsidP="005D0FB1">
      <w:pPr>
        <w:ind w:left="-284"/>
        <w:rPr>
          <w:lang w:val="en-IN"/>
        </w:rPr>
      </w:pPr>
    </w:p>
    <w:p w14:paraId="75B5ADB2" w14:textId="55D58A10" w:rsidR="00217BE6" w:rsidRDefault="00217BE6" w:rsidP="005D0FB1">
      <w:pPr>
        <w:ind w:left="-284"/>
        <w:rPr>
          <w:lang w:val="en-IN"/>
        </w:rPr>
      </w:pPr>
    </w:p>
    <w:p w14:paraId="7C1E6026" w14:textId="345B97ED" w:rsidR="00217BE6" w:rsidRDefault="00217BE6" w:rsidP="005D0FB1">
      <w:pPr>
        <w:ind w:left="-284"/>
        <w:rPr>
          <w:lang w:val="en-IN"/>
        </w:rPr>
      </w:pPr>
    </w:p>
    <w:p w14:paraId="38E03E55" w14:textId="0DC4178D" w:rsidR="00217BE6" w:rsidRDefault="00217BE6" w:rsidP="005D0FB1">
      <w:pPr>
        <w:ind w:left="-284"/>
        <w:rPr>
          <w:lang w:val="en-IN"/>
        </w:rPr>
      </w:pPr>
    </w:p>
    <w:p w14:paraId="36C83971" w14:textId="3A5066E3" w:rsidR="00217BE6" w:rsidRDefault="00217BE6" w:rsidP="005D0FB1">
      <w:pPr>
        <w:ind w:left="-284"/>
        <w:rPr>
          <w:lang w:val="en-IN"/>
        </w:rPr>
      </w:pPr>
    </w:p>
    <w:p w14:paraId="3987ED34" w14:textId="2EA3BC75" w:rsidR="00217BE6" w:rsidRDefault="00217BE6" w:rsidP="005D0FB1">
      <w:pPr>
        <w:ind w:left="-284"/>
        <w:rPr>
          <w:lang w:val="en-IN"/>
        </w:rPr>
      </w:pPr>
    </w:p>
    <w:p w14:paraId="5A81A2CD" w14:textId="3A4F8B8F" w:rsidR="00217BE6" w:rsidRDefault="00217BE6" w:rsidP="005D0FB1">
      <w:pPr>
        <w:ind w:left="-284"/>
        <w:rPr>
          <w:lang w:val="en-IN"/>
        </w:rPr>
      </w:pPr>
    </w:p>
    <w:p w14:paraId="18A9B4CF" w14:textId="418A2418" w:rsidR="00217BE6" w:rsidRDefault="00217BE6" w:rsidP="005D0FB1">
      <w:pPr>
        <w:ind w:left="-284"/>
        <w:rPr>
          <w:lang w:val="en-IN"/>
        </w:rPr>
      </w:pPr>
    </w:p>
    <w:p w14:paraId="6B977DB7" w14:textId="1E3FDB68" w:rsidR="00217BE6" w:rsidRDefault="00217BE6" w:rsidP="005D0FB1">
      <w:pPr>
        <w:ind w:left="-284"/>
        <w:rPr>
          <w:lang w:val="en-IN"/>
        </w:rPr>
      </w:pPr>
    </w:p>
    <w:p w14:paraId="12D0ED8A" w14:textId="743588EB" w:rsidR="00217BE6" w:rsidRDefault="00217BE6" w:rsidP="005D0FB1">
      <w:pPr>
        <w:ind w:left="-284"/>
        <w:rPr>
          <w:lang w:val="en-IN"/>
        </w:rPr>
      </w:pPr>
    </w:p>
    <w:p w14:paraId="44D28BA4" w14:textId="5C43FE8C" w:rsidR="00217BE6" w:rsidRDefault="00217BE6" w:rsidP="005D0FB1">
      <w:pPr>
        <w:ind w:left="-284"/>
        <w:rPr>
          <w:lang w:val="en-IN"/>
        </w:rPr>
      </w:pPr>
    </w:p>
    <w:p w14:paraId="3789373F" w14:textId="77777777" w:rsidR="00217BE6" w:rsidRDefault="00217BE6" w:rsidP="005D0FB1">
      <w:pPr>
        <w:ind w:left="-284"/>
        <w:rPr>
          <w:lang w:val="en-IN"/>
        </w:rPr>
      </w:pPr>
    </w:p>
    <w:p w14:paraId="3BE54B2D" w14:textId="1C47477D" w:rsidR="00782EF7" w:rsidRDefault="00782EF7" w:rsidP="005D0FB1">
      <w:pPr>
        <w:ind w:left="-284"/>
        <w:rPr>
          <w:lang w:val="en-IN"/>
        </w:rPr>
      </w:pPr>
    </w:p>
    <w:p w14:paraId="1E4B9C8F" w14:textId="7280352C" w:rsidR="00782EF7" w:rsidRDefault="00782EF7" w:rsidP="005D0FB1">
      <w:pPr>
        <w:ind w:left="-284"/>
        <w:rPr>
          <w:lang w:val="en-IN"/>
        </w:rPr>
      </w:pPr>
    </w:p>
    <w:p w14:paraId="746CE405" w14:textId="3CDB53EF" w:rsidR="007D0B1E" w:rsidRDefault="007D0B1E" w:rsidP="005D0FB1">
      <w:pPr>
        <w:ind w:left="-284"/>
        <w:rPr>
          <w:lang w:val="en-IN"/>
        </w:rPr>
      </w:pPr>
      <w:r w:rsidRPr="007D0B1E">
        <w:rPr>
          <w:noProof/>
          <w:lang w:val="en-IN"/>
        </w:rPr>
        <w:drawing>
          <wp:inline distT="0" distB="0" distL="0" distR="0" wp14:anchorId="4148C097" wp14:editId="57267172">
            <wp:extent cx="6858000" cy="4403725"/>
            <wp:effectExtent l="0" t="0" r="0" b="0"/>
            <wp:docPr id="1097" name="Picture 10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Graphical user interface, text&#10;&#10;Description automatically generated"/>
                    <pic:cNvPicPr/>
                  </pic:nvPicPr>
                  <pic:blipFill>
                    <a:blip r:embed="rId36"/>
                    <a:stretch>
                      <a:fillRect/>
                    </a:stretch>
                  </pic:blipFill>
                  <pic:spPr>
                    <a:xfrm>
                      <a:off x="0" y="0"/>
                      <a:ext cx="6858000" cy="4403725"/>
                    </a:xfrm>
                    <a:prstGeom prst="rect">
                      <a:avLst/>
                    </a:prstGeom>
                  </pic:spPr>
                </pic:pic>
              </a:graphicData>
            </a:graphic>
          </wp:inline>
        </w:drawing>
      </w:r>
    </w:p>
    <w:p w14:paraId="231CADAF" w14:textId="06AA06D0" w:rsidR="00217BE6" w:rsidRDefault="00217BE6" w:rsidP="005D0FB1">
      <w:pPr>
        <w:ind w:left="-284"/>
        <w:rPr>
          <w:lang w:val="en-IN"/>
        </w:rPr>
      </w:pPr>
    </w:p>
    <w:p w14:paraId="0E40AA3C" w14:textId="43D40971" w:rsidR="00711166" w:rsidRDefault="00076A43" w:rsidP="005D0FB1">
      <w:pPr>
        <w:ind w:left="-284"/>
        <w:rPr>
          <w:lang w:val="en-IN"/>
        </w:rPr>
      </w:pPr>
      <w:r>
        <w:rPr>
          <w:noProof/>
        </w:rPr>
        <w:lastRenderedPageBreak/>
        <mc:AlternateContent>
          <mc:Choice Requires="wps">
            <w:drawing>
              <wp:anchor distT="0" distB="0" distL="114300" distR="114300" simplePos="0" relativeHeight="251651584" behindDoc="0" locked="0" layoutInCell="1" allowOverlap="1" wp14:anchorId="582AA5E4" wp14:editId="523FDC05">
                <wp:simplePos x="0" y="0"/>
                <wp:positionH relativeFrom="margin">
                  <wp:posOffset>3190875</wp:posOffset>
                </wp:positionH>
                <wp:positionV relativeFrom="paragraph">
                  <wp:posOffset>-187325</wp:posOffset>
                </wp:positionV>
                <wp:extent cx="361950" cy="336550"/>
                <wp:effectExtent l="0" t="0" r="0" b="6350"/>
                <wp:wrapNone/>
                <wp:docPr id="24" name="Right Triangle 24"/>
                <wp:cNvGraphicFramePr/>
                <a:graphic xmlns:a="http://schemas.openxmlformats.org/drawingml/2006/main">
                  <a:graphicData uri="http://schemas.microsoft.com/office/word/2010/wordprocessingShape">
                    <wps:wsp>
                      <wps:cNvSpPr/>
                      <wps:spPr>
                        <a:xfrm>
                          <a:off x="0" y="0"/>
                          <a:ext cx="361950" cy="33655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9C83" id="Right Triangle 24" o:spid="_x0000_s1026" type="#_x0000_t6" style="position:absolute;margin-left:251.25pt;margin-top:-14.75pt;width:28.5pt;height:26.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" fillcolor="black [3213]" stroked="f" strokeweight="1pt">
                <w10:wrap anchorx="margin"/>
              </v:shape>
            </w:pict>
          </mc:Fallback>
        </mc:AlternateContent>
      </w:r>
      <w:r w:rsidR="008B2760">
        <w:rPr>
          <w:rFonts w:ascii="Times New Roman" w:hAnsi="Times New Roman" w:cs="Times New Roman"/>
          <w:noProof/>
          <w:sz w:val="24"/>
          <w:szCs w:val="24"/>
          <w:lang w:val="en-IN" w:eastAsia="en-IN"/>
        </w:rPr>
        <mc:AlternateContent>
          <mc:Choice Requires="wps">
            <w:drawing>
              <wp:anchor distT="0" distB="0" distL="114300" distR="114300" simplePos="0" relativeHeight="251639296" behindDoc="0" locked="0" layoutInCell="1" allowOverlap="1" wp14:anchorId="7A4A3B10" wp14:editId="4DC2F5F4">
                <wp:simplePos x="0" y="0"/>
                <wp:positionH relativeFrom="column">
                  <wp:posOffset>-97971</wp:posOffset>
                </wp:positionH>
                <wp:positionV relativeFrom="paragraph">
                  <wp:posOffset>157389</wp:posOffset>
                </wp:positionV>
                <wp:extent cx="7315200" cy="3624943"/>
                <wp:effectExtent l="0" t="0" r="0" b="0"/>
                <wp:wrapNone/>
                <wp:docPr id="1120" name="Rectangle 1120" descr="academic walkway with flags aligning the path"/>
                <wp:cNvGraphicFramePr/>
                <a:graphic xmlns:a="http://schemas.openxmlformats.org/drawingml/2006/main">
                  <a:graphicData uri="http://schemas.microsoft.com/office/word/2010/wordprocessingShape">
                    <wps:wsp>
                      <wps:cNvSpPr/>
                      <wps:spPr>
                        <a:xfrm>
                          <a:off x="0" y="0"/>
                          <a:ext cx="7315200" cy="3624943"/>
                        </a:xfrm>
                        <a:prstGeom prst="rect">
                          <a:avLst/>
                        </a:prstGeom>
                        <a:blipFill dpi="0" rotWithShape="1">
                          <a:blip r:embed="rId37"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04FD3" w14:textId="77777777" w:rsidR="00ED008A" w:rsidRDefault="00ED008A" w:rsidP="00ED008A">
                            <w:pPr>
                              <w:jc w:val="center"/>
                            </w:pPr>
                            <w:r>
                              <w:t>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4A3B10" id="Rectangle 1120" o:spid="_x0000_s1042" alt="academic walkway with flags aligning the path" style="position:absolute;left:0;text-align:left;margin-left:-7.7pt;margin-top:12.4pt;width:8in;height:285.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" stroked="f" strokeweight="1pt">
                <v:fill r:id="rId38" o:title="academic walkway with flags aligning the path" recolor="t" rotate="t" type="frame"/>
                <v:textbox>
                  <w:txbxContent>
                    <w:p w14:paraId="0F504FD3" w14:textId="77777777" w:rsidR="00ED008A" w:rsidRDefault="00ED008A" w:rsidP="00ED008A">
                      <w:pPr>
                        <w:jc w:val="center"/>
                      </w:pPr>
                      <w:r>
                        <w:t>4.</w:t>
                      </w:r>
                    </w:p>
                  </w:txbxContent>
                </v:textbox>
              </v:rect>
            </w:pict>
          </mc:Fallback>
        </mc:AlternateContent>
      </w:r>
    </w:p>
    <w:p w14:paraId="0456319B" w14:textId="1932695C" w:rsidR="00ED008A" w:rsidRDefault="00E5697A" w:rsidP="005D0FB1">
      <w:pPr>
        <w:ind w:left="-284"/>
        <w:rPr>
          <w:lang w:val="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49536" behindDoc="0" locked="0" layoutInCell="1" allowOverlap="1" wp14:anchorId="0CC8D2EC" wp14:editId="4B62681C">
                <wp:simplePos x="0" y="0"/>
                <wp:positionH relativeFrom="column">
                  <wp:posOffset>-97971</wp:posOffset>
                </wp:positionH>
                <wp:positionV relativeFrom="paragraph">
                  <wp:posOffset>-357596</wp:posOffset>
                </wp:positionV>
                <wp:extent cx="3291840" cy="4147457"/>
                <wp:effectExtent l="0" t="0" r="3810" b="5715"/>
                <wp:wrapNone/>
                <wp:docPr id="1119" name="Rectangle 1119" descr="washout color block"/>
                <wp:cNvGraphicFramePr/>
                <a:graphic xmlns:a="http://schemas.openxmlformats.org/drawingml/2006/main">
                  <a:graphicData uri="http://schemas.microsoft.com/office/word/2010/wordprocessingShape">
                    <wps:wsp>
                      <wps:cNvSpPr/>
                      <wps:spPr>
                        <a:xfrm>
                          <a:off x="0" y="0"/>
                          <a:ext cx="3291840" cy="4147457"/>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C8D2EC" id="Rectangle 1119" o:spid="_x0000_s1043" alt="washout color block" style="position:absolute;left:0;text-align:left;margin-left:-7.7pt;margin-top:-28.15pt;width:259.2pt;height:326.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" fillcolor="#a53f52 [3204]" stroked="f" strokeweight="1pt">
                <v:fill opacity="6553f" color2="#a53f52 [3204]" rotate="t" focus="10%" type="gradient"/>
                <v:textbo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v:textbox>
              </v:rect>
            </w:pict>
          </mc:Fallback>
        </mc:AlternateContent>
      </w:r>
    </w:p>
    <w:p w14:paraId="64CC87DD" w14:textId="16388A94" w:rsidR="00ED008A" w:rsidRDefault="00ED008A" w:rsidP="005D0FB1">
      <w:pPr>
        <w:ind w:left="-284"/>
        <w:rPr>
          <w:lang w:val="en-IN"/>
        </w:rPr>
      </w:pPr>
    </w:p>
    <w:p w14:paraId="2C7F2128" w14:textId="62625F13" w:rsidR="00ED008A" w:rsidRDefault="00ED008A" w:rsidP="005D0FB1">
      <w:pPr>
        <w:ind w:left="-284"/>
        <w:rPr>
          <w:lang w:val="en-IN"/>
        </w:rPr>
      </w:pPr>
    </w:p>
    <w:p w14:paraId="27B5A93D" w14:textId="17476B52" w:rsidR="00ED008A" w:rsidRDefault="00ED008A" w:rsidP="005D0FB1">
      <w:pPr>
        <w:ind w:left="-284"/>
        <w:rPr>
          <w:lang w:val="en-IN"/>
        </w:rPr>
      </w:pPr>
    </w:p>
    <w:p w14:paraId="12AA07C9" w14:textId="28722088" w:rsidR="00ED008A" w:rsidRDefault="00E5697A" w:rsidP="005D0FB1">
      <w:pPr>
        <w:ind w:left="-284"/>
        <w:rPr>
          <w:lang w:val="en-IN"/>
        </w:rPr>
      </w:pPr>
      <w:r>
        <w:rPr>
          <w:noProof/>
        </w:rPr>
        <mc:AlternateContent>
          <mc:Choice Requires="wpg">
            <w:drawing>
              <wp:anchor distT="0" distB="0" distL="114300" distR="114300" simplePos="0" relativeHeight="251654656" behindDoc="0" locked="0" layoutInCell="1" allowOverlap="1" wp14:anchorId="55B03E2B" wp14:editId="1940C52E">
                <wp:simplePos x="0" y="0"/>
                <wp:positionH relativeFrom="margin">
                  <wp:posOffset>95250</wp:posOffset>
                </wp:positionH>
                <wp:positionV relativeFrom="paragraph">
                  <wp:posOffset>142529</wp:posOffset>
                </wp:positionV>
                <wp:extent cx="586740" cy="548640"/>
                <wp:effectExtent l="19050" t="19050" r="3810" b="3810"/>
                <wp:wrapNone/>
                <wp:docPr id="1121" name="Group 1121"/>
                <wp:cNvGraphicFramePr/>
                <a:graphic xmlns:a="http://schemas.openxmlformats.org/drawingml/2006/main">
                  <a:graphicData uri="http://schemas.microsoft.com/office/word/2010/wordprocessingGroup">
                    <wpg:wgp>
                      <wpg:cNvGrpSpPr/>
                      <wpg:grpSpPr>
                        <a:xfrm>
                          <a:off x="0" y="0"/>
                          <a:ext cx="586740" cy="548640"/>
                          <a:chOff x="0" y="0"/>
                          <a:chExt cx="587022" cy="548640"/>
                        </a:xfrm>
                      </wpg:grpSpPr>
                      <wps:wsp>
                        <wps:cNvPr id="1122" name="Straight Connector 112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Straight Connector 112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D5711C" id="Group 1121" o:spid="_x0000_s1026" style="position:absolute;margin-left:7.5pt;margin-top:11.2pt;width:46.2pt;height:43.2pt;z-index:251699712;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">
                <v:line id="Straight Connector 1122"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" strokecolor="black [3213]" strokeweight="3pt">
                  <v:stroke joinstyle="miter"/>
                </v:line>
                <v:line id="Straight Connector 1123"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" strokecolor="black [3213]" strokeweight="3pt">
                  <v:stroke joinstyle="miter"/>
                </v:line>
                <w10:wrap anchorx="margin"/>
              </v:group>
            </w:pict>
          </mc:Fallback>
        </mc:AlternateContent>
      </w:r>
    </w:p>
    <w:p w14:paraId="3EE60764" w14:textId="7F8434F0" w:rsidR="00ED008A" w:rsidRDefault="00ED008A" w:rsidP="005D0FB1">
      <w:pPr>
        <w:ind w:left="-284"/>
        <w:rPr>
          <w:lang w:val="en-IN"/>
        </w:rPr>
      </w:pPr>
    </w:p>
    <w:p w14:paraId="05F6B212" w14:textId="1A3B5804" w:rsidR="00ED008A" w:rsidRDefault="00ED008A" w:rsidP="005D0FB1">
      <w:pPr>
        <w:ind w:left="-284"/>
        <w:rPr>
          <w:lang w:val="en-IN"/>
        </w:rPr>
      </w:pPr>
    </w:p>
    <w:p w14:paraId="57E22FBE" w14:textId="5E8D71CD" w:rsidR="00ED008A" w:rsidRDefault="00ED008A" w:rsidP="005D0FB1">
      <w:pPr>
        <w:ind w:left="-284"/>
        <w:rPr>
          <w:lang w:val="en-IN"/>
        </w:rPr>
      </w:pPr>
    </w:p>
    <w:p w14:paraId="2CBA3D86" w14:textId="11436B90" w:rsidR="00ED008A" w:rsidRDefault="00ED008A" w:rsidP="005D0FB1">
      <w:pPr>
        <w:ind w:left="-284"/>
        <w:rPr>
          <w:lang w:val="en-IN"/>
        </w:rPr>
      </w:pPr>
    </w:p>
    <w:p w14:paraId="771EB879" w14:textId="0DDF9D66" w:rsidR="00ED008A" w:rsidRDefault="00ED008A" w:rsidP="005D0FB1">
      <w:pPr>
        <w:ind w:left="-284"/>
        <w:rPr>
          <w:lang w:val="en-IN"/>
        </w:rPr>
      </w:pPr>
    </w:p>
    <w:p w14:paraId="0E6DEAC9" w14:textId="231D9986" w:rsidR="00ED008A" w:rsidRDefault="00ED008A" w:rsidP="005D0FB1">
      <w:pPr>
        <w:ind w:left="-284"/>
        <w:rPr>
          <w:lang w:val="en-IN"/>
        </w:rPr>
      </w:pPr>
    </w:p>
    <w:p w14:paraId="67F6BAA1" w14:textId="287A1013" w:rsidR="00ED008A" w:rsidRDefault="00ED008A" w:rsidP="005D0FB1">
      <w:pPr>
        <w:ind w:left="-284"/>
        <w:rPr>
          <w:lang w:val="en-IN"/>
        </w:rPr>
      </w:pPr>
    </w:p>
    <w:p w14:paraId="071AD13D" w14:textId="17BBFE00" w:rsidR="00ED008A" w:rsidRDefault="00ED008A" w:rsidP="005D0FB1">
      <w:pPr>
        <w:ind w:left="-284"/>
        <w:rPr>
          <w:lang w:val="en-IN"/>
        </w:rPr>
      </w:pPr>
    </w:p>
    <w:p w14:paraId="7D6B0921" w14:textId="3D56CD9C" w:rsidR="00ED008A" w:rsidRDefault="00E5697A" w:rsidP="005D0FB1">
      <w:pPr>
        <w:ind w:left="-284"/>
        <w:rPr>
          <w:lang w:val="en-IN"/>
        </w:rPr>
      </w:pPr>
      <w:r>
        <w:rPr>
          <w:noProof/>
        </w:rPr>
        <mc:AlternateContent>
          <mc:Choice Requires="wpg">
            <w:drawing>
              <wp:anchor distT="0" distB="0" distL="114300" distR="114300" simplePos="0" relativeHeight="251655680" behindDoc="0" locked="0" layoutInCell="1" allowOverlap="1" wp14:anchorId="595228C6" wp14:editId="64D9225E">
                <wp:simplePos x="0" y="0"/>
                <wp:positionH relativeFrom="margin">
                  <wp:posOffset>2429337</wp:posOffset>
                </wp:positionH>
                <wp:positionV relativeFrom="paragraph">
                  <wp:posOffset>38619</wp:posOffset>
                </wp:positionV>
                <wp:extent cx="586740" cy="548640"/>
                <wp:effectExtent l="0" t="0" r="22860" b="22860"/>
                <wp:wrapNone/>
                <wp:docPr id="1124" name="Group 1124"/>
                <wp:cNvGraphicFramePr/>
                <a:graphic xmlns:a="http://schemas.openxmlformats.org/drawingml/2006/main">
                  <a:graphicData uri="http://schemas.microsoft.com/office/word/2010/wordprocessingGroup">
                    <wpg:wgp>
                      <wpg:cNvGrpSpPr/>
                      <wpg:grpSpPr>
                        <a:xfrm rot="10800000">
                          <a:off x="0" y="0"/>
                          <a:ext cx="586740" cy="548640"/>
                          <a:chOff x="0" y="0"/>
                          <a:chExt cx="587022" cy="548640"/>
                        </a:xfrm>
                      </wpg:grpSpPr>
                      <wps:wsp>
                        <wps:cNvPr id="1125" name="Straight Connector 112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Straight Connector 112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C3C13F" id="Group 1124" o:spid="_x0000_s1026" style="position:absolute;margin-left:191.3pt;margin-top:3.05pt;width:46.2pt;height:43.2pt;rotation:180;z-index:251701760;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">
                <v:line id="Straight Connector 1125"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" strokecolor="black [3213]" strokeweight="3pt">
                  <v:stroke joinstyle="miter"/>
                </v:line>
                <v:line id="Straight Connector 1126"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" strokecolor="black [3213]" strokeweight="3pt">
                  <v:stroke joinstyle="miter"/>
                </v:line>
                <w10:wrap anchorx="margin"/>
              </v:group>
            </w:pict>
          </mc:Fallback>
        </mc:AlternateContent>
      </w:r>
    </w:p>
    <w:p w14:paraId="4D2087FB" w14:textId="4ED959D0" w:rsidR="00ED008A" w:rsidRDefault="00ED008A" w:rsidP="005D0FB1">
      <w:pPr>
        <w:ind w:left="-284"/>
        <w:rPr>
          <w:lang w:val="en-IN"/>
        </w:rPr>
      </w:pPr>
    </w:p>
    <w:p w14:paraId="48BA29E4" w14:textId="38FAFA82" w:rsidR="00ED008A" w:rsidRDefault="00ED008A" w:rsidP="005D0FB1">
      <w:pPr>
        <w:ind w:left="-284"/>
        <w:rPr>
          <w:lang w:val="en-IN"/>
        </w:rPr>
      </w:pPr>
    </w:p>
    <w:p w14:paraId="1617243F" w14:textId="70330EEF" w:rsidR="00ED008A" w:rsidRDefault="00ED008A" w:rsidP="005D0FB1">
      <w:pPr>
        <w:ind w:left="-284"/>
        <w:rPr>
          <w:lang w:val="en-IN"/>
        </w:rPr>
      </w:pPr>
    </w:p>
    <w:p w14:paraId="0628CEDB" w14:textId="474D178A" w:rsidR="00ED008A" w:rsidRDefault="00ED008A" w:rsidP="005D0FB1">
      <w:pPr>
        <w:ind w:left="-284"/>
        <w:rPr>
          <w:lang w:val="en-IN"/>
        </w:rPr>
      </w:pPr>
    </w:p>
    <w:p w14:paraId="657DAE0B" w14:textId="03470227" w:rsidR="00ED008A" w:rsidRDefault="00ED008A" w:rsidP="005D0FB1">
      <w:pPr>
        <w:ind w:left="-284"/>
        <w:rPr>
          <w:lang w:val="en-IN"/>
        </w:rPr>
      </w:pPr>
    </w:p>
    <w:p w14:paraId="6209DD6E" w14:textId="3A2D6E33" w:rsidR="00ED008A" w:rsidRDefault="00ED008A" w:rsidP="005D0FB1">
      <w:pPr>
        <w:ind w:left="-284"/>
        <w:rPr>
          <w:lang w:val="en-IN"/>
        </w:rPr>
      </w:pPr>
    </w:p>
    <w:p w14:paraId="756CE3BA" w14:textId="5BA04388" w:rsidR="00ED008A" w:rsidRDefault="00ED008A" w:rsidP="005D0FB1">
      <w:pPr>
        <w:ind w:left="-284"/>
        <w:rPr>
          <w:lang w:val="en-IN"/>
        </w:rPr>
      </w:pPr>
    </w:p>
    <w:p w14:paraId="0AF7B1F9" w14:textId="5E879AEA" w:rsidR="00782EF7" w:rsidRDefault="00655877" w:rsidP="005D0FB1">
      <w:pPr>
        <w:ind w:left="-284"/>
        <w:rPr>
          <w:lang w:val="en-IN"/>
        </w:rPr>
      </w:pPr>
      <w:r w:rsidRPr="00655877">
        <w:rPr>
          <w:noProof/>
          <w:lang w:val="en-IN"/>
        </w:rPr>
        <w:drawing>
          <wp:inline distT="0" distB="0" distL="0" distR="0" wp14:anchorId="2FC301FD" wp14:editId="790853E0">
            <wp:extent cx="7390551" cy="5116286"/>
            <wp:effectExtent l="0" t="0" r="1270" b="8255"/>
            <wp:docPr id="1105" name="Picture 1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Graphical user interface, application, Word&#10;&#10;Description automatically generated"/>
                    <pic:cNvPicPr/>
                  </pic:nvPicPr>
                  <pic:blipFill>
                    <a:blip r:embed="rId39"/>
                    <a:stretch>
                      <a:fillRect/>
                    </a:stretch>
                  </pic:blipFill>
                  <pic:spPr>
                    <a:xfrm>
                      <a:off x="0" y="0"/>
                      <a:ext cx="7391750" cy="5117116"/>
                    </a:xfrm>
                    <a:prstGeom prst="rect">
                      <a:avLst/>
                    </a:prstGeom>
                  </pic:spPr>
                </pic:pic>
              </a:graphicData>
            </a:graphic>
          </wp:inline>
        </w:drawing>
      </w:r>
    </w:p>
    <w:p w14:paraId="2942683F" w14:textId="77777777" w:rsidR="00ED008A" w:rsidRDefault="00ED008A" w:rsidP="005D0FB1">
      <w:pPr>
        <w:ind w:left="-284"/>
        <w:rPr>
          <w:lang w:val="en-IN"/>
        </w:rPr>
      </w:pPr>
    </w:p>
    <w:p w14:paraId="75028F51" w14:textId="7FB7B1D2" w:rsidR="00782EF7" w:rsidRDefault="00782EF7" w:rsidP="005D0FB1">
      <w:pPr>
        <w:ind w:left="-284"/>
        <w:rPr>
          <w:lang w:val="en-IN"/>
        </w:rPr>
      </w:pPr>
    </w:p>
    <w:p w14:paraId="30475E72" w14:textId="3940BCDE" w:rsidR="00884BE4" w:rsidRPr="004048B0" w:rsidRDefault="00884BE4"/>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3240"/>
        <w:gridCol w:w="360"/>
        <w:gridCol w:w="7599"/>
      </w:tblGrid>
      <w:tr w:rsidR="0015336E" w:rsidRPr="004048B0" w14:paraId="292F035C" w14:textId="77777777" w:rsidTr="00B6102C">
        <w:trPr>
          <w:trHeight w:val="432"/>
        </w:trPr>
        <w:tc>
          <w:tcPr>
            <w:tcW w:w="3600" w:type="dxa"/>
            <w:gridSpan w:val="2"/>
            <w:vMerge w:val="restart"/>
          </w:tcPr>
          <w:p w14:paraId="0D5B427A" w14:textId="77777777" w:rsidR="0015336E" w:rsidRPr="004048B0" w:rsidRDefault="0015336E" w:rsidP="005947BE">
            <w:pPr>
              <w:rPr>
                <w:noProof/>
              </w:rPr>
            </w:pPr>
          </w:p>
        </w:tc>
        <w:tc>
          <w:tcPr>
            <w:tcW w:w="7599" w:type="dxa"/>
          </w:tcPr>
          <w:p w14:paraId="0111F6A0" w14:textId="77777777" w:rsidR="0015336E" w:rsidRPr="004048B0" w:rsidRDefault="0015336E" w:rsidP="005947BE">
            <w:pPr>
              <w:rPr>
                <w:b/>
                <w:bCs/>
              </w:rPr>
            </w:pPr>
            <w:r w:rsidRPr="004048B0">
              <w:rPr>
                <w:noProof/>
                <w:lang w:eastAsia="en-AU"/>
              </w:rPr>
              <w:drawing>
                <wp:inline distT="0" distB="0" distL="0" distR="0" wp14:anchorId="52FFA0CE" wp14:editId="4F86AF83">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15336E" w:rsidRPr="004048B0" w14:paraId="44058B74" w14:textId="77777777" w:rsidTr="00B6102C">
        <w:trPr>
          <w:trHeight w:val="1440"/>
        </w:trPr>
        <w:tc>
          <w:tcPr>
            <w:tcW w:w="3600" w:type="dxa"/>
            <w:gridSpan w:val="2"/>
            <w:vMerge/>
          </w:tcPr>
          <w:p w14:paraId="0BA0B2D9" w14:textId="77777777" w:rsidR="0015336E" w:rsidRPr="004048B0" w:rsidRDefault="0015336E" w:rsidP="005947BE">
            <w:pPr>
              <w:rPr>
                <w:noProof/>
              </w:rPr>
            </w:pPr>
          </w:p>
        </w:tc>
        <w:tc>
          <w:tcPr>
            <w:tcW w:w="7599" w:type="dxa"/>
          </w:tcPr>
          <w:p w14:paraId="2EF9E651" w14:textId="68F7CE34" w:rsidR="0015336E" w:rsidRPr="004048B0" w:rsidRDefault="003F082A" w:rsidP="00FE44CB">
            <w:pPr>
              <w:pStyle w:val="Heading2"/>
              <w:outlineLvl w:val="1"/>
            </w:pPr>
            <w:r>
              <w:t>OBJECTIVE</w:t>
            </w:r>
          </w:p>
        </w:tc>
      </w:tr>
      <w:tr w:rsidR="0015336E" w:rsidRPr="004048B0" w14:paraId="4C4991B6" w14:textId="77777777" w:rsidTr="00B6102C">
        <w:trPr>
          <w:trHeight w:val="5680"/>
        </w:trPr>
        <w:tc>
          <w:tcPr>
            <w:tcW w:w="3600" w:type="dxa"/>
            <w:gridSpan w:val="2"/>
            <w:vMerge/>
          </w:tcPr>
          <w:p w14:paraId="23C3B10E" w14:textId="77777777" w:rsidR="0015336E" w:rsidRPr="004048B0" w:rsidRDefault="0015336E" w:rsidP="005947BE">
            <w:pPr>
              <w:rPr>
                <w:noProof/>
              </w:rPr>
            </w:pPr>
          </w:p>
        </w:tc>
        <w:tc>
          <w:tcPr>
            <w:tcW w:w="7599" w:type="dxa"/>
          </w:tcPr>
          <w:p w14:paraId="256C2208" w14:textId="0007381B" w:rsidR="0015336E" w:rsidRPr="004048B0" w:rsidRDefault="00765B92" w:rsidP="0015336E">
            <w:pPr>
              <w:pStyle w:val="Heading3"/>
              <w:outlineLvl w:val="2"/>
            </w:pPr>
            <w:r>
              <w:t>GOAL</w:t>
            </w:r>
          </w:p>
          <w:p w14:paraId="2A5B0F70" w14:textId="6F379FF3" w:rsidR="00765B92" w:rsidRDefault="0076771E" w:rsidP="00A2015D">
            <w:pPr>
              <w:pStyle w:val="ListParagraph"/>
              <w:numPr>
                <w:ilvl w:val="0"/>
                <w:numId w:val="10"/>
              </w:numPr>
            </w:pPr>
            <w:r>
              <w:t>To create</w:t>
            </w:r>
            <w:r w:rsidR="00440F75">
              <w:t xml:space="preserve"> an</w:t>
            </w:r>
            <w:r>
              <w:t xml:space="preserve"> </w:t>
            </w:r>
            <w:r w:rsidR="00A4423B">
              <w:t>ind</w:t>
            </w:r>
            <w:r w:rsidR="00440F75">
              <w:t>ustrial conversational bot</w:t>
            </w:r>
          </w:p>
          <w:p w14:paraId="15DE8E88" w14:textId="03EE28F2" w:rsidR="00765B92" w:rsidRDefault="00B1585E" w:rsidP="00765B92">
            <w:pPr>
              <w:pStyle w:val="ListParagraph"/>
              <w:numPr>
                <w:ilvl w:val="0"/>
                <w:numId w:val="12"/>
              </w:numPr>
            </w:pPr>
            <w:r>
              <w:t xml:space="preserve">The </w:t>
            </w:r>
            <w:r w:rsidR="00A2015D">
              <w:t xml:space="preserve">chatbot </w:t>
            </w:r>
            <w:r>
              <w:t xml:space="preserve">will be used as </w:t>
            </w:r>
            <w:proofErr w:type="gramStart"/>
            <w:r>
              <w:t>an</w:t>
            </w:r>
            <w:proofErr w:type="gramEnd"/>
            <w:r>
              <w:t xml:space="preserve"> guide for the customer, employee and management to access the potential risk which </w:t>
            </w:r>
            <w:r w:rsidR="00D26C19">
              <w:t>might be involved for a specific sphere of work.</w:t>
            </w:r>
          </w:p>
          <w:p w14:paraId="4BA1A253" w14:textId="372D9091" w:rsidR="00EA0EF8" w:rsidRPr="004048B0" w:rsidRDefault="0080703F" w:rsidP="00EA0EF8">
            <w:pPr>
              <w:pStyle w:val="Heading3"/>
              <w:outlineLvl w:val="2"/>
            </w:pPr>
            <w:r>
              <w:t>HIGHL</w:t>
            </w:r>
            <w:r w:rsidR="00E306C5">
              <w:t>e</w:t>
            </w:r>
            <w:r>
              <w:t>VEL FINDINGS</w:t>
            </w:r>
          </w:p>
          <w:p w14:paraId="12DD2DF6" w14:textId="4622940D" w:rsidR="00EA0EF8" w:rsidRDefault="00ED5EE9" w:rsidP="00ED5EE9">
            <w:pPr>
              <w:pStyle w:val="ListParagraph"/>
              <w:numPr>
                <w:ilvl w:val="0"/>
                <w:numId w:val="18"/>
              </w:numPr>
            </w:pPr>
            <w:r>
              <w:t>Many body-related actions and accidents has been found.</w:t>
            </w:r>
          </w:p>
          <w:p w14:paraId="47EC317F" w14:textId="30F2E325" w:rsidR="00ED5EE9" w:rsidRDefault="00ED5EE9" w:rsidP="00ED5EE9">
            <w:pPr>
              <w:pStyle w:val="ListParagraph"/>
              <w:numPr>
                <w:ilvl w:val="0"/>
                <w:numId w:val="18"/>
              </w:numPr>
            </w:pPr>
            <w:r>
              <w:t>A lot of equipment related accident has been mentioned in the dataset.</w:t>
            </w:r>
          </w:p>
          <w:p w14:paraId="7100BD42" w14:textId="2E9E71E1" w:rsidR="00ED5EE9" w:rsidRPr="004048B0" w:rsidRDefault="00ED5EE9" w:rsidP="00ED5EE9">
            <w:pPr>
              <w:pStyle w:val="ListParagraph"/>
              <w:numPr>
                <w:ilvl w:val="0"/>
                <w:numId w:val="18"/>
              </w:numPr>
            </w:pPr>
            <w:r>
              <w:t>Poor features map found with lack of access to quality data found.</w:t>
            </w:r>
          </w:p>
          <w:p w14:paraId="4A38E7BF" w14:textId="77777777" w:rsidR="0015336E" w:rsidRPr="004048B0" w:rsidRDefault="00EA0EF8" w:rsidP="00EA0EF8">
            <w:r w:rsidRPr="004048B0">
              <w:t xml:space="preserve"> </w:t>
            </w:r>
          </w:p>
          <w:p w14:paraId="041F58C4" w14:textId="3295A2A2" w:rsidR="00EA0EF8" w:rsidRPr="004048B0" w:rsidRDefault="0080703F" w:rsidP="00EA0EF8">
            <w:pPr>
              <w:pStyle w:val="Heading3"/>
              <w:outlineLvl w:val="2"/>
            </w:pPr>
            <w:r>
              <w:t>HIGHLEVEL IMPLICATIONS</w:t>
            </w:r>
          </w:p>
          <w:p w14:paraId="419D0A87" w14:textId="3EEA1CE1" w:rsidR="00EA0EF8" w:rsidRDefault="00CF4CE8" w:rsidP="00CF4CE8">
            <w:pPr>
              <w:pStyle w:val="ListParagraph"/>
              <w:numPr>
                <w:ilvl w:val="0"/>
                <w:numId w:val="17"/>
              </w:numPr>
            </w:pPr>
            <w:r>
              <w:t>The main causes of the accidents are hand related operation and time base factor.</w:t>
            </w:r>
          </w:p>
          <w:p w14:paraId="3662CA9E" w14:textId="5A98316F" w:rsidR="00CF4CE8" w:rsidRDefault="00CF4CE8" w:rsidP="00CF4CE8">
            <w:pPr>
              <w:pStyle w:val="ListParagraph"/>
              <w:numPr>
                <w:ilvl w:val="0"/>
                <w:numId w:val="17"/>
              </w:numPr>
            </w:pPr>
            <w:r>
              <w:t>More strict safety standard needs to be maintained to reduce accidents.</w:t>
            </w:r>
          </w:p>
          <w:p w14:paraId="1BAD5946" w14:textId="3209042E" w:rsidR="00B65346" w:rsidRPr="004048B0" w:rsidRDefault="00B65346" w:rsidP="00CF4CE8">
            <w:pPr>
              <w:pStyle w:val="ListParagraph"/>
              <w:numPr>
                <w:ilvl w:val="0"/>
                <w:numId w:val="17"/>
              </w:numPr>
            </w:pPr>
            <w:r>
              <w:t>Equipment based safety standards needs to be defined.</w:t>
            </w:r>
          </w:p>
          <w:p w14:paraId="4524E9B6" w14:textId="77777777" w:rsidR="00C17936" w:rsidRDefault="00C17936" w:rsidP="00EA0EF8"/>
          <w:p w14:paraId="40A9C724" w14:textId="73857E19" w:rsidR="008C3883" w:rsidRPr="004048B0" w:rsidRDefault="0080703F" w:rsidP="00EA0EF8">
            <w:r>
              <w:t xml:space="preserve">The broader </w:t>
            </w:r>
            <w:r w:rsidR="000B12F0">
              <w:t>version is evaluated further in the EDA.</w:t>
            </w:r>
          </w:p>
        </w:tc>
      </w:tr>
      <w:tr w:rsidR="0015336E" w:rsidRPr="004048B0" w14:paraId="4F0E1A47" w14:textId="77777777" w:rsidTr="00B6102C">
        <w:trPr>
          <w:trHeight w:val="4892"/>
        </w:trPr>
        <w:tc>
          <w:tcPr>
            <w:tcW w:w="3600" w:type="dxa"/>
            <w:gridSpan w:val="2"/>
            <w:vMerge/>
          </w:tcPr>
          <w:p w14:paraId="3D67C098" w14:textId="77777777" w:rsidR="0015336E" w:rsidRPr="004048B0" w:rsidRDefault="0015336E" w:rsidP="005947BE">
            <w:pPr>
              <w:rPr>
                <w:noProof/>
              </w:rPr>
            </w:pPr>
          </w:p>
        </w:tc>
        <w:tc>
          <w:tcPr>
            <w:tcW w:w="7599" w:type="dxa"/>
          </w:tcPr>
          <w:p w14:paraId="50545A04" w14:textId="77777777" w:rsidR="0015336E" w:rsidRPr="004048B0" w:rsidRDefault="0015336E" w:rsidP="00120EDB">
            <w:pPr>
              <w:rPr>
                <w:noProof/>
              </w:rPr>
            </w:pPr>
            <w:r w:rsidRPr="004048B0">
              <w:rPr>
                <w:noProof/>
                <w:lang w:eastAsia="en-AU"/>
              </w:rPr>
              <w:drawing>
                <wp:inline distT="0" distB="0" distL="0" distR="0" wp14:anchorId="3E8B8FB9" wp14:editId="7D08073B">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A958068" w14:textId="77777777" w:rsidTr="00B6102C">
        <w:trPr>
          <w:trHeight w:val="576"/>
        </w:trPr>
        <w:tc>
          <w:tcPr>
            <w:tcW w:w="3600" w:type="dxa"/>
            <w:gridSpan w:val="2"/>
            <w:vMerge/>
          </w:tcPr>
          <w:p w14:paraId="6B12F2ED" w14:textId="77777777" w:rsidR="0015336E" w:rsidRPr="004048B0" w:rsidRDefault="0015336E" w:rsidP="005947BE">
            <w:pPr>
              <w:rPr>
                <w:noProof/>
              </w:rPr>
            </w:pPr>
          </w:p>
        </w:tc>
        <w:tc>
          <w:tcPr>
            <w:tcW w:w="7599" w:type="dxa"/>
          </w:tcPr>
          <w:p w14:paraId="67BD2C80" w14:textId="63583696" w:rsidR="0015336E" w:rsidRDefault="00EB6861" w:rsidP="004048B0">
            <w:pPr>
              <w:pStyle w:val="Caption"/>
            </w:pPr>
            <w:sdt>
              <w:sdtPr>
                <w:id w:val="557511328"/>
                <w:placeholder>
                  <w:docPart w:val="2010F2170B10467BBB5CC01A58C9AE5F"/>
                </w:placeholder>
              </w:sdtPr>
              <w:sdtEndPr/>
              <w:sdtContent>
                <w:r w:rsidR="008C3883">
                  <w:t>.</w:t>
                </w:r>
              </w:sdtContent>
            </w:sdt>
            <w:r w:rsidR="004048B0" w:rsidRPr="004048B0">
              <w:t xml:space="preserve"> </w:t>
            </w:r>
          </w:p>
          <w:p w14:paraId="2D095491" w14:textId="77777777" w:rsidR="008C3883" w:rsidRDefault="008C3883" w:rsidP="008C3883"/>
          <w:p w14:paraId="7F81855A" w14:textId="77777777" w:rsidR="008C3883" w:rsidRDefault="008C3883" w:rsidP="008C3883"/>
          <w:p w14:paraId="58D98525" w14:textId="77777777" w:rsidR="008C3883" w:rsidRDefault="008C3883" w:rsidP="008C3883"/>
          <w:p w14:paraId="43CF7686" w14:textId="77777777" w:rsidR="008C3883" w:rsidRDefault="008C3883" w:rsidP="008C3883"/>
          <w:p w14:paraId="497B925D" w14:textId="77777777" w:rsidR="008C3883" w:rsidRDefault="008C3883" w:rsidP="008C3883"/>
          <w:p w14:paraId="50FE65D5" w14:textId="0902BF8F" w:rsidR="008C3883" w:rsidRPr="008C3883" w:rsidRDefault="008C3883" w:rsidP="008C3883"/>
        </w:tc>
      </w:tr>
      <w:tr w:rsidR="00CD7F84" w:rsidRPr="004048B0" w14:paraId="0C02058C" w14:textId="77777777" w:rsidTr="00B6102C">
        <w:trPr>
          <w:trHeight w:val="432"/>
        </w:trPr>
        <w:tc>
          <w:tcPr>
            <w:tcW w:w="3240" w:type="dxa"/>
          </w:tcPr>
          <w:p w14:paraId="4F5CC499" w14:textId="0D9AF166" w:rsidR="00CD7F84" w:rsidRPr="004048B0" w:rsidRDefault="00120EDB" w:rsidP="00417D0A">
            <w:r w:rsidRPr="004048B0">
              <w:lastRenderedPageBreak/>
              <w:br w:type="page"/>
            </w:r>
          </w:p>
        </w:tc>
        <w:tc>
          <w:tcPr>
            <w:tcW w:w="360" w:type="dxa"/>
          </w:tcPr>
          <w:p w14:paraId="34EF1220" w14:textId="77777777" w:rsidR="00CD7F84" w:rsidRPr="004048B0" w:rsidRDefault="00CD7F84" w:rsidP="0064029B">
            <w:pPr>
              <w:rPr>
                <w:noProof/>
              </w:rPr>
            </w:pPr>
          </w:p>
        </w:tc>
        <w:tc>
          <w:tcPr>
            <w:tcW w:w="7599" w:type="dxa"/>
          </w:tcPr>
          <w:p w14:paraId="529728B8" w14:textId="77777777" w:rsidR="00CD7F84" w:rsidRPr="004048B0" w:rsidRDefault="00CD7F84" w:rsidP="0064029B">
            <w:r w:rsidRPr="004048B0">
              <w:rPr>
                <w:noProof/>
                <w:lang w:eastAsia="en-AU"/>
              </w:rPr>
              <w:drawing>
                <wp:inline distT="0" distB="0" distL="0" distR="0" wp14:anchorId="52659BCF" wp14:editId="380A700D">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C17936" w:rsidRPr="004048B0" w14:paraId="156BDFF4" w14:textId="77777777" w:rsidTr="00B6102C">
        <w:trPr>
          <w:trHeight w:val="1440"/>
        </w:trPr>
        <w:tc>
          <w:tcPr>
            <w:tcW w:w="3240" w:type="dxa"/>
            <w:vMerge w:val="restart"/>
          </w:tcPr>
          <w:p w14:paraId="572B879E" w14:textId="671DBFBE" w:rsidR="005641D4" w:rsidRDefault="005641D4" w:rsidP="00450F88">
            <w:pPr>
              <w:pStyle w:val="Heading3"/>
              <w:outlineLvl w:val="2"/>
            </w:pPr>
          </w:p>
          <w:p w14:paraId="2EFA0017" w14:textId="67E2FF3B" w:rsidR="00C17936" w:rsidRPr="004048B0" w:rsidRDefault="00C17936" w:rsidP="00450F88">
            <w:pPr>
              <w:ind w:left="360"/>
            </w:pPr>
          </w:p>
          <w:p w14:paraId="47E23C76" w14:textId="30793ED6" w:rsidR="004048B0" w:rsidRPr="004048B0" w:rsidRDefault="004048B0" w:rsidP="004048B0"/>
          <w:p w14:paraId="79BBFDFE" w14:textId="3F2FCB76" w:rsidR="00C17936" w:rsidRDefault="00C17936" w:rsidP="00440F75">
            <w:pPr>
              <w:pStyle w:val="Heading3"/>
              <w:outlineLvl w:val="2"/>
            </w:pPr>
            <w:r w:rsidRPr="004048B0">
              <w:rPr>
                <w:lang w:eastAsia="en-AU"/>
              </w:rPr>
              <w:drawing>
                <wp:inline distT="0" distB="0" distL="0" distR="0" wp14:anchorId="1625FB88" wp14:editId="037961E4">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85800" cy="685800"/>
                          </a:xfrm>
                          <a:prstGeom prst="rect">
                            <a:avLst/>
                          </a:prstGeom>
                        </pic:spPr>
                      </pic:pic>
                    </a:graphicData>
                  </a:graphic>
                </wp:inline>
              </w:drawing>
            </w:r>
          </w:p>
          <w:p w14:paraId="279D4622" w14:textId="5E57C74C" w:rsidR="00440F75" w:rsidRPr="00440F75" w:rsidRDefault="00561DD1" w:rsidP="00440F75">
            <w:pPr>
              <w:rPr>
                <w:sz w:val="32"/>
                <w:szCs w:val="32"/>
              </w:rPr>
            </w:pPr>
            <w:r>
              <w:rPr>
                <w:sz w:val="32"/>
                <w:szCs w:val="32"/>
              </w:rPr>
              <w:t>GENERAL INDUSTRY MEASURES - SAFETY</w:t>
            </w:r>
          </w:p>
          <w:p w14:paraId="15223DAC" w14:textId="63A1FF57" w:rsidR="00440F75" w:rsidRPr="00561DD1" w:rsidRDefault="00440F75" w:rsidP="00497409">
            <w:pPr>
              <w:pStyle w:val="Bullets"/>
              <w:ind w:left="360"/>
            </w:pPr>
            <w:r w:rsidRPr="00497409">
              <w:t>Proper Plant Layout</w:t>
            </w:r>
            <w:r w:rsidR="00896018" w:rsidRPr="00497409">
              <w:t xml:space="preserve"> </w:t>
            </w:r>
            <w:r w:rsidRPr="00497409">
              <w:t xml:space="preserve"> </w:t>
            </w:r>
          </w:p>
          <w:p w14:paraId="7D2F5AD9" w14:textId="458B110F" w:rsidR="00440F75" w:rsidRPr="00561DD1" w:rsidRDefault="00440F75" w:rsidP="00497409">
            <w:pPr>
              <w:pStyle w:val="Bullets"/>
              <w:ind w:left="360"/>
            </w:pPr>
            <w:r w:rsidRPr="00497409">
              <w:t>Proper Fire Prevention System</w:t>
            </w:r>
          </w:p>
          <w:p w14:paraId="04F4EDC0" w14:textId="77777777" w:rsidR="00440F75" w:rsidRPr="00561DD1" w:rsidRDefault="00440F75" w:rsidP="00497409">
            <w:pPr>
              <w:pStyle w:val="Bullets"/>
              <w:ind w:left="360"/>
            </w:pPr>
            <w:r w:rsidRPr="00497409">
              <w:t xml:space="preserve"> Health &amp; Hygiene</w:t>
            </w:r>
          </w:p>
          <w:p w14:paraId="4A945BCD" w14:textId="77777777" w:rsidR="00440F75" w:rsidRPr="00561DD1" w:rsidRDefault="00440F75" w:rsidP="00497409">
            <w:pPr>
              <w:pStyle w:val="Bullets"/>
              <w:ind w:left="360"/>
            </w:pPr>
            <w:r w:rsidRPr="00497409">
              <w:t>Proper Safety Training</w:t>
            </w:r>
          </w:p>
          <w:p w14:paraId="4E382B32" w14:textId="77777777" w:rsidR="00440F75" w:rsidRPr="00561DD1" w:rsidRDefault="00440F75" w:rsidP="00497409">
            <w:pPr>
              <w:pStyle w:val="Bullets"/>
              <w:ind w:left="360"/>
            </w:pPr>
            <w:r w:rsidRPr="00497409">
              <w:t>Proper Alarms And warning systems</w:t>
            </w:r>
          </w:p>
          <w:p w14:paraId="7A0AB314" w14:textId="77777777" w:rsidR="00440F75" w:rsidRPr="00561DD1" w:rsidRDefault="00440F75" w:rsidP="00497409">
            <w:pPr>
              <w:pStyle w:val="Bullets"/>
              <w:ind w:left="360"/>
            </w:pPr>
            <w:r w:rsidRPr="00497409">
              <w:t>Appropriate sensors and safety gears for employees</w:t>
            </w:r>
          </w:p>
          <w:p w14:paraId="31EA5504" w14:textId="135086D3" w:rsidR="00C17936" w:rsidRDefault="00440F75" w:rsidP="00497409">
            <w:pPr>
              <w:pStyle w:val="Bullets"/>
              <w:ind w:left="360"/>
            </w:pPr>
            <w:r w:rsidRPr="00497409">
              <w:t xml:space="preserve"> Sufficient lighting in the work area as well as the pathways</w:t>
            </w:r>
          </w:p>
          <w:p w14:paraId="1350FB69" w14:textId="0883C4C8" w:rsidR="00497409" w:rsidRDefault="00497409" w:rsidP="00497409">
            <w:pPr>
              <w:pStyle w:val="Bullets"/>
              <w:ind w:left="360"/>
            </w:pPr>
            <w:r>
              <w:t>Use proper tool for the job.</w:t>
            </w:r>
          </w:p>
          <w:p w14:paraId="4220EC0C" w14:textId="2ADB41BA" w:rsidR="00497409" w:rsidRDefault="00497409" w:rsidP="00497409">
            <w:pPr>
              <w:pStyle w:val="Bullets"/>
              <w:ind w:left="360"/>
            </w:pPr>
            <w:r>
              <w:t>Always wear proper safety gear for the work.</w:t>
            </w:r>
          </w:p>
          <w:p w14:paraId="38754CAB" w14:textId="465B712D" w:rsidR="00497409" w:rsidRDefault="00497409" w:rsidP="00497409">
            <w:pPr>
              <w:pStyle w:val="Bullets"/>
              <w:ind w:left="360"/>
            </w:pPr>
            <w:r>
              <w:t>Use proper tool for the job.</w:t>
            </w:r>
          </w:p>
          <w:p w14:paraId="3D11B2E6" w14:textId="69350750" w:rsidR="00497409" w:rsidRPr="00561DD1" w:rsidRDefault="00497409" w:rsidP="00497409">
            <w:pPr>
              <w:pStyle w:val="Bullets"/>
              <w:ind w:left="360"/>
            </w:pPr>
            <w:r>
              <w:t>Make sure chemicals are properly labeled and stored.</w:t>
            </w:r>
          </w:p>
          <w:p w14:paraId="05CC5891" w14:textId="77777777" w:rsidR="00C17936" w:rsidRPr="004048B0" w:rsidRDefault="00C17936" w:rsidP="00F620CA">
            <w:pPr>
              <w:ind w:left="360"/>
            </w:pPr>
          </w:p>
          <w:p w14:paraId="0B6E6B8D" w14:textId="77777777" w:rsidR="004048B0" w:rsidRPr="004048B0" w:rsidRDefault="004048B0" w:rsidP="004048B0"/>
          <w:p w14:paraId="2620AE88" w14:textId="77777777" w:rsidR="00C17936" w:rsidRPr="004048B0" w:rsidRDefault="00C17936" w:rsidP="00450F88">
            <w:pPr>
              <w:pStyle w:val="Heading3"/>
              <w:outlineLvl w:val="2"/>
            </w:pPr>
            <w:r w:rsidRPr="004048B0">
              <w:rPr>
                <w:lang w:eastAsia="en-AU"/>
              </w:rPr>
              <w:drawing>
                <wp:inline distT="0" distB="0" distL="0" distR="0" wp14:anchorId="139977C6" wp14:editId="62AD2006">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85800" cy="685800"/>
                          </a:xfrm>
                          <a:prstGeom prst="rect">
                            <a:avLst/>
                          </a:prstGeom>
                        </pic:spPr>
                      </pic:pic>
                    </a:graphicData>
                  </a:graphic>
                </wp:inline>
              </w:drawing>
            </w:r>
          </w:p>
          <w:p w14:paraId="4ED4549F" w14:textId="2CA228B7" w:rsidR="00C17936" w:rsidRPr="004048B0" w:rsidRDefault="00896018" w:rsidP="0053179B">
            <w:pPr>
              <w:pStyle w:val="ListHeader"/>
            </w:pPr>
            <w:r>
              <w:t>EMPLOYEE BENEFITS</w:t>
            </w:r>
          </w:p>
          <w:p w14:paraId="37D9FC60" w14:textId="4B121384" w:rsidR="00C17936" w:rsidRDefault="00FC6549" w:rsidP="00455B63">
            <w:pPr>
              <w:pStyle w:val="Bullets"/>
              <w:numPr>
                <w:ilvl w:val="0"/>
                <w:numId w:val="0"/>
              </w:numPr>
              <w:ind w:left="1440" w:hanging="360"/>
            </w:pPr>
            <w:r>
              <w:t xml:space="preserve">Industrial </w:t>
            </w:r>
            <w:r w:rsidR="00896018">
              <w:t xml:space="preserve">safety </w:t>
            </w:r>
            <w:r>
              <w:t>knowledge.</w:t>
            </w:r>
          </w:p>
          <w:p w14:paraId="745AF7C1" w14:textId="11F23F7A" w:rsidR="00FC6549" w:rsidRDefault="00FC6549" w:rsidP="00FC6549">
            <w:pPr>
              <w:pStyle w:val="Bullets"/>
            </w:pPr>
            <w:r>
              <w:t>Risk avoidance.</w:t>
            </w:r>
          </w:p>
          <w:p w14:paraId="1579D967" w14:textId="40D3DA6F" w:rsidR="00FC6549" w:rsidRPr="004048B0" w:rsidRDefault="003A6130" w:rsidP="00FC6549">
            <w:pPr>
              <w:pStyle w:val="Bullets"/>
            </w:pPr>
            <w:r>
              <w:t>Safety features.</w:t>
            </w:r>
          </w:p>
          <w:p w14:paraId="40B3BD2D" w14:textId="77777777" w:rsidR="00C17936" w:rsidRPr="004048B0" w:rsidRDefault="00C17936" w:rsidP="006F5A91">
            <w:pPr>
              <w:spacing w:before="120"/>
            </w:pPr>
          </w:p>
        </w:tc>
        <w:tc>
          <w:tcPr>
            <w:tcW w:w="360" w:type="dxa"/>
            <w:vMerge w:val="restart"/>
          </w:tcPr>
          <w:p w14:paraId="4A6D3A11" w14:textId="7B51B9D5" w:rsidR="00C17936" w:rsidRPr="004048B0" w:rsidRDefault="00455B63" w:rsidP="00500AC9">
            <w:pPr>
              <w:pStyle w:val="Heading2"/>
              <w:outlineLvl w:val="1"/>
            </w:pPr>
            <w:r>
              <w:rPr>
                <w:noProof/>
              </w:rPr>
              <mc:AlternateContent>
                <mc:Choice Requires="wps">
                  <w:drawing>
                    <wp:anchor distT="0" distB="0" distL="114300" distR="114300" simplePos="0" relativeHeight="251638272" behindDoc="1" locked="0" layoutInCell="1" allowOverlap="1" wp14:anchorId="0CE68F31" wp14:editId="26B268DD">
                      <wp:simplePos x="0" y="0"/>
                      <wp:positionH relativeFrom="column">
                        <wp:posOffset>-2369820</wp:posOffset>
                      </wp:positionH>
                      <wp:positionV relativeFrom="paragraph">
                        <wp:posOffset>-270510</wp:posOffset>
                      </wp:positionV>
                      <wp:extent cx="2400300" cy="8968740"/>
                      <wp:effectExtent l="0" t="0" r="0" b="3810"/>
                      <wp:wrapNone/>
                      <wp:docPr id="1042" name="Rectangle 1042"/>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E68F31" id="Rectangle 1042" o:spid="_x0000_s1044" style="position:absolute;margin-left:-186.6pt;margin-top:-21.3pt;width:189pt;height:706.2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" fillcolor="#e7e6e6 [3214]" stroked="f" strokeweight="1pt">
                      <v:textbo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v:textbox>
                    </v:rect>
                  </w:pict>
                </mc:Fallback>
              </mc:AlternateContent>
            </w:r>
          </w:p>
        </w:tc>
        <w:tc>
          <w:tcPr>
            <w:tcW w:w="7599" w:type="dxa"/>
          </w:tcPr>
          <w:p w14:paraId="5B598C65" w14:textId="5219729F" w:rsidR="00C17936" w:rsidRPr="004048B0" w:rsidRDefault="00836620" w:rsidP="00FE44CB">
            <w:pPr>
              <w:pStyle w:val="Heading2"/>
              <w:outlineLvl w:val="1"/>
            </w:pPr>
            <w:r>
              <w:t xml:space="preserve">EDA </w:t>
            </w:r>
          </w:p>
        </w:tc>
      </w:tr>
      <w:tr w:rsidR="00C17936" w:rsidRPr="004048B0" w14:paraId="0768EA5D" w14:textId="77777777" w:rsidTr="00B6102C">
        <w:trPr>
          <w:trHeight w:val="54"/>
        </w:trPr>
        <w:tc>
          <w:tcPr>
            <w:tcW w:w="3240" w:type="dxa"/>
            <w:vMerge/>
          </w:tcPr>
          <w:p w14:paraId="667B3E46" w14:textId="77777777" w:rsidR="00C17936" w:rsidRPr="004048B0" w:rsidRDefault="00C17936" w:rsidP="00C17936">
            <w:pPr>
              <w:pStyle w:val="Heading3"/>
              <w:outlineLvl w:val="2"/>
              <w:rPr>
                <w:lang w:eastAsia="en-AU"/>
              </w:rPr>
            </w:pPr>
          </w:p>
        </w:tc>
        <w:tc>
          <w:tcPr>
            <w:tcW w:w="360" w:type="dxa"/>
            <w:vMerge/>
          </w:tcPr>
          <w:p w14:paraId="2110EAD5" w14:textId="77777777" w:rsidR="00C17936" w:rsidRPr="004048B0" w:rsidRDefault="00C17936" w:rsidP="00C17936">
            <w:pPr>
              <w:pStyle w:val="Heading2"/>
              <w:outlineLvl w:val="1"/>
            </w:pPr>
          </w:p>
        </w:tc>
        <w:tc>
          <w:tcPr>
            <w:tcW w:w="7599" w:type="dxa"/>
          </w:tcPr>
          <w:p w14:paraId="210DBA55" w14:textId="78145E00" w:rsidR="00C17936" w:rsidRPr="004048B0" w:rsidRDefault="00595820" w:rsidP="00C17936">
            <w:pPr>
              <w:pStyle w:val="Heading3"/>
              <w:outlineLvl w:val="2"/>
            </w:pPr>
            <w:r>
              <w:t>ap</w:t>
            </w:r>
            <w:r w:rsidR="00352AB0">
              <w:t>p</w:t>
            </w:r>
            <w:r>
              <w:t>roach</w:t>
            </w:r>
            <w:r w:rsidR="00C17936" w:rsidRPr="004048B0">
              <w:t xml:space="preserve"> </w:t>
            </w:r>
          </w:p>
          <w:p w14:paraId="26B21743" w14:textId="2163204A" w:rsidR="00C17936" w:rsidRDefault="00233C5A" w:rsidP="00C17936">
            <w:r>
              <w:t xml:space="preserve">The approach was initially to remove the stop words, use </w:t>
            </w:r>
            <w:r w:rsidR="006624D2">
              <w:t>lemmatization.</w:t>
            </w:r>
          </w:p>
          <w:p w14:paraId="72DA6AA8" w14:textId="3DFDE2D0" w:rsidR="006624D2" w:rsidRDefault="006624D2" w:rsidP="00C17936">
            <w:r>
              <w:t xml:space="preserve">We started using N Gram, Univariate m Bivariate and time series analysis to decide on the type, </w:t>
            </w:r>
            <w:proofErr w:type="gramStart"/>
            <w:r>
              <w:t>trend</w:t>
            </w:r>
            <w:proofErr w:type="gramEnd"/>
            <w:r>
              <w:t xml:space="preserve"> and pattern of the accident causes.</w:t>
            </w:r>
          </w:p>
          <w:p w14:paraId="0741F184" w14:textId="77777777" w:rsidR="009F5CFA" w:rsidRDefault="009F5CFA" w:rsidP="009F5CFA">
            <w:r>
              <w:t>•</w:t>
            </w:r>
            <w:r>
              <w:tab/>
              <w:t>Use Pre-processing technique</w:t>
            </w:r>
          </w:p>
          <w:p w14:paraId="07DB1B04" w14:textId="572B99BD" w:rsidR="009F5CFA" w:rsidRDefault="009F5CFA" w:rsidP="009F5CFA">
            <w:pPr>
              <w:pStyle w:val="ListParagraph"/>
              <w:numPr>
                <w:ilvl w:val="0"/>
                <w:numId w:val="25"/>
              </w:numPr>
            </w:pPr>
            <w:r>
              <w:t>Time-related feature extraction</w:t>
            </w:r>
          </w:p>
          <w:p w14:paraId="7BA8158F" w14:textId="0D63EBC5" w:rsidR="009F5CFA" w:rsidRDefault="009F5CFA" w:rsidP="009F5CFA">
            <w:pPr>
              <w:pStyle w:val="ListParagraph"/>
              <w:numPr>
                <w:ilvl w:val="0"/>
                <w:numId w:val="25"/>
              </w:numPr>
            </w:pPr>
            <w:r>
              <w:t>NLP pre-processing (special characters</w:t>
            </w:r>
            <w:r w:rsidR="00896018">
              <w:t xml:space="preserve"> removal</w:t>
            </w:r>
            <w:r>
              <w:t>, removing stop words)</w:t>
            </w:r>
          </w:p>
          <w:p w14:paraId="7A4FF61F" w14:textId="77777777" w:rsidR="009F5CFA" w:rsidRDefault="009F5CFA" w:rsidP="009F5CFA">
            <w:r>
              <w:t>•</w:t>
            </w:r>
            <w:r>
              <w:tab/>
              <w:t>Practice EDA technique</w:t>
            </w:r>
          </w:p>
          <w:p w14:paraId="68A2081C" w14:textId="77777777" w:rsidR="009F5CFA" w:rsidRDefault="009F5CFA" w:rsidP="009F5CFA">
            <w:r>
              <w:t>•</w:t>
            </w:r>
            <w:r>
              <w:tab/>
              <w:t>Practice visualizing technique.</w:t>
            </w:r>
          </w:p>
          <w:p w14:paraId="2B1DF5F6" w14:textId="77777777" w:rsidR="009F5CFA" w:rsidRDefault="009F5CFA" w:rsidP="009F5CFA">
            <w:r>
              <w:t>•</w:t>
            </w:r>
            <w:r>
              <w:tab/>
              <w:t>Practice feature engineering technique</w:t>
            </w:r>
          </w:p>
          <w:p w14:paraId="3771A566" w14:textId="77777777" w:rsidR="009F5CFA" w:rsidRDefault="009F5CFA" w:rsidP="009F5CFA">
            <w:r>
              <w:t>•</w:t>
            </w:r>
            <w:r>
              <w:tab/>
              <w:t>Practice modeling technique</w:t>
            </w:r>
          </w:p>
          <w:p w14:paraId="19332AA7" w14:textId="1DE31B64" w:rsidR="00C17936" w:rsidRPr="004048B0" w:rsidRDefault="009F5CFA" w:rsidP="009F5CFA">
            <w:r>
              <w:t>•</w:t>
            </w:r>
            <w:r>
              <w:tab/>
              <w:t>Causal analysis skill</w:t>
            </w:r>
          </w:p>
          <w:p w14:paraId="5AF7FCD1" w14:textId="3516B979" w:rsidR="00C17936" w:rsidRPr="004048B0" w:rsidRDefault="00352AB0" w:rsidP="00C17936">
            <w:pPr>
              <w:pStyle w:val="Heading3"/>
              <w:outlineLvl w:val="2"/>
            </w:pPr>
            <w:r>
              <w:t>pre-processing</w:t>
            </w:r>
            <w:r w:rsidR="00C17936" w:rsidRPr="004048B0">
              <w:t xml:space="preserve"> </w:t>
            </w:r>
          </w:p>
          <w:p w14:paraId="76AAC7F2" w14:textId="424CEECD" w:rsidR="00C17936" w:rsidRDefault="00812AC0" w:rsidP="00812AC0">
            <w:pPr>
              <w:pStyle w:val="ListParagraph"/>
              <w:numPr>
                <w:ilvl w:val="0"/>
                <w:numId w:val="8"/>
              </w:numPr>
            </w:pPr>
            <w:r w:rsidRPr="00812AC0">
              <w:t>We noticed that except a 'date' column all other columns are categorical columns.</w:t>
            </w:r>
          </w:p>
          <w:p w14:paraId="752C2DF1" w14:textId="77777777" w:rsidR="00812AC0" w:rsidRPr="00595820" w:rsidRDefault="00812AC0" w:rsidP="00595820">
            <w:pPr>
              <w:pStyle w:val="ListParagraph"/>
              <w:numPr>
                <w:ilvl w:val="0"/>
                <w:numId w:val="8"/>
              </w:numPr>
            </w:pPr>
            <w:r w:rsidRPr="00595820">
              <w:t xml:space="preserve">We observed that there are records of accidents from 1st Jan 2016 to 9th July 2017 in every month. </w:t>
            </w:r>
            <w:proofErr w:type="gramStart"/>
            <w:r w:rsidRPr="00595820">
              <w:t>So</w:t>
            </w:r>
            <w:proofErr w:type="gramEnd"/>
            <w:r w:rsidRPr="00595820">
              <w:t xml:space="preserve"> there are no outliers in the 'Date' column.</w:t>
            </w:r>
          </w:p>
          <w:p w14:paraId="74EFEA9A" w14:textId="77777777" w:rsidR="00812AC0" w:rsidRPr="00595820" w:rsidRDefault="00812AC0" w:rsidP="00595820">
            <w:pPr>
              <w:pStyle w:val="ListParagraph"/>
              <w:numPr>
                <w:ilvl w:val="0"/>
                <w:numId w:val="8"/>
              </w:numPr>
            </w:pPr>
            <w:r w:rsidRPr="00595820">
              <w:t xml:space="preserve">There are 12 Local cities where manufacturing plant is located and </w:t>
            </w:r>
            <w:proofErr w:type="gramStart"/>
            <w:r w:rsidRPr="00595820">
              <w:t>it's</w:t>
            </w:r>
            <w:proofErr w:type="gramEnd"/>
            <w:r w:rsidRPr="00595820">
              <w:t xml:space="preserve"> types are in sequence so there are no outliers in 'Local' column.</w:t>
            </w:r>
          </w:p>
          <w:p w14:paraId="3307FFBF" w14:textId="77777777" w:rsidR="00812AC0" w:rsidRPr="00595820" w:rsidRDefault="00812AC0" w:rsidP="00595820">
            <w:pPr>
              <w:pStyle w:val="ListParagraph"/>
              <w:numPr>
                <w:ilvl w:val="0"/>
                <w:numId w:val="8"/>
              </w:numPr>
            </w:pPr>
            <w:r w:rsidRPr="00595820">
              <w:t>There are only three Industry Sector types which are in sequence so there are no outliers in 'Industry Sector' column.</w:t>
            </w:r>
          </w:p>
          <w:p w14:paraId="54EB0825" w14:textId="77777777" w:rsidR="00812AC0" w:rsidRPr="00595820" w:rsidRDefault="00812AC0" w:rsidP="00595820">
            <w:pPr>
              <w:pStyle w:val="ListParagraph"/>
              <w:numPr>
                <w:ilvl w:val="0"/>
                <w:numId w:val="8"/>
              </w:numPr>
            </w:pPr>
            <w:r w:rsidRPr="00595820">
              <w:t>There are only five Accident Level types which are in sequence so there are no outliers in 'Accident Level' column.</w:t>
            </w:r>
          </w:p>
          <w:p w14:paraId="57A45166" w14:textId="77777777" w:rsidR="00812AC0" w:rsidRPr="00595820" w:rsidRDefault="00812AC0" w:rsidP="00595820">
            <w:pPr>
              <w:pStyle w:val="ListParagraph"/>
              <w:numPr>
                <w:ilvl w:val="0"/>
                <w:numId w:val="8"/>
              </w:numPr>
            </w:pPr>
            <w:r w:rsidRPr="00595820">
              <w:t>There are only six Potential Accident Level types which are in sequence so there are no outliers in 'Potential Accident Level' column.</w:t>
            </w:r>
          </w:p>
          <w:p w14:paraId="55D3ADB7" w14:textId="77777777" w:rsidR="00812AC0" w:rsidRPr="00595820" w:rsidRDefault="00812AC0" w:rsidP="00595820">
            <w:pPr>
              <w:pStyle w:val="ListParagraph"/>
              <w:numPr>
                <w:ilvl w:val="0"/>
                <w:numId w:val="8"/>
              </w:numPr>
            </w:pPr>
            <w:r w:rsidRPr="00595820">
              <w:t>There are only two Gender types in the provided data so there are no outliers in 'Gender' column.</w:t>
            </w:r>
          </w:p>
          <w:p w14:paraId="34BC2264" w14:textId="77777777" w:rsidR="00812AC0" w:rsidRPr="00595820" w:rsidRDefault="00812AC0" w:rsidP="00595820">
            <w:pPr>
              <w:pStyle w:val="ListParagraph"/>
              <w:numPr>
                <w:ilvl w:val="0"/>
                <w:numId w:val="8"/>
              </w:numPr>
            </w:pPr>
            <w:r w:rsidRPr="00595820">
              <w:t>There are only three Employee types in the provided data so there are no outliers in 'Gender' column.</w:t>
            </w:r>
          </w:p>
          <w:p w14:paraId="30803929" w14:textId="44E7B9B8" w:rsidR="00812AC0" w:rsidRPr="00595820" w:rsidRDefault="00812AC0" w:rsidP="00595820">
            <w:pPr>
              <w:pStyle w:val="ListParagraph"/>
              <w:numPr>
                <w:ilvl w:val="0"/>
                <w:numId w:val="8"/>
              </w:numPr>
            </w:pPr>
            <w:r w:rsidRPr="00595820">
              <w:t xml:space="preserve">There are quite a lot of Critical risk </w:t>
            </w:r>
            <w:r w:rsidR="00C8698D" w:rsidRPr="00595820">
              <w:t>descriptions,</w:t>
            </w:r>
            <w:r w:rsidRPr="00595820">
              <w:t xml:space="preserve"> and we don't see any outliers but with the help of SME we can decide whether this column has outliers or not.</w:t>
            </w:r>
          </w:p>
          <w:p w14:paraId="10C58FF2" w14:textId="77777777" w:rsidR="00C17936" w:rsidRPr="004048B0" w:rsidRDefault="00C17936" w:rsidP="00C17936">
            <w:r w:rsidRPr="004048B0">
              <w:t xml:space="preserve"> </w:t>
            </w:r>
          </w:p>
          <w:p w14:paraId="062FE24D" w14:textId="6AE1C557" w:rsidR="00C17936" w:rsidRPr="004048B0" w:rsidRDefault="003459A4" w:rsidP="00C17936">
            <w:pPr>
              <w:pStyle w:val="Heading3"/>
              <w:outlineLvl w:val="2"/>
            </w:pPr>
            <w:r>
              <w:t>INSIGHTS</w:t>
            </w:r>
            <w:r w:rsidR="00C17936" w:rsidRPr="004048B0">
              <w:t xml:space="preserve"> </w:t>
            </w:r>
          </w:p>
          <w:p w14:paraId="6C8D71E7" w14:textId="77777777" w:rsidR="009413BA" w:rsidRPr="00D12FBB" w:rsidRDefault="009413BA" w:rsidP="009413BA">
            <w:pPr>
              <w:pStyle w:val="Heading3"/>
              <w:numPr>
                <w:ilvl w:val="0"/>
                <w:numId w:val="21"/>
              </w:numPr>
              <w:outlineLvl w:val="2"/>
              <w:rPr>
                <w:b w:val="0"/>
                <w:bCs w:val="0"/>
                <w:caps w:val="0"/>
                <w:noProof w:val="0"/>
                <w:spacing w:val="0"/>
                <w:sz w:val="22"/>
                <w:szCs w:val="22"/>
              </w:rPr>
            </w:pPr>
            <w:r w:rsidRPr="00D12FBB">
              <w:rPr>
                <w:b w:val="0"/>
                <w:bCs w:val="0"/>
                <w:caps w:val="0"/>
                <w:noProof w:val="0"/>
                <w:spacing w:val="0"/>
                <w:sz w:val="22"/>
                <w:szCs w:val="22"/>
              </w:rPr>
              <w:t>Though the staffs of the manufacturing plants are mostly males, EDA shows that males are likely involved in accidents (95%).</w:t>
            </w:r>
          </w:p>
          <w:p w14:paraId="0957928C" w14:textId="77777777" w:rsidR="009413BA" w:rsidRDefault="009413BA" w:rsidP="009413BA">
            <w:pPr>
              <w:pStyle w:val="ListParagraph"/>
              <w:numPr>
                <w:ilvl w:val="0"/>
                <w:numId w:val="21"/>
              </w:numPr>
            </w:pPr>
            <w:r w:rsidRPr="00D12FBB">
              <w:t>And males tend to get involved in accidents with higher risk levels than females.</w:t>
            </w:r>
          </w:p>
          <w:p w14:paraId="7F9DC06C" w14:textId="77777777" w:rsidR="009413BA" w:rsidRDefault="009413BA" w:rsidP="009413BA">
            <w:pPr>
              <w:pStyle w:val="ListParagraph"/>
              <w:numPr>
                <w:ilvl w:val="0"/>
                <w:numId w:val="21"/>
              </w:numPr>
            </w:pPr>
            <w:r w:rsidRPr="00D12FBB">
              <w:t>Comparing employee's accidents count with third parties' accide</w:t>
            </w:r>
            <w:r>
              <w:t>0.</w:t>
            </w:r>
            <w:r w:rsidRPr="00D12FBB">
              <w:t>nts count, EDA shows that third parties are likely involved in accidents (58%</w:t>
            </w:r>
            <w:r>
              <w:t>)</w:t>
            </w:r>
          </w:p>
          <w:p w14:paraId="336C0F25" w14:textId="4284FDF5" w:rsidR="00415CB4" w:rsidRDefault="00415CB4" w:rsidP="006658D3"/>
          <w:p w14:paraId="030F83BD" w14:textId="053D9413" w:rsidR="00D46CD7" w:rsidRDefault="00D46CD7" w:rsidP="006658D3"/>
          <w:p w14:paraId="2666490A" w14:textId="77777777" w:rsidR="00D46CD7" w:rsidRDefault="00D46CD7" w:rsidP="006658D3"/>
          <w:p w14:paraId="607519BA" w14:textId="068A9EA9" w:rsidR="00415CB4" w:rsidRPr="004048B0" w:rsidRDefault="00D46CD7" w:rsidP="006658D3">
            <w:r>
              <w:rPr>
                <w:noProof/>
              </w:rPr>
              <w:lastRenderedPageBreak/>
              <mc:AlternateContent>
                <mc:Choice Requires="wps">
                  <w:drawing>
                    <wp:anchor distT="0" distB="0" distL="114300" distR="114300" simplePos="0" relativeHeight="251644416" behindDoc="1" locked="0" layoutInCell="1" allowOverlap="1" wp14:anchorId="701F73CA" wp14:editId="256DA23B">
                      <wp:simplePos x="0" y="0"/>
                      <wp:positionH relativeFrom="column">
                        <wp:posOffset>-2621280</wp:posOffset>
                      </wp:positionH>
                      <wp:positionV relativeFrom="paragraph">
                        <wp:posOffset>123190</wp:posOffset>
                      </wp:positionV>
                      <wp:extent cx="2400300" cy="8968740"/>
                      <wp:effectExtent l="0" t="0" r="0" b="3810"/>
                      <wp:wrapNone/>
                      <wp:docPr id="1043" name="Rectangle 1043"/>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3348E" id="Rectangle 1043" o:spid="_x0000_s1026" style="position:absolute;margin-left:-206.4pt;margin-top:9.7pt;width:189pt;height:706.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" fillcolor="#e7e6e6 [3214]" stroked="f" strokeweight="1pt"/>
                  </w:pict>
                </mc:Fallback>
              </mc:AlternateContent>
            </w:r>
          </w:p>
        </w:tc>
      </w:tr>
    </w:tbl>
    <w:tbl>
      <w:tblPr>
        <w:tblW w:w="0" w:type="auto"/>
        <w:tblLook w:val="0600" w:firstRow="0" w:lastRow="0" w:firstColumn="0" w:lastColumn="0" w:noHBand="1" w:noVBand="1"/>
      </w:tblPr>
      <w:tblGrid>
        <w:gridCol w:w="3600"/>
        <w:gridCol w:w="7191"/>
      </w:tblGrid>
      <w:tr w:rsidR="004A4C49" w:rsidRPr="004048B0" w14:paraId="4A8D7A1D" w14:textId="77777777" w:rsidTr="00076A43">
        <w:trPr>
          <w:trHeight w:val="432"/>
        </w:trPr>
        <w:tc>
          <w:tcPr>
            <w:tcW w:w="3600" w:type="dxa"/>
            <w:vMerge w:val="restart"/>
            <w:vAlign w:val="center"/>
          </w:tcPr>
          <w:p w14:paraId="12168EAE" w14:textId="4FF86013" w:rsidR="00A34F78" w:rsidRDefault="00A34F78" w:rsidP="00076A43">
            <w:pPr>
              <w:pStyle w:val="Quote"/>
              <w:jc w:val="center"/>
            </w:pPr>
          </w:p>
          <w:p w14:paraId="0A262FD5" w14:textId="77777777" w:rsidR="00A34F78" w:rsidRDefault="00A34F78" w:rsidP="00076A43">
            <w:pPr>
              <w:pStyle w:val="Quote"/>
              <w:jc w:val="center"/>
            </w:pPr>
          </w:p>
          <w:p w14:paraId="59EADE0E" w14:textId="26661D44" w:rsidR="004A4C49" w:rsidRPr="004048B0" w:rsidRDefault="00836620" w:rsidP="00076A43">
            <w:pPr>
              <w:pStyle w:val="Quote"/>
              <w:jc w:val="center"/>
            </w:pPr>
            <w:r>
              <w:t>Deciding Models and Model Building</w:t>
            </w:r>
          </w:p>
        </w:tc>
        <w:tc>
          <w:tcPr>
            <w:tcW w:w="7191" w:type="dxa"/>
          </w:tcPr>
          <w:p w14:paraId="2255A451" w14:textId="77777777" w:rsidR="004A4C49" w:rsidRPr="004048B0" w:rsidRDefault="004A4C49" w:rsidP="005E6F60">
            <w:r w:rsidRPr="004048B0">
              <w:rPr>
                <w:noProof/>
                <w:lang w:eastAsia="en-AU"/>
              </w:rPr>
              <w:drawing>
                <wp:inline distT="0" distB="0" distL="0" distR="0" wp14:anchorId="3FFC7689" wp14:editId="79F570E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545D6346" w14:textId="77777777" w:rsidTr="00FE44CB">
        <w:trPr>
          <w:trHeight w:val="1440"/>
        </w:trPr>
        <w:tc>
          <w:tcPr>
            <w:tcW w:w="3600" w:type="dxa"/>
            <w:vMerge/>
          </w:tcPr>
          <w:p w14:paraId="30927757" w14:textId="77777777" w:rsidR="004A4C49" w:rsidRPr="004048B0" w:rsidRDefault="004A4C49" w:rsidP="004D4384">
            <w:pPr>
              <w:pStyle w:val="Quote"/>
            </w:pPr>
          </w:p>
        </w:tc>
        <w:tc>
          <w:tcPr>
            <w:tcW w:w="7191" w:type="dxa"/>
          </w:tcPr>
          <w:p w14:paraId="7DF8FF0C" w14:textId="77777777" w:rsidR="004A4C49" w:rsidRPr="004048B0" w:rsidRDefault="00EB6861" w:rsidP="00FE44CB">
            <w:pPr>
              <w:pStyle w:val="Heading2"/>
            </w:pPr>
            <w:sdt>
              <w:sdtPr>
                <w:id w:val="-1568491668"/>
                <w:placeholder>
                  <w:docPart w:val="97EBD564A94E480C993D9A08C5AAEAB9"/>
                </w:placeholder>
                <w:temporary/>
                <w:showingPlcHdr/>
                <w15:appearance w15:val="hidden"/>
              </w:sdtPr>
              <w:sdtEndPr/>
              <w:sdtContent>
                <w:r w:rsidR="006F5A91" w:rsidRPr="004048B0">
                  <w:t xml:space="preserve">WHAT’S NEXT </w:t>
                </w:r>
              </w:sdtContent>
            </w:sdt>
          </w:p>
        </w:tc>
      </w:tr>
      <w:tr w:rsidR="004A4C49" w:rsidRPr="004048B0" w14:paraId="3D1A2614" w14:textId="77777777" w:rsidTr="006551C3">
        <w:trPr>
          <w:trHeight w:val="11583"/>
        </w:trPr>
        <w:tc>
          <w:tcPr>
            <w:tcW w:w="3600" w:type="dxa"/>
            <w:vMerge/>
          </w:tcPr>
          <w:p w14:paraId="1DB64E45" w14:textId="77777777" w:rsidR="004A4C49" w:rsidRPr="004048B0" w:rsidRDefault="004A4C49" w:rsidP="004D4384">
            <w:pPr>
              <w:pStyle w:val="Quote"/>
            </w:pPr>
          </w:p>
        </w:tc>
        <w:tc>
          <w:tcPr>
            <w:tcW w:w="7191" w:type="dxa"/>
          </w:tcPr>
          <w:p w14:paraId="294511F4" w14:textId="375F8086" w:rsidR="00D12FBB" w:rsidRDefault="00D12FBB" w:rsidP="00D12FBB">
            <w:r>
              <w:t>Objective:</w:t>
            </w:r>
          </w:p>
          <w:p w14:paraId="5DB22DE9" w14:textId="5F891705" w:rsidR="00D12FBB" w:rsidRDefault="00D12FBB" w:rsidP="00D12FBB">
            <w:pPr>
              <w:pStyle w:val="ListParagraph"/>
              <w:numPr>
                <w:ilvl w:val="0"/>
                <w:numId w:val="19"/>
              </w:numPr>
            </w:pPr>
            <w:r>
              <w:t>Presumption of cause of accidents</w:t>
            </w:r>
          </w:p>
          <w:p w14:paraId="56F9D0C1" w14:textId="3A996550" w:rsidR="004A4C49" w:rsidRDefault="00D12FBB" w:rsidP="00D12FBB">
            <w:pPr>
              <w:pStyle w:val="ListParagraph"/>
              <w:numPr>
                <w:ilvl w:val="0"/>
                <w:numId w:val="19"/>
              </w:numPr>
            </w:pPr>
            <w:r>
              <w:t>Surveying a factor that increases severity of accidents</w:t>
            </w:r>
          </w:p>
          <w:p w14:paraId="29D07E50" w14:textId="77777777" w:rsidR="00D12FBB" w:rsidRDefault="00D12FBB" w:rsidP="00D12FBB">
            <w:pPr>
              <w:pStyle w:val="ListParagraph"/>
            </w:pPr>
          </w:p>
          <w:p w14:paraId="073A0230" w14:textId="77777777" w:rsidR="00D12FBB" w:rsidRDefault="00D12FBB" w:rsidP="00D12FBB">
            <w:r>
              <w:t>Building the model which classify the severity of accidents, we can understand the factor related to the causality of accidents.</w:t>
            </w:r>
          </w:p>
          <w:p w14:paraId="6408DA3D" w14:textId="77777777" w:rsidR="00D12FBB" w:rsidRDefault="00D12FBB" w:rsidP="00D12FBB">
            <w:r>
              <w:t>So, two models were built based on those cases below.</w:t>
            </w:r>
          </w:p>
          <w:p w14:paraId="0C0C8BCA" w14:textId="58889E13" w:rsidR="00D12FBB" w:rsidRDefault="00D12FBB" w:rsidP="00D12FBB">
            <w:pPr>
              <w:pStyle w:val="ListParagraph"/>
              <w:numPr>
                <w:ilvl w:val="0"/>
                <w:numId w:val="20"/>
              </w:numPr>
            </w:pPr>
            <w:r>
              <w:t>Accident Level.</w:t>
            </w:r>
          </w:p>
          <w:p w14:paraId="4C7C3946" w14:textId="77777777" w:rsidR="00D12FBB" w:rsidRDefault="00D12FBB" w:rsidP="00D12FBB">
            <w:pPr>
              <w:pStyle w:val="ListParagraph"/>
              <w:numPr>
                <w:ilvl w:val="0"/>
                <w:numId w:val="20"/>
              </w:numPr>
            </w:pPr>
            <w:r>
              <w:t>Potential accident level.</w:t>
            </w:r>
          </w:p>
          <w:p w14:paraId="14D9A42A" w14:textId="77777777" w:rsidR="00A34033" w:rsidRDefault="00A34033" w:rsidP="00A34033"/>
          <w:p w14:paraId="2BFE04DE" w14:textId="77777777" w:rsidR="00A34033" w:rsidRDefault="00A34033" w:rsidP="00A34033"/>
          <w:p w14:paraId="089DDABE" w14:textId="514EAC11" w:rsidR="00A34033" w:rsidRDefault="00A34033" w:rsidP="00A34033">
            <w:r>
              <w:t xml:space="preserve">The model that has been used are </w:t>
            </w:r>
            <w:r w:rsidR="00E95BB6">
              <w:t>below:</w:t>
            </w:r>
          </w:p>
          <w:p w14:paraId="2A70A630" w14:textId="77777777" w:rsidR="00A34033" w:rsidRDefault="00A34033" w:rsidP="00A34033">
            <w:pPr>
              <w:pStyle w:val="ListParagraph"/>
              <w:numPr>
                <w:ilvl w:val="0"/>
                <w:numId w:val="23"/>
              </w:numPr>
            </w:pPr>
            <w:r w:rsidRPr="00A34033">
              <w:t>Random Forest</w:t>
            </w:r>
          </w:p>
          <w:p w14:paraId="158B1824" w14:textId="77777777" w:rsidR="00A34033" w:rsidRDefault="00A34033" w:rsidP="00A34033">
            <w:pPr>
              <w:pStyle w:val="ListParagraph"/>
              <w:numPr>
                <w:ilvl w:val="0"/>
                <w:numId w:val="23"/>
              </w:numPr>
            </w:pPr>
            <w:r w:rsidRPr="00A34033">
              <w:t>Gradient Boosting</w:t>
            </w:r>
          </w:p>
          <w:p w14:paraId="04D9A047" w14:textId="77777777" w:rsidR="00A34033" w:rsidRDefault="00A34033" w:rsidP="00A34033">
            <w:pPr>
              <w:pStyle w:val="ListParagraph"/>
              <w:numPr>
                <w:ilvl w:val="0"/>
                <w:numId w:val="23"/>
              </w:numPr>
            </w:pPr>
            <w:r w:rsidRPr="00A34033">
              <w:t>Logistic Regression</w:t>
            </w:r>
          </w:p>
          <w:p w14:paraId="590FE0F4" w14:textId="77777777" w:rsidR="00A34033" w:rsidRDefault="00A34033" w:rsidP="00A34033">
            <w:pPr>
              <w:pStyle w:val="ListParagraph"/>
              <w:numPr>
                <w:ilvl w:val="0"/>
                <w:numId w:val="23"/>
              </w:numPr>
            </w:pPr>
            <w:r w:rsidRPr="00A34033">
              <w:t>Linear SVC model</w:t>
            </w:r>
          </w:p>
          <w:p w14:paraId="45842468" w14:textId="77777777" w:rsidR="00A34033" w:rsidRDefault="00A34033" w:rsidP="00A34033"/>
          <w:p w14:paraId="2F1B9BD8" w14:textId="6BA8D399" w:rsidR="00A34033" w:rsidRDefault="00210087" w:rsidP="00A34033">
            <w:r>
              <w:t xml:space="preserve">      </w:t>
            </w:r>
            <w:r w:rsidRPr="00210087">
              <w:rPr>
                <w:noProof/>
              </w:rPr>
              <w:drawing>
                <wp:inline distT="0" distB="0" distL="0" distR="0" wp14:anchorId="440B90B1" wp14:editId="57F8FBA0">
                  <wp:extent cx="3916680" cy="129286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6332" cy="1302655"/>
                          </a:xfrm>
                          <a:prstGeom prst="rect">
                            <a:avLst/>
                          </a:prstGeom>
                        </pic:spPr>
                      </pic:pic>
                    </a:graphicData>
                  </a:graphic>
                </wp:inline>
              </w:drawing>
            </w:r>
          </w:p>
          <w:p w14:paraId="337EB88C" w14:textId="77777777" w:rsidR="00A34033" w:rsidRDefault="00A34033" w:rsidP="00A34033"/>
          <w:p w14:paraId="4D232932" w14:textId="0E45CB25" w:rsidR="00A34033" w:rsidRDefault="00A34033" w:rsidP="00A34033">
            <w:r>
              <w:t xml:space="preserve">While using Neural Network Classifiers the steps involved </w:t>
            </w:r>
            <w:r w:rsidR="00E95BB6">
              <w:t>were:</w:t>
            </w:r>
          </w:p>
          <w:p w14:paraId="2F0AEE2C" w14:textId="4523A14B" w:rsidR="00E95BB6" w:rsidRDefault="00C313FD" w:rsidP="00E95BB6">
            <w:pPr>
              <w:pStyle w:val="ListParagraph"/>
              <w:numPr>
                <w:ilvl w:val="0"/>
                <w:numId w:val="24"/>
              </w:numPr>
            </w:pPr>
            <w:r>
              <w:t>Padding sequences.</w:t>
            </w:r>
          </w:p>
          <w:p w14:paraId="02EF98F6" w14:textId="278FDDA9" w:rsidR="00C313FD" w:rsidRDefault="00C313FD" w:rsidP="00E95BB6">
            <w:pPr>
              <w:pStyle w:val="ListParagraph"/>
              <w:numPr>
                <w:ilvl w:val="0"/>
                <w:numId w:val="24"/>
              </w:numPr>
            </w:pPr>
            <w:r>
              <w:t>Use of Glove embedding</w:t>
            </w:r>
          </w:p>
          <w:p w14:paraId="55375FFB" w14:textId="42E23F12" w:rsidR="00C313FD" w:rsidRDefault="00C313FD" w:rsidP="00E95BB6">
            <w:pPr>
              <w:pStyle w:val="ListParagraph"/>
              <w:numPr>
                <w:ilvl w:val="0"/>
                <w:numId w:val="24"/>
              </w:numPr>
            </w:pPr>
            <w:r>
              <w:t>RNN Classifier</w:t>
            </w:r>
          </w:p>
          <w:p w14:paraId="7C9A5C45" w14:textId="3C4F55A2" w:rsidR="00C313FD" w:rsidRDefault="00C313FD" w:rsidP="00E95BB6">
            <w:pPr>
              <w:pStyle w:val="ListParagraph"/>
              <w:numPr>
                <w:ilvl w:val="0"/>
                <w:numId w:val="24"/>
              </w:numPr>
            </w:pPr>
            <w:r>
              <w:t>LSTM Classifier</w:t>
            </w:r>
          </w:p>
          <w:p w14:paraId="4A950895" w14:textId="2E2A10BE" w:rsidR="00DC73D6" w:rsidRDefault="00DC73D6" w:rsidP="00DC73D6"/>
          <w:tbl>
            <w:tblPr>
              <w:tblStyle w:val="PlainTable4"/>
              <w:tblW w:w="0" w:type="auto"/>
              <w:tblLook w:val="04A0" w:firstRow="1" w:lastRow="0" w:firstColumn="1" w:lastColumn="0" w:noHBand="0" w:noVBand="1"/>
            </w:tblPr>
            <w:tblGrid>
              <w:gridCol w:w="3482"/>
              <w:gridCol w:w="3483"/>
            </w:tblGrid>
            <w:tr w:rsidR="00DC73D6" w14:paraId="5AD2CD48" w14:textId="77777777" w:rsidTr="00D317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vAlign w:val="center"/>
                </w:tcPr>
                <w:p w14:paraId="543841AC" w14:textId="1BB90FDD" w:rsidR="00DC73D6" w:rsidRDefault="00DC73D6" w:rsidP="006E23AF">
                  <w:r>
                    <w:t>CONFUSION MATRIX</w:t>
                  </w:r>
                </w:p>
              </w:tc>
              <w:tc>
                <w:tcPr>
                  <w:tcW w:w="3483" w:type="dxa"/>
                </w:tcPr>
                <w:p w14:paraId="0D3C3BE7" w14:textId="61FC4A18" w:rsidR="00DC73D6" w:rsidRDefault="00D31792" w:rsidP="00DC73D6">
                  <w:pPr>
                    <w:cnfStyle w:val="100000000000" w:firstRow="1" w:lastRow="0" w:firstColumn="0" w:lastColumn="0" w:oddVBand="0" w:evenVBand="0" w:oddHBand="0" w:evenHBand="0" w:firstRowFirstColumn="0" w:firstRowLastColumn="0" w:lastRowFirstColumn="0" w:lastRowLastColumn="0"/>
                  </w:pPr>
                  <w:r>
                    <w:t xml:space="preserve">           </w:t>
                  </w:r>
                </w:p>
              </w:tc>
            </w:tr>
          </w:tbl>
          <w:p w14:paraId="1ED12291" w14:textId="77777777" w:rsidR="00DC73D6" w:rsidRDefault="00DC73D6" w:rsidP="00DC73D6"/>
          <w:p w14:paraId="5B6B43F0" w14:textId="221C67A7" w:rsidR="00A34033" w:rsidRPr="004048B0" w:rsidRDefault="006E23AF" w:rsidP="00A34033">
            <w:r w:rsidRPr="00D31792">
              <w:rPr>
                <w:noProof/>
              </w:rPr>
              <w:drawing>
                <wp:inline distT="0" distB="0" distL="0" distR="0" wp14:anchorId="10A1C089" wp14:editId="05D9FB7A">
                  <wp:extent cx="4353786" cy="20764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0142" cy="2084251"/>
                          </a:xfrm>
                          <a:prstGeom prst="rect">
                            <a:avLst/>
                          </a:prstGeom>
                        </pic:spPr>
                      </pic:pic>
                    </a:graphicData>
                  </a:graphic>
                </wp:inline>
              </w:drawing>
            </w:r>
          </w:p>
        </w:tc>
      </w:tr>
    </w:tbl>
    <w:tbl>
      <w:tblPr>
        <w:tblpPr w:leftFromText="180" w:rightFromText="180" w:vertAnchor="text" w:horzAnchor="margin" w:tblpY="-227"/>
        <w:tblW w:w="0" w:type="auto"/>
        <w:tblLook w:val="0600" w:firstRow="0" w:lastRow="0" w:firstColumn="0" w:lastColumn="0" w:noHBand="1" w:noVBand="1"/>
      </w:tblPr>
      <w:tblGrid>
        <w:gridCol w:w="7780"/>
      </w:tblGrid>
      <w:tr w:rsidR="006E23AF" w:rsidRPr="004048B0" w14:paraId="1DB55040" w14:textId="77777777" w:rsidTr="006E23AF">
        <w:trPr>
          <w:trHeight w:val="454"/>
        </w:trPr>
        <w:tc>
          <w:tcPr>
            <w:tcW w:w="7780" w:type="dxa"/>
          </w:tcPr>
          <w:p w14:paraId="2EF59080" w14:textId="77777777" w:rsidR="006E23AF" w:rsidRPr="004048B0" w:rsidRDefault="006E23AF" w:rsidP="006E23AF">
            <w:r w:rsidRPr="004048B0">
              <w:rPr>
                <w:noProof/>
                <w:lang w:eastAsia="en-AU"/>
              </w:rPr>
              <w:lastRenderedPageBreak/>
              <w:drawing>
                <wp:inline distT="0" distB="0" distL="0" distR="0" wp14:anchorId="173F1767" wp14:editId="16911C56">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6E23AF" w:rsidRPr="004048B0" w14:paraId="21A377FE" w14:textId="77777777" w:rsidTr="006E23AF">
        <w:trPr>
          <w:trHeight w:val="1515"/>
        </w:trPr>
        <w:tc>
          <w:tcPr>
            <w:tcW w:w="7780" w:type="dxa"/>
          </w:tcPr>
          <w:p w14:paraId="4FD4613E" w14:textId="77777777" w:rsidR="006E23AF" w:rsidRPr="004048B0" w:rsidRDefault="006E23AF" w:rsidP="006E23AF">
            <w:pPr>
              <w:pStyle w:val="Heading2"/>
            </w:pPr>
            <w:r>
              <w:t>The architecture</w:t>
            </w:r>
          </w:p>
        </w:tc>
      </w:tr>
    </w:tbl>
    <w:p w14:paraId="136FD721" w14:textId="449CD871" w:rsidR="006658D3" w:rsidRDefault="006658D3"/>
    <w:p w14:paraId="50283D84" w14:textId="77777777" w:rsidR="006658D3" w:rsidRDefault="006658D3"/>
    <w:p w14:paraId="633F6140" w14:textId="41721A9C" w:rsidR="00FE44CB" w:rsidRDefault="00F419F7">
      <w:r w:rsidRPr="00F419F7">
        <w:rPr>
          <w:noProof/>
        </w:rPr>
        <w:drawing>
          <wp:inline distT="0" distB="0" distL="0" distR="0" wp14:anchorId="51739F19" wp14:editId="57F8DEBD">
            <wp:extent cx="6858000" cy="28225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stretch>
                      <a:fillRect/>
                    </a:stretch>
                  </pic:blipFill>
                  <pic:spPr>
                    <a:xfrm>
                      <a:off x="0" y="0"/>
                      <a:ext cx="6858000" cy="2822575"/>
                    </a:xfrm>
                    <a:prstGeom prst="rect">
                      <a:avLst/>
                    </a:prstGeom>
                  </pic:spPr>
                </pic:pic>
              </a:graphicData>
            </a:graphic>
          </wp:inline>
        </w:drawing>
      </w:r>
    </w:p>
    <w:p w14:paraId="5FA4FFC6" w14:textId="34EA692B" w:rsidR="005A0AD1" w:rsidRDefault="005A0AD1"/>
    <w:p w14:paraId="1C4365C5" w14:textId="63CB0B87" w:rsidR="00D12DA8" w:rsidRDefault="00B31DC7">
      <w:r>
        <w:t xml:space="preserve">    In </w:t>
      </w:r>
      <w:proofErr w:type="gramStart"/>
      <w:r>
        <w:t>Detail :</w:t>
      </w:r>
      <w:proofErr w:type="gramEnd"/>
    </w:p>
    <w:p w14:paraId="0D1125C1" w14:textId="19D478E7" w:rsidR="00D12DA8" w:rsidRDefault="00D50FEF" w:rsidP="00D50FEF">
      <w:pPr>
        <w:pStyle w:val="ListParagraph"/>
        <w:numPr>
          <w:ilvl w:val="0"/>
          <w:numId w:val="26"/>
        </w:numPr>
      </w:pPr>
      <w:r>
        <w:t xml:space="preserve">We have used </w:t>
      </w:r>
      <w:r w:rsidR="00666A1C">
        <w:t xml:space="preserve">a Hybrid NLU based architecture that will learn your daily interactions and enhance </w:t>
      </w:r>
      <w:proofErr w:type="spellStart"/>
      <w:proofErr w:type="gramStart"/>
      <w:r w:rsidR="00666A1C">
        <w:t>it’s</w:t>
      </w:r>
      <w:proofErr w:type="spellEnd"/>
      <w:proofErr w:type="gramEnd"/>
      <w:r w:rsidR="00666A1C">
        <w:t xml:space="preserve"> stories accordingly. In conjunction to that it will also </w:t>
      </w:r>
      <w:r w:rsidR="00695686">
        <w:t>use the custom model we have built in basic python landscape.</w:t>
      </w:r>
    </w:p>
    <w:p w14:paraId="072EF7B5" w14:textId="7D44AA7F" w:rsidR="00695686" w:rsidRDefault="00695686" w:rsidP="00695686"/>
    <w:p w14:paraId="4E4DD235" w14:textId="74884AF5" w:rsidR="00695686" w:rsidRDefault="00695686" w:rsidP="00695686"/>
    <w:p w14:paraId="2F32A50B" w14:textId="44F25D81" w:rsidR="00D12DA8" w:rsidRDefault="00D12DA8"/>
    <w:tbl>
      <w:tblPr>
        <w:tblW w:w="0" w:type="auto"/>
        <w:tblLook w:val="0600" w:firstRow="0" w:lastRow="0" w:firstColumn="0" w:lastColumn="0" w:noHBand="1" w:noVBand="1"/>
      </w:tblPr>
      <w:tblGrid>
        <w:gridCol w:w="8947"/>
      </w:tblGrid>
      <w:tr w:rsidR="008833EA" w:rsidRPr="004048B0" w14:paraId="5A5E89A6" w14:textId="77777777" w:rsidTr="008833EA">
        <w:trPr>
          <w:trHeight w:val="432"/>
        </w:trPr>
        <w:tc>
          <w:tcPr>
            <w:tcW w:w="8947" w:type="dxa"/>
          </w:tcPr>
          <w:p w14:paraId="4C2C4BA3" w14:textId="41B21877" w:rsidR="008833EA" w:rsidRPr="004048B0" w:rsidRDefault="008833EA" w:rsidP="00DC1341">
            <w:r w:rsidRPr="004048B0">
              <w:rPr>
                <w:noProof/>
                <w:lang w:eastAsia="en-AU"/>
              </w:rPr>
              <w:drawing>
                <wp:inline distT="0" distB="0" distL="0" distR="0" wp14:anchorId="38676E79" wp14:editId="0185EE27">
                  <wp:extent cx="1987700" cy="76200"/>
                  <wp:effectExtent l="0" t="0" r="0" b="6350"/>
                  <wp:docPr id="37" name="Graphic 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987700" cy="76200"/>
                          </a:xfrm>
                          <a:prstGeom prst="rect">
                            <a:avLst/>
                          </a:prstGeom>
                        </pic:spPr>
                      </pic:pic>
                    </a:graphicData>
                  </a:graphic>
                </wp:inline>
              </w:drawing>
            </w:r>
          </w:p>
        </w:tc>
      </w:tr>
      <w:tr w:rsidR="008833EA" w:rsidRPr="004048B0" w14:paraId="3699D3AF" w14:textId="77777777" w:rsidTr="008833EA">
        <w:trPr>
          <w:trHeight w:val="1440"/>
        </w:trPr>
        <w:tc>
          <w:tcPr>
            <w:tcW w:w="8947" w:type="dxa"/>
          </w:tcPr>
          <w:p w14:paraId="2371BAE2" w14:textId="10ADB097" w:rsidR="008833EA" w:rsidRPr="004B7F45" w:rsidRDefault="008833EA" w:rsidP="00DC1341">
            <w:pPr>
              <w:pStyle w:val="Heading2"/>
              <w:rPr>
                <w:sz w:val="40"/>
                <w:szCs w:val="40"/>
              </w:rPr>
            </w:pPr>
            <w:r w:rsidRPr="004B7F45">
              <w:rPr>
                <w:sz w:val="40"/>
                <w:szCs w:val="40"/>
              </w:rPr>
              <w:t>EXPLORATION</w:t>
            </w:r>
          </w:p>
          <w:p w14:paraId="786F710F" w14:textId="77777777" w:rsidR="008833EA" w:rsidRDefault="008833EA" w:rsidP="009F6A17"/>
          <w:p w14:paraId="3E40F5E3" w14:textId="67747EAD" w:rsidR="008833EA" w:rsidRDefault="008833EA" w:rsidP="009F6A17">
            <w:pPr>
              <w:pStyle w:val="ListParagraph"/>
              <w:numPr>
                <w:ilvl w:val="0"/>
                <w:numId w:val="19"/>
              </w:numPr>
            </w:pPr>
            <w:r>
              <w:t xml:space="preserve">The architectural landscape is split in 5 </w:t>
            </w:r>
            <w:proofErr w:type="gramStart"/>
            <w:r>
              <w:t>parts :</w:t>
            </w:r>
            <w:proofErr w:type="gramEnd"/>
          </w:p>
          <w:p w14:paraId="5D25E9A4" w14:textId="2883F29B" w:rsidR="008833EA" w:rsidRDefault="008833EA" w:rsidP="009F6A17">
            <w:pPr>
              <w:pStyle w:val="ListParagraph"/>
              <w:numPr>
                <w:ilvl w:val="0"/>
                <w:numId w:val="27"/>
              </w:numPr>
            </w:pPr>
            <w:r>
              <w:t xml:space="preserve">The Training </w:t>
            </w:r>
            <w:proofErr w:type="gramStart"/>
            <w:r>
              <w:t>space</w:t>
            </w:r>
            <w:proofErr w:type="gramEnd"/>
            <w:r>
              <w:t>.</w:t>
            </w:r>
          </w:p>
          <w:p w14:paraId="68FEE14C" w14:textId="33807B4C" w:rsidR="008833EA" w:rsidRDefault="008833EA" w:rsidP="009F6A17">
            <w:pPr>
              <w:pStyle w:val="ListParagraph"/>
              <w:numPr>
                <w:ilvl w:val="0"/>
                <w:numId w:val="27"/>
              </w:numPr>
            </w:pPr>
            <w:r>
              <w:t>The SAFEBOT itself.</w:t>
            </w:r>
          </w:p>
          <w:p w14:paraId="6306E03C" w14:textId="7A35A7CF" w:rsidR="008833EA" w:rsidRDefault="008833EA" w:rsidP="009F6A17">
            <w:pPr>
              <w:pStyle w:val="ListParagraph"/>
              <w:numPr>
                <w:ilvl w:val="0"/>
                <w:numId w:val="27"/>
              </w:numPr>
            </w:pPr>
            <w:r>
              <w:t>The distribution.</w:t>
            </w:r>
          </w:p>
          <w:p w14:paraId="7773AFE0" w14:textId="3C3FF669" w:rsidR="008833EA" w:rsidRDefault="008833EA" w:rsidP="009F6A17">
            <w:pPr>
              <w:pStyle w:val="ListParagraph"/>
              <w:numPr>
                <w:ilvl w:val="0"/>
                <w:numId w:val="27"/>
              </w:numPr>
            </w:pPr>
            <w:r>
              <w:t>External NLU</w:t>
            </w:r>
          </w:p>
          <w:p w14:paraId="7CDCE286" w14:textId="2A8DAEE0" w:rsidR="008833EA" w:rsidRDefault="008833EA" w:rsidP="009F6A17">
            <w:pPr>
              <w:pStyle w:val="ListParagraph"/>
              <w:numPr>
                <w:ilvl w:val="0"/>
                <w:numId w:val="27"/>
              </w:numPr>
            </w:pPr>
            <w:r>
              <w:t>The local server.</w:t>
            </w:r>
          </w:p>
          <w:p w14:paraId="187A8036" w14:textId="77777777" w:rsidR="008833EA" w:rsidRDefault="008833EA" w:rsidP="00061DEE">
            <w:pPr>
              <w:pStyle w:val="ListParagraph"/>
              <w:ind w:left="1440"/>
            </w:pPr>
          </w:p>
          <w:p w14:paraId="19000710" w14:textId="2E95559F" w:rsidR="008833EA" w:rsidRDefault="008833EA" w:rsidP="00061DEE">
            <w:pPr>
              <w:rPr>
                <w:b/>
                <w:bCs/>
              </w:rPr>
            </w:pPr>
            <w:r w:rsidRPr="00061DEE">
              <w:rPr>
                <w:b/>
                <w:bCs/>
              </w:rPr>
              <w:t>THE TRAINING SPACE</w:t>
            </w:r>
          </w:p>
          <w:p w14:paraId="32028739" w14:textId="260A585C" w:rsidR="008833EA" w:rsidRDefault="008833EA" w:rsidP="00061DEE">
            <w:pPr>
              <w:rPr>
                <w:b/>
                <w:bCs/>
              </w:rPr>
            </w:pPr>
          </w:p>
          <w:p w14:paraId="75EC778E" w14:textId="2FFA678D" w:rsidR="008833EA" w:rsidRDefault="008833EA" w:rsidP="00061DEE">
            <w:r w:rsidRPr="00E60E59">
              <w:t xml:space="preserve">A dialogue modeler has been created with RASA </w:t>
            </w:r>
            <w:r>
              <w:t xml:space="preserve">having </w:t>
            </w:r>
            <w:proofErr w:type="gramStart"/>
            <w:r>
              <w:t>it’s</w:t>
            </w:r>
            <w:proofErr w:type="gramEnd"/>
            <w:r>
              <w:t xml:space="preserve"> normal architecture on Intents, Stories and Domain. The BOT is configured to response friendly chats and accordingly the intents has been feed to the system. This part is done by training via RASA NLU.</w:t>
            </w:r>
          </w:p>
          <w:p w14:paraId="346365EA" w14:textId="644985BE" w:rsidR="008833EA" w:rsidRDefault="008833EA" w:rsidP="00061DEE"/>
          <w:p w14:paraId="739CABA7" w14:textId="0A6EBB51" w:rsidR="008833EA" w:rsidRPr="00680421" w:rsidRDefault="008833EA" w:rsidP="00061DEE">
            <w:pPr>
              <w:rPr>
                <w:b/>
                <w:bCs/>
              </w:rPr>
            </w:pPr>
            <w:r w:rsidRPr="00680421">
              <w:rPr>
                <w:b/>
                <w:bCs/>
              </w:rPr>
              <w:t>The SAFEBOT</w:t>
            </w:r>
          </w:p>
          <w:p w14:paraId="1ACD8B83" w14:textId="77777777" w:rsidR="008833EA" w:rsidRDefault="008833EA" w:rsidP="009F6A17"/>
          <w:p w14:paraId="0D4018FE" w14:textId="0228B442" w:rsidR="008833EA" w:rsidRDefault="008833EA" w:rsidP="009F6A17">
            <w:r>
              <w:t xml:space="preserve">The final version of the BOT design out of RASA has got numerous connection </w:t>
            </w:r>
            <w:proofErr w:type="gramStart"/>
            <w:r>
              <w:t>interfaces :</w:t>
            </w:r>
            <w:proofErr w:type="gramEnd"/>
          </w:p>
          <w:p w14:paraId="7B31E3D2" w14:textId="18A7842B" w:rsidR="008833EA" w:rsidRDefault="008833EA" w:rsidP="009B152F">
            <w:pPr>
              <w:pStyle w:val="ListParagraph"/>
              <w:numPr>
                <w:ilvl w:val="0"/>
                <w:numId w:val="28"/>
              </w:numPr>
            </w:pPr>
            <w:r>
              <w:t>It copies the model trained by RASA NLU to respond friendly chats.</w:t>
            </w:r>
          </w:p>
          <w:p w14:paraId="6D862CE0" w14:textId="1A3F0E9B" w:rsidR="008833EA" w:rsidRDefault="008833EA" w:rsidP="009B152F">
            <w:pPr>
              <w:pStyle w:val="ListParagraph"/>
              <w:numPr>
                <w:ilvl w:val="0"/>
                <w:numId w:val="28"/>
              </w:numPr>
            </w:pPr>
            <w:r>
              <w:t xml:space="preserve">It is connected directly to the distribution channel via slack API. It is intercepting the messages via webhooks configured in the SLACK API. </w:t>
            </w:r>
          </w:p>
          <w:p w14:paraId="17A448A0" w14:textId="4CD78B23" w:rsidR="008833EA" w:rsidRDefault="008833EA" w:rsidP="009B152F">
            <w:pPr>
              <w:pStyle w:val="ListParagraph"/>
              <w:numPr>
                <w:ilvl w:val="0"/>
                <w:numId w:val="28"/>
              </w:numPr>
            </w:pPr>
            <w:r>
              <w:lastRenderedPageBreak/>
              <w:t>It is also connected to the interface via the local client.</w:t>
            </w:r>
          </w:p>
          <w:p w14:paraId="04019011" w14:textId="2BCC059D" w:rsidR="008833EA" w:rsidRDefault="008833EA" w:rsidP="00B2735E"/>
          <w:p w14:paraId="1A91DB0B" w14:textId="38E7C53D" w:rsidR="008833EA" w:rsidRPr="00680421" w:rsidRDefault="008833EA" w:rsidP="00B2735E">
            <w:pPr>
              <w:rPr>
                <w:b/>
                <w:bCs/>
              </w:rPr>
            </w:pPr>
            <w:r w:rsidRPr="00680421">
              <w:rPr>
                <w:b/>
                <w:bCs/>
              </w:rPr>
              <w:t xml:space="preserve">The </w:t>
            </w:r>
            <w:r>
              <w:rPr>
                <w:b/>
                <w:bCs/>
              </w:rPr>
              <w:t>Distribution</w:t>
            </w:r>
          </w:p>
          <w:p w14:paraId="4D002B81" w14:textId="2E867AEB" w:rsidR="008833EA" w:rsidRDefault="008833EA" w:rsidP="00B2735E"/>
          <w:p w14:paraId="78266754" w14:textId="069A2B1C" w:rsidR="008833EA" w:rsidRDefault="008833EA" w:rsidP="00B2735E">
            <w:r>
              <w:t xml:space="preserve">The distribution to the end customer is made via SLACK Channel. We could have used multiple platforms like WhatsApp, messenger on top of RASA but we choose this one being a clustered platform which has its own easy to use configuration along with </w:t>
            </w:r>
            <w:proofErr w:type="spellStart"/>
            <w:proofErr w:type="gramStart"/>
            <w:r>
              <w:t>it’s</w:t>
            </w:r>
            <w:proofErr w:type="spellEnd"/>
            <w:proofErr w:type="gramEnd"/>
            <w:r>
              <w:t xml:space="preserve"> own multi-channel interface which is also platform independent.</w:t>
            </w:r>
          </w:p>
          <w:p w14:paraId="63748B04" w14:textId="0905FAFD" w:rsidR="008833EA" w:rsidRDefault="008833EA" w:rsidP="00B2735E"/>
          <w:p w14:paraId="457A69EB" w14:textId="77777777" w:rsidR="008833EA" w:rsidRDefault="008833EA" w:rsidP="00B2735E"/>
          <w:p w14:paraId="5EFAE696" w14:textId="11AF348D" w:rsidR="008833EA" w:rsidRDefault="008833EA" w:rsidP="00980BF2">
            <w:pPr>
              <w:rPr>
                <w:b/>
                <w:bCs/>
              </w:rPr>
            </w:pPr>
            <w:r>
              <w:rPr>
                <w:b/>
                <w:bCs/>
              </w:rPr>
              <w:t>External NLU</w:t>
            </w:r>
          </w:p>
          <w:p w14:paraId="097FC3A4" w14:textId="202FA88A" w:rsidR="008833EA" w:rsidRDefault="008833EA" w:rsidP="00980BF2">
            <w:pPr>
              <w:rPr>
                <w:b/>
                <w:bCs/>
              </w:rPr>
            </w:pPr>
          </w:p>
          <w:p w14:paraId="5F6176B8" w14:textId="604F1644" w:rsidR="008833EA" w:rsidRDefault="008833EA" w:rsidP="00980BF2">
            <w:r w:rsidRPr="00C12D85">
              <w:t>We have created an API</w:t>
            </w:r>
            <w:r>
              <w:t xml:space="preserve"> which is exposed to the RASA server and the configuration is handled in actions.py which is a pre-built architecture used inside RASA.</w:t>
            </w:r>
          </w:p>
          <w:p w14:paraId="551629CF" w14:textId="4E4ED4BF" w:rsidR="008833EA" w:rsidRDefault="008833EA" w:rsidP="00980BF2"/>
          <w:p w14:paraId="08F1AB95" w14:textId="71932115" w:rsidR="008833EA" w:rsidRDefault="008833EA" w:rsidP="00AA5EF3">
            <w:pPr>
              <w:rPr>
                <w:u w:val="single"/>
              </w:rPr>
            </w:pPr>
            <w:r w:rsidRPr="00AA5EF3">
              <w:rPr>
                <w:u w:val="single"/>
              </w:rPr>
              <w:t>When to Create an AP</w:t>
            </w:r>
            <w:r>
              <w:rPr>
                <w:u w:val="single"/>
              </w:rPr>
              <w:t>I</w:t>
            </w:r>
          </w:p>
          <w:p w14:paraId="4AF45DCE" w14:textId="4A9E1CB2" w:rsidR="008833EA" w:rsidRPr="00AA5EF3" w:rsidRDefault="008833EA" w:rsidP="00AA5EF3">
            <w:pPr>
              <w:rPr>
                <w:u w:val="single"/>
              </w:rPr>
            </w:pPr>
            <w:r w:rsidRPr="00595451">
              <w:rPr>
                <w:b/>
                <w:bCs/>
                <w:noProof/>
              </w:rPr>
              <w:drawing>
                <wp:inline distT="0" distB="0" distL="0" distR="0" wp14:anchorId="2EBFA2EB" wp14:editId="0A0DFA74">
                  <wp:extent cx="3909060" cy="8657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3725" cy="869032"/>
                          </a:xfrm>
                          <a:prstGeom prst="rect">
                            <a:avLst/>
                          </a:prstGeom>
                        </pic:spPr>
                      </pic:pic>
                    </a:graphicData>
                  </a:graphic>
                </wp:inline>
              </w:drawing>
            </w:r>
          </w:p>
          <w:p w14:paraId="3A502B07" w14:textId="77777777" w:rsidR="008833EA" w:rsidRDefault="008833EA" w:rsidP="00AA5EF3">
            <w:r>
              <w:t>In general, consider an API if:</w:t>
            </w:r>
          </w:p>
          <w:p w14:paraId="308F725A" w14:textId="77777777" w:rsidR="008833EA" w:rsidRDefault="008833EA" w:rsidP="00AA5EF3"/>
          <w:p w14:paraId="0A22B320" w14:textId="77777777" w:rsidR="008833EA" w:rsidRDefault="008833EA" w:rsidP="00AA5EF3">
            <w:pPr>
              <w:pStyle w:val="ListParagraph"/>
              <w:numPr>
                <w:ilvl w:val="0"/>
                <w:numId w:val="29"/>
              </w:numPr>
            </w:pPr>
            <w:r>
              <w:t xml:space="preserve">Your data set is large, making download via FTP unwieldy or </w:t>
            </w:r>
            <w:proofErr w:type="gramStart"/>
            <w:r>
              <w:t>resource-intensive</w:t>
            </w:r>
            <w:proofErr w:type="gramEnd"/>
            <w:r>
              <w:t>.</w:t>
            </w:r>
          </w:p>
          <w:p w14:paraId="703E9097" w14:textId="77777777" w:rsidR="008833EA" w:rsidRDefault="008833EA" w:rsidP="00AA5EF3">
            <w:pPr>
              <w:pStyle w:val="ListParagraph"/>
              <w:numPr>
                <w:ilvl w:val="0"/>
                <w:numId w:val="29"/>
              </w:numPr>
            </w:pPr>
            <w:r>
              <w:t>Your users will need to access your data in real time, such as for display on another website or as part of an application.</w:t>
            </w:r>
          </w:p>
          <w:p w14:paraId="2B3DD303" w14:textId="77777777" w:rsidR="008833EA" w:rsidRDefault="008833EA" w:rsidP="00AA5EF3">
            <w:pPr>
              <w:pStyle w:val="ListParagraph"/>
              <w:numPr>
                <w:ilvl w:val="0"/>
                <w:numId w:val="29"/>
              </w:numPr>
            </w:pPr>
            <w:r>
              <w:t>Your data changes or is updated frequently.</w:t>
            </w:r>
          </w:p>
          <w:p w14:paraId="7DD4F221" w14:textId="77777777" w:rsidR="008833EA" w:rsidRDefault="008833EA" w:rsidP="00AA5EF3">
            <w:pPr>
              <w:pStyle w:val="ListParagraph"/>
              <w:numPr>
                <w:ilvl w:val="0"/>
                <w:numId w:val="29"/>
              </w:numPr>
            </w:pPr>
            <w:r>
              <w:t>Your users only need access to a part of the data at any one time.</w:t>
            </w:r>
          </w:p>
          <w:p w14:paraId="41448877" w14:textId="0EADC025" w:rsidR="008833EA" w:rsidRDefault="008833EA" w:rsidP="00AA5EF3">
            <w:pPr>
              <w:pStyle w:val="ListParagraph"/>
              <w:numPr>
                <w:ilvl w:val="0"/>
                <w:numId w:val="29"/>
              </w:numPr>
            </w:pPr>
            <w:r>
              <w:t>Your users will need to perform actions other than retrieve data, such as contributing, updating, or deleting data.</w:t>
            </w:r>
          </w:p>
          <w:p w14:paraId="3AB0F8EC" w14:textId="261F6E57" w:rsidR="008833EA" w:rsidRDefault="008833EA" w:rsidP="00FD6C39"/>
          <w:p w14:paraId="1ED8B93A" w14:textId="22E08800" w:rsidR="008833EA" w:rsidRDefault="008833EA" w:rsidP="00FD6C39">
            <w:r>
              <w:t xml:space="preserve">In our case we have </w:t>
            </w:r>
            <w:r w:rsidRPr="004D56A1">
              <w:t>data dump in the form of a downloadable CSV</w:t>
            </w:r>
            <w:r>
              <w:t>.</w:t>
            </w:r>
          </w:p>
          <w:p w14:paraId="1ACE29DD" w14:textId="7228D029" w:rsidR="008833EA" w:rsidRDefault="008833EA" w:rsidP="00FD6C39"/>
          <w:p w14:paraId="22C69CAC" w14:textId="7470DB66" w:rsidR="008833EA" w:rsidRDefault="008833EA" w:rsidP="00FD6C39">
            <w:r w:rsidRPr="002E1F40">
              <w:t>Flask Python is a microframework, which will allow you to have a web application running with very few steps and nearly no setup. This framework's simplicity and strong control over what you want in your application have made it one of the most used web development frameworks.</w:t>
            </w:r>
          </w:p>
          <w:p w14:paraId="289DC514" w14:textId="479E4ED5" w:rsidR="008833EA" w:rsidRDefault="008833EA" w:rsidP="00FD6C39"/>
          <w:p w14:paraId="1F430E8F" w14:textId="1470AA97" w:rsidR="008833EA" w:rsidRDefault="008833EA" w:rsidP="00FD6C39">
            <w:r>
              <w:t>We used the saved model and exposed it via flask API to the RASA thereby used the trained model for interfacing the questions received by SLACK channel.</w:t>
            </w:r>
          </w:p>
          <w:p w14:paraId="414D2E9C" w14:textId="4901E2A6" w:rsidR="008833EA" w:rsidRDefault="008833EA" w:rsidP="00FD6C39"/>
          <w:p w14:paraId="5252BB62" w14:textId="77777777" w:rsidR="008833EA" w:rsidRDefault="008833EA" w:rsidP="00FD6C39">
            <w:r w:rsidRPr="00FB740B">
              <w:rPr>
                <w:b/>
                <w:bCs/>
              </w:rPr>
              <w:t>The local server</w:t>
            </w:r>
          </w:p>
          <w:p w14:paraId="467E1877" w14:textId="77777777" w:rsidR="008833EA" w:rsidRDefault="008833EA" w:rsidP="00FD6C39"/>
          <w:p w14:paraId="489E51CE" w14:textId="7FB326B9" w:rsidR="008833EA" w:rsidRDefault="008833EA" w:rsidP="00FB740B">
            <w:r>
              <w:t>We choose NGROK to be used as a local client server.</w:t>
            </w:r>
          </w:p>
          <w:p w14:paraId="6860DB2F" w14:textId="7B139468" w:rsidR="008833EA" w:rsidRDefault="008833EA" w:rsidP="00FB740B">
            <w:proofErr w:type="spellStart"/>
            <w:r>
              <w:t>ngrok</w:t>
            </w:r>
            <w:proofErr w:type="spellEnd"/>
            <w:r>
              <w:t xml:space="preserve"> provides a real-time web UI where you can introspect all HTTP traffic running over your tunnels. Replay any request against your tunnel with one click which also helped us to see the connections </w:t>
            </w:r>
            <w:proofErr w:type="gramStart"/>
            <w:r>
              <w:t>and also</w:t>
            </w:r>
            <w:proofErr w:type="gramEnd"/>
            <w:r>
              <w:t xml:space="preserve"> to debug for problem to short out.</w:t>
            </w:r>
          </w:p>
          <w:p w14:paraId="7BA493C5" w14:textId="77777777" w:rsidR="008833EA" w:rsidRPr="00C12D85" w:rsidRDefault="008833EA" w:rsidP="00980BF2"/>
          <w:p w14:paraId="472E1C74" w14:textId="16FEDE2D" w:rsidR="008833EA" w:rsidRDefault="008833EA" w:rsidP="00980BF2">
            <w:pPr>
              <w:rPr>
                <w:b/>
                <w:bCs/>
              </w:rPr>
            </w:pPr>
          </w:p>
          <w:p w14:paraId="54474264" w14:textId="3CAFD86A" w:rsidR="008833EA" w:rsidRPr="00680421" w:rsidRDefault="008833EA" w:rsidP="00980BF2">
            <w:pPr>
              <w:rPr>
                <w:b/>
                <w:bCs/>
              </w:rPr>
            </w:pPr>
          </w:p>
          <w:p w14:paraId="23AE9B1F" w14:textId="77777777" w:rsidR="008833EA" w:rsidRDefault="008833EA" w:rsidP="00B2735E"/>
          <w:p w14:paraId="0AA9FE9F" w14:textId="66514A7A" w:rsidR="008833EA" w:rsidRPr="009F6A17" w:rsidRDefault="008833EA" w:rsidP="00980BF2">
            <w:pPr>
              <w:pStyle w:val="ListParagraph"/>
            </w:pPr>
          </w:p>
        </w:tc>
      </w:tr>
    </w:tbl>
    <w:p w14:paraId="4C89CB77" w14:textId="0E0D62B1" w:rsidR="00D12DA8" w:rsidRDefault="00D12DA8"/>
    <w:p w14:paraId="328FCB29" w14:textId="77777777" w:rsidR="00A65462" w:rsidRDefault="00A65462"/>
    <w:tbl>
      <w:tblPr>
        <w:tblW w:w="0" w:type="auto"/>
        <w:tblLook w:val="0600" w:firstRow="0" w:lastRow="0" w:firstColumn="0" w:lastColumn="0" w:noHBand="1" w:noVBand="1"/>
      </w:tblPr>
      <w:tblGrid>
        <w:gridCol w:w="7780"/>
      </w:tblGrid>
      <w:tr w:rsidR="007839C2" w:rsidRPr="004048B0" w14:paraId="1DA43965" w14:textId="77777777" w:rsidTr="00DC1341">
        <w:trPr>
          <w:trHeight w:val="454"/>
        </w:trPr>
        <w:tc>
          <w:tcPr>
            <w:tcW w:w="7780" w:type="dxa"/>
          </w:tcPr>
          <w:p w14:paraId="7CFD549E" w14:textId="77777777" w:rsidR="007839C2" w:rsidRPr="004048B0" w:rsidRDefault="007839C2" w:rsidP="00DC1341">
            <w:r w:rsidRPr="004048B0">
              <w:rPr>
                <w:noProof/>
                <w:lang w:eastAsia="en-AU"/>
              </w:rPr>
              <w:lastRenderedPageBreak/>
              <w:drawing>
                <wp:inline distT="0" distB="0" distL="0" distR="0" wp14:anchorId="08399202" wp14:editId="554DF507">
                  <wp:extent cx="2286000" cy="222740"/>
                  <wp:effectExtent l="0" t="0" r="0" b="6350"/>
                  <wp:docPr id="16" name="Graphic 1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7839C2" w:rsidRPr="004048B0" w14:paraId="24E2154A" w14:textId="77777777" w:rsidTr="00DC1341">
        <w:trPr>
          <w:trHeight w:val="1515"/>
        </w:trPr>
        <w:tc>
          <w:tcPr>
            <w:tcW w:w="7780" w:type="dxa"/>
          </w:tcPr>
          <w:p w14:paraId="6F90C37C" w14:textId="56A25E75" w:rsidR="007839C2" w:rsidRPr="00A4039C" w:rsidRDefault="007839C2" w:rsidP="00DC1341">
            <w:pPr>
              <w:pStyle w:val="Heading2"/>
              <w:rPr>
                <w:sz w:val="48"/>
                <w:szCs w:val="48"/>
              </w:rPr>
            </w:pPr>
            <w:r w:rsidRPr="00A4039C">
              <w:rPr>
                <w:sz w:val="48"/>
                <w:szCs w:val="48"/>
              </w:rPr>
              <w:t>The snapshot</w:t>
            </w:r>
            <w:r w:rsidR="00A4039C" w:rsidRPr="00A4039C">
              <w:rPr>
                <w:sz w:val="48"/>
                <w:szCs w:val="48"/>
              </w:rPr>
              <w:t xml:space="preserve"> of the bot</w:t>
            </w:r>
          </w:p>
          <w:p w14:paraId="403AA53E" w14:textId="1FA8698E" w:rsidR="007839C2" w:rsidRPr="007839C2" w:rsidRDefault="007839C2" w:rsidP="007839C2"/>
        </w:tc>
      </w:tr>
    </w:tbl>
    <w:p w14:paraId="10578297" w14:textId="7FFC7BC4" w:rsidR="007839C2" w:rsidRDefault="00301E92" w:rsidP="009B7529">
      <w:pPr>
        <w:ind w:left="720"/>
      </w:pPr>
      <w:r>
        <w:t>As we have used the SLACK platform it helped</w:t>
      </w:r>
      <w:r w:rsidR="009B7529">
        <w:t xml:space="preserve"> to be on the same page </w:t>
      </w:r>
      <w:r w:rsidR="009B7529" w:rsidRPr="009B7529">
        <w:t xml:space="preserve">and make decisions faster by bringing </w:t>
      </w:r>
      <w:proofErr w:type="gramStart"/>
      <w:r w:rsidR="009B7529" w:rsidRPr="009B7529">
        <w:t>all of</w:t>
      </w:r>
      <w:proofErr w:type="gramEnd"/>
      <w:r w:rsidR="009B7529" w:rsidRPr="009B7529">
        <w:t xml:space="preserve"> your work communication into one place</w:t>
      </w:r>
      <w:r w:rsidR="009C1D69">
        <w:t xml:space="preserve">. The Slack </w:t>
      </w:r>
      <w:proofErr w:type="gramStart"/>
      <w:r w:rsidR="009C1D69">
        <w:t>features :</w:t>
      </w:r>
      <w:proofErr w:type="gramEnd"/>
      <w:r w:rsidR="009C1D69">
        <w:t xml:space="preserve"> </w:t>
      </w:r>
    </w:p>
    <w:p w14:paraId="14250A5D" w14:textId="6C0B5B70" w:rsidR="00D12DA8" w:rsidRDefault="00D12DA8" w:rsidP="009B7529">
      <w:pPr>
        <w:ind w:left="720"/>
      </w:pPr>
    </w:p>
    <w:p w14:paraId="0ABFC6BC" w14:textId="77777777" w:rsidR="00D12DA8" w:rsidRDefault="00D12DA8" w:rsidP="009B7529">
      <w:pPr>
        <w:ind w:left="720"/>
      </w:pPr>
    </w:p>
    <w:p w14:paraId="5D5F47D2" w14:textId="7A37D543" w:rsidR="009B7529" w:rsidRDefault="009B7529" w:rsidP="009B7529">
      <w:pPr>
        <w:ind w:left="720"/>
      </w:pPr>
      <w:r w:rsidRPr="009B7529">
        <w:rPr>
          <w:noProof/>
        </w:rPr>
        <w:drawing>
          <wp:inline distT="0" distB="0" distL="0" distR="0" wp14:anchorId="36739F93" wp14:editId="2ABDFE6D">
            <wp:extent cx="1626277" cy="10668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8"/>
                    <a:stretch>
                      <a:fillRect/>
                    </a:stretch>
                  </pic:blipFill>
                  <pic:spPr>
                    <a:xfrm>
                      <a:off x="0" y="0"/>
                      <a:ext cx="1632064" cy="1070596"/>
                    </a:xfrm>
                    <a:prstGeom prst="rect">
                      <a:avLst/>
                    </a:prstGeom>
                  </pic:spPr>
                </pic:pic>
              </a:graphicData>
            </a:graphic>
          </wp:inline>
        </w:drawing>
      </w:r>
      <w:r w:rsidR="004C2F6F" w:rsidRPr="004C2F6F">
        <w:rPr>
          <w:noProof/>
        </w:rPr>
        <w:drawing>
          <wp:inline distT="0" distB="0" distL="0" distR="0" wp14:anchorId="5070BA1D" wp14:editId="55D6548B">
            <wp:extent cx="1731818" cy="1112266"/>
            <wp:effectExtent l="0" t="0" r="190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9"/>
                    <a:stretch>
                      <a:fillRect/>
                    </a:stretch>
                  </pic:blipFill>
                  <pic:spPr>
                    <a:xfrm>
                      <a:off x="0" y="0"/>
                      <a:ext cx="1749549" cy="1123654"/>
                    </a:xfrm>
                    <a:prstGeom prst="rect">
                      <a:avLst/>
                    </a:prstGeom>
                  </pic:spPr>
                </pic:pic>
              </a:graphicData>
            </a:graphic>
          </wp:inline>
        </w:drawing>
      </w:r>
      <w:r w:rsidR="009C1D69" w:rsidRPr="009C1D69">
        <w:rPr>
          <w:noProof/>
        </w:rPr>
        <w:drawing>
          <wp:inline distT="0" distB="0" distL="0" distR="0" wp14:anchorId="0869D7A1" wp14:editId="1A763423">
            <wp:extent cx="2580173" cy="978402"/>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50"/>
                    <a:stretch>
                      <a:fillRect/>
                    </a:stretch>
                  </pic:blipFill>
                  <pic:spPr>
                    <a:xfrm>
                      <a:off x="0" y="0"/>
                      <a:ext cx="2597313" cy="984901"/>
                    </a:xfrm>
                    <a:prstGeom prst="rect">
                      <a:avLst/>
                    </a:prstGeom>
                  </pic:spPr>
                </pic:pic>
              </a:graphicData>
            </a:graphic>
          </wp:inline>
        </w:drawing>
      </w:r>
    </w:p>
    <w:p w14:paraId="4AFD69AB" w14:textId="76CBA88C" w:rsidR="00D12DA8" w:rsidRDefault="00D12DA8" w:rsidP="009B7529">
      <w:pPr>
        <w:ind w:left="720"/>
      </w:pPr>
    </w:p>
    <w:p w14:paraId="7E0E047B" w14:textId="77777777" w:rsidR="00D12DA8" w:rsidRDefault="00D12DA8" w:rsidP="009B7529">
      <w:pPr>
        <w:ind w:left="720"/>
      </w:pPr>
    </w:p>
    <w:p w14:paraId="0AAAA4D2" w14:textId="6F54A096" w:rsidR="009C1D69" w:rsidRDefault="0091086D" w:rsidP="009B7529">
      <w:pPr>
        <w:ind w:left="720"/>
      </w:pPr>
      <w:r>
        <w:t>THE SAFEBOT in action</w:t>
      </w:r>
      <w:r w:rsidR="00C45743">
        <w:t xml:space="preserve"> (cross platform</w:t>
      </w:r>
      <w:proofErr w:type="gramStart"/>
      <w:r w:rsidR="00C45743">
        <w:t>) :</w:t>
      </w:r>
      <w:proofErr w:type="gramEnd"/>
    </w:p>
    <w:p w14:paraId="57DFB03C" w14:textId="6478A5B2" w:rsidR="00C45743" w:rsidRDefault="00C45743" w:rsidP="0091086D"/>
    <w:p w14:paraId="2524D7A7" w14:textId="126DFEE8" w:rsidR="00C45743" w:rsidRPr="004048B0" w:rsidRDefault="0059490F" w:rsidP="009B7529">
      <w:pPr>
        <w:ind w:left="720"/>
      </w:pPr>
      <w:r w:rsidRPr="0059490F">
        <w:rPr>
          <w:noProof/>
        </w:rPr>
        <w:drawing>
          <wp:inline distT="0" distB="0" distL="0" distR="0" wp14:anchorId="20D8D7E9" wp14:editId="43BADBCF">
            <wp:extent cx="6858000" cy="3512185"/>
            <wp:effectExtent l="0" t="0" r="0" b="0"/>
            <wp:docPr id="35" name="Picture 35" descr="A picture containing text, screenshot,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black, screen&#10;&#10;Description automatically generated"/>
                    <pic:cNvPicPr/>
                  </pic:nvPicPr>
                  <pic:blipFill>
                    <a:blip r:embed="rId51"/>
                    <a:stretch>
                      <a:fillRect/>
                    </a:stretch>
                  </pic:blipFill>
                  <pic:spPr>
                    <a:xfrm>
                      <a:off x="0" y="0"/>
                      <a:ext cx="6858000" cy="3512185"/>
                    </a:xfrm>
                    <a:prstGeom prst="rect">
                      <a:avLst/>
                    </a:prstGeom>
                  </pic:spPr>
                </pic:pic>
              </a:graphicData>
            </a:graphic>
          </wp:inline>
        </w:drawing>
      </w:r>
    </w:p>
    <w:p w14:paraId="09889BE7" w14:textId="1CA18C16" w:rsidR="007839C2" w:rsidRDefault="007839C2"/>
    <w:p w14:paraId="7C87E98D" w14:textId="03B087D7" w:rsidR="0091086D" w:rsidRDefault="0091086D"/>
    <w:p w14:paraId="2657F3E3" w14:textId="17340876" w:rsidR="008833EA" w:rsidRDefault="008833EA"/>
    <w:p w14:paraId="423544CC" w14:textId="109D2D37" w:rsidR="008833EA" w:rsidRDefault="008833EA"/>
    <w:p w14:paraId="78DC480E" w14:textId="35C54051" w:rsidR="008833EA" w:rsidRDefault="008833EA"/>
    <w:p w14:paraId="6B412762" w14:textId="3D90D123" w:rsidR="008833EA" w:rsidRDefault="008833EA"/>
    <w:p w14:paraId="77B41356" w14:textId="5256D276" w:rsidR="008833EA" w:rsidRDefault="008833EA"/>
    <w:p w14:paraId="67D4DB65" w14:textId="6BF1AC6C" w:rsidR="008833EA" w:rsidRDefault="008833EA"/>
    <w:p w14:paraId="3170994E" w14:textId="77777777" w:rsidR="008833EA" w:rsidRDefault="008833EA"/>
    <w:p w14:paraId="7BC539AF" w14:textId="2E0EA2CB" w:rsidR="0091086D" w:rsidRDefault="0091086D"/>
    <w:p w14:paraId="02881BFE" w14:textId="3AA6955F" w:rsidR="00A4039C" w:rsidRDefault="00A4039C"/>
    <w:tbl>
      <w:tblPr>
        <w:tblW w:w="0" w:type="auto"/>
        <w:tblLook w:val="0600" w:firstRow="0" w:lastRow="0" w:firstColumn="0" w:lastColumn="0" w:noHBand="1" w:noVBand="1"/>
      </w:tblPr>
      <w:tblGrid>
        <w:gridCol w:w="10800"/>
      </w:tblGrid>
      <w:tr w:rsidR="005A0AD1" w:rsidRPr="004048B0" w14:paraId="7DFF34D7" w14:textId="77777777" w:rsidTr="005E6F60">
        <w:trPr>
          <w:trHeight w:val="432"/>
        </w:trPr>
        <w:tc>
          <w:tcPr>
            <w:tcW w:w="10800" w:type="dxa"/>
          </w:tcPr>
          <w:p w14:paraId="75F2C868" w14:textId="77777777" w:rsidR="005A0AD1" w:rsidRPr="004048B0" w:rsidRDefault="005A0AD1" w:rsidP="005E6F60">
            <w:pPr>
              <w:rPr>
                <w:noProof/>
              </w:rPr>
            </w:pPr>
            <w:r w:rsidRPr="004048B0">
              <w:rPr>
                <w:noProof/>
                <w:lang w:eastAsia="en-AU"/>
              </w:rPr>
              <w:lastRenderedPageBreak/>
              <w:drawing>
                <wp:inline distT="0" distB="0" distL="0" distR="0" wp14:anchorId="0AC06E6E" wp14:editId="728F7DC5">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A0AD1" w:rsidRPr="004048B0" w14:paraId="5177AD04" w14:textId="77777777" w:rsidTr="005E6F60">
        <w:trPr>
          <w:trHeight w:val="1440"/>
        </w:trPr>
        <w:tc>
          <w:tcPr>
            <w:tcW w:w="10800" w:type="dxa"/>
          </w:tcPr>
          <w:p w14:paraId="429B0E12" w14:textId="38EA9D4C" w:rsidR="005A0AD1" w:rsidRPr="004048B0" w:rsidRDefault="00233C5A" w:rsidP="005E6F60">
            <w:pPr>
              <w:pStyle w:val="Heading2"/>
            </w:pPr>
            <w:r>
              <w:t xml:space="preserve">Visual </w:t>
            </w:r>
            <w:r w:rsidR="005A0AD1">
              <w:t>analysis</w:t>
            </w:r>
          </w:p>
        </w:tc>
      </w:tr>
      <w:tr w:rsidR="005A0AD1" w:rsidRPr="004048B0" w14:paraId="1AA6AC5D" w14:textId="77777777" w:rsidTr="005E6F60">
        <w:trPr>
          <w:trHeight w:val="1764"/>
        </w:trPr>
        <w:tc>
          <w:tcPr>
            <w:tcW w:w="10800" w:type="dxa"/>
          </w:tcPr>
          <w:tbl>
            <w:tblPr>
              <w:tblW w:w="0" w:type="auto"/>
              <w:tblLook w:val="0600" w:firstRow="0" w:lastRow="0" w:firstColumn="0" w:lastColumn="0" w:noHBand="1" w:noVBand="1"/>
            </w:tblPr>
            <w:tblGrid>
              <w:gridCol w:w="2483"/>
              <w:gridCol w:w="2484"/>
              <w:gridCol w:w="2484"/>
              <w:gridCol w:w="2484"/>
            </w:tblGrid>
            <w:tr w:rsidR="005A0AD1" w:rsidRPr="005A0AD1" w14:paraId="5520D208" w14:textId="77777777" w:rsidTr="005A0AD1">
              <w:trPr>
                <w:trHeight w:val="626"/>
              </w:trPr>
              <w:tc>
                <w:tcPr>
                  <w:tcW w:w="2483" w:type="dxa"/>
                  <w:tcBorders>
                    <w:bottom w:val="single" w:sz="24" w:space="0" w:color="44546A" w:themeColor="text2"/>
                  </w:tcBorders>
                  <w:vAlign w:val="center"/>
                </w:tcPr>
                <w:p w14:paraId="1BA940AA" w14:textId="77777777" w:rsidR="005A0AD1" w:rsidRPr="005A0AD1" w:rsidRDefault="005A0AD1" w:rsidP="005A0AD1">
                  <w:pPr>
                    <w:pStyle w:val="TableHeader"/>
                    <w:rPr>
                      <w:sz w:val="20"/>
                      <w:szCs w:val="16"/>
                    </w:rPr>
                  </w:pPr>
                </w:p>
              </w:tc>
              <w:tc>
                <w:tcPr>
                  <w:tcW w:w="2484" w:type="dxa"/>
                  <w:tcBorders>
                    <w:bottom w:val="single" w:sz="24" w:space="0" w:color="44546A" w:themeColor="text2"/>
                  </w:tcBorders>
                  <w:vAlign w:val="center"/>
                </w:tcPr>
                <w:p w14:paraId="47227879" w14:textId="77777777" w:rsidR="005A0AD1" w:rsidRPr="005A0AD1" w:rsidRDefault="00EB6861" w:rsidP="005A0AD1">
                  <w:pPr>
                    <w:pStyle w:val="TableHeader"/>
                    <w:rPr>
                      <w:sz w:val="20"/>
                      <w:szCs w:val="16"/>
                    </w:rPr>
                  </w:pPr>
                  <w:sdt>
                    <w:sdtPr>
                      <w:rPr>
                        <w:sz w:val="20"/>
                        <w:szCs w:val="16"/>
                      </w:rPr>
                      <w:id w:val="-1525467015"/>
                      <w:placeholder>
                        <w:docPart w:val="1ACA777E775F439693B0DADDD9FFB0B2"/>
                      </w:placeholder>
                      <w:temporary/>
                      <w:showingPlcHdr/>
                      <w15:appearance w15:val="hidden"/>
                    </w:sdtPr>
                    <w:sdtEndPr/>
                    <w:sdtContent>
                      <w:r w:rsidR="005A0AD1" w:rsidRPr="005A0AD1">
                        <w:rPr>
                          <w:sz w:val="20"/>
                          <w:szCs w:val="16"/>
                        </w:rPr>
                        <w:t>Q1</w:t>
                      </w:r>
                    </w:sdtContent>
                  </w:sdt>
                </w:p>
              </w:tc>
              <w:tc>
                <w:tcPr>
                  <w:tcW w:w="2484" w:type="dxa"/>
                  <w:tcBorders>
                    <w:bottom w:val="single" w:sz="24" w:space="0" w:color="44546A" w:themeColor="text2"/>
                  </w:tcBorders>
                  <w:vAlign w:val="center"/>
                </w:tcPr>
                <w:p w14:paraId="10749513" w14:textId="77777777" w:rsidR="005A0AD1" w:rsidRPr="005A0AD1" w:rsidRDefault="00EB6861" w:rsidP="005A0AD1">
                  <w:pPr>
                    <w:pStyle w:val="TableHeader"/>
                    <w:rPr>
                      <w:sz w:val="20"/>
                      <w:szCs w:val="16"/>
                    </w:rPr>
                  </w:pPr>
                  <w:sdt>
                    <w:sdtPr>
                      <w:rPr>
                        <w:sz w:val="20"/>
                        <w:szCs w:val="16"/>
                      </w:rPr>
                      <w:id w:val="-839303546"/>
                      <w:placeholder>
                        <w:docPart w:val="F11C1BD92F5340759D9B90FC6A8C3F3D"/>
                      </w:placeholder>
                      <w:temporary/>
                      <w:showingPlcHdr/>
                      <w15:appearance w15:val="hidden"/>
                    </w:sdtPr>
                    <w:sdtEndPr/>
                    <w:sdtContent>
                      <w:r w:rsidR="005A0AD1" w:rsidRPr="005A0AD1">
                        <w:rPr>
                          <w:sz w:val="20"/>
                          <w:szCs w:val="16"/>
                        </w:rPr>
                        <w:t>Q2</w:t>
                      </w:r>
                    </w:sdtContent>
                  </w:sdt>
                </w:p>
              </w:tc>
              <w:tc>
                <w:tcPr>
                  <w:tcW w:w="2484" w:type="dxa"/>
                  <w:tcBorders>
                    <w:bottom w:val="single" w:sz="24" w:space="0" w:color="44546A" w:themeColor="text2"/>
                  </w:tcBorders>
                  <w:vAlign w:val="center"/>
                </w:tcPr>
                <w:p w14:paraId="6387A895" w14:textId="77777777" w:rsidR="005A0AD1" w:rsidRPr="005A0AD1" w:rsidRDefault="00EB6861" w:rsidP="005A0AD1">
                  <w:pPr>
                    <w:pStyle w:val="TableHeader"/>
                    <w:rPr>
                      <w:sz w:val="20"/>
                      <w:szCs w:val="16"/>
                    </w:rPr>
                  </w:pPr>
                  <w:sdt>
                    <w:sdtPr>
                      <w:rPr>
                        <w:sz w:val="20"/>
                        <w:szCs w:val="16"/>
                      </w:rPr>
                      <w:id w:val="-328439108"/>
                      <w:placeholder>
                        <w:docPart w:val="357529B78DC643BB9E8316339275CAE2"/>
                      </w:placeholder>
                      <w:temporary/>
                      <w:showingPlcHdr/>
                      <w15:appearance w15:val="hidden"/>
                    </w:sdtPr>
                    <w:sdtEndPr/>
                    <w:sdtContent>
                      <w:r w:rsidR="005A0AD1" w:rsidRPr="005A0AD1">
                        <w:rPr>
                          <w:sz w:val="20"/>
                          <w:szCs w:val="16"/>
                        </w:rPr>
                        <w:t>Q3</w:t>
                      </w:r>
                    </w:sdtContent>
                  </w:sdt>
                </w:p>
              </w:tc>
            </w:tr>
            <w:tr w:rsidR="005A0AD1" w:rsidRPr="005A0AD1" w14:paraId="6F28335D" w14:textId="77777777" w:rsidTr="005A0AD1">
              <w:trPr>
                <w:trHeight w:val="476"/>
              </w:trPr>
              <w:tc>
                <w:tcPr>
                  <w:tcW w:w="2483" w:type="dxa"/>
                  <w:tcBorders>
                    <w:top w:val="single" w:sz="24" w:space="0" w:color="44546A" w:themeColor="text2"/>
                    <w:right w:val="single" w:sz="8" w:space="0" w:color="E7E6E6" w:themeColor="background2"/>
                  </w:tcBorders>
                </w:tcPr>
                <w:p w14:paraId="67265984" w14:textId="7E25C62B" w:rsidR="005A0AD1" w:rsidRPr="005A0AD1" w:rsidRDefault="005A0AD1" w:rsidP="005A0AD1">
                  <w:pPr>
                    <w:pStyle w:val="TableLeft1"/>
                    <w:rPr>
                      <w:sz w:val="20"/>
                      <w:szCs w:val="16"/>
                    </w:rPr>
                  </w:pPr>
                  <w:r w:rsidRPr="005A0AD1">
                    <w:rPr>
                      <w:sz w:val="20"/>
                      <w:szCs w:val="16"/>
                    </w:rPr>
                    <w:t>COUNTRY</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45450A46" w14:textId="2E5584FC" w:rsidR="005A0AD1" w:rsidRPr="005A0AD1" w:rsidRDefault="005A0AD1" w:rsidP="005A0AD1">
                  <w:pPr>
                    <w:pStyle w:val="TableData"/>
                    <w:rPr>
                      <w:sz w:val="20"/>
                      <w:szCs w:val="16"/>
                    </w:rPr>
                  </w:pPr>
                  <w:r w:rsidRPr="005A0AD1">
                    <w:rPr>
                      <w:sz w:val="20"/>
                      <w:szCs w:val="16"/>
                    </w:rPr>
                    <w:t>Country01: 59.1$</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04A7F9CC" w14:textId="40477D84" w:rsidR="005A0AD1" w:rsidRPr="005A0AD1" w:rsidRDefault="005A0AD1" w:rsidP="005A0AD1">
                  <w:pPr>
                    <w:pStyle w:val="TableData"/>
                    <w:rPr>
                      <w:sz w:val="20"/>
                      <w:szCs w:val="16"/>
                    </w:rPr>
                  </w:pPr>
                  <w:r w:rsidRPr="005A0AD1">
                    <w:rPr>
                      <w:sz w:val="20"/>
                      <w:szCs w:val="16"/>
                    </w:rPr>
                    <w:t>Country0</w:t>
                  </w:r>
                  <w:r>
                    <w:rPr>
                      <w:sz w:val="20"/>
                      <w:szCs w:val="16"/>
                    </w:rPr>
                    <w:t>2: 38.6%</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3B26BCD5" w14:textId="216A0C3C" w:rsidR="005A0AD1" w:rsidRPr="005A0AD1" w:rsidRDefault="005A0AD1" w:rsidP="005A0AD1">
                  <w:pPr>
                    <w:pStyle w:val="TableData"/>
                    <w:rPr>
                      <w:sz w:val="20"/>
                      <w:szCs w:val="16"/>
                    </w:rPr>
                  </w:pPr>
                  <w:r>
                    <w:rPr>
                      <w:sz w:val="20"/>
                      <w:szCs w:val="16"/>
                    </w:rPr>
                    <w:t>Country03: 10.4%</w:t>
                  </w:r>
                </w:p>
              </w:tc>
            </w:tr>
            <w:tr w:rsidR="005A0AD1" w:rsidRPr="005A0AD1" w14:paraId="30B4E366" w14:textId="77777777" w:rsidTr="005A0AD1">
              <w:trPr>
                <w:trHeight w:val="463"/>
              </w:trPr>
              <w:tc>
                <w:tcPr>
                  <w:tcW w:w="2483" w:type="dxa"/>
                  <w:tcBorders>
                    <w:right w:val="single" w:sz="8" w:space="0" w:color="E7E6E6" w:themeColor="background2"/>
                  </w:tcBorders>
                  <w:vAlign w:val="center"/>
                </w:tcPr>
                <w:p w14:paraId="7447769C" w14:textId="4F059A8D" w:rsidR="005A0AD1" w:rsidRPr="005A0AD1" w:rsidRDefault="005A0AD1" w:rsidP="005A0AD1">
                  <w:pPr>
                    <w:pStyle w:val="TableLeft2"/>
                    <w:rPr>
                      <w:sz w:val="20"/>
                      <w:szCs w:val="16"/>
                    </w:rPr>
                  </w:pPr>
                  <w:r w:rsidRPr="005A0AD1">
                    <w:rPr>
                      <w:sz w:val="20"/>
                      <w:szCs w:val="16"/>
                    </w:rPr>
                    <w:t>SECTORS</w:t>
                  </w:r>
                </w:p>
              </w:tc>
              <w:tc>
                <w:tcPr>
                  <w:tcW w:w="2484" w:type="dxa"/>
                  <w:tcBorders>
                    <w:left w:val="single" w:sz="8" w:space="0" w:color="E7E6E6" w:themeColor="background2"/>
                    <w:right w:val="single" w:sz="8" w:space="0" w:color="E7E6E6" w:themeColor="background2"/>
                  </w:tcBorders>
                  <w:vAlign w:val="center"/>
                </w:tcPr>
                <w:p w14:paraId="749E3A60" w14:textId="266949F4" w:rsidR="005A0AD1" w:rsidRPr="005A0AD1" w:rsidRDefault="005A0AD1" w:rsidP="005A0AD1">
                  <w:pPr>
                    <w:pStyle w:val="TableData"/>
                    <w:rPr>
                      <w:sz w:val="20"/>
                      <w:szCs w:val="16"/>
                    </w:rPr>
                  </w:pPr>
                  <w:r w:rsidRPr="005A0AD1">
                    <w:rPr>
                      <w:sz w:val="20"/>
                      <w:szCs w:val="16"/>
                    </w:rPr>
                    <w:t>Metals: 31.5%</w:t>
                  </w:r>
                </w:p>
              </w:tc>
              <w:tc>
                <w:tcPr>
                  <w:tcW w:w="2484" w:type="dxa"/>
                  <w:tcBorders>
                    <w:left w:val="single" w:sz="8" w:space="0" w:color="E7E6E6" w:themeColor="background2"/>
                    <w:right w:val="single" w:sz="8" w:space="0" w:color="E7E6E6" w:themeColor="background2"/>
                  </w:tcBorders>
                  <w:vAlign w:val="center"/>
                </w:tcPr>
                <w:p w14:paraId="753270E1" w14:textId="5CD9D65E" w:rsidR="005A0AD1" w:rsidRPr="005A0AD1" w:rsidRDefault="005A0AD1" w:rsidP="005A0AD1">
                  <w:pPr>
                    <w:pStyle w:val="TableData"/>
                    <w:rPr>
                      <w:sz w:val="20"/>
                      <w:szCs w:val="16"/>
                    </w:rPr>
                  </w:pPr>
                  <w:r w:rsidRPr="005A0AD1">
                    <w:rPr>
                      <w:sz w:val="20"/>
                      <w:szCs w:val="16"/>
                    </w:rPr>
                    <w:t>Mining: 56.7%</w:t>
                  </w:r>
                </w:p>
              </w:tc>
              <w:tc>
                <w:tcPr>
                  <w:tcW w:w="2484" w:type="dxa"/>
                  <w:tcBorders>
                    <w:left w:val="single" w:sz="8" w:space="0" w:color="E7E6E6" w:themeColor="background2"/>
                    <w:right w:val="single" w:sz="8" w:space="0" w:color="E7E6E6" w:themeColor="background2"/>
                  </w:tcBorders>
                  <w:vAlign w:val="center"/>
                </w:tcPr>
                <w:p w14:paraId="2B215942" w14:textId="4B659294" w:rsidR="005A0AD1" w:rsidRPr="005A0AD1" w:rsidRDefault="005A0AD1" w:rsidP="005A0AD1">
                  <w:pPr>
                    <w:pStyle w:val="TableData"/>
                    <w:rPr>
                      <w:sz w:val="20"/>
                      <w:szCs w:val="16"/>
                    </w:rPr>
                  </w:pPr>
                  <w:r w:rsidRPr="005A0AD1">
                    <w:rPr>
                      <w:sz w:val="20"/>
                      <w:szCs w:val="16"/>
                    </w:rPr>
                    <w:t>Others:11.8%</w:t>
                  </w:r>
                </w:p>
              </w:tc>
            </w:tr>
            <w:tr w:rsidR="005A0AD1" w:rsidRPr="005A0AD1" w14:paraId="3379378A" w14:textId="77777777" w:rsidTr="005A0AD1">
              <w:trPr>
                <w:trHeight w:val="476"/>
              </w:trPr>
              <w:tc>
                <w:tcPr>
                  <w:tcW w:w="2483" w:type="dxa"/>
                  <w:tcBorders>
                    <w:right w:val="single" w:sz="8" w:space="0" w:color="E7E6E6" w:themeColor="background2"/>
                  </w:tcBorders>
                  <w:vAlign w:val="center"/>
                </w:tcPr>
                <w:p w14:paraId="26848D75" w14:textId="6AD0CE28" w:rsidR="005A0AD1" w:rsidRPr="005A0AD1" w:rsidRDefault="005A0AD1" w:rsidP="005A0AD1">
                  <w:pPr>
                    <w:pStyle w:val="TableLeft3"/>
                    <w:rPr>
                      <w:sz w:val="20"/>
                      <w:szCs w:val="16"/>
                    </w:rPr>
                  </w:pPr>
                  <w:r w:rsidRPr="005A0AD1">
                    <w:rPr>
                      <w:sz w:val="20"/>
                      <w:szCs w:val="16"/>
                    </w:rPr>
                    <w:t>GENDER</w:t>
                  </w:r>
                </w:p>
              </w:tc>
              <w:tc>
                <w:tcPr>
                  <w:tcW w:w="2484" w:type="dxa"/>
                  <w:tcBorders>
                    <w:left w:val="single" w:sz="8" w:space="0" w:color="E7E6E6" w:themeColor="background2"/>
                    <w:right w:val="single" w:sz="8" w:space="0" w:color="E7E6E6" w:themeColor="background2"/>
                  </w:tcBorders>
                  <w:vAlign w:val="center"/>
                </w:tcPr>
                <w:p w14:paraId="46338D55" w14:textId="78236E5D" w:rsidR="005A0AD1" w:rsidRPr="005A0AD1" w:rsidRDefault="005A0AD1" w:rsidP="005A0AD1">
                  <w:pPr>
                    <w:pStyle w:val="TableData"/>
                    <w:rPr>
                      <w:sz w:val="20"/>
                      <w:szCs w:val="16"/>
                    </w:rPr>
                  </w:pPr>
                  <w:r w:rsidRPr="005A0AD1">
                    <w:rPr>
                      <w:sz w:val="20"/>
                      <w:szCs w:val="16"/>
                    </w:rPr>
                    <w:t>Male: 94.8%</w:t>
                  </w:r>
                </w:p>
              </w:tc>
              <w:tc>
                <w:tcPr>
                  <w:tcW w:w="2484" w:type="dxa"/>
                  <w:tcBorders>
                    <w:left w:val="single" w:sz="8" w:space="0" w:color="E7E6E6" w:themeColor="background2"/>
                    <w:right w:val="single" w:sz="8" w:space="0" w:color="E7E6E6" w:themeColor="background2"/>
                  </w:tcBorders>
                  <w:vAlign w:val="center"/>
                </w:tcPr>
                <w:p w14:paraId="42C1C8D3" w14:textId="7B2C937F" w:rsidR="005A0AD1" w:rsidRPr="005A0AD1" w:rsidRDefault="005A0AD1" w:rsidP="005A0AD1">
                  <w:pPr>
                    <w:pStyle w:val="TableData"/>
                    <w:rPr>
                      <w:sz w:val="20"/>
                      <w:szCs w:val="16"/>
                    </w:rPr>
                  </w:pPr>
                  <w:r w:rsidRPr="005A0AD1">
                    <w:rPr>
                      <w:sz w:val="20"/>
                      <w:szCs w:val="16"/>
                    </w:rPr>
                    <w:t>Female: 5.18%</w:t>
                  </w:r>
                </w:p>
              </w:tc>
              <w:tc>
                <w:tcPr>
                  <w:tcW w:w="2484" w:type="dxa"/>
                  <w:tcBorders>
                    <w:left w:val="single" w:sz="8" w:space="0" w:color="E7E6E6" w:themeColor="background2"/>
                    <w:right w:val="single" w:sz="8" w:space="0" w:color="E7E6E6" w:themeColor="background2"/>
                  </w:tcBorders>
                  <w:vAlign w:val="center"/>
                </w:tcPr>
                <w:p w14:paraId="1F42236A" w14:textId="6DA6D26B" w:rsidR="005A0AD1" w:rsidRPr="005A0AD1" w:rsidRDefault="005A0AD1" w:rsidP="005A0AD1">
                  <w:pPr>
                    <w:pStyle w:val="TableData"/>
                    <w:rPr>
                      <w:sz w:val="20"/>
                      <w:szCs w:val="16"/>
                    </w:rPr>
                  </w:pPr>
                </w:p>
              </w:tc>
            </w:tr>
          </w:tbl>
          <w:p w14:paraId="56126482" w14:textId="086401C3" w:rsidR="005A0AD1" w:rsidRPr="004048B0" w:rsidRDefault="005A0AD1" w:rsidP="005A0AD1">
            <w:pPr>
              <w:spacing w:before="240"/>
            </w:pPr>
          </w:p>
        </w:tc>
      </w:tr>
      <w:tr w:rsidR="005A0AD1" w:rsidRPr="004048B0" w14:paraId="3A4A0B69" w14:textId="77777777" w:rsidTr="005E6F60">
        <w:trPr>
          <w:trHeight w:val="288"/>
        </w:trPr>
        <w:tc>
          <w:tcPr>
            <w:tcW w:w="10800" w:type="dxa"/>
          </w:tcPr>
          <w:p w14:paraId="3A0E99E7" w14:textId="77777777" w:rsidR="005A0AD1" w:rsidRDefault="005A0AD1" w:rsidP="005E6F60"/>
          <w:p w14:paraId="072F3D29" w14:textId="2FEEAB4E" w:rsidR="005A0AD1" w:rsidRPr="004048B0" w:rsidRDefault="005A0AD1" w:rsidP="005E6F60">
            <w:r w:rsidRPr="005A0AD1">
              <w:rPr>
                <w:noProof/>
              </w:rPr>
              <w:drawing>
                <wp:inline distT="0" distB="0" distL="0" distR="0" wp14:anchorId="181ECAAD" wp14:editId="05D8EC26">
                  <wp:extent cx="2217767"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8644" cy="1922000"/>
                          </a:xfrm>
                          <a:prstGeom prst="rect">
                            <a:avLst/>
                          </a:prstGeom>
                        </pic:spPr>
                      </pic:pic>
                    </a:graphicData>
                  </a:graphic>
                </wp:inline>
              </w:drawing>
            </w:r>
            <w:r w:rsidRPr="005A0AD1">
              <w:rPr>
                <w:noProof/>
              </w:rPr>
              <w:drawing>
                <wp:inline distT="0" distB="0" distL="0" distR="0" wp14:anchorId="59CA2213" wp14:editId="6DE831C3">
                  <wp:extent cx="2011680" cy="194661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4313" cy="1958836"/>
                          </a:xfrm>
                          <a:prstGeom prst="rect">
                            <a:avLst/>
                          </a:prstGeom>
                        </pic:spPr>
                      </pic:pic>
                    </a:graphicData>
                  </a:graphic>
                </wp:inline>
              </w:drawing>
            </w:r>
            <w:r w:rsidRPr="005A0AD1">
              <w:rPr>
                <w:noProof/>
              </w:rPr>
              <w:drawing>
                <wp:inline distT="0" distB="0" distL="0" distR="0" wp14:anchorId="722E98D6" wp14:editId="7FC9FC5F">
                  <wp:extent cx="2367851" cy="1932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3680" cy="1945861"/>
                          </a:xfrm>
                          <a:prstGeom prst="rect">
                            <a:avLst/>
                          </a:prstGeom>
                        </pic:spPr>
                      </pic:pic>
                    </a:graphicData>
                  </a:graphic>
                </wp:inline>
              </w:drawing>
            </w:r>
          </w:p>
        </w:tc>
      </w:tr>
      <w:tr w:rsidR="005A0AD1" w:rsidRPr="004048B0" w14:paraId="2D73A5BA" w14:textId="77777777" w:rsidTr="005E6F60">
        <w:trPr>
          <w:trHeight w:val="2151"/>
        </w:trPr>
        <w:tc>
          <w:tcPr>
            <w:tcW w:w="10800" w:type="dxa"/>
          </w:tcPr>
          <w:p w14:paraId="2237396A" w14:textId="77777777" w:rsidR="005A0AD1" w:rsidRDefault="005A0AD1" w:rsidP="005E6F60">
            <w:pPr>
              <w:rPr>
                <w:color w:val="000000" w:themeColor="text1"/>
              </w:rPr>
            </w:pPr>
          </w:p>
          <w:tbl>
            <w:tblPr>
              <w:tblStyle w:val="PlainTable4"/>
              <w:tblW w:w="0" w:type="auto"/>
              <w:tblLook w:val="04A0" w:firstRow="1" w:lastRow="0" w:firstColumn="1" w:lastColumn="0" w:noHBand="0" w:noVBand="1"/>
            </w:tblPr>
            <w:tblGrid>
              <w:gridCol w:w="5386"/>
              <w:gridCol w:w="5198"/>
            </w:tblGrid>
            <w:tr w:rsidR="00934E20" w14:paraId="4CC9C4DD" w14:textId="77777777" w:rsidTr="00934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tcPr>
                <w:p w14:paraId="20A78661" w14:textId="128F3DAD" w:rsidR="00934E20" w:rsidRDefault="00934E20" w:rsidP="005E6F60">
                  <w:pPr>
                    <w:rPr>
                      <w:color w:val="000000" w:themeColor="text1"/>
                    </w:rPr>
                  </w:pPr>
                  <w:r w:rsidRPr="00934E20">
                    <w:rPr>
                      <w:noProof/>
                      <w:color w:val="000000" w:themeColor="text1"/>
                    </w:rPr>
                    <w:drawing>
                      <wp:inline distT="0" distB="0" distL="0" distR="0" wp14:anchorId="1C3DDB62" wp14:editId="02E3D681">
                        <wp:extent cx="3337560" cy="20251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7560" cy="2025141"/>
                                </a:xfrm>
                                <a:prstGeom prst="rect">
                                  <a:avLst/>
                                </a:prstGeom>
                              </pic:spPr>
                            </pic:pic>
                          </a:graphicData>
                        </a:graphic>
                      </wp:inline>
                    </w:drawing>
                  </w:r>
                </w:p>
              </w:tc>
              <w:tc>
                <w:tcPr>
                  <w:tcW w:w="5198" w:type="dxa"/>
                  <w:vAlign w:val="center"/>
                </w:tcPr>
                <w:p w14:paraId="55DAFA86" w14:textId="7C341079" w:rsidR="00934E20" w:rsidRPr="00934E20" w:rsidRDefault="00934E20" w:rsidP="00934E20">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34E20">
                    <w:rPr>
                      <w:color w:val="000000" w:themeColor="text1"/>
                    </w:rPr>
                    <w:t>Categorization has been done for accident severity which also follows the most obvious trends/</w:t>
                  </w:r>
                </w:p>
              </w:tc>
            </w:tr>
            <w:tr w:rsidR="00934E20" w14:paraId="1D6F1209" w14:textId="77777777" w:rsidTr="00934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vAlign w:val="center"/>
                </w:tcPr>
                <w:p w14:paraId="5578C2DC" w14:textId="478EF8A5" w:rsidR="00934E20" w:rsidRDefault="00934E20" w:rsidP="00934E20">
                  <w:pPr>
                    <w:jc w:val="center"/>
                    <w:rPr>
                      <w:b w:val="0"/>
                      <w:bCs w:val="0"/>
                      <w:color w:val="000000" w:themeColor="text1"/>
                    </w:rPr>
                  </w:pPr>
                  <w:r>
                    <w:rPr>
                      <w:color w:val="000000" w:themeColor="text1"/>
                    </w:rPr>
                    <w:t xml:space="preserve">Most possible cases of accident </w:t>
                  </w:r>
                  <w:proofErr w:type="gramStart"/>
                  <w:r>
                    <w:rPr>
                      <w:color w:val="000000" w:themeColor="text1"/>
                    </w:rPr>
                    <w:t>has</w:t>
                  </w:r>
                  <w:proofErr w:type="gramEnd"/>
                  <w:r>
                    <w:rPr>
                      <w:color w:val="000000" w:themeColor="text1"/>
                    </w:rPr>
                    <w:t xml:space="preserve"> been witness during Autumn.</w:t>
                  </w:r>
                </w:p>
                <w:p w14:paraId="7392387C" w14:textId="6484CB51" w:rsidR="00934E20" w:rsidRDefault="00934E20" w:rsidP="00934E20">
                  <w:pPr>
                    <w:jc w:val="center"/>
                    <w:rPr>
                      <w:color w:val="000000" w:themeColor="text1"/>
                    </w:rPr>
                  </w:pPr>
                </w:p>
              </w:tc>
              <w:tc>
                <w:tcPr>
                  <w:tcW w:w="5198" w:type="dxa"/>
                  <w:vAlign w:val="center"/>
                </w:tcPr>
                <w:p w14:paraId="4B8DE3F5" w14:textId="63E68723" w:rsidR="00934E20" w:rsidRDefault="00934E20" w:rsidP="00934E2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34E20">
                    <w:rPr>
                      <w:noProof/>
                      <w:color w:val="000000" w:themeColor="text1"/>
                    </w:rPr>
                    <w:drawing>
                      <wp:inline distT="0" distB="0" distL="0" distR="0" wp14:anchorId="1DDB32FE" wp14:editId="79A8CE6E">
                        <wp:extent cx="3219449" cy="1917561"/>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3870" cy="1926150"/>
                                </a:xfrm>
                                <a:prstGeom prst="rect">
                                  <a:avLst/>
                                </a:prstGeom>
                              </pic:spPr>
                            </pic:pic>
                          </a:graphicData>
                        </a:graphic>
                      </wp:inline>
                    </w:drawing>
                  </w:r>
                </w:p>
              </w:tc>
            </w:tr>
            <w:tr w:rsidR="00934E20" w14:paraId="7F0BBE64" w14:textId="77777777" w:rsidTr="00934E20">
              <w:tc>
                <w:tcPr>
                  <w:cnfStyle w:val="001000000000" w:firstRow="0" w:lastRow="0" w:firstColumn="1" w:lastColumn="0" w:oddVBand="0" w:evenVBand="0" w:oddHBand="0" w:evenHBand="0" w:firstRowFirstColumn="0" w:firstRowLastColumn="0" w:lastRowFirstColumn="0" w:lastRowLastColumn="0"/>
                  <w:tcW w:w="5386" w:type="dxa"/>
                </w:tcPr>
                <w:p w14:paraId="4913A98D" w14:textId="77777777" w:rsidR="00934E20" w:rsidRDefault="00934E20" w:rsidP="005E6F60">
                  <w:pPr>
                    <w:rPr>
                      <w:color w:val="000000" w:themeColor="text1"/>
                    </w:rPr>
                  </w:pPr>
                </w:p>
              </w:tc>
              <w:tc>
                <w:tcPr>
                  <w:tcW w:w="5198" w:type="dxa"/>
                </w:tcPr>
                <w:p w14:paraId="125C6E9A" w14:textId="77777777" w:rsidR="00934E20" w:rsidRDefault="00934E20" w:rsidP="005E6F60">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2090FED" w14:textId="47B618BB" w:rsidR="00233C5A" w:rsidRDefault="00233C5A" w:rsidP="005E6F60">
            <w:pPr>
              <w:rPr>
                <w:color w:val="000000" w:themeColor="text1"/>
              </w:rPr>
            </w:pPr>
          </w:p>
          <w:p w14:paraId="2FDF9E25" w14:textId="77777777" w:rsidR="008833EA" w:rsidRDefault="008833EA" w:rsidP="005E6F60">
            <w:pPr>
              <w:rPr>
                <w:color w:val="000000" w:themeColor="text1"/>
              </w:rPr>
            </w:pPr>
          </w:p>
          <w:p w14:paraId="3728E626" w14:textId="67FDB755" w:rsidR="00D5138D" w:rsidRPr="00D5138D" w:rsidRDefault="00D5138D" w:rsidP="005E6F60">
            <w:pPr>
              <w:rPr>
                <w:b/>
                <w:bCs/>
                <w:color w:val="000000" w:themeColor="text1"/>
              </w:rPr>
            </w:pPr>
            <w:r w:rsidRPr="00D5138D">
              <w:rPr>
                <w:b/>
                <w:bCs/>
                <w:color w:val="000000" w:themeColor="text1"/>
              </w:rPr>
              <w:lastRenderedPageBreak/>
              <w:t xml:space="preserve">Accident Level </w:t>
            </w:r>
            <w:r w:rsidR="00D12FBB">
              <w:rPr>
                <w:b/>
                <w:bCs/>
                <w:color w:val="000000" w:themeColor="text1"/>
              </w:rPr>
              <w:t>monthly occurrences:</w:t>
            </w:r>
          </w:p>
          <w:p w14:paraId="7380BDA5" w14:textId="77777777" w:rsidR="00D12FBB" w:rsidRDefault="00D12FBB" w:rsidP="005E6F60">
            <w:pPr>
              <w:rPr>
                <w:color w:val="000000" w:themeColor="text1"/>
              </w:rPr>
            </w:pPr>
          </w:p>
          <w:p w14:paraId="4A9CF590" w14:textId="609943AD" w:rsidR="00D5138D" w:rsidRDefault="00D5138D" w:rsidP="005E6F60">
            <w:pPr>
              <w:rPr>
                <w:color w:val="000000" w:themeColor="text1"/>
              </w:rPr>
            </w:pPr>
            <w:r w:rsidRPr="00D5138D">
              <w:rPr>
                <w:noProof/>
                <w:color w:val="000000" w:themeColor="text1"/>
              </w:rPr>
              <w:drawing>
                <wp:inline distT="0" distB="0" distL="0" distR="0" wp14:anchorId="13CBF139" wp14:editId="5C043B50">
                  <wp:extent cx="5912584" cy="163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1713" cy="1640830"/>
                          </a:xfrm>
                          <a:prstGeom prst="rect">
                            <a:avLst/>
                          </a:prstGeom>
                        </pic:spPr>
                      </pic:pic>
                    </a:graphicData>
                  </a:graphic>
                </wp:inline>
              </w:drawing>
            </w:r>
          </w:p>
          <w:p w14:paraId="72C62EFE" w14:textId="3805BCBC" w:rsidR="00D12FBB" w:rsidRDefault="00D12FBB" w:rsidP="005E6F60">
            <w:pPr>
              <w:rPr>
                <w:color w:val="000000" w:themeColor="text1"/>
              </w:rPr>
            </w:pPr>
          </w:p>
          <w:p w14:paraId="4F2658E1" w14:textId="5AEA658A" w:rsidR="00D12FBB" w:rsidRPr="00D12FBB" w:rsidRDefault="00D12FBB" w:rsidP="005E6F60">
            <w:pPr>
              <w:rPr>
                <w:b/>
                <w:bCs/>
                <w:color w:val="000000" w:themeColor="text1"/>
              </w:rPr>
            </w:pPr>
            <w:r w:rsidRPr="00D12FBB">
              <w:rPr>
                <w:b/>
                <w:bCs/>
                <w:color w:val="000000" w:themeColor="text1"/>
              </w:rPr>
              <w:t>Potential Level monthly occurrences:</w:t>
            </w:r>
          </w:p>
          <w:p w14:paraId="55A170DD" w14:textId="5084D293" w:rsidR="00233C5A" w:rsidRPr="004048B0" w:rsidRDefault="00233C5A" w:rsidP="005E6F60">
            <w:pPr>
              <w:rPr>
                <w:color w:val="000000" w:themeColor="text1"/>
              </w:rPr>
            </w:pPr>
          </w:p>
        </w:tc>
      </w:tr>
      <w:tr w:rsidR="00D5138D" w:rsidRPr="004048B0" w14:paraId="7E5DC713" w14:textId="77777777" w:rsidTr="005E6F60">
        <w:trPr>
          <w:trHeight w:val="2151"/>
        </w:trPr>
        <w:tc>
          <w:tcPr>
            <w:tcW w:w="10800" w:type="dxa"/>
          </w:tcPr>
          <w:p w14:paraId="006D5B8C" w14:textId="2BA173C9" w:rsidR="00D5138D" w:rsidRDefault="00D5138D" w:rsidP="005E6F60">
            <w:pPr>
              <w:rPr>
                <w:color w:val="000000" w:themeColor="text1"/>
              </w:rPr>
            </w:pPr>
            <w:r w:rsidRPr="00D5138D">
              <w:rPr>
                <w:noProof/>
                <w:color w:val="000000" w:themeColor="text1"/>
              </w:rPr>
              <w:lastRenderedPageBreak/>
              <w:drawing>
                <wp:inline distT="0" distB="0" distL="0" distR="0" wp14:anchorId="6BE3B1C5" wp14:editId="29644574">
                  <wp:extent cx="5865665" cy="15163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4014" cy="1521123"/>
                          </a:xfrm>
                          <a:prstGeom prst="rect">
                            <a:avLst/>
                          </a:prstGeom>
                        </pic:spPr>
                      </pic:pic>
                    </a:graphicData>
                  </a:graphic>
                </wp:inline>
              </w:drawing>
            </w:r>
          </w:p>
        </w:tc>
      </w:tr>
      <w:tr w:rsidR="005A0AD1" w:rsidRPr="004048B0" w14:paraId="2FD5F180" w14:textId="77777777" w:rsidTr="005E6F60">
        <w:trPr>
          <w:trHeight w:val="288"/>
        </w:trPr>
        <w:tc>
          <w:tcPr>
            <w:tcW w:w="10800" w:type="dxa"/>
          </w:tcPr>
          <w:p w14:paraId="48A9A96F" w14:textId="77777777" w:rsidR="005A0AD1" w:rsidRPr="004048B0" w:rsidRDefault="005A0AD1" w:rsidP="005E6F60"/>
        </w:tc>
      </w:tr>
      <w:tr w:rsidR="005A0AD1" w:rsidRPr="004048B0" w14:paraId="044A8505" w14:textId="77777777" w:rsidTr="00743CB7">
        <w:trPr>
          <w:trHeight w:val="6030"/>
        </w:trPr>
        <w:tc>
          <w:tcPr>
            <w:tcW w:w="10800" w:type="dxa"/>
          </w:tcPr>
          <w:p w14:paraId="3C906831" w14:textId="77777777" w:rsidR="005A0AD1" w:rsidRDefault="00991765" w:rsidP="005E6F60">
            <w:pPr>
              <w:pStyle w:val="TableHeader"/>
            </w:pPr>
            <w:r w:rsidRPr="00991765">
              <w:rPr>
                <w:noProof/>
              </w:rPr>
              <w:drawing>
                <wp:inline distT="0" distB="0" distL="0" distR="0" wp14:anchorId="4777394A" wp14:editId="06C9415F">
                  <wp:extent cx="6027420" cy="35232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9831" cy="3524659"/>
                          </a:xfrm>
                          <a:prstGeom prst="rect">
                            <a:avLst/>
                          </a:prstGeom>
                        </pic:spPr>
                      </pic:pic>
                    </a:graphicData>
                  </a:graphic>
                </wp:inline>
              </w:drawing>
            </w:r>
          </w:p>
          <w:p w14:paraId="56D5CB28" w14:textId="0C3C36A7" w:rsidR="00991765" w:rsidRPr="00991765" w:rsidRDefault="00991765" w:rsidP="00991765">
            <w:pPr>
              <w:pStyle w:val="TableHeader"/>
              <w:ind w:left="601" w:right="627"/>
              <w:rPr>
                <w:sz w:val="22"/>
                <w:szCs w:val="18"/>
              </w:rPr>
            </w:pPr>
            <w:r>
              <w:rPr>
                <w:sz w:val="22"/>
                <w:szCs w:val="18"/>
              </w:rPr>
              <w:t xml:space="preserve">It is observed that </w:t>
            </w:r>
            <w:r w:rsidRPr="00991765">
              <w:rPr>
                <w:sz w:val="22"/>
                <w:szCs w:val="18"/>
              </w:rPr>
              <w:t xml:space="preserve">number of accidents occurred in 2016 </w:t>
            </w:r>
            <w:r>
              <w:rPr>
                <w:sz w:val="22"/>
                <w:szCs w:val="18"/>
              </w:rPr>
              <w:t xml:space="preserve">is more </w:t>
            </w:r>
            <w:r w:rsidRPr="00991765">
              <w:rPr>
                <w:sz w:val="22"/>
                <w:szCs w:val="18"/>
              </w:rPr>
              <w:t>compared to 2017, in year 2016 we have all 12 months of data whereas year 2017 has only 7 months of data.</w:t>
            </w:r>
          </w:p>
          <w:p w14:paraId="3D9E7DBD" w14:textId="62DF9AF7" w:rsidR="00991765" w:rsidRPr="004048B0" w:rsidRDefault="00991765" w:rsidP="00991765">
            <w:pPr>
              <w:pStyle w:val="TableHeader"/>
            </w:pPr>
            <w:r w:rsidRPr="00991765">
              <w:rPr>
                <w:sz w:val="22"/>
                <w:szCs w:val="18"/>
              </w:rPr>
              <w:t>It seems that the number of accidents decreased in latter of the year / month.</w:t>
            </w:r>
          </w:p>
        </w:tc>
      </w:tr>
    </w:tbl>
    <w:p w14:paraId="39DDBDA0" w14:textId="77777777" w:rsidR="005A0AD1" w:rsidRPr="004048B0" w:rsidRDefault="005A0AD1" w:rsidP="005A0AD1"/>
    <w:p w14:paraId="6BFD6436" w14:textId="1182BD4D" w:rsidR="005A0AD1" w:rsidRPr="004048B0" w:rsidRDefault="005A0AD1">
      <w:pPr>
        <w:sectPr w:rsidR="005A0AD1" w:rsidRPr="004048B0" w:rsidSect="005D0DC1">
          <w:pgSz w:w="12240" w:h="15840"/>
          <w:pgMar w:top="426" w:right="720" w:bottom="720" w:left="720" w:header="288" w:footer="288" w:gutter="0"/>
          <w:cols w:space="720"/>
          <w:titlePg/>
          <w:docGrid w:linePitch="360"/>
        </w:sectPr>
      </w:pPr>
    </w:p>
    <w:p w14:paraId="72FA5676" w14:textId="0A635D38" w:rsidR="005F350F" w:rsidRDefault="005F350F"/>
    <w:p w14:paraId="20FBD50F" w14:textId="78295E43" w:rsidR="00743CB7" w:rsidRDefault="00743CB7"/>
    <w:tbl>
      <w:tblPr>
        <w:tblW w:w="0" w:type="auto"/>
        <w:tblLook w:val="0600" w:firstRow="0" w:lastRow="0" w:firstColumn="0" w:lastColumn="0" w:noHBand="1" w:noVBand="1"/>
      </w:tblPr>
      <w:tblGrid>
        <w:gridCol w:w="10800"/>
      </w:tblGrid>
      <w:tr w:rsidR="00743CB7" w:rsidRPr="004048B0" w14:paraId="659184FD" w14:textId="77777777" w:rsidTr="005E6F60">
        <w:trPr>
          <w:trHeight w:val="432"/>
        </w:trPr>
        <w:tc>
          <w:tcPr>
            <w:tcW w:w="10800" w:type="dxa"/>
          </w:tcPr>
          <w:p w14:paraId="3DE3C1E0" w14:textId="77777777" w:rsidR="00743CB7" w:rsidRPr="004048B0" w:rsidRDefault="00743CB7" w:rsidP="005E6F60">
            <w:pPr>
              <w:rPr>
                <w:noProof/>
              </w:rPr>
            </w:pPr>
            <w:r w:rsidRPr="004048B0">
              <w:rPr>
                <w:noProof/>
                <w:lang w:eastAsia="en-AU"/>
              </w:rPr>
              <w:drawing>
                <wp:inline distT="0" distB="0" distL="0" distR="0" wp14:anchorId="4FF363F4" wp14:editId="71DD7EE6">
                  <wp:extent cx="2286000" cy="222740"/>
                  <wp:effectExtent l="0" t="0" r="0" b="6350"/>
                  <wp:docPr id="32" name="Graphic 3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743CB7" w:rsidRPr="004048B0" w14:paraId="34DE51C3" w14:textId="77777777" w:rsidTr="005E6F60">
        <w:trPr>
          <w:trHeight w:val="1440"/>
        </w:trPr>
        <w:tc>
          <w:tcPr>
            <w:tcW w:w="10800" w:type="dxa"/>
          </w:tcPr>
          <w:p w14:paraId="1AA7DD37" w14:textId="710A30C2" w:rsidR="00743CB7" w:rsidRPr="004048B0" w:rsidRDefault="00743CB7" w:rsidP="005E6F60">
            <w:pPr>
              <w:pStyle w:val="Heading2"/>
            </w:pPr>
            <w:r>
              <w:t>causal analysis</w:t>
            </w:r>
          </w:p>
        </w:tc>
      </w:tr>
    </w:tbl>
    <w:p w14:paraId="1B1CE4A9" w14:textId="3D4E2851" w:rsidR="00743CB7" w:rsidRPr="00956D89" w:rsidRDefault="00743CB7" w:rsidP="00D224D1">
      <w:pPr>
        <w:pStyle w:val="ListParagraph"/>
        <w:numPr>
          <w:ilvl w:val="0"/>
          <w:numId w:val="42"/>
        </w:numPr>
      </w:pPr>
      <w:r w:rsidRPr="00956D89">
        <w:t>The most frequent word is causing (a verb).</w:t>
      </w:r>
    </w:p>
    <w:p w14:paraId="3E7CF0D3" w14:textId="77777777" w:rsidR="00743CB7" w:rsidRPr="00956D89" w:rsidRDefault="00743CB7" w:rsidP="00D224D1">
      <w:pPr>
        <w:pStyle w:val="ListParagraph"/>
        <w:numPr>
          <w:ilvl w:val="0"/>
          <w:numId w:val="42"/>
        </w:numPr>
      </w:pPr>
      <w:r w:rsidRPr="00956D89">
        <w:t>There are several nouns like pipe, collaborator, time etc.</w:t>
      </w:r>
    </w:p>
    <w:p w14:paraId="5A2FA8CA" w14:textId="5F8AE06F" w:rsidR="00743CB7" w:rsidRPr="00956D89" w:rsidRDefault="00743CB7" w:rsidP="00D224D1">
      <w:pPr>
        <w:pStyle w:val="ListParagraph"/>
        <w:numPr>
          <w:ilvl w:val="0"/>
          <w:numId w:val="42"/>
        </w:numPr>
      </w:pPr>
      <w:r w:rsidRPr="00956D89">
        <w:t xml:space="preserve">Most accidents involved the hands of the persons involved from which we can draw a statement that operation procedure well define can </w:t>
      </w:r>
      <w:proofErr w:type="gramStart"/>
      <w:r w:rsidRPr="00956D89">
        <w:t>definitely impose</w:t>
      </w:r>
      <w:proofErr w:type="gramEnd"/>
      <w:r w:rsidRPr="00956D89">
        <w:t xml:space="preserve"> accident-avoidance conditions.</w:t>
      </w:r>
    </w:p>
    <w:p w14:paraId="3904DC92" w14:textId="5F1D3B46" w:rsidR="00743CB7" w:rsidRPr="00956D89" w:rsidRDefault="00743CB7" w:rsidP="00D224D1">
      <w:pPr>
        <w:pStyle w:val="ListParagraph"/>
        <w:numPr>
          <w:ilvl w:val="0"/>
          <w:numId w:val="42"/>
        </w:numPr>
      </w:pPr>
      <w:r w:rsidRPr="00956D89">
        <w:t>There are other words which depict some sort of action (verbs). For example, hit, remove, fall move...etc.</w:t>
      </w:r>
    </w:p>
    <w:p w14:paraId="08074337" w14:textId="4E3F7B12" w:rsidR="00743CB7" w:rsidRDefault="00743CB7" w:rsidP="00A34033">
      <w:pPr>
        <w:pStyle w:val="ListParagraph"/>
      </w:pPr>
      <w:r w:rsidRPr="00743CB7">
        <w:rPr>
          <w:noProof/>
        </w:rPr>
        <w:drawing>
          <wp:inline distT="0" distB="0" distL="0" distR="0" wp14:anchorId="2BB6738D" wp14:editId="595A2FE5">
            <wp:extent cx="5745480" cy="3272796"/>
            <wp:effectExtent l="0" t="0" r="7620" b="381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60"/>
                    <a:stretch>
                      <a:fillRect/>
                    </a:stretch>
                  </pic:blipFill>
                  <pic:spPr>
                    <a:xfrm>
                      <a:off x="0" y="0"/>
                      <a:ext cx="5754198" cy="3277762"/>
                    </a:xfrm>
                    <a:prstGeom prst="rect">
                      <a:avLst/>
                    </a:prstGeom>
                  </pic:spPr>
                </pic:pic>
              </a:graphicData>
            </a:graphic>
          </wp:inline>
        </w:drawing>
      </w:r>
    </w:p>
    <w:p w14:paraId="7900DD21" w14:textId="679A3187" w:rsidR="00D224D1" w:rsidRDefault="00D224D1" w:rsidP="00A34033">
      <w:pPr>
        <w:pStyle w:val="ListParagraph"/>
      </w:pPr>
    </w:p>
    <w:p w14:paraId="2CFA5562" w14:textId="77777777" w:rsidR="00D224D1" w:rsidRDefault="00D224D1" w:rsidP="00A34033">
      <w:pPr>
        <w:pStyle w:val="ListParagraph"/>
      </w:pPr>
    </w:p>
    <w:p w14:paraId="146C5DA0" w14:textId="1A4F9C02" w:rsidR="00D224D1" w:rsidRDefault="00D224D1" w:rsidP="00A34033">
      <w:pPr>
        <w:pStyle w:val="ListParagraph"/>
      </w:pPr>
      <w:r>
        <w:t xml:space="preserve">From the below diagram we can draw </w:t>
      </w:r>
      <w:proofErr w:type="gramStart"/>
      <w:r>
        <w:t>that m</w:t>
      </w:r>
      <w:r w:rsidRPr="00D224D1">
        <w:t>ales</w:t>
      </w:r>
      <w:proofErr w:type="gramEnd"/>
      <w:r w:rsidRPr="00D224D1">
        <w:t xml:space="preserve"> are the most effected gender with Potential Accident Level 4 and 5 which is from Mining sector.</w:t>
      </w:r>
    </w:p>
    <w:p w14:paraId="57CB6DA1" w14:textId="77777777" w:rsidR="00D224D1" w:rsidRDefault="00D224D1" w:rsidP="00A34033">
      <w:pPr>
        <w:pStyle w:val="ListParagraph"/>
      </w:pPr>
    </w:p>
    <w:p w14:paraId="20956CFC" w14:textId="1C508357" w:rsidR="00D224D1" w:rsidRDefault="00D224D1" w:rsidP="00A34033">
      <w:pPr>
        <w:pStyle w:val="ListParagraph"/>
      </w:pPr>
      <w:r w:rsidRPr="00D224D1">
        <w:rPr>
          <w:noProof/>
        </w:rPr>
        <w:drawing>
          <wp:inline distT="0" distB="0" distL="0" distR="0" wp14:anchorId="00AA7842" wp14:editId="73EC4538">
            <wp:extent cx="6454140" cy="2231458"/>
            <wp:effectExtent l="0" t="0" r="3810" b="0"/>
            <wp:docPr id="1074" name="Picture 10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Graphical user interface, application&#10;&#10;Description automatically generated"/>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6471654" cy="2237513"/>
                    </a:xfrm>
                    <a:prstGeom prst="rect">
                      <a:avLst/>
                    </a:prstGeom>
                  </pic:spPr>
                </pic:pic>
              </a:graphicData>
            </a:graphic>
          </wp:inline>
        </w:drawing>
      </w:r>
    </w:p>
    <w:p w14:paraId="778EE0F0" w14:textId="3EB173D9" w:rsidR="00D224D1" w:rsidRDefault="00D224D1" w:rsidP="00A34033">
      <w:pPr>
        <w:pStyle w:val="ListParagraph"/>
      </w:pPr>
    </w:p>
    <w:p w14:paraId="05999792" w14:textId="20192903" w:rsidR="00D224D1" w:rsidRDefault="00D224D1" w:rsidP="00A34033">
      <w:pPr>
        <w:pStyle w:val="ListParagraph"/>
      </w:pPr>
    </w:p>
    <w:p w14:paraId="004717C8" w14:textId="42681645" w:rsidR="000B33FE" w:rsidRDefault="000B33FE" w:rsidP="00A34033">
      <w:pPr>
        <w:pStyle w:val="ListParagraph"/>
      </w:pPr>
    </w:p>
    <w:p w14:paraId="2E2B1AE7" w14:textId="46B3DCDF" w:rsidR="000B33FE" w:rsidRDefault="000B33FE" w:rsidP="00A34033">
      <w:pPr>
        <w:pStyle w:val="ListParagraph"/>
      </w:pPr>
    </w:p>
    <w:p w14:paraId="7D2D1F64" w14:textId="22CCB3E2" w:rsidR="000B33FE" w:rsidRPr="008F2E13" w:rsidRDefault="008F2E13" w:rsidP="00A34033">
      <w:pPr>
        <w:pStyle w:val="ListParagraph"/>
        <w:rPr>
          <w:b/>
          <w:bCs/>
          <w:sz w:val="28"/>
          <w:szCs w:val="28"/>
        </w:rPr>
      </w:pPr>
      <w:r w:rsidRPr="008F2E13">
        <w:rPr>
          <w:b/>
          <w:bCs/>
          <w:sz w:val="28"/>
          <w:szCs w:val="28"/>
        </w:rPr>
        <w:t xml:space="preserve">WORD CLOUD REPRESENTATION </w:t>
      </w:r>
    </w:p>
    <w:p w14:paraId="221DADC9" w14:textId="77777777" w:rsidR="008F2E13" w:rsidRDefault="008F2E13" w:rsidP="00A34033">
      <w:pPr>
        <w:pStyle w:val="ListParagraph"/>
      </w:pPr>
    </w:p>
    <w:p w14:paraId="51F07996" w14:textId="67A0B2D6" w:rsidR="000B33FE" w:rsidRDefault="001C5DA4" w:rsidP="00A34033">
      <w:pPr>
        <w:pStyle w:val="ListParagraph"/>
      </w:pPr>
      <w:r w:rsidRPr="001C5DA4">
        <w:rPr>
          <w:noProof/>
        </w:rPr>
        <w:drawing>
          <wp:inline distT="0" distB="0" distL="0" distR="0" wp14:anchorId="78DC5758" wp14:editId="4A287E2A">
            <wp:extent cx="5952226" cy="2979420"/>
            <wp:effectExtent l="133350" t="114300" r="125095" b="163830"/>
            <wp:docPr id="1110" name="Picture 1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Text&#10;&#10;Description automatically generated"/>
                    <pic:cNvPicPr/>
                  </pic:nvPicPr>
                  <pic:blipFill>
                    <a:blip r:embed="rId63"/>
                    <a:stretch>
                      <a:fillRect/>
                    </a:stretch>
                  </pic:blipFill>
                  <pic:spPr>
                    <a:xfrm>
                      <a:off x="0" y="0"/>
                      <a:ext cx="5955619" cy="2981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9AC23" w14:textId="774D7FDF" w:rsidR="008F2E13" w:rsidRDefault="008F2E13" w:rsidP="00A34033">
      <w:pPr>
        <w:pStyle w:val="ListParagraph"/>
      </w:pPr>
    </w:p>
    <w:p w14:paraId="196325D9" w14:textId="77777777" w:rsidR="008F2E13" w:rsidRPr="008F2E13" w:rsidRDefault="008F2E13" w:rsidP="008F2E13">
      <w:pPr>
        <w:pStyle w:val="ListParagraph"/>
        <w:rPr>
          <w:b/>
          <w:bCs/>
          <w:u w:val="single"/>
        </w:rPr>
      </w:pPr>
      <w:r w:rsidRPr="008F2E13">
        <w:rPr>
          <w:b/>
          <w:bCs/>
          <w:u w:val="single"/>
        </w:rPr>
        <w:t>Observations</w:t>
      </w:r>
    </w:p>
    <w:p w14:paraId="0BAFAF15" w14:textId="77777777" w:rsidR="008F2E13" w:rsidRDefault="008F2E13" w:rsidP="008F2E13">
      <w:pPr>
        <w:pStyle w:val="ListParagraph"/>
      </w:pPr>
    </w:p>
    <w:p w14:paraId="6DDC6369" w14:textId="77777777" w:rsidR="008F2E13" w:rsidRDefault="008F2E13" w:rsidP="008F2E13">
      <w:pPr>
        <w:pStyle w:val="ListParagraph"/>
      </w:pPr>
      <w:r>
        <w:t>There are many body-related, employee related, movement-related, equipment-</w:t>
      </w:r>
      <w:proofErr w:type="gramStart"/>
      <w:r>
        <w:t>related</w:t>
      </w:r>
      <w:proofErr w:type="gramEnd"/>
      <w:r>
        <w:t xml:space="preserve"> and accident-related words.</w:t>
      </w:r>
    </w:p>
    <w:p w14:paraId="3ADEA87C" w14:textId="77777777" w:rsidR="008F2E13" w:rsidRDefault="008F2E13" w:rsidP="008F2E13">
      <w:pPr>
        <w:pStyle w:val="ListParagraph"/>
      </w:pPr>
    </w:p>
    <w:p w14:paraId="0AF261E9" w14:textId="2444A9B9" w:rsidR="008F2E13" w:rsidRDefault="008F2E13" w:rsidP="008F2E13">
      <w:pPr>
        <w:pStyle w:val="ListParagraph"/>
        <w:numPr>
          <w:ilvl w:val="1"/>
          <w:numId w:val="42"/>
        </w:numPr>
      </w:pPr>
      <w:r>
        <w:t>Body-related: left</w:t>
      </w:r>
      <w:r w:rsidR="00BC46E1">
        <w:t>.</w:t>
      </w:r>
    </w:p>
    <w:p w14:paraId="3C8BA13A" w14:textId="77777777" w:rsidR="0076374A" w:rsidRDefault="0076374A" w:rsidP="0076374A">
      <w:pPr>
        <w:pStyle w:val="ListParagraph"/>
        <w:numPr>
          <w:ilvl w:val="1"/>
          <w:numId w:val="42"/>
        </w:numPr>
      </w:pPr>
      <w:r>
        <w:t>Employee-related: employee, supervisor.</w:t>
      </w:r>
    </w:p>
    <w:p w14:paraId="53B502D0" w14:textId="77777777" w:rsidR="0076374A" w:rsidRDefault="0076374A" w:rsidP="0076374A">
      <w:pPr>
        <w:pStyle w:val="ListParagraph"/>
        <w:numPr>
          <w:ilvl w:val="1"/>
          <w:numId w:val="42"/>
        </w:numPr>
      </w:pPr>
      <w:r>
        <w:t>Movement-related: drill, lift, align, remove</w:t>
      </w:r>
    </w:p>
    <w:p w14:paraId="6239D01C" w14:textId="77777777" w:rsidR="0076374A" w:rsidRDefault="0076374A" w:rsidP="0076374A">
      <w:pPr>
        <w:pStyle w:val="ListParagraph"/>
        <w:numPr>
          <w:ilvl w:val="1"/>
          <w:numId w:val="42"/>
        </w:numPr>
      </w:pPr>
      <w:r>
        <w:t>Equipment-related: cathode, pump, rod, sodium.</w:t>
      </w:r>
    </w:p>
    <w:p w14:paraId="5EF1A740" w14:textId="77777777" w:rsidR="0076374A" w:rsidRDefault="0076374A" w:rsidP="0076374A">
      <w:pPr>
        <w:pStyle w:val="ListParagraph"/>
        <w:numPr>
          <w:ilvl w:val="1"/>
          <w:numId w:val="42"/>
        </w:numPr>
      </w:pPr>
      <w:r>
        <w:t>Accident-related: accident, activity.</w:t>
      </w:r>
    </w:p>
    <w:p w14:paraId="792FDF04" w14:textId="77AA1D5C" w:rsidR="0076374A" w:rsidRDefault="0076374A" w:rsidP="0076374A">
      <w:pPr>
        <w:pStyle w:val="ListParagraph"/>
        <w:ind w:left="1440"/>
      </w:pPr>
    </w:p>
    <w:p w14:paraId="54354DD4" w14:textId="77777777" w:rsidR="0076374A" w:rsidRDefault="0076374A" w:rsidP="0076374A">
      <w:pPr>
        <w:pStyle w:val="ListParagraph"/>
        <w:ind w:left="1440"/>
      </w:pPr>
    </w:p>
    <w:tbl>
      <w:tblPr>
        <w:tblStyle w:val="GridTable5Dark-Accent6"/>
        <w:tblpPr w:leftFromText="180" w:rightFromText="180" w:vertAnchor="text" w:horzAnchor="margin" w:tblpXSpec="right" w:tblpY="188"/>
        <w:tblW w:w="0" w:type="auto"/>
        <w:tblLook w:val="04A0" w:firstRow="1" w:lastRow="0" w:firstColumn="1" w:lastColumn="0" w:noHBand="0" w:noVBand="1"/>
      </w:tblPr>
      <w:tblGrid>
        <w:gridCol w:w="5148"/>
        <w:gridCol w:w="5496"/>
      </w:tblGrid>
      <w:tr w:rsidR="0076374A" w14:paraId="7E7CF590" w14:textId="77777777" w:rsidTr="00763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2"/>
          </w:tcPr>
          <w:p w14:paraId="59A3DDB3" w14:textId="77777777" w:rsidR="0076374A" w:rsidRPr="006E0062" w:rsidRDefault="0076374A" w:rsidP="0076374A">
            <w:pPr>
              <w:pStyle w:val="TableData"/>
              <w:jc w:val="left"/>
              <w:rPr>
                <w:rStyle w:val="Strong"/>
                <w:rFonts w:ascii="Segoe UI" w:hAnsi="Segoe UI" w:cs="Segoe UI"/>
                <w:sz w:val="18"/>
                <w:szCs w:val="18"/>
                <w:u w:val="single"/>
              </w:rPr>
            </w:pPr>
            <w:r w:rsidRPr="006E0062">
              <w:rPr>
                <w:rStyle w:val="Strong"/>
                <w:rFonts w:ascii="Segoe UI" w:hAnsi="Segoe UI" w:cs="Segoe UI"/>
                <w:u w:val="single"/>
              </w:rPr>
              <w:t>MULTI VARIATE ANAYSIS</w:t>
            </w:r>
          </w:p>
        </w:tc>
      </w:tr>
      <w:tr w:rsidR="00356A39" w14:paraId="187D28B0"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1AE597D7" w14:textId="77777777" w:rsidR="0076374A" w:rsidRPr="0076374A" w:rsidRDefault="0076374A" w:rsidP="0076374A">
            <w:pPr>
              <w:pStyle w:val="TableData"/>
              <w:numPr>
                <w:ilvl w:val="0"/>
                <w:numId w:val="44"/>
              </w:numPr>
              <w:jc w:val="left"/>
              <w:rPr>
                <w:b w:val="0"/>
                <w:bCs w:val="0"/>
              </w:rPr>
            </w:pPr>
            <w:r w:rsidRPr="0076374A">
              <w:rPr>
                <w:rStyle w:val="Strong"/>
                <w:rFonts w:ascii="Segoe UI" w:hAnsi="Segoe UI" w:cs="Segoe UI"/>
                <w:b/>
                <w:bCs/>
                <w:sz w:val="18"/>
                <w:szCs w:val="18"/>
              </w:rPr>
              <w:t>Local_3 is the most effected city and most effected class of Employee type are Third Party and Employee.</w:t>
            </w:r>
          </w:p>
        </w:tc>
        <w:tc>
          <w:tcPr>
            <w:tcW w:w="4986" w:type="dxa"/>
          </w:tcPr>
          <w:p w14:paraId="74FED6C3" w14:textId="77777777" w:rsidR="0076374A" w:rsidRPr="0076374A" w:rsidRDefault="0076374A" w:rsidP="0076374A">
            <w:pPr>
              <w:pStyle w:val="TableData"/>
              <w:numPr>
                <w:ilvl w:val="0"/>
                <w:numId w:val="44"/>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3 has highest number of Mining industry sector accident.</w:t>
            </w:r>
          </w:p>
          <w:p w14:paraId="6F81F7DD"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680ED165" w14:textId="77777777" w:rsidR="0076374A" w:rsidRPr="0076374A" w:rsidRDefault="0076374A" w:rsidP="0076374A">
            <w:pPr>
              <w:pStyle w:val="TableData"/>
              <w:numPr>
                <w:ilvl w:val="0"/>
                <w:numId w:val="44"/>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5 has highest number of Metals industry sector accident.</w:t>
            </w:r>
          </w:p>
          <w:p w14:paraId="1B83F020"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2F9FCCB3" w14:textId="6CA683B3" w:rsidR="0076374A" w:rsidRPr="0076374A" w:rsidRDefault="0076374A" w:rsidP="0076374A">
            <w:pPr>
              <w:pStyle w:val="TableData"/>
              <w:numPr>
                <w:ilvl w:val="0"/>
                <w:numId w:val="44"/>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Mining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1,2,3,4,7.</w:t>
            </w:r>
          </w:p>
          <w:p w14:paraId="207CB709"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6B869D19" w14:textId="03BB87B7" w:rsidR="0076374A" w:rsidRPr="0076374A" w:rsidRDefault="0076374A" w:rsidP="0076374A">
            <w:pPr>
              <w:pStyle w:val="TableData"/>
              <w:numPr>
                <w:ilvl w:val="0"/>
                <w:numId w:val="44"/>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Metals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5,6,8,9</w:t>
            </w:r>
            <w:r>
              <w:rPr>
                <w:rStyle w:val="Strong"/>
                <w:rFonts w:ascii="Segoe UI" w:hAnsi="Segoe UI" w:cs="Segoe UI"/>
                <w:b w:val="0"/>
                <w:bCs w:val="0"/>
                <w:sz w:val="18"/>
                <w:szCs w:val="18"/>
              </w:rPr>
              <w:t>.</w:t>
            </w:r>
          </w:p>
          <w:p w14:paraId="2645B734"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5B9207C0" w14:textId="2865E4C4" w:rsidR="0076374A" w:rsidRPr="006E0062" w:rsidRDefault="0076374A" w:rsidP="0076374A">
            <w:pPr>
              <w:pStyle w:val="TableData"/>
              <w:numPr>
                <w:ilvl w:val="0"/>
                <w:numId w:val="44"/>
              </w:numPr>
              <w:jc w:val="left"/>
              <w:cnfStyle w:val="000000100000" w:firstRow="0" w:lastRow="0" w:firstColumn="0" w:lastColumn="0" w:oddVBand="0" w:evenVBand="0" w:oddHBand="1" w:evenHBand="0" w:firstRowFirstColumn="0" w:firstRowLastColumn="0" w:lastRowFirstColumn="0" w:lastRowLastColumn="0"/>
              <w:rPr>
                <w:b/>
                <w:bCs/>
              </w:rPr>
            </w:pPr>
            <w:r w:rsidRPr="006E0062">
              <w:rPr>
                <w:rStyle w:val="Strong"/>
                <w:rFonts w:ascii="Segoe UI" w:hAnsi="Segoe UI" w:cs="Segoe UI"/>
                <w:b w:val="0"/>
                <w:bCs w:val="0"/>
                <w:sz w:val="18"/>
                <w:szCs w:val="18"/>
              </w:rPr>
              <w:t xml:space="preserve">All the Others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10,11,12.</w:t>
            </w:r>
          </w:p>
          <w:p w14:paraId="0C4043FE" w14:textId="77777777" w:rsidR="0076374A" w:rsidRDefault="0076374A" w:rsidP="0076374A">
            <w:pPr>
              <w:pStyle w:val="ListParagraph"/>
              <w:ind w:left="0"/>
              <w:cnfStyle w:val="000000100000" w:firstRow="0" w:lastRow="0" w:firstColumn="0" w:lastColumn="0" w:oddVBand="0" w:evenVBand="0" w:oddHBand="1" w:evenHBand="0" w:firstRowFirstColumn="0" w:firstRowLastColumn="0" w:lastRowFirstColumn="0" w:lastRowLastColumn="0"/>
            </w:pPr>
          </w:p>
        </w:tc>
      </w:tr>
      <w:tr w:rsidR="00356A39" w14:paraId="7F370710"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48EB15F" w14:textId="77777777" w:rsidR="0076374A" w:rsidRDefault="0076374A" w:rsidP="0076374A">
            <w:pPr>
              <w:pStyle w:val="ListParagraph"/>
              <w:ind w:left="0"/>
            </w:pPr>
            <w:r w:rsidRPr="006E0062">
              <w:rPr>
                <w:noProof/>
              </w:rPr>
              <w:lastRenderedPageBreak/>
              <w:drawing>
                <wp:inline distT="0" distB="0" distL="0" distR="0" wp14:anchorId="7D16E014" wp14:editId="0E7CDED0">
                  <wp:extent cx="3101340" cy="1798489"/>
                  <wp:effectExtent l="0" t="0" r="3810" b="0"/>
                  <wp:docPr id="1112" name="Picture 1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Chart, bar chart&#10;&#10;Description automatically generated"/>
                          <pic:cNvPicPr/>
                        </pic:nvPicPr>
                        <pic:blipFill>
                          <a:blip r:embed="rId64"/>
                          <a:stretch>
                            <a:fillRect/>
                          </a:stretch>
                        </pic:blipFill>
                        <pic:spPr>
                          <a:xfrm>
                            <a:off x="0" y="0"/>
                            <a:ext cx="3116927" cy="1807528"/>
                          </a:xfrm>
                          <a:prstGeom prst="rect">
                            <a:avLst/>
                          </a:prstGeom>
                        </pic:spPr>
                      </pic:pic>
                    </a:graphicData>
                  </a:graphic>
                </wp:inline>
              </w:drawing>
            </w:r>
          </w:p>
        </w:tc>
        <w:tc>
          <w:tcPr>
            <w:tcW w:w="4986" w:type="dxa"/>
          </w:tcPr>
          <w:p w14:paraId="41373D4A" w14:textId="77777777" w:rsidR="0076374A" w:rsidRDefault="0076374A"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6E0062">
              <w:rPr>
                <w:noProof/>
              </w:rPr>
              <w:drawing>
                <wp:inline distT="0" distB="0" distL="0" distR="0" wp14:anchorId="089D21AD" wp14:editId="677C84F6">
                  <wp:extent cx="3319780" cy="1798252"/>
                  <wp:effectExtent l="0" t="0" r="0" b="0"/>
                  <wp:docPr id="1113" name="Picture 1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Chart, bar chart&#10;&#10;Description automatically generated"/>
                          <pic:cNvPicPr/>
                        </pic:nvPicPr>
                        <pic:blipFill>
                          <a:blip r:embed="rId65"/>
                          <a:stretch>
                            <a:fillRect/>
                          </a:stretch>
                        </pic:blipFill>
                        <pic:spPr>
                          <a:xfrm>
                            <a:off x="0" y="0"/>
                            <a:ext cx="3395279" cy="1839148"/>
                          </a:xfrm>
                          <a:prstGeom prst="rect">
                            <a:avLst/>
                          </a:prstGeom>
                        </pic:spPr>
                      </pic:pic>
                    </a:graphicData>
                  </a:graphic>
                </wp:inline>
              </w:drawing>
            </w:r>
          </w:p>
        </w:tc>
      </w:tr>
      <w:tr w:rsidR="00356A39" w14:paraId="70C93FAD"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41953CD0" w14:textId="340D2464" w:rsidR="00356A39" w:rsidRPr="00356A39" w:rsidRDefault="00356A39" w:rsidP="00356A39">
            <w:pPr>
              <w:pStyle w:val="ListParagraph"/>
              <w:numPr>
                <w:ilvl w:val="0"/>
                <w:numId w:val="45"/>
              </w:numPr>
              <w:rPr>
                <w:b w:val="0"/>
                <w:bCs w:val="0"/>
              </w:rPr>
            </w:pPr>
            <w:r w:rsidRPr="00356A39">
              <w:rPr>
                <w:b w:val="0"/>
                <w:bCs w:val="0"/>
              </w:rPr>
              <w:t>Country_01 is the most effected country and most of the classes of Potential Accident Level belongs to country_01</w:t>
            </w:r>
          </w:p>
        </w:tc>
        <w:tc>
          <w:tcPr>
            <w:tcW w:w="4986" w:type="dxa"/>
          </w:tcPr>
          <w:p w14:paraId="154AC737" w14:textId="3BDA14AB" w:rsidR="00356A39" w:rsidRPr="006E0062" w:rsidRDefault="00356A39" w:rsidP="00356A39">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rsidRPr="00356A39">
              <w:t>Mining sector is the most effected and severity level of Accidents also belongs to the same sector</w:t>
            </w:r>
          </w:p>
        </w:tc>
      </w:tr>
      <w:tr w:rsidR="00356A39" w14:paraId="7754D063"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F9A2A8D" w14:textId="0819D43E" w:rsidR="00356A39" w:rsidRPr="006E0062" w:rsidRDefault="00356A39" w:rsidP="0076374A">
            <w:pPr>
              <w:pStyle w:val="ListParagraph"/>
              <w:ind w:left="0"/>
            </w:pPr>
            <w:r w:rsidRPr="00356A39">
              <w:rPr>
                <w:noProof/>
              </w:rPr>
              <w:drawing>
                <wp:inline distT="0" distB="0" distL="0" distR="0" wp14:anchorId="61F0151B" wp14:editId="2F05C26F">
                  <wp:extent cx="3131820" cy="171841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40618" cy="1723237"/>
                          </a:xfrm>
                          <a:prstGeom prst="rect">
                            <a:avLst/>
                          </a:prstGeom>
                        </pic:spPr>
                      </pic:pic>
                    </a:graphicData>
                  </a:graphic>
                </wp:inline>
              </w:drawing>
            </w:r>
          </w:p>
        </w:tc>
        <w:tc>
          <w:tcPr>
            <w:tcW w:w="4986" w:type="dxa"/>
          </w:tcPr>
          <w:p w14:paraId="785F33D8" w14:textId="73DE2C4E" w:rsidR="00356A39" w:rsidRPr="006E0062" w:rsidRDefault="00356A39"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356A39">
              <w:rPr>
                <w:noProof/>
              </w:rPr>
              <w:drawing>
                <wp:inline distT="0" distB="0" distL="0" distR="0" wp14:anchorId="2D56A067" wp14:editId="0B00F9D7">
                  <wp:extent cx="3345180" cy="1776508"/>
                  <wp:effectExtent l="0" t="0" r="762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8581" cy="1783625"/>
                          </a:xfrm>
                          <a:prstGeom prst="rect">
                            <a:avLst/>
                          </a:prstGeom>
                        </pic:spPr>
                      </pic:pic>
                    </a:graphicData>
                  </a:graphic>
                </wp:inline>
              </w:drawing>
            </w:r>
          </w:p>
        </w:tc>
      </w:tr>
    </w:tbl>
    <w:p w14:paraId="5F034B96" w14:textId="1C77B1D4" w:rsidR="000B33FE" w:rsidRDefault="000B33FE" w:rsidP="00A34033">
      <w:pPr>
        <w:pStyle w:val="ListParagraph"/>
      </w:pPr>
    </w:p>
    <w:p w14:paraId="36EDE0EA" w14:textId="5EDA551C" w:rsidR="000B33FE" w:rsidRDefault="000B33FE" w:rsidP="00A34033">
      <w:pPr>
        <w:pStyle w:val="ListParagraph"/>
      </w:pPr>
    </w:p>
    <w:p w14:paraId="65168168" w14:textId="5CD75A1D" w:rsidR="000B33FE" w:rsidRDefault="00BF1E8C" w:rsidP="00BF1E8C">
      <w:pPr>
        <w:pStyle w:val="ListParagraph"/>
        <w:numPr>
          <w:ilvl w:val="0"/>
          <w:numId w:val="46"/>
        </w:numPr>
      </w:pPr>
      <w:r w:rsidRPr="00BF1E8C">
        <w:t>Mining sector is the most effected sector and most of the classes of Critical Risk comes from this sector.</w:t>
      </w:r>
    </w:p>
    <w:p w14:paraId="6D0585F1" w14:textId="38FC9B94" w:rsidR="000B33FE" w:rsidRDefault="00BF1E8C" w:rsidP="00BF1E8C">
      <w:r w:rsidRPr="00BF1E8C">
        <w:rPr>
          <w:noProof/>
        </w:rPr>
        <w:drawing>
          <wp:inline distT="0" distB="0" distL="0" distR="0" wp14:anchorId="7094807D" wp14:editId="3F7D5498">
            <wp:extent cx="6604000" cy="1996440"/>
            <wp:effectExtent l="0" t="0" r="6350" b="3810"/>
            <wp:docPr id="1116" name="Picture 111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Timeline&#10;&#10;Description automatically generated with low confidence"/>
                    <pic:cNvPicPr/>
                  </pic:nvPicPr>
                  <pic:blipFill>
                    <a:blip r:embed="rId68"/>
                    <a:stretch>
                      <a:fillRect/>
                    </a:stretch>
                  </pic:blipFill>
                  <pic:spPr>
                    <a:xfrm>
                      <a:off x="0" y="0"/>
                      <a:ext cx="6631346" cy="2004707"/>
                    </a:xfrm>
                    <a:prstGeom prst="rect">
                      <a:avLst/>
                    </a:prstGeom>
                  </pic:spPr>
                </pic:pic>
              </a:graphicData>
            </a:graphic>
          </wp:inline>
        </w:drawing>
      </w:r>
    </w:p>
    <w:p w14:paraId="77608911" w14:textId="2017E4C2" w:rsidR="00BF1E8C" w:rsidRDefault="00BF1E8C" w:rsidP="00BF1E8C">
      <w:pPr>
        <w:pStyle w:val="ListParagraph"/>
        <w:numPr>
          <w:ilvl w:val="0"/>
          <w:numId w:val="46"/>
        </w:numPr>
      </w:pPr>
      <w:r>
        <w:t>Most of the classes of Potential Accident Level are from other class of Critical Risk which is 232 in No.</w:t>
      </w:r>
    </w:p>
    <w:p w14:paraId="4DE93CE7" w14:textId="4D77581F" w:rsidR="00BF1E8C" w:rsidRDefault="00BF1E8C" w:rsidP="00BF1E8C">
      <w:pPr>
        <w:pStyle w:val="ListParagraph"/>
        <w:numPr>
          <w:ilvl w:val="0"/>
          <w:numId w:val="46"/>
        </w:numPr>
      </w:pPr>
      <w:r>
        <w:t xml:space="preserve">The severity of the Potential Accident Level </w:t>
      </w:r>
      <w:proofErr w:type="gramStart"/>
      <w:r>
        <w:t>are</w:t>
      </w:r>
      <w:proofErr w:type="gramEnd"/>
      <w:r>
        <w:t xml:space="preserve"> from the class Fall, Electrical installation, Vehicles, Projection, Pressed and Mobile equipment.</w:t>
      </w:r>
    </w:p>
    <w:p w14:paraId="6D0791D8" w14:textId="04C5E0AC" w:rsidR="00BF1E8C" w:rsidRDefault="00BF1E8C" w:rsidP="00BF1E8C">
      <w:r w:rsidRPr="00BF1E8C">
        <w:rPr>
          <w:noProof/>
        </w:rPr>
        <w:drawing>
          <wp:inline distT="0" distB="0" distL="0" distR="0" wp14:anchorId="3648CAAD" wp14:editId="46231A7E">
            <wp:extent cx="7023100" cy="2089785"/>
            <wp:effectExtent l="0" t="0" r="6350" b="5715"/>
            <wp:docPr id="1117" name="Picture 111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Graphical user interface, chart, scatter chart&#10;&#10;Description automatically generated"/>
                    <pic:cNvPicPr/>
                  </pic:nvPicPr>
                  <pic:blipFill>
                    <a:blip r:embed="rId69"/>
                    <a:stretch>
                      <a:fillRect/>
                    </a:stretch>
                  </pic:blipFill>
                  <pic:spPr>
                    <a:xfrm>
                      <a:off x="0" y="0"/>
                      <a:ext cx="7027012" cy="2090949"/>
                    </a:xfrm>
                    <a:prstGeom prst="rect">
                      <a:avLst/>
                    </a:prstGeom>
                  </pic:spPr>
                </pic:pic>
              </a:graphicData>
            </a:graphic>
          </wp:inline>
        </w:drawing>
      </w:r>
    </w:p>
    <w:tbl>
      <w:tblPr>
        <w:tblW w:w="11199" w:type="dxa"/>
        <w:tblLayout w:type="fixed"/>
        <w:tblLook w:val="0600" w:firstRow="0" w:lastRow="0" w:firstColumn="0" w:lastColumn="0" w:noHBand="1" w:noVBand="1"/>
      </w:tblPr>
      <w:tblGrid>
        <w:gridCol w:w="3240"/>
        <w:gridCol w:w="360"/>
        <w:gridCol w:w="7599"/>
      </w:tblGrid>
      <w:tr w:rsidR="008A58A9" w:rsidRPr="004048B0" w14:paraId="23298303" w14:textId="77777777" w:rsidTr="00DC1341">
        <w:trPr>
          <w:trHeight w:val="1440"/>
        </w:trPr>
        <w:tc>
          <w:tcPr>
            <w:tcW w:w="3240" w:type="dxa"/>
            <w:vMerge w:val="restart"/>
          </w:tcPr>
          <w:p w14:paraId="4E305B3B" w14:textId="2F78E38A" w:rsidR="008A58A9" w:rsidRDefault="00432B09" w:rsidP="00DC1341">
            <w:pPr>
              <w:pStyle w:val="Heading3"/>
            </w:pPr>
            <w:r>
              <w:lastRenderedPageBreak/>
              <mc:AlternateContent>
                <mc:Choice Requires="wps">
                  <w:drawing>
                    <wp:anchor distT="0" distB="0" distL="114300" distR="114300" simplePos="0" relativeHeight="251645440" behindDoc="1" locked="0" layoutInCell="1" allowOverlap="1" wp14:anchorId="4BBDE532" wp14:editId="4BBC345B">
                      <wp:simplePos x="0" y="0"/>
                      <wp:positionH relativeFrom="column">
                        <wp:posOffset>-236220</wp:posOffset>
                      </wp:positionH>
                      <wp:positionV relativeFrom="paragraph">
                        <wp:posOffset>0</wp:posOffset>
                      </wp:positionV>
                      <wp:extent cx="2400300" cy="9060180"/>
                      <wp:effectExtent l="0" t="0" r="0" b="7620"/>
                      <wp:wrapNone/>
                      <wp:docPr id="1044" name="Rectangle 1044"/>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3C797" id="Rectangle 1044" o:spid="_x0000_s1026" style="position:absolute;margin-left:-18.6pt;margin-top:0;width:189pt;height:713.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" fillcolor="#e7e6e6 [3214]" stroked="f" strokeweight="1pt"/>
                  </w:pict>
                </mc:Fallback>
              </mc:AlternateContent>
            </w:r>
          </w:p>
          <w:p w14:paraId="03EEF0E1" w14:textId="77777777" w:rsidR="00D71D43" w:rsidRPr="00D71D43" w:rsidRDefault="00D71D43" w:rsidP="00D71D43"/>
          <w:p w14:paraId="25345CD0" w14:textId="756CCF65" w:rsidR="008A58A9" w:rsidRDefault="00373AA1" w:rsidP="00DC1341">
            <w:pPr>
              <w:pStyle w:val="ListHeader"/>
            </w:pPr>
            <w:r>
              <w:rPr>
                <w:noProof/>
              </w:rPr>
              <w:drawing>
                <wp:inline distT="0" distB="0" distL="0" distR="0" wp14:anchorId="6C8494EF" wp14:editId="0E316612">
                  <wp:extent cx="1920240" cy="1009015"/>
                  <wp:effectExtent l="0" t="0" r="3810" b="0"/>
                  <wp:docPr id="61" name="Picture 61" descr="fa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Tex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0240" cy="1009015"/>
                          </a:xfrm>
                          <a:prstGeom prst="rect">
                            <a:avLst/>
                          </a:prstGeom>
                          <a:noFill/>
                          <a:ln>
                            <a:noFill/>
                          </a:ln>
                        </pic:spPr>
                      </pic:pic>
                    </a:graphicData>
                  </a:graphic>
                </wp:inline>
              </w:drawing>
            </w:r>
          </w:p>
          <w:p w14:paraId="0148777A" w14:textId="1591AB35" w:rsidR="008A58A9" w:rsidRPr="00786C2A" w:rsidRDefault="00373AA1" w:rsidP="00DC1341">
            <w:pPr>
              <w:pStyle w:val="Bullets"/>
              <w:rPr>
                <w:sz w:val="20"/>
                <w:szCs w:val="20"/>
              </w:rPr>
            </w:pPr>
            <w:proofErr w:type="spellStart"/>
            <w:r w:rsidRPr="00786C2A">
              <w:rPr>
                <w:sz w:val="20"/>
                <w:szCs w:val="20"/>
              </w:rPr>
              <w:t>FastText</w:t>
            </w:r>
            <w:proofErr w:type="spellEnd"/>
            <w:r w:rsidRPr="00786C2A">
              <w:rPr>
                <w:sz w:val="20"/>
                <w:szCs w:val="20"/>
              </w:rPr>
              <w:t xml:space="preserve"> is an open-source, free, lightweight library that allows users to learn text representations and text classifiers</w:t>
            </w:r>
          </w:p>
          <w:p w14:paraId="1061CB27" w14:textId="6D726CE4" w:rsidR="00373AA1" w:rsidRPr="00786C2A" w:rsidRDefault="00373AA1" w:rsidP="00DC1341">
            <w:pPr>
              <w:pStyle w:val="Bullets"/>
              <w:rPr>
                <w:sz w:val="20"/>
                <w:szCs w:val="20"/>
              </w:rPr>
            </w:pPr>
            <w:r w:rsidRPr="00786C2A">
              <w:rPr>
                <w:sz w:val="20"/>
                <w:szCs w:val="20"/>
              </w:rPr>
              <w:t>It works on standard, generic hardware. Models can later be reduced in size to even fit on mobile devices.</w:t>
            </w:r>
          </w:p>
          <w:p w14:paraId="541C44BB" w14:textId="77777777" w:rsidR="008A58A9" w:rsidRPr="004048B0" w:rsidRDefault="008A58A9" w:rsidP="00DC1341">
            <w:pPr>
              <w:ind w:left="360"/>
            </w:pPr>
          </w:p>
          <w:p w14:paraId="5B85A9BA" w14:textId="77777777" w:rsidR="008A58A9" w:rsidRPr="004048B0" w:rsidRDefault="008A58A9" w:rsidP="00DC1341"/>
          <w:p w14:paraId="00983032" w14:textId="77777777" w:rsidR="003C51CD" w:rsidRDefault="003C51CD" w:rsidP="003C51CD">
            <w:pPr>
              <w:pStyle w:val="Bullets"/>
              <w:numPr>
                <w:ilvl w:val="0"/>
                <w:numId w:val="0"/>
              </w:numPr>
              <w:ind w:left="360" w:hanging="360"/>
            </w:pPr>
            <w:r>
              <w:rPr>
                <w:noProof/>
              </w:rPr>
              <w:drawing>
                <wp:inline distT="0" distB="0" distL="0" distR="0" wp14:anchorId="3364CEF2" wp14:editId="1825804E">
                  <wp:extent cx="1920240" cy="1597025"/>
                  <wp:effectExtent l="0" t="0" r="3810" b="3175"/>
                  <wp:docPr id="1026" name="Picture 1026" descr="LSTM Gradients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TM Gradients | LaptrinhX"/>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0240" cy="1597025"/>
                          </a:xfrm>
                          <a:prstGeom prst="rect">
                            <a:avLst/>
                          </a:prstGeom>
                          <a:ln>
                            <a:noFill/>
                          </a:ln>
                          <a:effectLst>
                            <a:softEdge rad="112500"/>
                          </a:effectLst>
                        </pic:spPr>
                      </pic:pic>
                    </a:graphicData>
                  </a:graphic>
                </wp:inline>
              </w:drawing>
            </w:r>
          </w:p>
          <w:p w14:paraId="2D37A0C5" w14:textId="1C490DF7" w:rsidR="00A10C63" w:rsidRPr="00786C2A" w:rsidRDefault="00A10C63" w:rsidP="003713D5">
            <w:pPr>
              <w:pStyle w:val="Bullets"/>
              <w:rPr>
                <w:sz w:val="20"/>
                <w:szCs w:val="20"/>
              </w:rPr>
            </w:pPr>
            <w:r w:rsidRPr="00786C2A">
              <w:rPr>
                <w:sz w:val="20"/>
                <w:szCs w:val="20"/>
              </w:rPr>
              <w:t>An artificial recurrent neural network (RNN) architecture used in the field of deep learning.</w:t>
            </w:r>
          </w:p>
          <w:p w14:paraId="147AF912" w14:textId="25D3B085" w:rsidR="003713D5" w:rsidRPr="00786C2A" w:rsidRDefault="00786C2A" w:rsidP="003713D5">
            <w:pPr>
              <w:pStyle w:val="Bullets"/>
              <w:rPr>
                <w:sz w:val="20"/>
                <w:szCs w:val="20"/>
              </w:rPr>
            </w:pPr>
            <w:r>
              <w:rPr>
                <w:sz w:val="20"/>
                <w:szCs w:val="20"/>
              </w:rPr>
              <w:t xml:space="preserve">It is </w:t>
            </w:r>
            <w:r w:rsidRPr="00786C2A">
              <w:rPr>
                <w:sz w:val="20"/>
                <w:szCs w:val="20"/>
              </w:rPr>
              <w:t xml:space="preserve">well-suited to classifying, </w:t>
            </w:r>
            <w:proofErr w:type="gramStart"/>
            <w:r w:rsidRPr="00786C2A">
              <w:rPr>
                <w:sz w:val="20"/>
                <w:szCs w:val="20"/>
              </w:rPr>
              <w:t>processing</w:t>
            </w:r>
            <w:proofErr w:type="gramEnd"/>
            <w:r w:rsidRPr="00786C2A">
              <w:rPr>
                <w:sz w:val="20"/>
                <w:szCs w:val="20"/>
              </w:rPr>
              <w:t xml:space="preserve"> and making predictions based on time series data, since there can be lags of unknown duration between important events in a time series</w:t>
            </w:r>
            <w:r w:rsidR="003713D5" w:rsidRPr="00786C2A">
              <w:rPr>
                <w:sz w:val="20"/>
                <w:szCs w:val="20"/>
              </w:rPr>
              <w:t>.</w:t>
            </w:r>
          </w:p>
          <w:p w14:paraId="0057E8C5" w14:textId="050CFAA9" w:rsidR="00760707" w:rsidRDefault="00760707" w:rsidP="003C51CD">
            <w:pPr>
              <w:pStyle w:val="Bullets"/>
              <w:numPr>
                <w:ilvl w:val="0"/>
                <w:numId w:val="0"/>
              </w:numPr>
              <w:ind w:left="360" w:hanging="360"/>
              <w:rPr>
                <w:b/>
                <w:bCs/>
              </w:rPr>
            </w:pPr>
          </w:p>
          <w:p w14:paraId="442BDEFB" w14:textId="5EE6E505" w:rsidR="00CA5F41" w:rsidRDefault="00CA5F41" w:rsidP="003C51CD">
            <w:pPr>
              <w:pStyle w:val="Bullets"/>
              <w:numPr>
                <w:ilvl w:val="0"/>
                <w:numId w:val="0"/>
              </w:numPr>
              <w:ind w:left="360" w:hanging="360"/>
              <w:rPr>
                <w:b/>
                <w:bCs/>
              </w:rPr>
            </w:pPr>
          </w:p>
          <w:p w14:paraId="0555E181" w14:textId="5DF8CD1B" w:rsidR="00CA5F41"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6464" behindDoc="1" locked="0" layoutInCell="1" allowOverlap="1" wp14:anchorId="54F59B07" wp14:editId="71B7F9EA">
                      <wp:simplePos x="0" y="0"/>
                      <wp:positionH relativeFrom="column">
                        <wp:posOffset>-220980</wp:posOffset>
                      </wp:positionH>
                      <wp:positionV relativeFrom="paragraph">
                        <wp:posOffset>-9525</wp:posOffset>
                      </wp:positionV>
                      <wp:extent cx="2400300" cy="9060180"/>
                      <wp:effectExtent l="0" t="0" r="0" b="7620"/>
                      <wp:wrapNone/>
                      <wp:docPr id="1045" name="Rectangle 1045"/>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63479" id="Rectangle 1045" o:spid="_x0000_s1026" style="position:absolute;margin-left:-17.4pt;margin-top:-.75pt;width:189pt;height:713.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" fillcolor="#f2f2f2 [3052]" stroked="f" strokeweight="1pt"/>
                  </w:pict>
                </mc:Fallback>
              </mc:AlternateContent>
            </w:r>
          </w:p>
          <w:p w14:paraId="330CDF03" w14:textId="62161CA5" w:rsidR="003713D5" w:rsidRDefault="00C86808" w:rsidP="003C51CD">
            <w:pPr>
              <w:pStyle w:val="Bullets"/>
              <w:numPr>
                <w:ilvl w:val="0"/>
                <w:numId w:val="0"/>
              </w:numPr>
              <w:ind w:left="360" w:hanging="360"/>
              <w:rPr>
                <w:b/>
                <w:bCs/>
              </w:rPr>
            </w:pPr>
            <w:r w:rsidRPr="00C86808">
              <w:rPr>
                <w:b/>
                <w:bCs/>
              </w:rPr>
              <w:t xml:space="preserve">Model Loss function </w:t>
            </w:r>
          </w:p>
          <w:p w14:paraId="020B6A75" w14:textId="46D80E62" w:rsidR="00760707" w:rsidRDefault="00760707" w:rsidP="003C51CD">
            <w:pPr>
              <w:pStyle w:val="Bullets"/>
              <w:numPr>
                <w:ilvl w:val="0"/>
                <w:numId w:val="0"/>
              </w:numPr>
              <w:ind w:left="360" w:hanging="360"/>
              <w:rPr>
                <w:b/>
                <w:bCs/>
              </w:rPr>
            </w:pPr>
          </w:p>
          <w:p w14:paraId="0F730002" w14:textId="69AC91CD" w:rsidR="00C86808" w:rsidRDefault="00235331" w:rsidP="003C51CD">
            <w:pPr>
              <w:pStyle w:val="Bullets"/>
              <w:numPr>
                <w:ilvl w:val="0"/>
                <w:numId w:val="0"/>
              </w:numPr>
              <w:ind w:left="360" w:hanging="360"/>
              <w:rPr>
                <w:b/>
                <w:bCs/>
              </w:rPr>
            </w:pPr>
            <w:r w:rsidRPr="00760707">
              <w:rPr>
                <w:b/>
                <w:bCs/>
                <w:noProof/>
              </w:rPr>
              <w:drawing>
                <wp:inline distT="0" distB="0" distL="0" distR="0" wp14:anchorId="57C71EC2" wp14:editId="39FB6E15">
                  <wp:extent cx="1920240" cy="1238885"/>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0240" cy="1238885"/>
                          </a:xfrm>
                          <a:prstGeom prst="rect">
                            <a:avLst/>
                          </a:prstGeom>
                        </pic:spPr>
                      </pic:pic>
                    </a:graphicData>
                  </a:graphic>
                </wp:inline>
              </w:drawing>
            </w:r>
          </w:p>
          <w:p w14:paraId="6723690C" w14:textId="77777777" w:rsidR="00760707" w:rsidRDefault="00760707" w:rsidP="003C51CD">
            <w:pPr>
              <w:pStyle w:val="Bullets"/>
              <w:numPr>
                <w:ilvl w:val="0"/>
                <w:numId w:val="0"/>
              </w:numPr>
              <w:ind w:left="360" w:hanging="360"/>
              <w:rPr>
                <w:b/>
                <w:bCs/>
              </w:rPr>
            </w:pPr>
          </w:p>
          <w:p w14:paraId="6CA6E43D" w14:textId="77777777" w:rsidR="00CA5F41" w:rsidRDefault="00CA5F41" w:rsidP="00760707">
            <w:pPr>
              <w:pStyle w:val="Bullets"/>
              <w:numPr>
                <w:ilvl w:val="0"/>
                <w:numId w:val="0"/>
              </w:numPr>
              <w:ind w:left="360" w:hanging="360"/>
              <w:rPr>
                <w:b/>
                <w:bCs/>
              </w:rPr>
            </w:pPr>
          </w:p>
          <w:p w14:paraId="526AF2ED" w14:textId="449D9696" w:rsidR="00AB79B5" w:rsidRDefault="00760707" w:rsidP="00760707">
            <w:pPr>
              <w:pStyle w:val="Bullets"/>
              <w:numPr>
                <w:ilvl w:val="0"/>
                <w:numId w:val="0"/>
              </w:numPr>
              <w:ind w:left="360" w:hanging="360"/>
              <w:rPr>
                <w:b/>
                <w:bCs/>
              </w:rPr>
            </w:pPr>
            <w:r w:rsidRPr="00C86808">
              <w:rPr>
                <w:b/>
                <w:bCs/>
              </w:rPr>
              <w:t xml:space="preserve">Model </w:t>
            </w:r>
            <w:r>
              <w:rPr>
                <w:b/>
                <w:bCs/>
              </w:rPr>
              <w:t>accuracy</w:t>
            </w:r>
          </w:p>
          <w:p w14:paraId="2BCEA56D" w14:textId="31AD16FF" w:rsidR="00CA5F41" w:rsidRDefault="00CA5F41" w:rsidP="00760707">
            <w:pPr>
              <w:pStyle w:val="Bullets"/>
              <w:numPr>
                <w:ilvl w:val="0"/>
                <w:numId w:val="0"/>
              </w:numPr>
              <w:ind w:left="360" w:hanging="360"/>
              <w:rPr>
                <w:b/>
                <w:bCs/>
              </w:rPr>
            </w:pPr>
          </w:p>
          <w:p w14:paraId="03D376C6" w14:textId="77777777" w:rsidR="00917A93" w:rsidRDefault="00D542FE" w:rsidP="00760707">
            <w:pPr>
              <w:pStyle w:val="Bullets"/>
              <w:numPr>
                <w:ilvl w:val="0"/>
                <w:numId w:val="0"/>
              </w:numPr>
              <w:ind w:left="360" w:hanging="360"/>
              <w:rPr>
                <w:b/>
                <w:bCs/>
              </w:rPr>
            </w:pPr>
            <w:r w:rsidRPr="00D542FE">
              <w:rPr>
                <w:b/>
                <w:bCs/>
                <w:noProof/>
              </w:rPr>
              <w:drawing>
                <wp:inline distT="0" distB="0" distL="0" distR="0" wp14:anchorId="242C9151" wp14:editId="7DBB0101">
                  <wp:extent cx="1920240" cy="1202690"/>
                  <wp:effectExtent l="0" t="0" r="381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0240" cy="1202690"/>
                          </a:xfrm>
                          <a:prstGeom prst="rect">
                            <a:avLst/>
                          </a:prstGeom>
                        </pic:spPr>
                      </pic:pic>
                    </a:graphicData>
                  </a:graphic>
                </wp:inline>
              </w:drawing>
            </w:r>
          </w:p>
          <w:p w14:paraId="100F265C" w14:textId="4CF23B22" w:rsidR="00760707" w:rsidRDefault="00760707" w:rsidP="00760707">
            <w:pPr>
              <w:pStyle w:val="Bullets"/>
              <w:numPr>
                <w:ilvl w:val="0"/>
                <w:numId w:val="0"/>
              </w:numPr>
              <w:ind w:left="360" w:hanging="360"/>
              <w:rPr>
                <w:b/>
                <w:bCs/>
              </w:rPr>
            </w:pPr>
            <w:r w:rsidRPr="00C86808">
              <w:rPr>
                <w:b/>
                <w:bCs/>
              </w:rPr>
              <w:t xml:space="preserve"> </w:t>
            </w:r>
          </w:p>
          <w:p w14:paraId="730A8B42" w14:textId="77777777" w:rsidR="00CA5F41" w:rsidRDefault="00CA5F41" w:rsidP="00CA5F41">
            <w:pPr>
              <w:pStyle w:val="Bullets"/>
              <w:numPr>
                <w:ilvl w:val="0"/>
                <w:numId w:val="0"/>
              </w:numPr>
              <w:rPr>
                <w:b/>
                <w:bCs/>
              </w:rPr>
            </w:pPr>
          </w:p>
          <w:p w14:paraId="2EB484D8" w14:textId="031C62E5" w:rsidR="00D71D43" w:rsidRDefault="00D71D43" w:rsidP="00D71D43">
            <w:pPr>
              <w:pStyle w:val="Bullets"/>
              <w:numPr>
                <w:ilvl w:val="0"/>
                <w:numId w:val="0"/>
              </w:numPr>
              <w:ind w:left="360" w:hanging="360"/>
              <w:rPr>
                <w:b/>
                <w:bCs/>
              </w:rPr>
            </w:pPr>
            <w:r>
              <w:rPr>
                <w:b/>
                <w:bCs/>
              </w:rPr>
              <w:t>Confusion Matrix</w:t>
            </w:r>
          </w:p>
          <w:p w14:paraId="1002B739" w14:textId="19883293" w:rsidR="00CA5F41" w:rsidRDefault="00CA5F41" w:rsidP="00D71D43">
            <w:pPr>
              <w:pStyle w:val="Bullets"/>
              <w:numPr>
                <w:ilvl w:val="0"/>
                <w:numId w:val="0"/>
              </w:numPr>
              <w:ind w:left="360" w:hanging="360"/>
              <w:rPr>
                <w:b/>
                <w:bCs/>
              </w:rPr>
            </w:pPr>
          </w:p>
          <w:p w14:paraId="731A98ED" w14:textId="77777777" w:rsidR="00D71D43" w:rsidRDefault="00917A93" w:rsidP="003C51CD">
            <w:pPr>
              <w:pStyle w:val="Bullets"/>
              <w:numPr>
                <w:ilvl w:val="0"/>
                <w:numId w:val="0"/>
              </w:numPr>
              <w:ind w:left="360" w:hanging="360"/>
              <w:rPr>
                <w:b/>
                <w:bCs/>
              </w:rPr>
            </w:pPr>
            <w:r w:rsidRPr="00917A93">
              <w:rPr>
                <w:b/>
                <w:bCs/>
                <w:noProof/>
              </w:rPr>
              <w:drawing>
                <wp:inline distT="0" distB="0" distL="0" distR="0" wp14:anchorId="7FEE9177" wp14:editId="0A227A5A">
                  <wp:extent cx="1920240" cy="1952625"/>
                  <wp:effectExtent l="0" t="0" r="381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20240" cy="1952625"/>
                          </a:xfrm>
                          <a:prstGeom prst="rect">
                            <a:avLst/>
                          </a:prstGeom>
                        </pic:spPr>
                      </pic:pic>
                    </a:graphicData>
                  </a:graphic>
                </wp:inline>
              </w:drawing>
            </w:r>
          </w:p>
          <w:p w14:paraId="6CB96417" w14:textId="77777777" w:rsidR="00CA5F41" w:rsidRDefault="00CA5F41" w:rsidP="003C51CD">
            <w:pPr>
              <w:pStyle w:val="Bullets"/>
              <w:numPr>
                <w:ilvl w:val="0"/>
                <w:numId w:val="0"/>
              </w:numPr>
              <w:ind w:left="360" w:hanging="360"/>
              <w:rPr>
                <w:b/>
                <w:bCs/>
              </w:rPr>
            </w:pPr>
          </w:p>
          <w:p w14:paraId="38151D03" w14:textId="77777777" w:rsidR="00CA5F41" w:rsidRDefault="00CA5F41" w:rsidP="003C51CD">
            <w:pPr>
              <w:pStyle w:val="Bullets"/>
              <w:numPr>
                <w:ilvl w:val="0"/>
                <w:numId w:val="0"/>
              </w:numPr>
              <w:ind w:left="360" w:hanging="360"/>
              <w:rPr>
                <w:b/>
                <w:bCs/>
              </w:rPr>
            </w:pPr>
          </w:p>
          <w:p w14:paraId="28F98C44" w14:textId="77777777" w:rsidR="00CA5F41" w:rsidRDefault="00CA5F41" w:rsidP="003C51CD">
            <w:pPr>
              <w:pStyle w:val="Bullets"/>
              <w:numPr>
                <w:ilvl w:val="0"/>
                <w:numId w:val="0"/>
              </w:numPr>
              <w:ind w:left="360" w:hanging="360"/>
              <w:rPr>
                <w:b/>
                <w:bCs/>
              </w:rPr>
            </w:pPr>
          </w:p>
          <w:p w14:paraId="37BAB187" w14:textId="77777777" w:rsidR="00CA5F41" w:rsidRDefault="00CA5F41" w:rsidP="003C51CD">
            <w:pPr>
              <w:pStyle w:val="Bullets"/>
              <w:numPr>
                <w:ilvl w:val="0"/>
                <w:numId w:val="0"/>
              </w:numPr>
              <w:ind w:left="360" w:hanging="360"/>
              <w:rPr>
                <w:b/>
                <w:bCs/>
              </w:rPr>
            </w:pPr>
          </w:p>
          <w:p w14:paraId="00D2364B" w14:textId="77777777" w:rsidR="00CA5F41" w:rsidRDefault="00CA5F41" w:rsidP="003C51CD">
            <w:pPr>
              <w:pStyle w:val="Bullets"/>
              <w:numPr>
                <w:ilvl w:val="0"/>
                <w:numId w:val="0"/>
              </w:numPr>
              <w:ind w:left="360" w:hanging="360"/>
              <w:rPr>
                <w:b/>
                <w:bCs/>
              </w:rPr>
            </w:pPr>
          </w:p>
          <w:p w14:paraId="1E5A23EE" w14:textId="2C00675F" w:rsidR="00CA5F41" w:rsidRDefault="00CA5F41" w:rsidP="003C51CD">
            <w:pPr>
              <w:pStyle w:val="Bullets"/>
              <w:numPr>
                <w:ilvl w:val="0"/>
                <w:numId w:val="0"/>
              </w:numPr>
              <w:ind w:left="360" w:hanging="360"/>
              <w:rPr>
                <w:b/>
                <w:bCs/>
              </w:rPr>
            </w:pPr>
          </w:p>
          <w:p w14:paraId="2978E26A" w14:textId="6094A506" w:rsidR="00CA5F41" w:rsidRDefault="00CA5F41" w:rsidP="003C51CD">
            <w:pPr>
              <w:pStyle w:val="Bullets"/>
              <w:numPr>
                <w:ilvl w:val="0"/>
                <w:numId w:val="0"/>
              </w:numPr>
              <w:ind w:left="360" w:hanging="360"/>
              <w:rPr>
                <w:b/>
                <w:bCs/>
              </w:rPr>
            </w:pPr>
          </w:p>
          <w:p w14:paraId="37D36597" w14:textId="268A6F98" w:rsidR="00192B87"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7488" behindDoc="1" locked="0" layoutInCell="1" allowOverlap="1" wp14:anchorId="76FFDE45" wp14:editId="67BC9341">
                      <wp:simplePos x="0" y="0"/>
                      <wp:positionH relativeFrom="column">
                        <wp:posOffset>-220980</wp:posOffset>
                      </wp:positionH>
                      <wp:positionV relativeFrom="paragraph">
                        <wp:posOffset>296545</wp:posOffset>
                      </wp:positionV>
                      <wp:extent cx="2400300" cy="8829675"/>
                      <wp:effectExtent l="0" t="0" r="0" b="9525"/>
                      <wp:wrapNone/>
                      <wp:docPr id="1046" name="Rectangle 1046"/>
                      <wp:cNvGraphicFramePr/>
                      <a:graphic xmlns:a="http://schemas.openxmlformats.org/drawingml/2006/main">
                        <a:graphicData uri="http://schemas.microsoft.com/office/word/2010/wordprocessingShape">
                          <wps:wsp>
                            <wps:cNvSpPr/>
                            <wps:spPr>
                              <a:xfrm>
                                <a:off x="0" y="0"/>
                                <a:ext cx="2400300" cy="8829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49503" id="Rectangle 1046" o:spid="_x0000_s1026" style="position:absolute;margin-left:-17.4pt;margin-top:23.35pt;width:189pt;height:695.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" fillcolor="#f2f2f2 [3052]" stroked="f" strokeweight="1pt"/>
                  </w:pict>
                </mc:Fallback>
              </mc:AlternateContent>
            </w:r>
          </w:p>
          <w:p w14:paraId="7BAF68F9" w14:textId="77777777" w:rsidR="00192B87" w:rsidRDefault="00192B87" w:rsidP="003C51CD">
            <w:pPr>
              <w:pStyle w:val="Bullets"/>
              <w:numPr>
                <w:ilvl w:val="0"/>
                <w:numId w:val="0"/>
              </w:numPr>
              <w:ind w:left="360" w:hanging="360"/>
              <w:rPr>
                <w:b/>
                <w:bCs/>
              </w:rPr>
            </w:pPr>
          </w:p>
          <w:p w14:paraId="7F87AE1D" w14:textId="6A4D04F9" w:rsidR="00CA5F41" w:rsidRDefault="00192B87" w:rsidP="003C51CD">
            <w:pPr>
              <w:pStyle w:val="Bullets"/>
              <w:numPr>
                <w:ilvl w:val="0"/>
                <w:numId w:val="0"/>
              </w:numPr>
              <w:ind w:left="360" w:hanging="360"/>
              <w:rPr>
                <w:b/>
                <w:bCs/>
              </w:rPr>
            </w:pPr>
            <w:r>
              <w:rPr>
                <w:b/>
                <w:bCs/>
              </w:rPr>
              <w:t xml:space="preserve">      </w:t>
            </w:r>
            <w:r w:rsidR="00CA5F41">
              <w:rPr>
                <w:noProof/>
              </w:rPr>
              <w:drawing>
                <wp:inline distT="0" distB="0" distL="0" distR="0" wp14:anchorId="52C7BADE" wp14:editId="486A062B">
                  <wp:extent cx="1562100" cy="2082800"/>
                  <wp:effectExtent l="0" t="0" r="0" b="0"/>
                  <wp:docPr id="1041" name="Picture 1041" descr="Neural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al network - Wikipe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2100" cy="2082800"/>
                          </a:xfrm>
                          <a:prstGeom prst="rect">
                            <a:avLst/>
                          </a:prstGeom>
                          <a:noFill/>
                          <a:ln>
                            <a:noFill/>
                          </a:ln>
                        </pic:spPr>
                      </pic:pic>
                    </a:graphicData>
                  </a:graphic>
                </wp:inline>
              </w:drawing>
            </w:r>
          </w:p>
          <w:p w14:paraId="27C4BE98" w14:textId="41D0838B" w:rsidR="001358FF" w:rsidRDefault="001358FF" w:rsidP="003C51CD">
            <w:pPr>
              <w:pStyle w:val="Bullets"/>
              <w:numPr>
                <w:ilvl w:val="0"/>
                <w:numId w:val="0"/>
              </w:numPr>
              <w:ind w:left="360" w:hanging="360"/>
              <w:rPr>
                <w:b/>
                <w:bCs/>
              </w:rPr>
            </w:pPr>
          </w:p>
          <w:p w14:paraId="7753396B" w14:textId="4ECEBA7A" w:rsidR="001358FF" w:rsidRDefault="001358FF" w:rsidP="003C51CD">
            <w:pPr>
              <w:pStyle w:val="Bullets"/>
              <w:numPr>
                <w:ilvl w:val="0"/>
                <w:numId w:val="0"/>
              </w:numPr>
              <w:ind w:left="360" w:hanging="360"/>
              <w:rPr>
                <w:b/>
                <w:bCs/>
              </w:rPr>
            </w:pPr>
          </w:p>
          <w:p w14:paraId="6BD4B6DB" w14:textId="5A77D5E9" w:rsidR="001358FF" w:rsidRDefault="001358FF" w:rsidP="003C51CD">
            <w:pPr>
              <w:pStyle w:val="Bullets"/>
              <w:numPr>
                <w:ilvl w:val="0"/>
                <w:numId w:val="0"/>
              </w:numPr>
              <w:ind w:left="360" w:hanging="360"/>
              <w:rPr>
                <w:b/>
                <w:bCs/>
              </w:rPr>
            </w:pPr>
          </w:p>
          <w:p w14:paraId="42562A47" w14:textId="0AC5CA7F" w:rsidR="001358FF" w:rsidRDefault="001358FF" w:rsidP="003C51CD">
            <w:pPr>
              <w:pStyle w:val="Bullets"/>
              <w:numPr>
                <w:ilvl w:val="0"/>
                <w:numId w:val="0"/>
              </w:numPr>
              <w:ind w:left="360" w:hanging="360"/>
              <w:rPr>
                <w:b/>
                <w:bCs/>
              </w:rPr>
            </w:pPr>
          </w:p>
          <w:p w14:paraId="60F62A59" w14:textId="5EC38BB8" w:rsidR="001358FF" w:rsidRDefault="001358FF" w:rsidP="003C51CD">
            <w:pPr>
              <w:pStyle w:val="Bullets"/>
              <w:numPr>
                <w:ilvl w:val="0"/>
                <w:numId w:val="0"/>
              </w:numPr>
              <w:ind w:left="360" w:hanging="360"/>
              <w:rPr>
                <w:b/>
                <w:bCs/>
              </w:rPr>
            </w:pPr>
          </w:p>
          <w:p w14:paraId="0ED4078F" w14:textId="7732BA22" w:rsidR="001358FF" w:rsidRDefault="001358FF" w:rsidP="003C51CD">
            <w:pPr>
              <w:pStyle w:val="Bullets"/>
              <w:numPr>
                <w:ilvl w:val="0"/>
                <w:numId w:val="0"/>
              </w:numPr>
              <w:ind w:left="360" w:hanging="360"/>
              <w:rPr>
                <w:b/>
                <w:bCs/>
              </w:rPr>
            </w:pPr>
          </w:p>
          <w:p w14:paraId="16347F75" w14:textId="77777777" w:rsidR="00D46CD7" w:rsidRDefault="00D46CD7" w:rsidP="004873A7">
            <w:pPr>
              <w:pStyle w:val="Bullets"/>
              <w:numPr>
                <w:ilvl w:val="0"/>
                <w:numId w:val="0"/>
              </w:numPr>
              <w:ind w:left="360" w:hanging="360"/>
              <w:rPr>
                <w:b/>
                <w:bCs/>
              </w:rPr>
            </w:pPr>
          </w:p>
          <w:p w14:paraId="67C7685E" w14:textId="77777777" w:rsidR="00D46CD7" w:rsidRDefault="00D46CD7" w:rsidP="004873A7">
            <w:pPr>
              <w:pStyle w:val="Bullets"/>
              <w:numPr>
                <w:ilvl w:val="0"/>
                <w:numId w:val="0"/>
              </w:numPr>
              <w:ind w:left="360" w:hanging="360"/>
              <w:rPr>
                <w:b/>
                <w:bCs/>
              </w:rPr>
            </w:pPr>
          </w:p>
          <w:p w14:paraId="3F07B3FF" w14:textId="77777777" w:rsidR="00D46CD7" w:rsidRDefault="00D46CD7" w:rsidP="004873A7">
            <w:pPr>
              <w:pStyle w:val="Bullets"/>
              <w:numPr>
                <w:ilvl w:val="0"/>
                <w:numId w:val="0"/>
              </w:numPr>
              <w:ind w:left="360" w:hanging="360"/>
              <w:rPr>
                <w:b/>
                <w:bCs/>
              </w:rPr>
            </w:pPr>
          </w:p>
          <w:p w14:paraId="4952BF99" w14:textId="77777777" w:rsidR="00D46CD7" w:rsidRDefault="00D46CD7" w:rsidP="004873A7">
            <w:pPr>
              <w:pStyle w:val="Bullets"/>
              <w:numPr>
                <w:ilvl w:val="0"/>
                <w:numId w:val="0"/>
              </w:numPr>
              <w:ind w:left="360" w:hanging="360"/>
              <w:rPr>
                <w:b/>
                <w:bCs/>
              </w:rPr>
            </w:pPr>
          </w:p>
          <w:p w14:paraId="6F76505B" w14:textId="77777777" w:rsidR="00D46CD7" w:rsidRDefault="00D46CD7" w:rsidP="004873A7">
            <w:pPr>
              <w:pStyle w:val="Bullets"/>
              <w:numPr>
                <w:ilvl w:val="0"/>
                <w:numId w:val="0"/>
              </w:numPr>
              <w:ind w:left="360" w:hanging="360"/>
              <w:rPr>
                <w:b/>
                <w:bCs/>
              </w:rPr>
            </w:pPr>
          </w:p>
          <w:p w14:paraId="7016DAB2" w14:textId="77777777" w:rsidR="00D46CD7" w:rsidRDefault="00D46CD7" w:rsidP="004873A7">
            <w:pPr>
              <w:pStyle w:val="Bullets"/>
              <w:numPr>
                <w:ilvl w:val="0"/>
                <w:numId w:val="0"/>
              </w:numPr>
              <w:ind w:left="360" w:hanging="360"/>
              <w:rPr>
                <w:b/>
                <w:bCs/>
              </w:rPr>
            </w:pPr>
          </w:p>
          <w:p w14:paraId="5F56C69C" w14:textId="77777777" w:rsidR="00D46CD7" w:rsidRDefault="00D46CD7" w:rsidP="004873A7">
            <w:pPr>
              <w:pStyle w:val="Bullets"/>
              <w:numPr>
                <w:ilvl w:val="0"/>
                <w:numId w:val="0"/>
              </w:numPr>
              <w:ind w:left="360" w:hanging="360"/>
              <w:rPr>
                <w:b/>
                <w:bCs/>
              </w:rPr>
            </w:pPr>
          </w:p>
          <w:p w14:paraId="7DDE93A1" w14:textId="77777777" w:rsidR="00D46CD7" w:rsidRDefault="00D46CD7" w:rsidP="004873A7">
            <w:pPr>
              <w:pStyle w:val="Bullets"/>
              <w:numPr>
                <w:ilvl w:val="0"/>
                <w:numId w:val="0"/>
              </w:numPr>
              <w:ind w:left="360" w:hanging="360"/>
              <w:rPr>
                <w:b/>
                <w:bCs/>
              </w:rPr>
            </w:pPr>
          </w:p>
          <w:p w14:paraId="4BA9DA1F" w14:textId="77777777" w:rsidR="00D46CD7" w:rsidRDefault="00D46CD7" w:rsidP="004873A7">
            <w:pPr>
              <w:pStyle w:val="Bullets"/>
              <w:numPr>
                <w:ilvl w:val="0"/>
                <w:numId w:val="0"/>
              </w:numPr>
              <w:ind w:left="360" w:hanging="360"/>
              <w:rPr>
                <w:b/>
                <w:bCs/>
              </w:rPr>
            </w:pPr>
          </w:p>
          <w:p w14:paraId="7ED315C2" w14:textId="77777777" w:rsidR="00D46CD7" w:rsidRDefault="00D46CD7" w:rsidP="004873A7">
            <w:pPr>
              <w:pStyle w:val="Bullets"/>
              <w:numPr>
                <w:ilvl w:val="0"/>
                <w:numId w:val="0"/>
              </w:numPr>
              <w:ind w:left="360" w:hanging="360"/>
              <w:rPr>
                <w:b/>
                <w:bCs/>
              </w:rPr>
            </w:pPr>
          </w:p>
          <w:p w14:paraId="4DB6C79D" w14:textId="77777777" w:rsidR="00D46CD7" w:rsidRDefault="00D46CD7" w:rsidP="004873A7">
            <w:pPr>
              <w:pStyle w:val="Bullets"/>
              <w:numPr>
                <w:ilvl w:val="0"/>
                <w:numId w:val="0"/>
              </w:numPr>
              <w:ind w:left="360" w:hanging="360"/>
              <w:rPr>
                <w:b/>
                <w:bCs/>
              </w:rPr>
            </w:pPr>
          </w:p>
          <w:p w14:paraId="4E9F1BB1" w14:textId="77777777" w:rsidR="00D46CD7" w:rsidRDefault="00D46CD7" w:rsidP="004873A7">
            <w:pPr>
              <w:pStyle w:val="Bullets"/>
              <w:numPr>
                <w:ilvl w:val="0"/>
                <w:numId w:val="0"/>
              </w:numPr>
              <w:ind w:left="360" w:hanging="360"/>
              <w:rPr>
                <w:b/>
                <w:bCs/>
              </w:rPr>
            </w:pPr>
          </w:p>
          <w:p w14:paraId="2997B170" w14:textId="77777777" w:rsidR="00D46CD7" w:rsidRDefault="00D46CD7" w:rsidP="004873A7">
            <w:pPr>
              <w:pStyle w:val="Bullets"/>
              <w:numPr>
                <w:ilvl w:val="0"/>
                <w:numId w:val="0"/>
              </w:numPr>
              <w:ind w:left="360" w:hanging="360"/>
              <w:rPr>
                <w:b/>
                <w:bCs/>
              </w:rPr>
            </w:pPr>
          </w:p>
          <w:p w14:paraId="0E872D6D" w14:textId="77777777" w:rsidR="00D46CD7" w:rsidRDefault="00D46CD7" w:rsidP="004873A7">
            <w:pPr>
              <w:pStyle w:val="Bullets"/>
              <w:numPr>
                <w:ilvl w:val="0"/>
                <w:numId w:val="0"/>
              </w:numPr>
              <w:ind w:left="360" w:hanging="360"/>
              <w:rPr>
                <w:b/>
                <w:bCs/>
              </w:rPr>
            </w:pPr>
          </w:p>
          <w:p w14:paraId="0D752BBF" w14:textId="77777777" w:rsidR="00D46CD7" w:rsidRDefault="00D46CD7" w:rsidP="004873A7">
            <w:pPr>
              <w:pStyle w:val="Bullets"/>
              <w:numPr>
                <w:ilvl w:val="0"/>
                <w:numId w:val="0"/>
              </w:numPr>
              <w:ind w:left="360" w:hanging="360"/>
              <w:rPr>
                <w:b/>
                <w:bCs/>
              </w:rPr>
            </w:pPr>
          </w:p>
          <w:p w14:paraId="4436E4A5" w14:textId="77777777" w:rsidR="00D46CD7" w:rsidRDefault="00D46CD7" w:rsidP="004873A7">
            <w:pPr>
              <w:pStyle w:val="Bullets"/>
              <w:numPr>
                <w:ilvl w:val="0"/>
                <w:numId w:val="0"/>
              </w:numPr>
              <w:ind w:left="360" w:hanging="360"/>
              <w:rPr>
                <w:b/>
                <w:bCs/>
              </w:rPr>
            </w:pPr>
          </w:p>
          <w:p w14:paraId="3BDF830A" w14:textId="77777777" w:rsidR="00D46CD7" w:rsidRDefault="00D46CD7" w:rsidP="004873A7">
            <w:pPr>
              <w:pStyle w:val="Bullets"/>
              <w:numPr>
                <w:ilvl w:val="0"/>
                <w:numId w:val="0"/>
              </w:numPr>
              <w:ind w:left="360" w:hanging="360"/>
              <w:rPr>
                <w:b/>
                <w:bCs/>
              </w:rPr>
            </w:pPr>
          </w:p>
          <w:p w14:paraId="50284D03" w14:textId="77777777" w:rsidR="00D46CD7" w:rsidRDefault="00D46CD7" w:rsidP="004873A7">
            <w:pPr>
              <w:pStyle w:val="Bullets"/>
              <w:numPr>
                <w:ilvl w:val="0"/>
                <w:numId w:val="0"/>
              </w:numPr>
              <w:ind w:left="360" w:hanging="360"/>
              <w:rPr>
                <w:b/>
                <w:bCs/>
              </w:rPr>
            </w:pPr>
          </w:p>
          <w:p w14:paraId="0DE13515" w14:textId="77777777" w:rsidR="00D46CD7" w:rsidRDefault="00D46CD7" w:rsidP="004873A7">
            <w:pPr>
              <w:pStyle w:val="Bullets"/>
              <w:numPr>
                <w:ilvl w:val="0"/>
                <w:numId w:val="0"/>
              </w:numPr>
              <w:ind w:left="360" w:hanging="360"/>
              <w:rPr>
                <w:b/>
                <w:bCs/>
              </w:rPr>
            </w:pPr>
          </w:p>
          <w:p w14:paraId="7F07CEF6" w14:textId="77777777" w:rsidR="00D46CD7" w:rsidRDefault="00D46CD7" w:rsidP="004873A7">
            <w:pPr>
              <w:pStyle w:val="Bullets"/>
              <w:numPr>
                <w:ilvl w:val="0"/>
                <w:numId w:val="0"/>
              </w:numPr>
              <w:ind w:left="360" w:hanging="360"/>
              <w:rPr>
                <w:b/>
                <w:bCs/>
              </w:rPr>
            </w:pPr>
          </w:p>
          <w:p w14:paraId="12BB1704" w14:textId="499CA1EF" w:rsidR="00D46CD7" w:rsidRDefault="00D46CD7" w:rsidP="004873A7">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8512" behindDoc="1" locked="0" layoutInCell="1" allowOverlap="1" wp14:anchorId="0CA0E0F7" wp14:editId="267B8C7E">
                      <wp:simplePos x="0" y="0"/>
                      <wp:positionH relativeFrom="column">
                        <wp:posOffset>-234315</wp:posOffset>
                      </wp:positionH>
                      <wp:positionV relativeFrom="paragraph">
                        <wp:posOffset>-8255</wp:posOffset>
                      </wp:positionV>
                      <wp:extent cx="2400300" cy="8930640"/>
                      <wp:effectExtent l="0" t="0" r="0" b="3810"/>
                      <wp:wrapNone/>
                      <wp:docPr id="1050" name="Rectangle 1050"/>
                      <wp:cNvGraphicFramePr/>
                      <a:graphic xmlns:a="http://schemas.openxmlformats.org/drawingml/2006/main">
                        <a:graphicData uri="http://schemas.microsoft.com/office/word/2010/wordprocessingShape">
                          <wps:wsp>
                            <wps:cNvSpPr/>
                            <wps:spPr>
                              <a:xfrm>
                                <a:off x="0" y="0"/>
                                <a:ext cx="2400300" cy="89306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FF1B7" id="Rectangle 1050" o:spid="_x0000_s1026" style="position:absolute;margin-left:-18.45pt;margin-top:-.65pt;width:189pt;height:703.2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" fillcolor="#f2f2f2 [3052]" stroked="f" strokeweight="1pt"/>
                  </w:pict>
                </mc:Fallback>
              </mc:AlternateContent>
            </w:r>
          </w:p>
          <w:p w14:paraId="68BF6984" w14:textId="60D852BD" w:rsidR="00D46CD7" w:rsidRDefault="00D46CD7" w:rsidP="004873A7">
            <w:pPr>
              <w:pStyle w:val="Bullets"/>
              <w:numPr>
                <w:ilvl w:val="0"/>
                <w:numId w:val="0"/>
              </w:numPr>
              <w:ind w:left="360" w:hanging="360"/>
              <w:rPr>
                <w:b/>
                <w:bCs/>
              </w:rPr>
            </w:pPr>
          </w:p>
          <w:p w14:paraId="022DE3ED" w14:textId="5E49A06F" w:rsidR="001358FF" w:rsidRDefault="001358FF" w:rsidP="004873A7">
            <w:pPr>
              <w:pStyle w:val="Bullets"/>
              <w:numPr>
                <w:ilvl w:val="0"/>
                <w:numId w:val="0"/>
              </w:numPr>
              <w:ind w:left="360" w:hanging="360"/>
              <w:rPr>
                <w:b/>
                <w:bCs/>
              </w:rPr>
            </w:pPr>
            <w:r>
              <w:rPr>
                <w:b/>
                <w:bCs/>
              </w:rPr>
              <w:t>Confusion Matrix</w:t>
            </w:r>
          </w:p>
          <w:p w14:paraId="17AB6C5D" w14:textId="77777777" w:rsidR="001358FF" w:rsidRDefault="001358FF" w:rsidP="003C51CD">
            <w:pPr>
              <w:pStyle w:val="Bullets"/>
              <w:numPr>
                <w:ilvl w:val="0"/>
                <w:numId w:val="0"/>
              </w:numPr>
              <w:ind w:left="360" w:hanging="360"/>
              <w:rPr>
                <w:b/>
                <w:bCs/>
              </w:rPr>
            </w:pPr>
          </w:p>
          <w:p w14:paraId="24E31535" w14:textId="03DE72A4" w:rsidR="001358FF" w:rsidRDefault="001358FF" w:rsidP="003C51CD">
            <w:pPr>
              <w:pStyle w:val="Bullets"/>
              <w:numPr>
                <w:ilvl w:val="0"/>
                <w:numId w:val="0"/>
              </w:numPr>
              <w:ind w:left="360" w:hanging="360"/>
              <w:rPr>
                <w:b/>
                <w:bCs/>
              </w:rPr>
            </w:pPr>
            <w:r w:rsidRPr="001358FF">
              <w:rPr>
                <w:b/>
                <w:bCs/>
                <w:noProof/>
              </w:rPr>
              <w:drawing>
                <wp:inline distT="0" distB="0" distL="0" distR="0" wp14:anchorId="5CDED152" wp14:editId="6CC994B0">
                  <wp:extent cx="1920240" cy="2008505"/>
                  <wp:effectExtent l="0" t="0" r="381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20240" cy="2008505"/>
                          </a:xfrm>
                          <a:prstGeom prst="rect">
                            <a:avLst/>
                          </a:prstGeom>
                        </pic:spPr>
                      </pic:pic>
                    </a:graphicData>
                  </a:graphic>
                </wp:inline>
              </w:drawing>
            </w:r>
          </w:p>
          <w:p w14:paraId="07E0A0F3" w14:textId="4F8B3390" w:rsidR="00CB216D" w:rsidRDefault="00CB216D" w:rsidP="003C51CD">
            <w:pPr>
              <w:pStyle w:val="Bullets"/>
              <w:numPr>
                <w:ilvl w:val="0"/>
                <w:numId w:val="0"/>
              </w:numPr>
              <w:ind w:left="360" w:hanging="360"/>
              <w:rPr>
                <w:b/>
                <w:bCs/>
              </w:rPr>
            </w:pPr>
          </w:p>
          <w:p w14:paraId="2A45F860" w14:textId="59564547" w:rsidR="00CB216D" w:rsidRDefault="00CB216D" w:rsidP="003C51CD">
            <w:pPr>
              <w:pStyle w:val="Bullets"/>
              <w:numPr>
                <w:ilvl w:val="0"/>
                <w:numId w:val="0"/>
              </w:numPr>
              <w:ind w:left="360" w:hanging="360"/>
              <w:rPr>
                <w:b/>
                <w:bCs/>
              </w:rPr>
            </w:pPr>
          </w:p>
          <w:p w14:paraId="5DAC9CCB" w14:textId="4207F615" w:rsidR="00CB216D" w:rsidRDefault="00CB216D" w:rsidP="003C51CD">
            <w:pPr>
              <w:pStyle w:val="Bullets"/>
              <w:numPr>
                <w:ilvl w:val="0"/>
                <w:numId w:val="0"/>
              </w:numPr>
              <w:ind w:left="360" w:hanging="360"/>
              <w:rPr>
                <w:b/>
                <w:bCs/>
              </w:rPr>
            </w:pPr>
          </w:p>
          <w:p w14:paraId="46785168" w14:textId="10D7CB17" w:rsidR="00CB216D" w:rsidRDefault="00CB216D" w:rsidP="003C51CD">
            <w:pPr>
              <w:pStyle w:val="Bullets"/>
              <w:numPr>
                <w:ilvl w:val="0"/>
                <w:numId w:val="0"/>
              </w:numPr>
              <w:ind w:left="360" w:hanging="360"/>
              <w:rPr>
                <w:b/>
                <w:bCs/>
              </w:rPr>
            </w:pPr>
          </w:p>
          <w:p w14:paraId="20C20436" w14:textId="1B557FB0" w:rsidR="00CB216D" w:rsidRDefault="00CB216D" w:rsidP="003C51CD">
            <w:pPr>
              <w:pStyle w:val="Bullets"/>
              <w:numPr>
                <w:ilvl w:val="0"/>
                <w:numId w:val="0"/>
              </w:numPr>
              <w:ind w:left="360" w:hanging="360"/>
              <w:rPr>
                <w:b/>
                <w:bCs/>
              </w:rPr>
            </w:pPr>
          </w:p>
          <w:p w14:paraId="3A10343E" w14:textId="77777777" w:rsidR="00D46CD7" w:rsidRDefault="00D46CD7" w:rsidP="003C51CD">
            <w:pPr>
              <w:pStyle w:val="Bullets"/>
              <w:numPr>
                <w:ilvl w:val="0"/>
                <w:numId w:val="0"/>
              </w:numPr>
              <w:ind w:left="360" w:hanging="360"/>
              <w:rPr>
                <w:b/>
                <w:bCs/>
              </w:rPr>
            </w:pPr>
          </w:p>
          <w:p w14:paraId="02E64772" w14:textId="0D6CCF8E" w:rsidR="00CB216D" w:rsidRDefault="00CB216D" w:rsidP="009C620E">
            <w:pPr>
              <w:pStyle w:val="Bullets"/>
              <w:numPr>
                <w:ilvl w:val="0"/>
                <w:numId w:val="0"/>
              </w:numPr>
              <w:rPr>
                <w:b/>
                <w:bCs/>
              </w:rPr>
            </w:pPr>
            <w:r w:rsidRPr="00CB216D">
              <w:rPr>
                <w:b/>
                <w:bCs/>
                <w:noProof/>
              </w:rPr>
              <w:drawing>
                <wp:inline distT="0" distB="0" distL="0" distR="0" wp14:anchorId="076FC06C" wp14:editId="0C5A18C1">
                  <wp:extent cx="1920240" cy="1318260"/>
                  <wp:effectExtent l="0" t="0" r="381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0240" cy="1318260"/>
                          </a:xfrm>
                          <a:prstGeom prst="rect">
                            <a:avLst/>
                          </a:prstGeom>
                        </pic:spPr>
                      </pic:pic>
                    </a:graphicData>
                  </a:graphic>
                </wp:inline>
              </w:drawing>
            </w:r>
          </w:p>
          <w:p w14:paraId="226341EB" w14:textId="69EDC961" w:rsidR="009C620E" w:rsidRDefault="009C620E" w:rsidP="009C620E">
            <w:pPr>
              <w:pStyle w:val="Bullets"/>
              <w:numPr>
                <w:ilvl w:val="0"/>
                <w:numId w:val="0"/>
              </w:numPr>
              <w:rPr>
                <w:b/>
                <w:bCs/>
              </w:rPr>
            </w:pPr>
          </w:p>
          <w:p w14:paraId="625390C3" w14:textId="3D467528" w:rsidR="009C620E" w:rsidRDefault="009C620E" w:rsidP="009C620E">
            <w:pPr>
              <w:pStyle w:val="Bullets"/>
              <w:numPr>
                <w:ilvl w:val="0"/>
                <w:numId w:val="0"/>
              </w:numPr>
              <w:rPr>
                <w:b/>
                <w:bCs/>
              </w:rPr>
            </w:pPr>
            <w:r>
              <w:rPr>
                <w:b/>
                <w:bCs/>
              </w:rPr>
              <w:t>Confusion matrix</w:t>
            </w:r>
          </w:p>
          <w:p w14:paraId="63892476" w14:textId="29D618BE" w:rsidR="009C620E" w:rsidRDefault="009C620E" w:rsidP="009C620E">
            <w:pPr>
              <w:pStyle w:val="Bullets"/>
              <w:numPr>
                <w:ilvl w:val="0"/>
                <w:numId w:val="0"/>
              </w:numPr>
              <w:rPr>
                <w:b/>
                <w:bCs/>
              </w:rPr>
            </w:pPr>
            <w:r w:rsidRPr="009C620E">
              <w:rPr>
                <w:b/>
                <w:bCs/>
                <w:noProof/>
              </w:rPr>
              <w:drawing>
                <wp:inline distT="0" distB="0" distL="0" distR="0" wp14:anchorId="157FEE8B" wp14:editId="77745E7B">
                  <wp:extent cx="1920240" cy="1974215"/>
                  <wp:effectExtent l="0" t="0" r="3810" b="698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240" cy="1974215"/>
                          </a:xfrm>
                          <a:prstGeom prst="rect">
                            <a:avLst/>
                          </a:prstGeom>
                        </pic:spPr>
                      </pic:pic>
                    </a:graphicData>
                  </a:graphic>
                </wp:inline>
              </w:drawing>
            </w:r>
          </w:p>
          <w:p w14:paraId="4CAD35FE" w14:textId="1AB0F5EF" w:rsidR="001358FF" w:rsidRDefault="001358FF" w:rsidP="003C51CD">
            <w:pPr>
              <w:pStyle w:val="Bullets"/>
              <w:numPr>
                <w:ilvl w:val="0"/>
                <w:numId w:val="0"/>
              </w:numPr>
              <w:ind w:left="360" w:hanging="360"/>
              <w:rPr>
                <w:b/>
                <w:bCs/>
              </w:rPr>
            </w:pPr>
          </w:p>
          <w:p w14:paraId="11D78946" w14:textId="77777777" w:rsidR="00D46CD7" w:rsidRDefault="00D46CD7" w:rsidP="003C51CD">
            <w:pPr>
              <w:pStyle w:val="Bullets"/>
              <w:numPr>
                <w:ilvl w:val="0"/>
                <w:numId w:val="0"/>
              </w:numPr>
              <w:ind w:left="360" w:hanging="360"/>
              <w:rPr>
                <w:b/>
                <w:bCs/>
              </w:rPr>
            </w:pPr>
          </w:p>
          <w:p w14:paraId="1A5C74EB" w14:textId="67FE2E2A" w:rsidR="001358FF" w:rsidRDefault="001358FF" w:rsidP="003C51CD">
            <w:pPr>
              <w:pStyle w:val="Bullets"/>
              <w:numPr>
                <w:ilvl w:val="0"/>
                <w:numId w:val="0"/>
              </w:numPr>
              <w:ind w:left="360" w:hanging="360"/>
              <w:rPr>
                <w:b/>
                <w:bCs/>
              </w:rPr>
            </w:pPr>
          </w:p>
          <w:p w14:paraId="3FB32BAE" w14:textId="77777777" w:rsidR="00AA268D" w:rsidRDefault="00AA268D" w:rsidP="003C51CD">
            <w:pPr>
              <w:pStyle w:val="Bullets"/>
              <w:numPr>
                <w:ilvl w:val="0"/>
                <w:numId w:val="0"/>
              </w:numPr>
              <w:ind w:left="360" w:hanging="360"/>
              <w:rPr>
                <w:b/>
                <w:bCs/>
              </w:rPr>
            </w:pPr>
          </w:p>
          <w:p w14:paraId="25330299" w14:textId="236047E7" w:rsidR="001358FF" w:rsidRDefault="00213F97" w:rsidP="003C51CD">
            <w:pPr>
              <w:pStyle w:val="Bullets"/>
              <w:numPr>
                <w:ilvl w:val="0"/>
                <w:numId w:val="0"/>
              </w:numPr>
              <w:ind w:left="360" w:hanging="360"/>
              <w:rPr>
                <w:b/>
                <w:bCs/>
              </w:rPr>
            </w:pPr>
            <w:r w:rsidRPr="00213F97">
              <w:rPr>
                <w:b/>
                <w:bCs/>
                <w:noProof/>
              </w:rPr>
              <w:drawing>
                <wp:inline distT="0" distB="0" distL="0" distR="0" wp14:anchorId="6156F3A8" wp14:editId="465981A1">
                  <wp:extent cx="1996440" cy="1138555"/>
                  <wp:effectExtent l="0" t="0" r="3810" b="444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04724" cy="1143279"/>
                          </a:xfrm>
                          <a:prstGeom prst="rect">
                            <a:avLst/>
                          </a:prstGeom>
                        </pic:spPr>
                      </pic:pic>
                    </a:graphicData>
                  </a:graphic>
                </wp:inline>
              </w:drawing>
            </w:r>
          </w:p>
          <w:p w14:paraId="2186C5CA" w14:textId="3A682648" w:rsidR="00CA5F41" w:rsidRDefault="00CA5F41" w:rsidP="003C51CD">
            <w:pPr>
              <w:pStyle w:val="Bullets"/>
              <w:numPr>
                <w:ilvl w:val="0"/>
                <w:numId w:val="0"/>
              </w:numPr>
              <w:ind w:left="360" w:hanging="360"/>
              <w:rPr>
                <w:b/>
                <w:bCs/>
              </w:rPr>
            </w:pPr>
          </w:p>
          <w:p w14:paraId="2B708557" w14:textId="77777777" w:rsidR="00CA5F41" w:rsidRDefault="00CA5F41" w:rsidP="003C51CD">
            <w:pPr>
              <w:pStyle w:val="Bullets"/>
              <w:numPr>
                <w:ilvl w:val="0"/>
                <w:numId w:val="0"/>
              </w:numPr>
              <w:ind w:left="360" w:hanging="360"/>
              <w:rPr>
                <w:b/>
                <w:bCs/>
              </w:rPr>
            </w:pPr>
          </w:p>
          <w:p w14:paraId="3225BD95" w14:textId="77777777" w:rsidR="00CA5F41" w:rsidRDefault="00CA5F41" w:rsidP="003C51CD">
            <w:pPr>
              <w:pStyle w:val="Bullets"/>
              <w:numPr>
                <w:ilvl w:val="0"/>
                <w:numId w:val="0"/>
              </w:numPr>
              <w:ind w:left="360" w:hanging="360"/>
              <w:rPr>
                <w:b/>
                <w:bCs/>
              </w:rPr>
            </w:pPr>
          </w:p>
          <w:p w14:paraId="6B1484D4" w14:textId="77777777" w:rsidR="00CA5F41" w:rsidRDefault="00CA5F41" w:rsidP="003C51CD">
            <w:pPr>
              <w:pStyle w:val="Bullets"/>
              <w:numPr>
                <w:ilvl w:val="0"/>
                <w:numId w:val="0"/>
              </w:numPr>
              <w:ind w:left="360" w:hanging="360"/>
              <w:rPr>
                <w:b/>
                <w:bCs/>
              </w:rPr>
            </w:pPr>
          </w:p>
          <w:p w14:paraId="27475B47" w14:textId="77777777" w:rsidR="008358D4" w:rsidRDefault="008358D4" w:rsidP="003C51CD">
            <w:pPr>
              <w:pStyle w:val="Bullets"/>
              <w:numPr>
                <w:ilvl w:val="0"/>
                <w:numId w:val="0"/>
              </w:numPr>
              <w:ind w:left="360" w:hanging="360"/>
              <w:rPr>
                <w:b/>
                <w:bCs/>
              </w:rPr>
            </w:pPr>
          </w:p>
          <w:p w14:paraId="58CFFBC4" w14:textId="77777777" w:rsidR="008358D4" w:rsidRDefault="008358D4" w:rsidP="003C51CD">
            <w:pPr>
              <w:pStyle w:val="Bullets"/>
              <w:numPr>
                <w:ilvl w:val="0"/>
                <w:numId w:val="0"/>
              </w:numPr>
              <w:ind w:left="360" w:hanging="360"/>
              <w:rPr>
                <w:b/>
                <w:bCs/>
              </w:rPr>
            </w:pPr>
          </w:p>
          <w:p w14:paraId="4A81BF26" w14:textId="77777777" w:rsidR="008358D4" w:rsidRDefault="008358D4" w:rsidP="003C51CD">
            <w:pPr>
              <w:pStyle w:val="Bullets"/>
              <w:numPr>
                <w:ilvl w:val="0"/>
                <w:numId w:val="0"/>
              </w:numPr>
              <w:ind w:left="360" w:hanging="360"/>
              <w:rPr>
                <w:b/>
                <w:bCs/>
              </w:rPr>
            </w:pPr>
          </w:p>
          <w:p w14:paraId="357D10A0" w14:textId="6E8F0412" w:rsidR="00CA5F41" w:rsidRDefault="00AA268D" w:rsidP="008358D4">
            <w:pPr>
              <w:pStyle w:val="Bullets"/>
              <w:numPr>
                <w:ilvl w:val="0"/>
                <w:numId w:val="0"/>
              </w:numPr>
              <w:rPr>
                <w:b/>
                <w:bCs/>
              </w:rPr>
            </w:pPr>
            <w:r w:rsidRPr="00AA268D">
              <w:rPr>
                <w:b/>
                <w:bCs/>
                <w:noProof/>
              </w:rPr>
              <w:drawing>
                <wp:inline distT="0" distB="0" distL="0" distR="0" wp14:anchorId="74FB03A8" wp14:editId="72CEDB85">
                  <wp:extent cx="1920240" cy="991235"/>
                  <wp:effectExtent l="0" t="0" r="381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20240" cy="991235"/>
                          </a:xfrm>
                          <a:prstGeom prst="rect">
                            <a:avLst/>
                          </a:prstGeom>
                        </pic:spPr>
                      </pic:pic>
                    </a:graphicData>
                  </a:graphic>
                </wp:inline>
              </w:drawing>
            </w:r>
          </w:p>
          <w:p w14:paraId="331CA9F2" w14:textId="77777777" w:rsidR="008358D4" w:rsidRDefault="008358D4" w:rsidP="003C51CD">
            <w:pPr>
              <w:pStyle w:val="Bullets"/>
              <w:numPr>
                <w:ilvl w:val="0"/>
                <w:numId w:val="0"/>
              </w:numPr>
              <w:ind w:left="360" w:hanging="360"/>
              <w:rPr>
                <w:b/>
                <w:bCs/>
              </w:rPr>
            </w:pPr>
          </w:p>
          <w:p w14:paraId="44234A22" w14:textId="77777777" w:rsidR="00733B66" w:rsidRDefault="00733B66" w:rsidP="003C51CD">
            <w:pPr>
              <w:pStyle w:val="Bullets"/>
              <w:numPr>
                <w:ilvl w:val="0"/>
                <w:numId w:val="0"/>
              </w:numPr>
              <w:ind w:left="360" w:hanging="360"/>
              <w:rPr>
                <w:b/>
                <w:bCs/>
              </w:rPr>
            </w:pPr>
          </w:p>
          <w:p w14:paraId="5C4F7F51" w14:textId="77777777" w:rsidR="00733B66" w:rsidRDefault="00733B66" w:rsidP="003C51CD">
            <w:pPr>
              <w:pStyle w:val="Bullets"/>
              <w:numPr>
                <w:ilvl w:val="0"/>
                <w:numId w:val="0"/>
              </w:numPr>
              <w:ind w:left="360" w:hanging="360"/>
              <w:rPr>
                <w:b/>
                <w:bCs/>
              </w:rPr>
            </w:pPr>
          </w:p>
          <w:p w14:paraId="19926C94" w14:textId="77777777" w:rsidR="00733B66" w:rsidRDefault="00733B66" w:rsidP="003C51CD">
            <w:pPr>
              <w:pStyle w:val="Bullets"/>
              <w:numPr>
                <w:ilvl w:val="0"/>
                <w:numId w:val="0"/>
              </w:numPr>
              <w:ind w:left="360" w:hanging="360"/>
              <w:rPr>
                <w:b/>
                <w:bCs/>
              </w:rPr>
            </w:pPr>
          </w:p>
          <w:p w14:paraId="679B1105" w14:textId="77777777" w:rsidR="00733B66" w:rsidRDefault="00733B66" w:rsidP="003C51CD">
            <w:pPr>
              <w:pStyle w:val="Bullets"/>
              <w:numPr>
                <w:ilvl w:val="0"/>
                <w:numId w:val="0"/>
              </w:numPr>
              <w:ind w:left="360" w:hanging="360"/>
              <w:rPr>
                <w:b/>
                <w:bCs/>
              </w:rPr>
            </w:pPr>
          </w:p>
          <w:p w14:paraId="786D1D71" w14:textId="77777777" w:rsidR="00733B66" w:rsidRDefault="00733B66" w:rsidP="003C51CD">
            <w:pPr>
              <w:pStyle w:val="Bullets"/>
              <w:numPr>
                <w:ilvl w:val="0"/>
                <w:numId w:val="0"/>
              </w:numPr>
              <w:ind w:left="360" w:hanging="360"/>
              <w:rPr>
                <w:b/>
                <w:bCs/>
              </w:rPr>
            </w:pPr>
          </w:p>
          <w:p w14:paraId="219154E3" w14:textId="77777777" w:rsidR="00733B66" w:rsidRDefault="00733B66" w:rsidP="003C51CD">
            <w:pPr>
              <w:pStyle w:val="Bullets"/>
              <w:numPr>
                <w:ilvl w:val="0"/>
                <w:numId w:val="0"/>
              </w:numPr>
              <w:ind w:left="360" w:hanging="360"/>
              <w:rPr>
                <w:b/>
                <w:bCs/>
              </w:rPr>
            </w:pPr>
          </w:p>
          <w:p w14:paraId="557DD757" w14:textId="0D0F5DE2" w:rsidR="008358D4" w:rsidRPr="00C86808" w:rsidRDefault="00733B66" w:rsidP="003C51CD">
            <w:pPr>
              <w:pStyle w:val="Bullets"/>
              <w:numPr>
                <w:ilvl w:val="0"/>
                <w:numId w:val="0"/>
              </w:numPr>
              <w:ind w:left="360" w:hanging="360"/>
              <w:rPr>
                <w:b/>
                <w:bCs/>
              </w:rPr>
            </w:pPr>
            <w:r>
              <w:rPr>
                <w:noProof/>
              </w:rPr>
              <w:drawing>
                <wp:inline distT="0" distB="0" distL="0" distR="0" wp14:anchorId="34DEFF04" wp14:editId="04C87BF3">
                  <wp:extent cx="1920240" cy="1438275"/>
                  <wp:effectExtent l="0" t="0" r="3810" b="9525"/>
                  <wp:docPr id="1108" name="Picture 1108" descr="Random fores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ndom forest - Wikiped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20240" cy="1438275"/>
                          </a:xfrm>
                          <a:prstGeom prst="rect">
                            <a:avLst/>
                          </a:prstGeom>
                          <a:noFill/>
                          <a:ln>
                            <a:noFill/>
                          </a:ln>
                        </pic:spPr>
                      </pic:pic>
                    </a:graphicData>
                  </a:graphic>
                </wp:inline>
              </w:drawing>
            </w:r>
          </w:p>
        </w:tc>
        <w:tc>
          <w:tcPr>
            <w:tcW w:w="360" w:type="dxa"/>
            <w:vMerge w:val="restart"/>
          </w:tcPr>
          <w:p w14:paraId="57BB063C" w14:textId="77777777" w:rsidR="008A58A9" w:rsidRPr="004048B0" w:rsidRDefault="008A58A9" w:rsidP="00DC1341">
            <w:pPr>
              <w:pStyle w:val="Heading2"/>
            </w:pPr>
          </w:p>
        </w:tc>
        <w:tc>
          <w:tcPr>
            <w:tcW w:w="7599" w:type="dxa"/>
          </w:tcPr>
          <w:p w14:paraId="3CEB1FA3" w14:textId="05749003" w:rsidR="008A58A9" w:rsidRPr="004048B0" w:rsidRDefault="00373AA1" w:rsidP="00DC1341">
            <w:pPr>
              <w:pStyle w:val="Heading2"/>
            </w:pPr>
            <w:r>
              <w:t>MODEL TUNNING</w:t>
            </w:r>
            <w:r w:rsidR="008A58A9">
              <w:t xml:space="preserve"> </w:t>
            </w:r>
          </w:p>
        </w:tc>
      </w:tr>
      <w:tr w:rsidR="008A58A9" w:rsidRPr="004048B0" w14:paraId="623B66EE" w14:textId="77777777" w:rsidTr="00DC1341">
        <w:trPr>
          <w:trHeight w:val="11808"/>
        </w:trPr>
        <w:tc>
          <w:tcPr>
            <w:tcW w:w="3240" w:type="dxa"/>
            <w:vMerge/>
          </w:tcPr>
          <w:p w14:paraId="0A93D8EB" w14:textId="77777777" w:rsidR="008A58A9" w:rsidRPr="004048B0" w:rsidRDefault="008A58A9" w:rsidP="00DC1341">
            <w:pPr>
              <w:pStyle w:val="Heading3"/>
              <w:rPr>
                <w:lang w:eastAsia="en-AU"/>
              </w:rPr>
            </w:pPr>
          </w:p>
        </w:tc>
        <w:tc>
          <w:tcPr>
            <w:tcW w:w="360" w:type="dxa"/>
            <w:vMerge/>
          </w:tcPr>
          <w:p w14:paraId="64F56624" w14:textId="77777777" w:rsidR="008A58A9" w:rsidRPr="004048B0" w:rsidRDefault="008A58A9" w:rsidP="00DC1341">
            <w:pPr>
              <w:pStyle w:val="Heading2"/>
            </w:pPr>
          </w:p>
        </w:tc>
        <w:tc>
          <w:tcPr>
            <w:tcW w:w="7599" w:type="dxa"/>
          </w:tcPr>
          <w:p w14:paraId="305857E6" w14:textId="1722FD51" w:rsidR="00373AA1" w:rsidRDefault="00373AA1" w:rsidP="00DC1341">
            <w:pPr>
              <w:pStyle w:val="Heading3"/>
            </w:pPr>
            <w:r w:rsidRPr="004048B0">
              <w:rPr>
                <w:lang w:eastAsia="en-AU"/>
              </w:rPr>
              <w:drawing>
                <wp:inline distT="0" distB="0" distL="0" distR="0" wp14:anchorId="345CBD6E" wp14:editId="1A47CBDB">
                  <wp:extent cx="2280971" cy="121920"/>
                  <wp:effectExtent l="0" t="0" r="5080" b="0"/>
                  <wp:docPr id="60" name="Graphic 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355C6AD1" w14:textId="34722BBA" w:rsidR="008A58A9" w:rsidRDefault="00611419" w:rsidP="00DC1341">
            <w:pPr>
              <w:pStyle w:val="Heading3"/>
            </w:pPr>
            <w:r>
              <w:t xml:space="preserve">FASTTEXT - </w:t>
            </w:r>
            <w:r w:rsidR="008A58A9">
              <w:t>approach</w:t>
            </w:r>
            <w:r w:rsidR="008A58A9" w:rsidRPr="004048B0">
              <w:t xml:space="preserve"> </w:t>
            </w:r>
          </w:p>
          <w:p w14:paraId="1B044A2D" w14:textId="77777777" w:rsidR="00A601ED" w:rsidRPr="00A601ED" w:rsidRDefault="00A601ED" w:rsidP="00A601ED"/>
          <w:p w14:paraId="24771FB9" w14:textId="1CB00F92" w:rsidR="00FB454E" w:rsidRDefault="00D55FA6" w:rsidP="00D55FA6">
            <w:pPr>
              <w:pStyle w:val="ListParagraph"/>
              <w:numPr>
                <w:ilvl w:val="0"/>
                <w:numId w:val="32"/>
              </w:numPr>
            </w:pPr>
            <w:r>
              <w:t xml:space="preserve">With Hyper parameters tuning with below code such as EPOC, </w:t>
            </w:r>
            <w:r w:rsidR="008833EA">
              <w:t>Learning</w:t>
            </w:r>
            <w:r>
              <w:t xml:space="preserve"> Rate,</w:t>
            </w:r>
            <w:r w:rsidR="008833EA">
              <w:t xml:space="preserve"> </w:t>
            </w:r>
            <w:proofErr w:type="spellStart"/>
            <w:r>
              <w:t>Wordgrams</w:t>
            </w:r>
            <w:proofErr w:type="spellEnd"/>
            <w:r>
              <w:t xml:space="preserve">, hierarchical </w:t>
            </w:r>
            <w:proofErr w:type="spellStart"/>
            <w:r>
              <w:t>softmax</w:t>
            </w:r>
            <w:proofErr w:type="spellEnd"/>
            <w:r>
              <w:t xml:space="preserve"> and Multi </w:t>
            </w:r>
            <w:proofErr w:type="gramStart"/>
            <w:r>
              <w:t>label(</w:t>
            </w:r>
            <w:proofErr w:type="gramEnd"/>
            <w:r>
              <w:t xml:space="preserve">just tried). </w:t>
            </w:r>
            <w:r w:rsidR="008833EA" w:rsidRPr="00D55FA6">
              <w:t>Training</w:t>
            </w:r>
            <w:r w:rsidRPr="00D55FA6">
              <w:t xml:space="preserve"> with EPOC 300 for both Accident and Potential accident levels</w:t>
            </w:r>
            <w:r w:rsidR="00FB454E">
              <w:t>.</w:t>
            </w:r>
          </w:p>
          <w:p w14:paraId="3D2B052E" w14:textId="77777777" w:rsidR="00B63915" w:rsidRDefault="00B63915" w:rsidP="00B63915">
            <w:pPr>
              <w:pStyle w:val="ListParagraph"/>
            </w:pPr>
          </w:p>
          <w:p w14:paraId="725E7AD9" w14:textId="4F5B120F" w:rsidR="00FB454E" w:rsidRPr="00741C11" w:rsidRDefault="00FB454E" w:rsidP="00741C11">
            <w:pPr>
              <w:pStyle w:val="ListParagraph"/>
              <w:numPr>
                <w:ilvl w:val="0"/>
                <w:numId w:val="32"/>
              </w:numPr>
            </w:pPr>
            <w:r w:rsidRPr="00741C11">
              <w:t xml:space="preserve">With </w:t>
            </w:r>
            <w:proofErr w:type="spellStart"/>
            <w:proofErr w:type="gramStart"/>
            <w:r w:rsidRPr="00741C11">
              <w:t>WordNGrams</w:t>
            </w:r>
            <w:proofErr w:type="spellEnd"/>
            <w:r w:rsidR="00741C11">
              <w:t xml:space="preserve"> :</w:t>
            </w:r>
            <w:proofErr w:type="gramEnd"/>
            <w:r w:rsidR="00741C11">
              <w:t xml:space="preserve"> a</w:t>
            </w:r>
            <w:r w:rsidRPr="00741C11">
              <w:t xml:space="preserve">dding more than '1' </w:t>
            </w:r>
            <w:proofErr w:type="spellStart"/>
            <w:r w:rsidRPr="00741C11">
              <w:t>Wordgram</w:t>
            </w:r>
            <w:proofErr w:type="spellEnd"/>
            <w:r w:rsidRPr="00741C11">
              <w:t xml:space="preserve"> </w:t>
            </w:r>
            <w:r w:rsidR="008833EA" w:rsidRPr="00741C11">
              <w:t>decreasing</w:t>
            </w:r>
            <w:r w:rsidRPr="00741C11">
              <w:t xml:space="preserve"> the accuracy so No effect or improvement adding </w:t>
            </w:r>
            <w:proofErr w:type="spellStart"/>
            <w:r w:rsidRPr="00741C11">
              <w:t>wordgram</w:t>
            </w:r>
            <w:proofErr w:type="spellEnd"/>
            <w:r w:rsidRPr="00741C11">
              <w:t xml:space="preserve"> hyperparameter</w:t>
            </w:r>
          </w:p>
          <w:p w14:paraId="4D9B4ED7" w14:textId="77777777" w:rsidR="00C63BE3" w:rsidRPr="00C63BE3" w:rsidRDefault="00C63BE3" w:rsidP="00C63BE3">
            <w:pPr>
              <w:pStyle w:val="ListParagraph"/>
              <w:rPr>
                <w:b/>
                <w:bCs/>
              </w:rPr>
            </w:pPr>
            <w:r w:rsidRPr="00C63BE3">
              <w:rPr>
                <w:b/>
                <w:bCs/>
              </w:rPr>
              <w:t xml:space="preserve">So far </w:t>
            </w:r>
            <w:proofErr w:type="spellStart"/>
            <w:r w:rsidRPr="00C63BE3">
              <w:rPr>
                <w:b/>
                <w:bCs/>
              </w:rPr>
              <w:t>FastText</w:t>
            </w:r>
            <w:proofErr w:type="spellEnd"/>
            <w:r w:rsidRPr="00C63BE3">
              <w:rPr>
                <w:b/>
                <w:bCs/>
              </w:rPr>
              <w:t xml:space="preserve"> giving the accuracy of</w:t>
            </w:r>
          </w:p>
          <w:p w14:paraId="6F771B82" w14:textId="34B609AA" w:rsidR="00FB454E" w:rsidRDefault="00C63BE3" w:rsidP="00C63BE3">
            <w:pPr>
              <w:pStyle w:val="ListParagraph"/>
              <w:rPr>
                <w:b/>
                <w:bCs/>
              </w:rPr>
            </w:pPr>
            <w:r w:rsidRPr="00C63BE3">
              <w:rPr>
                <w:b/>
                <w:bCs/>
              </w:rPr>
              <w:t>Potential Accident level - 43%</w:t>
            </w:r>
          </w:p>
          <w:p w14:paraId="469D9DC4" w14:textId="77777777" w:rsidR="00DB5683" w:rsidRPr="00C63BE3" w:rsidRDefault="00DB5683" w:rsidP="00C63BE3">
            <w:pPr>
              <w:pStyle w:val="ListParagraph"/>
              <w:rPr>
                <w:b/>
                <w:bCs/>
              </w:rPr>
            </w:pPr>
          </w:p>
          <w:p w14:paraId="45A299CE" w14:textId="42CDE168" w:rsidR="00D55FA6" w:rsidRDefault="00611419" w:rsidP="00FB454E">
            <w:pPr>
              <w:pStyle w:val="ListParagraph"/>
            </w:pPr>
            <w:r w:rsidRPr="00611419">
              <w:rPr>
                <w:noProof/>
              </w:rPr>
              <w:drawing>
                <wp:inline distT="0" distB="0" distL="0" distR="0" wp14:anchorId="6F4D1DA2" wp14:editId="4F645B56">
                  <wp:extent cx="4688205" cy="24796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8205" cy="2479675"/>
                          </a:xfrm>
                          <a:prstGeom prst="rect">
                            <a:avLst/>
                          </a:prstGeom>
                        </pic:spPr>
                      </pic:pic>
                    </a:graphicData>
                  </a:graphic>
                </wp:inline>
              </w:drawing>
            </w:r>
          </w:p>
          <w:p w14:paraId="3F0A1E09" w14:textId="5E891488" w:rsidR="00A601ED" w:rsidRDefault="009753A7" w:rsidP="00A601ED">
            <w:pPr>
              <w:pStyle w:val="Heading3"/>
            </w:pPr>
            <w:r w:rsidRPr="004048B0">
              <w:rPr>
                <w:lang w:eastAsia="en-AU"/>
              </w:rPr>
              <w:drawing>
                <wp:inline distT="0" distB="0" distL="0" distR="0" wp14:anchorId="4BE591D4" wp14:editId="5810D6B8">
                  <wp:extent cx="2280971" cy="121920"/>
                  <wp:effectExtent l="0" t="0" r="5080" b="0"/>
                  <wp:docPr id="1038" name="Graphic 103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62407B18" w14:textId="3C894AE9" w:rsidR="008A58A9" w:rsidRDefault="00A601ED" w:rsidP="00D542FE">
            <w:pPr>
              <w:pStyle w:val="Heading3"/>
            </w:pPr>
            <w:r>
              <w:t>LSTM - approach</w:t>
            </w:r>
            <w:r w:rsidRPr="004048B0">
              <w:t xml:space="preserve"> </w:t>
            </w:r>
          </w:p>
          <w:p w14:paraId="7A0B9D90" w14:textId="2AA8A41C" w:rsidR="008750E2" w:rsidRDefault="008750E2" w:rsidP="008750E2"/>
          <w:p w14:paraId="6344C402" w14:textId="77777777" w:rsidR="008750E2" w:rsidRDefault="008750E2" w:rsidP="008750E2">
            <w:r>
              <w:t>A common LSTM unit is composed of a cell, an input gate, an output gate and a forget gate. The cell remembers values over arbitrary time intervals and the three gates regulate the flow of information into and out of the cell.</w:t>
            </w:r>
          </w:p>
          <w:p w14:paraId="602069ED" w14:textId="77777777" w:rsidR="008750E2" w:rsidRDefault="008750E2" w:rsidP="008750E2"/>
          <w:p w14:paraId="22AC9752" w14:textId="08E4CF83" w:rsidR="008750E2" w:rsidRDefault="008750E2" w:rsidP="008750E2">
            <w:r>
              <w:t xml:space="preserve">LSTM networks are well-suited to classifying, </w:t>
            </w:r>
            <w:proofErr w:type="gramStart"/>
            <w:r>
              <w:t>processing</w:t>
            </w:r>
            <w:proofErr w:type="gramEnd"/>
            <w:r>
              <w:t xml:space="preserve"> and making predictions based on time series data, since there can be lags of unknown duration between important events in a time series. LSTMs were developed to deal with the vanishing gradient problem that can be encountered when training traditional RNNs. Relative insensitivity to gap length is an advantage of LSTM over RNNs, hidden Markov models and other sequence learning methods in numerous applications.</w:t>
            </w:r>
          </w:p>
          <w:p w14:paraId="4CF98F42" w14:textId="1CF9B96F" w:rsidR="002C13A3" w:rsidRDefault="002C13A3" w:rsidP="008750E2"/>
          <w:p w14:paraId="334BA4BA" w14:textId="77FB3F65" w:rsidR="002C13A3" w:rsidRDefault="002C13A3" w:rsidP="008750E2"/>
          <w:p w14:paraId="7CBBFEFF" w14:textId="77777777" w:rsidR="002C13A3" w:rsidRPr="008750E2" w:rsidRDefault="002C13A3" w:rsidP="008750E2"/>
          <w:p w14:paraId="3DA792FC" w14:textId="77777777" w:rsidR="008A58A9" w:rsidRDefault="008A58A9" w:rsidP="003E431C"/>
          <w:p w14:paraId="67CCB1AB" w14:textId="0E2A4F67" w:rsidR="003E431C" w:rsidRPr="001D77AB" w:rsidRDefault="001D77AB" w:rsidP="003E431C">
            <w:pPr>
              <w:rPr>
                <w:b/>
                <w:bCs/>
              </w:rPr>
            </w:pPr>
            <w:r w:rsidRPr="001D77AB">
              <w:rPr>
                <w:b/>
                <w:bCs/>
              </w:rPr>
              <w:t>Summary:</w:t>
            </w:r>
          </w:p>
          <w:p w14:paraId="633E2243" w14:textId="447EDDCC" w:rsidR="003E431C" w:rsidRDefault="00AE4F4B" w:rsidP="003E431C">
            <w:r w:rsidRPr="00AE4F4B">
              <w:rPr>
                <w:noProof/>
              </w:rPr>
              <w:drawing>
                <wp:inline distT="0" distB="0" distL="0" distR="0" wp14:anchorId="0801D290" wp14:editId="190A40F0">
                  <wp:extent cx="3773805" cy="221173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4583" cy="2212193"/>
                          </a:xfrm>
                          <a:prstGeom prst="rect">
                            <a:avLst/>
                          </a:prstGeom>
                        </pic:spPr>
                      </pic:pic>
                    </a:graphicData>
                  </a:graphic>
                </wp:inline>
              </w:drawing>
            </w:r>
          </w:p>
          <w:p w14:paraId="520FC030" w14:textId="414CCC8D" w:rsidR="00A60BAD" w:rsidRDefault="00A60BAD" w:rsidP="003E431C"/>
          <w:p w14:paraId="3A501244" w14:textId="3C251D9C" w:rsidR="00A60BAD" w:rsidRPr="002C5CD8" w:rsidRDefault="002C5CD8" w:rsidP="003E431C">
            <w:pPr>
              <w:rPr>
                <w:b/>
                <w:bCs/>
                <w:u w:val="single"/>
              </w:rPr>
            </w:pPr>
            <w:r w:rsidRPr="002C5CD8">
              <w:rPr>
                <w:b/>
                <w:bCs/>
                <w:u w:val="single"/>
              </w:rPr>
              <w:t>Approach</w:t>
            </w:r>
          </w:p>
          <w:p w14:paraId="3312FF6F" w14:textId="6A08E61C" w:rsidR="00A60BAD" w:rsidRDefault="00A60BAD" w:rsidP="003E431C"/>
          <w:p w14:paraId="5417CE44" w14:textId="0B9FDE77" w:rsidR="002C5CD8" w:rsidRDefault="002C5CD8" w:rsidP="002C5CD8">
            <w:pPr>
              <w:pStyle w:val="ListParagraph"/>
              <w:numPr>
                <w:ilvl w:val="0"/>
                <w:numId w:val="33"/>
              </w:numPr>
            </w:pPr>
            <w:r>
              <w:t xml:space="preserve">Steps </w:t>
            </w:r>
            <w:proofErr w:type="gramStart"/>
            <w:r>
              <w:t>used  :</w:t>
            </w:r>
            <w:proofErr w:type="gramEnd"/>
          </w:p>
          <w:p w14:paraId="3B8BF82A" w14:textId="77777777" w:rsidR="00C40AD7" w:rsidRDefault="00C40AD7" w:rsidP="002C5CD8">
            <w:pPr>
              <w:pStyle w:val="ListParagraph"/>
              <w:numPr>
                <w:ilvl w:val="0"/>
                <w:numId w:val="34"/>
              </w:numPr>
            </w:pPr>
            <w:r w:rsidRPr="00C40AD7">
              <w:t>Adding the Bidirectional LSTM layer with 128 units</w:t>
            </w:r>
          </w:p>
          <w:p w14:paraId="030F53B1" w14:textId="77777777" w:rsidR="00C40AD7" w:rsidRDefault="00C40AD7" w:rsidP="002C5CD8">
            <w:pPr>
              <w:pStyle w:val="ListParagraph"/>
              <w:numPr>
                <w:ilvl w:val="0"/>
                <w:numId w:val="34"/>
              </w:numPr>
            </w:pPr>
            <w:r w:rsidRPr="00C40AD7">
              <w:t>Adding global pooling to make it 1D</w:t>
            </w:r>
          </w:p>
          <w:p w14:paraId="63C956A5" w14:textId="6DFFB253" w:rsidR="00F44B88" w:rsidRDefault="00F44B88" w:rsidP="00F44B88">
            <w:pPr>
              <w:pStyle w:val="ListParagraph"/>
              <w:numPr>
                <w:ilvl w:val="0"/>
                <w:numId w:val="34"/>
              </w:numPr>
            </w:pPr>
            <w:r w:rsidRPr="00F44B88">
              <w:t>Adding dropout to avoid overfitting</w:t>
            </w:r>
          </w:p>
          <w:p w14:paraId="056913C4" w14:textId="0DC9E925" w:rsidR="00F97046" w:rsidRDefault="00F97046" w:rsidP="00F44B88">
            <w:pPr>
              <w:pStyle w:val="ListParagraph"/>
              <w:numPr>
                <w:ilvl w:val="0"/>
                <w:numId w:val="34"/>
              </w:numPr>
            </w:pPr>
            <w:proofErr w:type="gramStart"/>
            <w:r w:rsidRPr="00F97046">
              <w:t>Dense(</w:t>
            </w:r>
            <w:proofErr w:type="gramEnd"/>
            <w:r w:rsidRPr="00F97046">
              <w:t>6, activation='</w:t>
            </w:r>
            <w:proofErr w:type="spellStart"/>
            <w:r w:rsidRPr="00F97046">
              <w:t>softmax</w:t>
            </w:r>
            <w:proofErr w:type="spellEnd"/>
            <w:r w:rsidRPr="00F97046">
              <w:t>')</w:t>
            </w:r>
          </w:p>
          <w:p w14:paraId="03A8DF29" w14:textId="56374A55" w:rsidR="002319D6" w:rsidRDefault="002319D6" w:rsidP="003E431C"/>
          <w:p w14:paraId="7D1B6A77" w14:textId="77777777" w:rsidR="002104DE" w:rsidRPr="009774DB" w:rsidRDefault="002104DE" w:rsidP="002104DE">
            <w:pPr>
              <w:rPr>
                <w:b/>
                <w:bCs/>
              </w:rPr>
            </w:pPr>
            <w:r w:rsidRPr="009774DB">
              <w:rPr>
                <w:b/>
                <w:bCs/>
              </w:rPr>
              <w:t>Classification Report:</w:t>
            </w:r>
          </w:p>
          <w:p w14:paraId="222B95B8" w14:textId="77777777" w:rsidR="002104DE" w:rsidRDefault="002104DE" w:rsidP="003E431C"/>
          <w:p w14:paraId="39A2D77C" w14:textId="75C378D2" w:rsidR="003C13BE" w:rsidRDefault="00B302C9" w:rsidP="003E431C">
            <w:r>
              <w:t xml:space="preserve">   </w:t>
            </w:r>
            <w:r w:rsidR="00563AE2" w:rsidRPr="00563AE2">
              <w:drawing>
                <wp:inline distT="0" distB="0" distL="0" distR="0" wp14:anchorId="55CEFD32" wp14:editId="00D457DC">
                  <wp:extent cx="4105848" cy="196242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5848" cy="1962424"/>
                          </a:xfrm>
                          <a:prstGeom prst="rect">
                            <a:avLst/>
                          </a:prstGeom>
                        </pic:spPr>
                      </pic:pic>
                    </a:graphicData>
                  </a:graphic>
                </wp:inline>
              </w:drawing>
            </w:r>
          </w:p>
          <w:p w14:paraId="533BA0A9" w14:textId="16031EFF" w:rsidR="00527824" w:rsidRDefault="00527824" w:rsidP="003E431C"/>
          <w:p w14:paraId="644D490A" w14:textId="36308E77" w:rsidR="00527824" w:rsidRDefault="00527824" w:rsidP="003E431C"/>
          <w:p w14:paraId="036B92B5" w14:textId="66FF1223" w:rsidR="00B302C9" w:rsidRDefault="006113D0" w:rsidP="00F3400E">
            <w:r w:rsidRPr="006113D0">
              <w:rPr>
                <w:b/>
                <w:bCs/>
                <w:noProof/>
                <w:u w:val="single"/>
              </w:rPr>
              <mc:AlternateContent>
                <mc:Choice Requires="wps">
                  <w:drawing>
                    <wp:anchor distT="45720" distB="45720" distL="114300" distR="114300" simplePos="0" relativeHeight="251679232" behindDoc="0" locked="0" layoutInCell="1" allowOverlap="1" wp14:anchorId="6F6C1F26" wp14:editId="550A005B">
                      <wp:simplePos x="0" y="0"/>
                      <wp:positionH relativeFrom="column">
                        <wp:posOffset>2245583</wp:posOffset>
                      </wp:positionH>
                      <wp:positionV relativeFrom="paragraph">
                        <wp:posOffset>436640</wp:posOffset>
                      </wp:positionV>
                      <wp:extent cx="477520" cy="30480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304800"/>
                              </a:xfrm>
                              <a:prstGeom prst="rect">
                                <a:avLst/>
                              </a:prstGeom>
                              <a:solidFill>
                                <a:srgbClr val="CCFFFF"/>
                              </a:solidFill>
                              <a:ln w="9525">
                                <a:noFill/>
                                <a:miter lim="800000"/>
                                <a:headEnd/>
                                <a:tailEnd/>
                              </a:ln>
                            </wps:spPr>
                            <wps:txbx>
                              <w:txbxContent>
                                <w:p w14:paraId="7972910D" w14:textId="5888BB95" w:rsidR="006113D0" w:rsidRPr="006113D0" w:rsidRDefault="006113D0">
                                  <w:pPr>
                                    <w:rPr>
                                      <w:b/>
                                      <w:bCs/>
                                      <w:sz w:val="18"/>
                                      <w:szCs w:val="18"/>
                                    </w:rPr>
                                  </w:pPr>
                                  <w:r w:rsidRPr="006113D0">
                                    <w:rPr>
                                      <w:b/>
                                      <w:bCs/>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1F26" id="_x0000_s1045" type="#_x0000_t202" style="position:absolute;margin-left:176.8pt;margin-top:34.4pt;width:37.6pt;height:2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tiJAIAACM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" fillcolor="#cff" stroked="f">
                      <v:textbox>
                        <w:txbxContent>
                          <w:p w14:paraId="7972910D" w14:textId="5888BB95" w:rsidR="006113D0" w:rsidRPr="006113D0" w:rsidRDefault="006113D0">
                            <w:pPr>
                              <w:rPr>
                                <w:b/>
                                <w:bCs/>
                                <w:sz w:val="18"/>
                                <w:szCs w:val="18"/>
                              </w:rPr>
                            </w:pPr>
                            <w:r w:rsidRPr="006113D0">
                              <w:rPr>
                                <w:b/>
                                <w:bCs/>
                                <w:sz w:val="18"/>
                                <w:szCs w:val="18"/>
                              </w:rPr>
                              <w:t>51%</w:t>
                            </w:r>
                          </w:p>
                        </w:txbxContent>
                      </v:textbox>
                    </v:shape>
                  </w:pict>
                </mc:Fallback>
              </mc:AlternateContent>
            </w:r>
            <w:r w:rsidR="007E59E7" w:rsidRPr="007E59E7">
              <w:rPr>
                <w:noProof/>
              </w:rPr>
              <w:drawing>
                <wp:inline distT="0" distB="0" distL="0" distR="0" wp14:anchorId="07AA3ADE" wp14:editId="1B2F696F">
                  <wp:extent cx="4688205" cy="8890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8205" cy="889000"/>
                          </a:xfrm>
                          <a:prstGeom prst="rect">
                            <a:avLst/>
                          </a:prstGeom>
                        </pic:spPr>
                      </pic:pic>
                    </a:graphicData>
                  </a:graphic>
                </wp:inline>
              </w:drawing>
            </w:r>
          </w:p>
          <w:p w14:paraId="3D42E136" w14:textId="2C5D9329" w:rsidR="007E59E7" w:rsidRDefault="007E59E7" w:rsidP="00F3400E"/>
          <w:p w14:paraId="5C34BF0B" w14:textId="2DDA0E00" w:rsidR="00527824" w:rsidRPr="00F3400E" w:rsidRDefault="00527824" w:rsidP="00F3400E">
            <w:r w:rsidRPr="00F3400E">
              <w:t>Bi-Directional LSTM is working with best accuracy of 49%. Model needs more data cleaning.</w:t>
            </w:r>
          </w:p>
          <w:p w14:paraId="06F55792" w14:textId="2D56685C" w:rsidR="002319D6" w:rsidRDefault="002319D6" w:rsidP="003E431C"/>
          <w:p w14:paraId="19764D46" w14:textId="565556D6" w:rsidR="009753A7" w:rsidRDefault="009753A7" w:rsidP="003E431C"/>
          <w:p w14:paraId="2E7CB82A" w14:textId="602710FB" w:rsidR="009753A7" w:rsidRDefault="009753A7" w:rsidP="003E431C"/>
          <w:p w14:paraId="24CE93AD" w14:textId="7EBEA038" w:rsidR="009753A7" w:rsidRDefault="009753A7" w:rsidP="003E431C"/>
          <w:p w14:paraId="4F00859F" w14:textId="77777777" w:rsidR="009753A7" w:rsidRDefault="009753A7" w:rsidP="003E431C"/>
          <w:p w14:paraId="7BDE348A" w14:textId="77777777" w:rsidR="009753A7" w:rsidRDefault="009753A7" w:rsidP="009753A7">
            <w:pPr>
              <w:pStyle w:val="Heading3"/>
            </w:pPr>
            <w:r w:rsidRPr="004048B0">
              <w:rPr>
                <w:lang w:eastAsia="en-AU"/>
              </w:rPr>
              <w:lastRenderedPageBreak/>
              <w:drawing>
                <wp:inline distT="0" distB="0" distL="0" distR="0" wp14:anchorId="111B925F" wp14:editId="7A7ED53D">
                  <wp:extent cx="2280971" cy="121920"/>
                  <wp:effectExtent l="0" t="0" r="5080" b="0"/>
                  <wp:docPr id="1039" name="Graphic 103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692999B" w14:textId="66010CCF" w:rsidR="009753A7" w:rsidRPr="004048B0" w:rsidRDefault="005542AD" w:rsidP="009753A7">
            <w:pPr>
              <w:pStyle w:val="Heading3"/>
            </w:pPr>
            <w:r>
              <w:t>nueral network classifier</w:t>
            </w:r>
            <w:r w:rsidR="009753A7" w:rsidRPr="004048B0">
              <w:t xml:space="preserve"> </w:t>
            </w:r>
          </w:p>
          <w:p w14:paraId="2B237A3E" w14:textId="77777777" w:rsidR="009753A7" w:rsidRDefault="009753A7" w:rsidP="003E431C"/>
          <w:p w14:paraId="507F0110" w14:textId="35C21D15" w:rsidR="00457611" w:rsidRDefault="00F726DD" w:rsidP="003E431C">
            <w:pPr>
              <w:rPr>
                <w:b/>
                <w:bCs/>
              </w:rPr>
            </w:pPr>
            <w:proofErr w:type="gramStart"/>
            <w:r w:rsidRPr="00F726DD">
              <w:rPr>
                <w:b/>
                <w:bCs/>
              </w:rPr>
              <w:t>Approach</w:t>
            </w:r>
            <w:r>
              <w:rPr>
                <w:b/>
                <w:bCs/>
              </w:rPr>
              <w:t xml:space="preserve"> :</w:t>
            </w:r>
            <w:proofErr w:type="gramEnd"/>
          </w:p>
          <w:p w14:paraId="72E288B1" w14:textId="77A2D4E0" w:rsidR="00F726DD" w:rsidRDefault="00F726DD" w:rsidP="003E431C">
            <w:pPr>
              <w:rPr>
                <w:b/>
                <w:bCs/>
              </w:rPr>
            </w:pPr>
          </w:p>
          <w:p w14:paraId="3CCD88D7" w14:textId="6CAE2EA3" w:rsidR="00F726DD" w:rsidRDefault="008A2198" w:rsidP="00F726DD">
            <w:pPr>
              <w:pStyle w:val="ListParagraph"/>
              <w:numPr>
                <w:ilvl w:val="0"/>
                <w:numId w:val="33"/>
              </w:numPr>
            </w:pPr>
            <w:r w:rsidRPr="008A2198">
              <w:t xml:space="preserve">The model is </w:t>
            </w:r>
            <w:r>
              <w:t>s</w:t>
            </w:r>
            <w:r w:rsidRPr="008A2198">
              <w:t xml:space="preserve">plit into </w:t>
            </w:r>
            <w:r>
              <w:t>382 group for train and 43 groups for test.</w:t>
            </w:r>
          </w:p>
          <w:p w14:paraId="714019F9" w14:textId="0D476BA6" w:rsidR="008A2198" w:rsidRDefault="00457AA0" w:rsidP="00F726DD">
            <w:pPr>
              <w:pStyle w:val="ListParagraph"/>
              <w:numPr>
                <w:ilvl w:val="0"/>
                <w:numId w:val="33"/>
              </w:numPr>
            </w:pPr>
            <w:r>
              <w:t>M</w:t>
            </w:r>
            <w:r w:rsidRPr="00457AA0">
              <w:t>ax</w:t>
            </w:r>
            <w:r>
              <w:t xml:space="preserve"> </w:t>
            </w:r>
            <w:r w:rsidRPr="00457AA0">
              <w:t xml:space="preserve">features </w:t>
            </w:r>
            <w:r>
              <w:t xml:space="preserve">used is </w:t>
            </w:r>
            <w:r w:rsidRPr="00457AA0">
              <w:t>10000</w:t>
            </w:r>
          </w:p>
          <w:p w14:paraId="07F968D2" w14:textId="30573112" w:rsidR="0038060B" w:rsidRDefault="0038060B" w:rsidP="00F726DD">
            <w:pPr>
              <w:pStyle w:val="ListParagraph"/>
              <w:numPr>
                <w:ilvl w:val="0"/>
                <w:numId w:val="33"/>
              </w:numPr>
            </w:pPr>
            <w:r>
              <w:t xml:space="preserve">Steps </w:t>
            </w:r>
            <w:proofErr w:type="gramStart"/>
            <w:r>
              <w:t>used  :</w:t>
            </w:r>
            <w:proofErr w:type="gramEnd"/>
          </w:p>
          <w:p w14:paraId="1C025FD3" w14:textId="45F65307" w:rsidR="0038060B" w:rsidRDefault="0038060B" w:rsidP="0038060B">
            <w:pPr>
              <w:pStyle w:val="ListParagraph"/>
              <w:numPr>
                <w:ilvl w:val="0"/>
                <w:numId w:val="34"/>
              </w:numPr>
            </w:pPr>
            <w:r>
              <w:t>Pad sequences</w:t>
            </w:r>
          </w:p>
          <w:p w14:paraId="15DC1F71" w14:textId="3D6E36E5" w:rsidR="0038060B" w:rsidRDefault="008956D3" w:rsidP="0038060B">
            <w:pPr>
              <w:pStyle w:val="ListParagraph"/>
              <w:numPr>
                <w:ilvl w:val="0"/>
                <w:numId w:val="34"/>
              </w:numPr>
            </w:pPr>
            <w:r>
              <w:t>Creating weight matrix and Glove embeddings.</w:t>
            </w:r>
          </w:p>
          <w:p w14:paraId="483CB3E7" w14:textId="4D8A7D42" w:rsidR="008956D3" w:rsidRDefault="008956D3" w:rsidP="0038060B">
            <w:pPr>
              <w:pStyle w:val="ListParagraph"/>
              <w:numPr>
                <w:ilvl w:val="0"/>
                <w:numId w:val="34"/>
              </w:numPr>
            </w:pPr>
            <w:r>
              <w:t xml:space="preserve">Glove </w:t>
            </w:r>
            <w:proofErr w:type="gramStart"/>
            <w:r>
              <w:t>used :</w:t>
            </w:r>
            <w:proofErr w:type="gramEnd"/>
            <w:r>
              <w:t xml:space="preserve"> </w:t>
            </w:r>
            <w:r w:rsidRPr="008956D3">
              <w:t>glove.6B.200d</w:t>
            </w:r>
          </w:p>
          <w:p w14:paraId="54F4355A" w14:textId="2A864E2C" w:rsidR="004438FF" w:rsidRDefault="004438FF" w:rsidP="004438FF">
            <w:pPr>
              <w:pStyle w:val="ListParagraph"/>
              <w:numPr>
                <w:ilvl w:val="0"/>
                <w:numId w:val="35"/>
              </w:numPr>
            </w:pPr>
            <w:r>
              <w:t xml:space="preserve">Layer </w:t>
            </w:r>
            <w:proofErr w:type="gramStart"/>
            <w:r>
              <w:t>structure  used</w:t>
            </w:r>
            <w:proofErr w:type="gramEnd"/>
            <w:r>
              <w:t xml:space="preserve"> :</w:t>
            </w:r>
          </w:p>
          <w:p w14:paraId="6AEC6215" w14:textId="2FBD25C6" w:rsidR="004438FF" w:rsidRPr="00083AB9" w:rsidRDefault="004438FF" w:rsidP="00083AB9">
            <w:pPr>
              <w:pStyle w:val="ListParagraph"/>
              <w:numPr>
                <w:ilvl w:val="0"/>
                <w:numId w:val="34"/>
              </w:numPr>
            </w:pPr>
            <w:proofErr w:type="gramStart"/>
            <w:r w:rsidRPr="00083AB9">
              <w:t>Dense(</w:t>
            </w:r>
            <w:proofErr w:type="gramEnd"/>
            <w:r w:rsidRPr="00083AB9">
              <w:t>100, activation='</w:t>
            </w:r>
            <w:proofErr w:type="spellStart"/>
            <w:r w:rsidRPr="00083AB9">
              <w:t>relu</w:t>
            </w:r>
            <w:proofErr w:type="spellEnd"/>
            <w:r w:rsidRPr="00083AB9">
              <w:t>',</w:t>
            </w:r>
            <w:proofErr w:type="spellStart"/>
            <w:r w:rsidR="00437064" w:rsidRPr="00083AB9">
              <w:t>i</w:t>
            </w:r>
            <w:r w:rsidRPr="00083AB9">
              <w:t>nput_shape</w:t>
            </w:r>
            <w:proofErr w:type="spellEnd"/>
            <w:r w:rsidRPr="00083AB9">
              <w:t>=())</w:t>
            </w:r>
          </w:p>
          <w:p w14:paraId="097B9FC4" w14:textId="5BC9F581" w:rsidR="004438FF" w:rsidRPr="00083AB9" w:rsidRDefault="004438FF" w:rsidP="00083AB9">
            <w:pPr>
              <w:pStyle w:val="ListParagraph"/>
              <w:numPr>
                <w:ilvl w:val="0"/>
                <w:numId w:val="34"/>
              </w:numPr>
            </w:pPr>
            <w:proofErr w:type="gramStart"/>
            <w:r w:rsidRPr="00083AB9">
              <w:t>Dropout(</w:t>
            </w:r>
            <w:proofErr w:type="gramEnd"/>
            <w:r w:rsidRPr="00083AB9">
              <w:t>0.4))</w:t>
            </w:r>
          </w:p>
          <w:p w14:paraId="66ACD77A" w14:textId="120DDBD4" w:rsidR="004438FF" w:rsidRPr="00083AB9" w:rsidRDefault="004438FF" w:rsidP="00083AB9">
            <w:pPr>
              <w:pStyle w:val="ListParagraph"/>
              <w:numPr>
                <w:ilvl w:val="0"/>
                <w:numId w:val="34"/>
              </w:numPr>
            </w:pPr>
            <w:proofErr w:type="spellStart"/>
            <w:proofErr w:type="gramStart"/>
            <w:r w:rsidRPr="00083AB9">
              <w:t>BatchNormalization</w:t>
            </w:r>
            <w:proofErr w:type="spellEnd"/>
            <w:r w:rsidRPr="00083AB9">
              <w:t>(</w:t>
            </w:r>
            <w:proofErr w:type="gramEnd"/>
            <w:r w:rsidRPr="00083AB9">
              <w:t>)</w:t>
            </w:r>
          </w:p>
          <w:p w14:paraId="0FD342C8" w14:textId="1518097D" w:rsidR="004438FF" w:rsidRPr="00083AB9" w:rsidRDefault="004438FF" w:rsidP="00083AB9">
            <w:pPr>
              <w:pStyle w:val="ListParagraph"/>
              <w:numPr>
                <w:ilvl w:val="0"/>
                <w:numId w:val="34"/>
              </w:numPr>
            </w:pPr>
            <w:proofErr w:type="gramStart"/>
            <w:r w:rsidRPr="00083AB9">
              <w:t>Dense(</w:t>
            </w:r>
            <w:proofErr w:type="gramEnd"/>
            <w:r w:rsidRPr="00083AB9">
              <w:t>50, activation='</w:t>
            </w:r>
            <w:proofErr w:type="spellStart"/>
            <w:r w:rsidRPr="00083AB9">
              <w:t>relu</w:t>
            </w:r>
            <w:proofErr w:type="spellEnd"/>
            <w:r w:rsidRPr="00083AB9">
              <w:t>')</w:t>
            </w:r>
          </w:p>
          <w:p w14:paraId="36B5B5DE" w14:textId="4D7303A7" w:rsidR="004438FF" w:rsidRPr="00083AB9" w:rsidRDefault="004438FF" w:rsidP="00083AB9">
            <w:pPr>
              <w:pStyle w:val="ListParagraph"/>
              <w:numPr>
                <w:ilvl w:val="0"/>
                <w:numId w:val="34"/>
              </w:numPr>
            </w:pPr>
            <w:proofErr w:type="gramStart"/>
            <w:r w:rsidRPr="00083AB9">
              <w:t>Dropout(</w:t>
            </w:r>
            <w:proofErr w:type="gramEnd"/>
            <w:r w:rsidRPr="00083AB9">
              <w:t>0.4)</w:t>
            </w:r>
          </w:p>
          <w:p w14:paraId="740EDCDD" w14:textId="3E9D6715" w:rsidR="004438FF" w:rsidRPr="00083AB9" w:rsidRDefault="004438FF" w:rsidP="00083AB9">
            <w:pPr>
              <w:pStyle w:val="ListParagraph"/>
              <w:numPr>
                <w:ilvl w:val="0"/>
                <w:numId w:val="34"/>
              </w:numPr>
            </w:pPr>
            <w:proofErr w:type="spellStart"/>
            <w:proofErr w:type="gramStart"/>
            <w:r w:rsidRPr="00083AB9">
              <w:t>BatchNormalization</w:t>
            </w:r>
            <w:proofErr w:type="spellEnd"/>
            <w:r w:rsidRPr="00083AB9">
              <w:t>(</w:t>
            </w:r>
            <w:proofErr w:type="gramEnd"/>
            <w:r w:rsidRPr="00083AB9">
              <w:t>)</w:t>
            </w:r>
          </w:p>
          <w:p w14:paraId="793BF49B" w14:textId="5BEF0E92" w:rsidR="004438FF" w:rsidRPr="00083AB9" w:rsidRDefault="004438FF" w:rsidP="00083AB9">
            <w:pPr>
              <w:pStyle w:val="ListParagraph"/>
              <w:numPr>
                <w:ilvl w:val="0"/>
                <w:numId w:val="34"/>
              </w:numPr>
            </w:pPr>
            <w:proofErr w:type="gramStart"/>
            <w:r w:rsidRPr="00083AB9">
              <w:t>Dense(</w:t>
            </w:r>
            <w:proofErr w:type="gramEnd"/>
            <w:r w:rsidRPr="00083AB9">
              <w:t>25, activation='</w:t>
            </w:r>
            <w:proofErr w:type="spellStart"/>
            <w:r w:rsidRPr="00083AB9">
              <w:t>relu</w:t>
            </w:r>
            <w:proofErr w:type="spellEnd"/>
            <w:r w:rsidRPr="00083AB9">
              <w:t>')</w:t>
            </w:r>
          </w:p>
          <w:p w14:paraId="0C23D4EC" w14:textId="70951264" w:rsidR="004438FF" w:rsidRPr="00083AB9" w:rsidRDefault="004438FF" w:rsidP="00083AB9">
            <w:pPr>
              <w:pStyle w:val="ListParagraph"/>
              <w:numPr>
                <w:ilvl w:val="0"/>
                <w:numId w:val="34"/>
              </w:numPr>
            </w:pPr>
            <w:proofErr w:type="gramStart"/>
            <w:r w:rsidRPr="00083AB9">
              <w:t>Dropout(</w:t>
            </w:r>
            <w:proofErr w:type="gramEnd"/>
            <w:r w:rsidRPr="00083AB9">
              <w:t>0.4)</w:t>
            </w:r>
          </w:p>
          <w:p w14:paraId="7D71BF81" w14:textId="77777777" w:rsidR="004438FF" w:rsidRPr="008A2198" w:rsidRDefault="004438FF" w:rsidP="004438FF">
            <w:pPr>
              <w:pStyle w:val="ListParagraph"/>
            </w:pPr>
          </w:p>
          <w:p w14:paraId="6CB77F39" w14:textId="76511C6C" w:rsidR="00457611" w:rsidRPr="004E0BF5" w:rsidRDefault="004E0BF5" w:rsidP="003E431C">
            <w:pPr>
              <w:rPr>
                <w:b/>
                <w:bCs/>
              </w:rPr>
            </w:pPr>
            <w:r w:rsidRPr="004E0BF5">
              <w:rPr>
                <w:b/>
                <w:bCs/>
              </w:rPr>
              <w:t>Model Summary</w:t>
            </w:r>
          </w:p>
          <w:p w14:paraId="357DAD0F" w14:textId="381FFB09" w:rsidR="00457611" w:rsidRDefault="00457611" w:rsidP="003E431C"/>
          <w:p w14:paraId="3DEE6974" w14:textId="4B65E789" w:rsidR="00C128D2" w:rsidRDefault="00C128D2" w:rsidP="003E431C">
            <w:r w:rsidRPr="00C128D2">
              <w:rPr>
                <w:noProof/>
              </w:rPr>
              <w:drawing>
                <wp:inline distT="0" distB="0" distL="0" distR="0" wp14:anchorId="1F705321" wp14:editId="6EC76D28">
                  <wp:extent cx="4688205" cy="43497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205" cy="4349750"/>
                          </a:xfrm>
                          <a:prstGeom prst="rect">
                            <a:avLst/>
                          </a:prstGeom>
                        </pic:spPr>
                      </pic:pic>
                    </a:graphicData>
                  </a:graphic>
                </wp:inline>
              </w:drawing>
            </w:r>
          </w:p>
          <w:p w14:paraId="0496A1C3" w14:textId="77777777" w:rsidR="00457611" w:rsidRDefault="00457611" w:rsidP="003E431C"/>
          <w:p w14:paraId="219F6D0A" w14:textId="77777777" w:rsidR="00457611" w:rsidRDefault="00457611" w:rsidP="003E431C"/>
          <w:p w14:paraId="783D36A9" w14:textId="77777777" w:rsidR="00457611" w:rsidRDefault="00457611" w:rsidP="003E431C"/>
          <w:p w14:paraId="07A6367E" w14:textId="06486C59" w:rsidR="00457611" w:rsidRPr="009774DB" w:rsidRDefault="009774DB" w:rsidP="003E431C">
            <w:pPr>
              <w:rPr>
                <w:b/>
                <w:bCs/>
              </w:rPr>
            </w:pPr>
            <w:r w:rsidRPr="009774DB">
              <w:rPr>
                <w:b/>
                <w:bCs/>
              </w:rPr>
              <w:lastRenderedPageBreak/>
              <w:t xml:space="preserve">Classification </w:t>
            </w:r>
            <w:r w:rsidR="008D3AAF" w:rsidRPr="009774DB">
              <w:rPr>
                <w:b/>
                <w:bCs/>
              </w:rPr>
              <w:t>Report:</w:t>
            </w:r>
          </w:p>
          <w:p w14:paraId="1EF81FF9" w14:textId="77777777" w:rsidR="009774DB" w:rsidRDefault="009774DB" w:rsidP="003E431C"/>
          <w:p w14:paraId="77C6B341" w14:textId="635FF15C" w:rsidR="009774DB" w:rsidRDefault="009774DB" w:rsidP="003E431C">
            <w:r w:rsidRPr="009774DB">
              <w:rPr>
                <w:noProof/>
              </w:rPr>
              <w:drawing>
                <wp:inline distT="0" distB="0" distL="0" distR="0" wp14:anchorId="3285E3F7" wp14:editId="73B39C3A">
                  <wp:extent cx="4084320" cy="1940052"/>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9864" cy="1942685"/>
                          </a:xfrm>
                          <a:prstGeom prst="rect">
                            <a:avLst/>
                          </a:prstGeom>
                        </pic:spPr>
                      </pic:pic>
                    </a:graphicData>
                  </a:graphic>
                </wp:inline>
              </w:drawing>
            </w:r>
          </w:p>
          <w:p w14:paraId="72BB5247" w14:textId="1BD10734" w:rsidR="008D3AAF" w:rsidRDefault="008D3AAF" w:rsidP="003E431C"/>
          <w:p w14:paraId="3D0E0BB1" w14:textId="3DC29479" w:rsidR="00DC03B3" w:rsidRDefault="0062642B" w:rsidP="003E431C">
            <w:r w:rsidRPr="0062642B">
              <w:rPr>
                <w:noProof/>
              </w:rPr>
              <w:drawing>
                <wp:inline distT="0" distB="0" distL="0" distR="0" wp14:anchorId="6CC6BCCC" wp14:editId="4C7D5149">
                  <wp:extent cx="4688205" cy="1134110"/>
                  <wp:effectExtent l="0" t="0" r="0" b="889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8205" cy="1134110"/>
                          </a:xfrm>
                          <a:prstGeom prst="rect">
                            <a:avLst/>
                          </a:prstGeom>
                        </pic:spPr>
                      </pic:pic>
                    </a:graphicData>
                  </a:graphic>
                </wp:inline>
              </w:drawing>
            </w:r>
          </w:p>
          <w:p w14:paraId="7F4BB2D6" w14:textId="7487324D" w:rsidR="008D3AAF" w:rsidRDefault="008D3AAF" w:rsidP="003E431C">
            <w:r>
              <w:t>What we could ascertain is t</w:t>
            </w:r>
            <w:r w:rsidRPr="008D3AAF">
              <w:t>he Neural Network model is not learning well. Accuracy is 40%</w:t>
            </w:r>
            <w:r>
              <w:t>.</w:t>
            </w:r>
          </w:p>
          <w:p w14:paraId="2822C361" w14:textId="77777777" w:rsidR="00457611" w:rsidRDefault="00457611" w:rsidP="003E431C"/>
          <w:p w14:paraId="2C7B9F85" w14:textId="77777777" w:rsidR="00457611" w:rsidRDefault="00457611" w:rsidP="003E431C"/>
          <w:p w14:paraId="25505B7C" w14:textId="77777777" w:rsidR="00457611" w:rsidRDefault="00457611" w:rsidP="00457611">
            <w:pPr>
              <w:pStyle w:val="Heading3"/>
            </w:pPr>
            <w:r w:rsidRPr="004048B0">
              <w:rPr>
                <w:lang w:eastAsia="en-AU"/>
              </w:rPr>
              <w:drawing>
                <wp:inline distT="0" distB="0" distL="0" distR="0" wp14:anchorId="1F7735B7" wp14:editId="7EA42CDD">
                  <wp:extent cx="2280971" cy="121920"/>
                  <wp:effectExtent l="0" t="0" r="5080" b="0"/>
                  <wp:docPr id="1047" name="Graphic 104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5A875B74" w14:textId="77777777" w:rsidR="00457611" w:rsidRDefault="00FD0071" w:rsidP="003E431C">
            <w:pPr>
              <w:rPr>
                <w:b/>
                <w:bCs/>
                <w:caps/>
                <w:noProof/>
                <w:spacing w:val="80"/>
                <w:sz w:val="36"/>
                <w:szCs w:val="32"/>
              </w:rPr>
            </w:pPr>
            <w:r w:rsidRPr="00FD0071">
              <w:rPr>
                <w:b/>
                <w:bCs/>
                <w:caps/>
                <w:noProof/>
                <w:spacing w:val="80"/>
                <w:sz w:val="36"/>
                <w:szCs w:val="32"/>
              </w:rPr>
              <w:t>Linear SVC model</w:t>
            </w:r>
          </w:p>
          <w:p w14:paraId="5873DBB8" w14:textId="77777777" w:rsidR="009E28D0" w:rsidRDefault="009E28D0" w:rsidP="003E431C">
            <w:pPr>
              <w:rPr>
                <w:b/>
                <w:bCs/>
                <w:caps/>
                <w:noProof/>
                <w:spacing w:val="80"/>
                <w:sz w:val="36"/>
                <w:szCs w:val="32"/>
              </w:rPr>
            </w:pPr>
          </w:p>
          <w:p w14:paraId="5D2982DA" w14:textId="0E8F2797" w:rsidR="009E28D0" w:rsidRDefault="009E28D0" w:rsidP="003E431C">
            <w:r w:rsidRPr="009E28D0">
              <w:t xml:space="preserve">The Linear Support Vector Classifier (SVC) method applies a linear kernel function to perform classification and it performs well with </w:t>
            </w:r>
            <w:r w:rsidR="008D1AA3" w:rsidRPr="009E28D0">
              <w:t>many</w:t>
            </w:r>
            <w:r w:rsidRPr="009E28D0">
              <w:t xml:space="preserve"> samples. If we compare it with the SVC model, the Linear SVC has additional parameters such as penalty normalization which applies 'L1' or 'L2' and loss function</w:t>
            </w:r>
            <w:r w:rsidR="006D10A1">
              <w:t>.</w:t>
            </w:r>
          </w:p>
          <w:p w14:paraId="096A19F5" w14:textId="77777777" w:rsidR="006D10A1" w:rsidRDefault="006D10A1" w:rsidP="003E431C"/>
          <w:p w14:paraId="5F2B181E" w14:textId="77777777" w:rsidR="006D10A1" w:rsidRDefault="006D10A1" w:rsidP="003E431C">
            <w:pPr>
              <w:rPr>
                <w:b/>
                <w:bCs/>
              </w:rPr>
            </w:pPr>
            <w:r w:rsidRPr="006D10A1">
              <w:rPr>
                <w:b/>
                <w:bCs/>
              </w:rPr>
              <w:t>Classification Report:</w:t>
            </w:r>
          </w:p>
          <w:p w14:paraId="753952A6" w14:textId="2AB947A7" w:rsidR="006D10A1" w:rsidRDefault="006D10A1" w:rsidP="003E431C">
            <w:pPr>
              <w:rPr>
                <w:b/>
                <w:bCs/>
              </w:rPr>
            </w:pPr>
            <w:r>
              <w:rPr>
                <w:b/>
                <w:bCs/>
              </w:rPr>
              <w:t xml:space="preserve"> </w:t>
            </w:r>
          </w:p>
          <w:p w14:paraId="0583EBC0" w14:textId="5C9EA3C1" w:rsidR="006D10A1" w:rsidRDefault="006D10A1" w:rsidP="003E431C">
            <w:pPr>
              <w:rPr>
                <w:b/>
                <w:bCs/>
              </w:rPr>
            </w:pPr>
            <w:r>
              <w:rPr>
                <w:b/>
                <w:bCs/>
              </w:rPr>
              <w:t xml:space="preserve">    </w:t>
            </w:r>
            <w:r w:rsidRPr="006D10A1">
              <w:rPr>
                <w:b/>
                <w:bCs/>
                <w:noProof/>
              </w:rPr>
              <w:drawing>
                <wp:inline distT="0" distB="0" distL="0" distR="0" wp14:anchorId="1DEDA9D7" wp14:editId="7B5A2832">
                  <wp:extent cx="3907155" cy="1784953"/>
                  <wp:effectExtent l="0" t="0" r="0" b="635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7495" cy="1789677"/>
                          </a:xfrm>
                          <a:prstGeom prst="rect">
                            <a:avLst/>
                          </a:prstGeom>
                        </pic:spPr>
                      </pic:pic>
                    </a:graphicData>
                  </a:graphic>
                </wp:inline>
              </w:drawing>
            </w:r>
          </w:p>
          <w:p w14:paraId="4CFCFE4D" w14:textId="77777777" w:rsidR="008D1AA3" w:rsidRDefault="008D1AA3" w:rsidP="003E431C">
            <w:pPr>
              <w:rPr>
                <w:b/>
                <w:bCs/>
              </w:rPr>
            </w:pPr>
          </w:p>
          <w:p w14:paraId="30F7DC59" w14:textId="624DC580" w:rsidR="008D1AA3" w:rsidRDefault="008D1AA3" w:rsidP="008D1AA3">
            <w:r>
              <w:t>What we could ascertain is t</w:t>
            </w:r>
            <w:r w:rsidRPr="008D3AAF">
              <w:t xml:space="preserve">he </w:t>
            </w:r>
            <w:r>
              <w:t xml:space="preserve">SVC </w:t>
            </w:r>
            <w:r w:rsidRPr="008D3AAF">
              <w:t>model is not learning well. Accuracy is 4</w:t>
            </w:r>
            <w:r>
              <w:t>2</w:t>
            </w:r>
            <w:r w:rsidRPr="008D3AAF">
              <w:t>%</w:t>
            </w:r>
            <w:r>
              <w:t>.</w:t>
            </w:r>
          </w:p>
          <w:p w14:paraId="6FC14930" w14:textId="77777777" w:rsidR="008D1AA3" w:rsidRDefault="008D1AA3" w:rsidP="003E431C">
            <w:pPr>
              <w:rPr>
                <w:b/>
                <w:bCs/>
              </w:rPr>
            </w:pPr>
          </w:p>
          <w:p w14:paraId="54DC57C7" w14:textId="77777777" w:rsidR="00213F97" w:rsidRDefault="00213F97" w:rsidP="003E431C">
            <w:pPr>
              <w:rPr>
                <w:b/>
                <w:bCs/>
              </w:rPr>
            </w:pPr>
          </w:p>
          <w:p w14:paraId="0483DE78" w14:textId="77777777" w:rsidR="00213F97" w:rsidRDefault="00213F97" w:rsidP="003E431C">
            <w:pPr>
              <w:rPr>
                <w:b/>
                <w:bCs/>
              </w:rPr>
            </w:pPr>
          </w:p>
          <w:p w14:paraId="0AA45077" w14:textId="77777777" w:rsidR="00213F97" w:rsidRDefault="00213F97" w:rsidP="003E431C">
            <w:pPr>
              <w:rPr>
                <w:b/>
                <w:bCs/>
              </w:rPr>
            </w:pPr>
          </w:p>
          <w:p w14:paraId="294D05B0" w14:textId="77777777" w:rsidR="00213F97" w:rsidRDefault="00213F97" w:rsidP="00213F97">
            <w:pPr>
              <w:pStyle w:val="Heading3"/>
            </w:pPr>
            <w:r w:rsidRPr="004048B0">
              <w:rPr>
                <w:lang w:eastAsia="en-AU"/>
              </w:rPr>
              <w:lastRenderedPageBreak/>
              <w:drawing>
                <wp:inline distT="0" distB="0" distL="0" distR="0" wp14:anchorId="4C613020" wp14:editId="4CC50791">
                  <wp:extent cx="2280971" cy="121920"/>
                  <wp:effectExtent l="0" t="0" r="5080" b="0"/>
                  <wp:docPr id="1098" name="Graphic 109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920E9DF" w14:textId="293AC674" w:rsidR="00213F97" w:rsidRDefault="00213F97" w:rsidP="00213F97">
            <w:pPr>
              <w:rPr>
                <w:b/>
                <w:bCs/>
                <w:caps/>
                <w:noProof/>
                <w:spacing w:val="80"/>
                <w:sz w:val="36"/>
                <w:szCs w:val="32"/>
              </w:rPr>
            </w:pPr>
            <w:r w:rsidRPr="00213F97">
              <w:rPr>
                <w:b/>
                <w:bCs/>
                <w:caps/>
                <w:noProof/>
                <w:spacing w:val="80"/>
                <w:sz w:val="36"/>
                <w:szCs w:val="32"/>
              </w:rPr>
              <w:t>Logistic Regression</w:t>
            </w:r>
          </w:p>
          <w:p w14:paraId="1FEBD17D" w14:textId="0B6E3EC0" w:rsidR="00213F97" w:rsidRPr="00213F97" w:rsidRDefault="00213F97" w:rsidP="00213F97">
            <w:r w:rsidRPr="00213F97">
              <w:t>Logistic regression 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r>
              <w:t>.</w:t>
            </w:r>
          </w:p>
          <w:p w14:paraId="310171AC" w14:textId="04D2C672" w:rsidR="00213F97" w:rsidRDefault="000A4E2D" w:rsidP="00213F97">
            <w:pPr>
              <w:rPr>
                <w:b/>
                <w:bCs/>
                <w:caps/>
                <w:noProof/>
                <w:spacing w:val="80"/>
                <w:sz w:val="36"/>
                <w:szCs w:val="32"/>
              </w:rPr>
            </w:pPr>
            <w:r w:rsidRPr="000A4E2D">
              <w:rPr>
                <w:b/>
                <w:bCs/>
                <w:caps/>
                <w:noProof/>
                <w:spacing w:val="80"/>
                <w:sz w:val="36"/>
                <w:szCs w:val="32"/>
              </w:rPr>
              <w:drawing>
                <wp:inline distT="0" distB="0" distL="0" distR="0" wp14:anchorId="2513A6EF" wp14:editId="3DC013D4">
                  <wp:extent cx="3863340" cy="1685993"/>
                  <wp:effectExtent l="0" t="0" r="3810"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9511" cy="1693050"/>
                          </a:xfrm>
                          <a:prstGeom prst="rect">
                            <a:avLst/>
                          </a:prstGeom>
                        </pic:spPr>
                      </pic:pic>
                    </a:graphicData>
                  </a:graphic>
                </wp:inline>
              </w:drawing>
            </w:r>
          </w:p>
          <w:p w14:paraId="7FD1336B" w14:textId="77777777" w:rsidR="00213F97" w:rsidRDefault="00213F97" w:rsidP="00213F97">
            <w:pPr>
              <w:pStyle w:val="Heading3"/>
            </w:pPr>
            <w:r w:rsidRPr="004048B0">
              <w:rPr>
                <w:lang w:eastAsia="en-AU"/>
              </w:rPr>
              <w:drawing>
                <wp:inline distT="0" distB="0" distL="0" distR="0" wp14:anchorId="1E3EC1A3" wp14:editId="0CC570CE">
                  <wp:extent cx="2280971" cy="121920"/>
                  <wp:effectExtent l="0" t="0" r="5080" b="0"/>
                  <wp:docPr id="1099" name="Graphic 109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0A371FF2" w14:textId="5830FC04" w:rsidR="00213F97" w:rsidRDefault="00213F97" w:rsidP="00213F97">
            <w:pPr>
              <w:rPr>
                <w:b/>
                <w:bCs/>
                <w:caps/>
                <w:noProof/>
                <w:spacing w:val="80"/>
                <w:sz w:val="36"/>
                <w:szCs w:val="32"/>
              </w:rPr>
            </w:pPr>
            <w:r w:rsidRPr="00213F97">
              <w:rPr>
                <w:b/>
                <w:bCs/>
                <w:caps/>
                <w:noProof/>
                <w:spacing w:val="80"/>
                <w:sz w:val="36"/>
                <w:szCs w:val="32"/>
              </w:rPr>
              <w:t>Gradient Boosting</w:t>
            </w:r>
          </w:p>
          <w:p w14:paraId="7D33738E" w14:textId="09ACAA71" w:rsidR="007E1195" w:rsidRPr="007E1195" w:rsidRDefault="007E1195" w:rsidP="003E431C">
            <w:r w:rsidRPr="007E1195">
              <w:t xml:space="preserve">Gradient boosting is a machine learning technique for regression, </w:t>
            </w:r>
            <w:proofErr w:type="gramStart"/>
            <w:r w:rsidRPr="007E1195">
              <w:t>classification</w:t>
            </w:r>
            <w:proofErr w:type="gramEnd"/>
            <w:r w:rsidRPr="007E1195">
              <w:t xml:space="preserve"> and other tasks, which produces a prediction model in the form of an ensemble of weak prediction models, typically decision trees.</w:t>
            </w:r>
          </w:p>
          <w:p w14:paraId="784DE9F8" w14:textId="5E89EFE8" w:rsidR="00213F97" w:rsidRDefault="00F87EC5" w:rsidP="003E431C">
            <w:pPr>
              <w:rPr>
                <w:b/>
                <w:bCs/>
              </w:rPr>
            </w:pPr>
            <w:r w:rsidRPr="00F87EC5">
              <w:rPr>
                <w:b/>
                <w:bCs/>
                <w:noProof/>
              </w:rPr>
              <w:drawing>
                <wp:inline distT="0" distB="0" distL="0" distR="0" wp14:anchorId="6CC58CD7" wp14:editId="0D853893">
                  <wp:extent cx="3985260" cy="16603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4734" cy="1672670"/>
                          </a:xfrm>
                          <a:prstGeom prst="rect">
                            <a:avLst/>
                          </a:prstGeom>
                        </pic:spPr>
                      </pic:pic>
                    </a:graphicData>
                  </a:graphic>
                </wp:inline>
              </w:drawing>
            </w:r>
          </w:p>
          <w:p w14:paraId="6015CF25" w14:textId="77777777" w:rsidR="00213F97" w:rsidRDefault="00213F97" w:rsidP="00213F97">
            <w:pPr>
              <w:pStyle w:val="Heading3"/>
            </w:pPr>
            <w:r w:rsidRPr="004048B0">
              <w:rPr>
                <w:lang w:eastAsia="en-AU"/>
              </w:rPr>
              <w:drawing>
                <wp:inline distT="0" distB="0" distL="0" distR="0" wp14:anchorId="2A2977A3" wp14:editId="4AD8198C">
                  <wp:extent cx="2280971" cy="121920"/>
                  <wp:effectExtent l="0" t="0" r="5080" b="0"/>
                  <wp:docPr id="1100" name="Graphic 110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4D6CDEEA" w14:textId="77777777" w:rsidR="00213F97" w:rsidRDefault="00213F97" w:rsidP="003E431C">
            <w:pPr>
              <w:rPr>
                <w:b/>
                <w:bCs/>
                <w:caps/>
                <w:noProof/>
                <w:spacing w:val="80"/>
                <w:sz w:val="36"/>
                <w:szCs w:val="32"/>
              </w:rPr>
            </w:pPr>
            <w:r w:rsidRPr="00213F97">
              <w:rPr>
                <w:b/>
                <w:bCs/>
                <w:caps/>
                <w:noProof/>
                <w:spacing w:val="80"/>
                <w:sz w:val="36"/>
                <w:szCs w:val="32"/>
              </w:rPr>
              <w:t>Random Forest</w:t>
            </w:r>
          </w:p>
          <w:p w14:paraId="0ECA58EE" w14:textId="3FC20591" w:rsidR="00F87EC5" w:rsidRPr="00F87EC5" w:rsidRDefault="00F87EC5" w:rsidP="003E431C">
            <w:r w:rsidRPr="00F87EC5">
              <w:t>Random forests or random decision forests are an </w:t>
            </w:r>
            <w:hyperlink r:id="rId92" w:tooltip="Ensemble learning" w:history="1">
              <w:r w:rsidRPr="00F87EC5">
                <w:t>ensemble learning</w:t>
              </w:r>
            </w:hyperlink>
            <w:r w:rsidRPr="00F87EC5">
              <w:t> method for </w:t>
            </w:r>
            <w:hyperlink r:id="rId93" w:tooltip="Statistical classification" w:history="1">
              <w:r w:rsidRPr="00F87EC5">
                <w:t>classification</w:t>
              </w:r>
            </w:hyperlink>
            <w:r w:rsidRPr="00F87EC5">
              <w:t>, </w:t>
            </w:r>
            <w:hyperlink r:id="rId94" w:tooltip="Regression analysis" w:history="1">
              <w:r w:rsidRPr="00F87EC5">
                <w:t>regression</w:t>
              </w:r>
            </w:hyperlink>
            <w:r w:rsidRPr="00F87EC5">
              <w:t> and other tasks that operates by constructing a multitude of </w:t>
            </w:r>
            <w:hyperlink r:id="rId95" w:tooltip="Decision tree learning" w:history="1">
              <w:r w:rsidRPr="00F87EC5">
                <w:t>decision trees</w:t>
              </w:r>
            </w:hyperlink>
            <w:r w:rsidRPr="00F87EC5">
              <w:t> at training time. For classification tasks, the output of the random forest is the class selected by most trees. For regression tasks, the mean or average prediction of the individual trees is returned.</w:t>
            </w:r>
          </w:p>
          <w:p w14:paraId="24EE3A32" w14:textId="4BF0B246" w:rsidR="00213F97" w:rsidRPr="006D10A1" w:rsidRDefault="00213F97" w:rsidP="003E431C">
            <w:pPr>
              <w:rPr>
                <w:b/>
                <w:bCs/>
              </w:rPr>
            </w:pPr>
            <w:r w:rsidRPr="00213F97">
              <w:rPr>
                <w:b/>
                <w:bCs/>
                <w:noProof/>
              </w:rPr>
              <w:drawing>
                <wp:inline distT="0" distB="0" distL="0" distR="0" wp14:anchorId="6BF41499" wp14:editId="5F58E7E6">
                  <wp:extent cx="3832860" cy="149098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9143" cy="1497323"/>
                          </a:xfrm>
                          <a:prstGeom prst="rect">
                            <a:avLst/>
                          </a:prstGeom>
                        </pic:spPr>
                      </pic:pic>
                    </a:graphicData>
                  </a:graphic>
                </wp:inline>
              </w:drawing>
            </w:r>
          </w:p>
        </w:tc>
      </w:tr>
    </w:tbl>
    <w:p w14:paraId="28EB8E4B" w14:textId="040BA9D8" w:rsidR="008A58A9" w:rsidRDefault="00CA5F41">
      <w:r>
        <w:lastRenderedPageBreak/>
        <w:t xml:space="preserve">                  </w:t>
      </w:r>
    </w:p>
    <w:p w14:paraId="11B276F4" w14:textId="068A2784" w:rsidR="008A58A9" w:rsidRDefault="008A58A9"/>
    <w:tbl>
      <w:tblPr>
        <w:tblW w:w="0" w:type="auto"/>
        <w:tblLook w:val="0600" w:firstRow="0" w:lastRow="0" w:firstColumn="0" w:lastColumn="0" w:noHBand="1" w:noVBand="1"/>
      </w:tblPr>
      <w:tblGrid>
        <w:gridCol w:w="10800"/>
      </w:tblGrid>
      <w:tr w:rsidR="0089297A" w:rsidRPr="004048B0" w14:paraId="5F6244C2" w14:textId="77777777" w:rsidTr="00DC1341">
        <w:trPr>
          <w:trHeight w:val="432"/>
        </w:trPr>
        <w:tc>
          <w:tcPr>
            <w:tcW w:w="10800" w:type="dxa"/>
          </w:tcPr>
          <w:p w14:paraId="01D4E503" w14:textId="77777777" w:rsidR="0089297A" w:rsidRPr="004048B0" w:rsidRDefault="0089297A" w:rsidP="00DC1341">
            <w:pPr>
              <w:rPr>
                <w:noProof/>
              </w:rPr>
            </w:pPr>
            <w:r w:rsidRPr="004048B0">
              <w:rPr>
                <w:noProof/>
                <w:lang w:eastAsia="en-AU"/>
              </w:rPr>
              <w:lastRenderedPageBreak/>
              <w:drawing>
                <wp:inline distT="0" distB="0" distL="0" distR="0" wp14:anchorId="3E8FCCB7" wp14:editId="70C54CCD">
                  <wp:extent cx="2286000" cy="222740"/>
                  <wp:effectExtent l="0" t="0" r="0" b="6350"/>
                  <wp:docPr id="1034" name="Graphic 10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89297A" w:rsidRPr="007C566A" w14:paraId="7CE028F2" w14:textId="77777777" w:rsidTr="00CA2C1A">
        <w:trPr>
          <w:trHeight w:val="1440"/>
        </w:trPr>
        <w:tc>
          <w:tcPr>
            <w:tcW w:w="10800" w:type="dxa"/>
          </w:tcPr>
          <w:p w14:paraId="57F4A7CF" w14:textId="73D0A2C3" w:rsidR="0089297A" w:rsidRPr="0089297A" w:rsidRDefault="0089297A" w:rsidP="00DC1341">
            <w:pPr>
              <w:pStyle w:val="Heading2"/>
              <w:rPr>
                <w:sz w:val="48"/>
                <w:szCs w:val="48"/>
              </w:rPr>
            </w:pPr>
            <w:r w:rsidRPr="0089297A">
              <w:rPr>
                <w:sz w:val="48"/>
                <w:szCs w:val="48"/>
              </w:rPr>
              <w:t>GLOBAL MODEL COMPARISON</w:t>
            </w:r>
          </w:p>
          <w:p w14:paraId="5FD69F2B" w14:textId="77777777" w:rsidR="0089297A" w:rsidRDefault="0089297A" w:rsidP="00DC1341"/>
          <w:p w14:paraId="33495B5C" w14:textId="063C8C15" w:rsidR="0089297A" w:rsidRDefault="00CA2C1A" w:rsidP="00DC1341">
            <w:r w:rsidRPr="00CA2C1A">
              <w:rPr>
                <w:noProof/>
                <w:shd w:val="clear" w:color="auto" w:fill="92D050"/>
              </w:rPr>
              <w:drawing>
                <wp:inline distT="0" distB="0" distL="0" distR="0" wp14:anchorId="5BD6C00B" wp14:editId="257DF9C6">
                  <wp:extent cx="6522720" cy="2556510"/>
                  <wp:effectExtent l="0" t="0" r="0" b="0"/>
                  <wp:docPr id="34" name="Chart 34">
                    <a:extLst xmlns:a="http://schemas.openxmlformats.org/drawingml/2006/main">
                      <a:ext uri="{FF2B5EF4-FFF2-40B4-BE49-F238E27FC236}">
                        <a16:creationId xmlns:a16="http://schemas.microsoft.com/office/drawing/2014/main" id="{1F0C103C-90F4-43BD-9823-A894E10DC8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9B20688" w14:textId="77777777" w:rsidR="00E675F5" w:rsidRDefault="00E675F5" w:rsidP="00DC1341"/>
          <w:p w14:paraId="40F52568" w14:textId="6042620D" w:rsidR="00E675F5" w:rsidRDefault="009A2728" w:rsidP="00DC1341">
            <w:pPr>
              <w:rPr>
                <w:b/>
                <w:bCs/>
              </w:rPr>
            </w:pPr>
            <w:r w:rsidRPr="009A2728">
              <w:rPr>
                <w:b/>
                <w:bCs/>
              </w:rPr>
              <w:t>Key Highlights:</w:t>
            </w:r>
          </w:p>
          <w:p w14:paraId="6DB8868E" w14:textId="5B0EDCC3" w:rsidR="00544C17" w:rsidRDefault="00544C17" w:rsidP="00DC1341">
            <w:pPr>
              <w:rPr>
                <w:b/>
                <w:bCs/>
              </w:rPr>
            </w:pPr>
          </w:p>
          <w:p w14:paraId="230C4DD7" w14:textId="577AE111" w:rsidR="000B33FE" w:rsidRDefault="00544C17" w:rsidP="000B33FE">
            <w:pPr>
              <w:pStyle w:val="ListParagraph"/>
              <w:numPr>
                <w:ilvl w:val="0"/>
                <w:numId w:val="37"/>
              </w:numPr>
            </w:pPr>
            <w:r w:rsidRPr="00CF30CB">
              <w:t xml:space="preserve">The best performing model is </w:t>
            </w:r>
            <w:r w:rsidR="001404E0">
              <w:t>LSTM.</w:t>
            </w:r>
          </w:p>
          <w:p w14:paraId="5B66FBAE" w14:textId="26195826" w:rsidR="001404E0" w:rsidRDefault="001404E0" w:rsidP="00544C17">
            <w:pPr>
              <w:pStyle w:val="ListParagraph"/>
              <w:numPr>
                <w:ilvl w:val="0"/>
                <w:numId w:val="37"/>
              </w:numPr>
            </w:pPr>
            <w:r>
              <w:t>The poorest performer is Logistic regression.</w:t>
            </w:r>
          </w:p>
          <w:p w14:paraId="136F8A71" w14:textId="1F4E1339" w:rsidR="009B0600" w:rsidRDefault="009B0600" w:rsidP="009B0600"/>
          <w:p w14:paraId="1144421C" w14:textId="26DB5629" w:rsidR="009B0600" w:rsidRPr="0071263B" w:rsidRDefault="005354CE" w:rsidP="009B0600">
            <w:pPr>
              <w:rPr>
                <w:b/>
                <w:bCs/>
              </w:rPr>
            </w:pPr>
            <w:r>
              <w:rPr>
                <w:b/>
                <w:bCs/>
              </w:rPr>
              <w:t xml:space="preserve">Model </w:t>
            </w:r>
            <w:proofErr w:type="gramStart"/>
            <w:r>
              <w:rPr>
                <w:b/>
                <w:bCs/>
              </w:rPr>
              <w:t>Descriptions</w:t>
            </w:r>
            <w:r w:rsidR="002E246E" w:rsidRPr="0071263B">
              <w:rPr>
                <w:b/>
                <w:bCs/>
              </w:rPr>
              <w:t xml:space="preserve"> :</w:t>
            </w:r>
            <w:proofErr w:type="gramEnd"/>
          </w:p>
          <w:p w14:paraId="2C4F29B3" w14:textId="73FF8A12" w:rsidR="009B0600" w:rsidRDefault="009B0600" w:rsidP="009B0600"/>
          <w:p w14:paraId="0E292C57" w14:textId="182A6E6E" w:rsidR="00393CEA" w:rsidRDefault="00393CEA" w:rsidP="009B0600">
            <w:pPr>
              <w:pStyle w:val="ListParagraph"/>
              <w:numPr>
                <w:ilvl w:val="0"/>
                <w:numId w:val="38"/>
              </w:numPr>
            </w:pPr>
            <w:r w:rsidRPr="00393CEA">
              <w:t xml:space="preserve">A </w:t>
            </w:r>
            <w:r w:rsidRPr="00393CEA">
              <w:rPr>
                <w:b/>
                <w:bCs/>
              </w:rPr>
              <w:t>Bidirectional LSTM</w:t>
            </w:r>
            <w:r w:rsidRPr="00393CEA">
              <w:t xml:space="preserve"> is a sequence processing model that consists of two LSTMs: one taking the input in a forward direction, and the other in a backwards direction. We have used Bidirectional LSTM with various hyperparameters such as 50 LSTM cells and Dropout to avoid overfitting. We have also used callback functions to stop the running if </w:t>
            </w:r>
            <w:proofErr w:type="spellStart"/>
            <w:r w:rsidRPr="00393CEA">
              <w:t>val_loss</w:t>
            </w:r>
            <w:proofErr w:type="spellEnd"/>
            <w:r w:rsidRPr="00393CEA">
              <w:t xml:space="preserve"> did not improve with patient level of 10. The Model is facing some overfitting issue due to less no. of observation and lots of Naming and unwanted words in the corpus. We are taking manual steps to clean the corpus as we have 425 observations.</w:t>
            </w:r>
          </w:p>
          <w:p w14:paraId="2EDB3852" w14:textId="77777777" w:rsidR="00393CEA" w:rsidRPr="00393CEA" w:rsidRDefault="00393CEA" w:rsidP="00393CEA">
            <w:pPr>
              <w:pStyle w:val="ListParagraph"/>
            </w:pPr>
          </w:p>
          <w:p w14:paraId="2D60D0C6" w14:textId="5C96D0FB" w:rsidR="009B0600" w:rsidRDefault="00853500" w:rsidP="009B0600">
            <w:pPr>
              <w:pStyle w:val="ListParagraph"/>
              <w:numPr>
                <w:ilvl w:val="0"/>
                <w:numId w:val="38"/>
              </w:numPr>
            </w:pPr>
            <w:r w:rsidRPr="00853500">
              <w:rPr>
                <w:b/>
                <w:bCs/>
              </w:rPr>
              <w:t>Logistic model</w:t>
            </w:r>
            <w:r w:rsidRPr="00023A2C">
              <w:t xml:space="preserve"> is used to model the probability of a certain class or event existing such as pass/fail, win/lose</w:t>
            </w:r>
            <w:r>
              <w:t xml:space="preserve"> and </w:t>
            </w:r>
            <w:r w:rsidRPr="00023A2C">
              <w:t>alive/dead</w:t>
            </w:r>
            <w:r>
              <w:t>. Model is also facing overfitting. We are trying more hyperparameter tuning to improve the test accuracy</w:t>
            </w:r>
          </w:p>
          <w:p w14:paraId="1B55BAC2" w14:textId="77777777" w:rsidR="00AA7D8A" w:rsidRDefault="00AA7D8A" w:rsidP="00AA7D8A">
            <w:pPr>
              <w:pStyle w:val="ListParagraph"/>
            </w:pPr>
          </w:p>
          <w:p w14:paraId="214E0F65" w14:textId="42EA72A0" w:rsidR="00173374" w:rsidRDefault="00173374" w:rsidP="009B0600">
            <w:pPr>
              <w:pStyle w:val="ListParagraph"/>
              <w:numPr>
                <w:ilvl w:val="0"/>
                <w:numId w:val="38"/>
              </w:numPr>
            </w:pPr>
            <w:r w:rsidRPr="00173374">
              <w:t xml:space="preserve">The Objective of a </w:t>
            </w:r>
            <w:r w:rsidRPr="00173374">
              <w:rPr>
                <w:b/>
                <w:bCs/>
              </w:rPr>
              <w:t>Linear SVC (Support Vector Classifier)</w:t>
            </w:r>
            <w:r w:rsidRPr="00173374">
              <w:t xml:space="preserve"> is to fit to the data you provide, returning a "best fit" hyperplane that divides, or categorizes, your data. From there, after getting the hyperplane, you can then feed some features to your classifier to see what the "predicted" class is. As the model is facing overfitting issue. We are working on more hyperparameter tuning and Data cleaning part.</w:t>
            </w:r>
          </w:p>
          <w:p w14:paraId="373C4F46" w14:textId="77777777" w:rsidR="00AA7D8A" w:rsidRDefault="00AA7D8A" w:rsidP="00AA7D8A"/>
          <w:p w14:paraId="5EB01FCE" w14:textId="3F6CB52D" w:rsidR="0071263B" w:rsidRDefault="00AA7D8A" w:rsidP="0071263B">
            <w:pPr>
              <w:pStyle w:val="ListParagraph"/>
              <w:numPr>
                <w:ilvl w:val="0"/>
                <w:numId w:val="38"/>
              </w:numPr>
            </w:pPr>
            <w:r w:rsidRPr="00AA7D8A">
              <w:rPr>
                <w:b/>
                <w:bCs/>
              </w:rPr>
              <w:t>GBM</w:t>
            </w:r>
            <w:r>
              <w:t xml:space="preserve"> is a sequential model</w:t>
            </w:r>
            <w:r w:rsidRPr="005D24D1">
              <w:t xml:space="preserve">. It relies on the intuition that the best possible next model, when combined with previous models, minimizes the overall prediction error. The key idea is to set the target outcomes for this next model </w:t>
            </w:r>
            <w:r w:rsidR="002E246E" w:rsidRPr="005D24D1">
              <w:t>to</w:t>
            </w:r>
            <w:r w:rsidRPr="005D24D1">
              <w:t xml:space="preserve"> minimize the error.</w:t>
            </w:r>
            <w:r>
              <w:t xml:space="preserve"> Model build is also facing overfitting. We are also trying more hyperparameter tuning to improve the test accuracy.</w:t>
            </w:r>
          </w:p>
          <w:p w14:paraId="25E127FF" w14:textId="77777777" w:rsidR="0071263B" w:rsidRDefault="0071263B" w:rsidP="0071263B">
            <w:pPr>
              <w:pStyle w:val="ListParagraph"/>
            </w:pPr>
          </w:p>
          <w:p w14:paraId="2EFC7354" w14:textId="6ADCE9F7" w:rsidR="0071263B" w:rsidRPr="00CF30CB" w:rsidRDefault="0071263B" w:rsidP="0071263B">
            <w:pPr>
              <w:pStyle w:val="ListParagraph"/>
              <w:numPr>
                <w:ilvl w:val="0"/>
                <w:numId w:val="38"/>
              </w:numPr>
            </w:pPr>
            <w:r w:rsidRPr="0071263B">
              <w:rPr>
                <w:b/>
                <w:bCs/>
              </w:rPr>
              <w:t>Random forests</w:t>
            </w:r>
            <w:r w:rsidRPr="005A6E1F">
              <w:t xml:space="preserve"> or random decision forests are an ensemble learning method for classification, regression and other tasks that operates by constructing a multitude of decision trees at training time. For classification tasks, the output of the random forest is the class selected by most trees</w:t>
            </w:r>
            <w:r>
              <w:t xml:space="preserve">. </w:t>
            </w:r>
            <w:r w:rsidR="002E246E">
              <w:t>Models</w:t>
            </w:r>
            <w:r>
              <w:t xml:space="preserve"> build on Random Forest is also facing overfitting. We are also trying more hyperparameter tuning to improve the test accuracy.</w:t>
            </w:r>
          </w:p>
          <w:p w14:paraId="384CFF05" w14:textId="14C2CCCD" w:rsidR="00E675F5" w:rsidRPr="007C566A" w:rsidRDefault="00E675F5" w:rsidP="00DC1341"/>
        </w:tc>
      </w:tr>
      <w:tr w:rsidR="004A4C49" w:rsidRPr="004048B0" w14:paraId="455D1BBC" w14:textId="77777777" w:rsidTr="00F32B21">
        <w:trPr>
          <w:trHeight w:val="432"/>
        </w:trPr>
        <w:tc>
          <w:tcPr>
            <w:tcW w:w="10800" w:type="dxa"/>
          </w:tcPr>
          <w:p w14:paraId="08D3EDF9" w14:textId="77777777" w:rsidR="004A4C49" w:rsidRPr="004048B0" w:rsidRDefault="004A4C49" w:rsidP="005E6F60">
            <w:pPr>
              <w:rPr>
                <w:noProof/>
              </w:rPr>
            </w:pPr>
            <w:r w:rsidRPr="004048B0">
              <w:rPr>
                <w:noProof/>
                <w:lang w:eastAsia="en-AU"/>
              </w:rPr>
              <w:lastRenderedPageBreak/>
              <w:drawing>
                <wp:inline distT="0" distB="0" distL="0" distR="0" wp14:anchorId="14EA21D8" wp14:editId="5CDF1F4E">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67371946" w14:textId="77777777" w:rsidTr="00FE44CB">
        <w:trPr>
          <w:trHeight w:val="1440"/>
        </w:trPr>
        <w:tc>
          <w:tcPr>
            <w:tcW w:w="10800" w:type="dxa"/>
          </w:tcPr>
          <w:p w14:paraId="78A2D0F6" w14:textId="77777777" w:rsidR="004A4C49" w:rsidRDefault="00836620" w:rsidP="004048B0">
            <w:pPr>
              <w:pStyle w:val="Heading2"/>
            </w:pPr>
            <w:r>
              <w:t>How to improve your model performance?</w:t>
            </w:r>
          </w:p>
          <w:p w14:paraId="7E2E4EE3" w14:textId="77777777" w:rsidR="007C566A" w:rsidRDefault="007C566A" w:rsidP="007C566A"/>
          <w:p w14:paraId="4A8611BB" w14:textId="0320D7C5" w:rsidR="007C566A" w:rsidRDefault="007C566A" w:rsidP="007C566A">
            <w:pPr>
              <w:pStyle w:val="Heading3"/>
              <w:shd w:val="clear" w:color="auto" w:fill="FFFFFF"/>
              <w:rPr>
                <w:rFonts w:ascii="Segoe UI" w:hAnsi="Segoe UI" w:cs="Segoe UI"/>
                <w:sz w:val="20"/>
                <w:szCs w:val="18"/>
              </w:rPr>
            </w:pPr>
            <w:r w:rsidRPr="007C566A">
              <w:rPr>
                <w:rFonts w:ascii="Segoe UI" w:hAnsi="Segoe UI" w:cs="Segoe UI"/>
                <w:sz w:val="20"/>
                <w:szCs w:val="18"/>
              </w:rPr>
              <w:t>The challenge at hand is that we do not have a large dataset, Our dataset has only 425 record</w:t>
            </w:r>
            <w:r>
              <w:rPr>
                <w:rFonts w:ascii="Segoe UI" w:hAnsi="Segoe UI" w:cs="Segoe UI"/>
                <w:sz w:val="20"/>
                <w:szCs w:val="18"/>
              </w:rPr>
              <w:t>.</w:t>
            </w:r>
          </w:p>
          <w:p w14:paraId="1E0252C5" w14:textId="77777777" w:rsidR="007C566A" w:rsidRPr="007C566A" w:rsidRDefault="007C566A" w:rsidP="007C566A"/>
          <w:p w14:paraId="14630356" w14:textId="20B04BC6" w:rsidR="007C566A" w:rsidRDefault="007C566A" w:rsidP="007C566A">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One of the main reasons for not achieving very high accuracy could be the lack of </w:t>
            </w:r>
            <w:proofErr w:type="gramStart"/>
            <w:r>
              <w:rPr>
                <w:rFonts w:ascii="Segoe UI" w:hAnsi="Segoe UI" w:cs="Segoe UI"/>
                <w:sz w:val="21"/>
                <w:szCs w:val="21"/>
              </w:rPr>
              <w:t xml:space="preserve">large </w:t>
            </w:r>
            <w:r w:rsidR="00CE4FC8">
              <w:rPr>
                <w:rFonts w:ascii="Segoe UI" w:hAnsi="Segoe UI" w:cs="Segoe UI"/>
                <w:sz w:val="21"/>
                <w:szCs w:val="21"/>
              </w:rPr>
              <w:t>labelled</w:t>
            </w:r>
            <w:proofErr w:type="gramEnd"/>
            <w:r>
              <w:rPr>
                <w:rFonts w:ascii="Segoe UI" w:hAnsi="Segoe UI" w:cs="Segoe UI"/>
                <w:sz w:val="21"/>
                <w:szCs w:val="21"/>
              </w:rPr>
              <w:t xml:space="preserve"> text datasets. Most of the labelled text datasets are not big enough to train deep neural networks because these networks have a huge number of parameters and training such networks on small datasets will cause overfitting.</w:t>
            </w:r>
          </w:p>
          <w:p w14:paraId="1719A41D" w14:textId="389985EA" w:rsidR="007C566A" w:rsidRDefault="007C566A" w:rsidP="007C566A">
            <w:pPr>
              <w:pStyle w:val="NormalWeb"/>
              <w:numPr>
                <w:ilvl w:val="0"/>
                <w:numId w:val="30"/>
              </w:numPr>
              <w:shd w:val="clear" w:color="auto" w:fill="FFFFFF"/>
              <w:spacing w:before="0" w:beforeAutospacing="0" w:after="240" w:afterAutospacing="0"/>
              <w:rPr>
                <w:rFonts w:ascii="Segoe UI" w:hAnsi="Segoe UI" w:cs="Segoe UI"/>
                <w:sz w:val="21"/>
                <w:szCs w:val="21"/>
              </w:rPr>
            </w:pPr>
            <w:r w:rsidRPr="007C566A">
              <w:rPr>
                <w:rFonts w:ascii="Segoe UI" w:hAnsi="Segoe UI" w:cs="Segoe UI"/>
                <w:sz w:val="21"/>
                <w:szCs w:val="21"/>
              </w:rPr>
              <w:t>We are also aware that the NLP models are typically shallower and thus require different ﬁne-tuning methods. BERT (Bidirectional Encoder Representations from Transformers) is a big neural network architecture with Millions of parameters. So, training a BERT model from scratch on a small dataset would result in overfitting.</w:t>
            </w:r>
          </w:p>
          <w:p w14:paraId="74B33926" w14:textId="6C3441C9" w:rsidR="007C566A" w:rsidRPr="007C566A" w:rsidRDefault="007C566A" w:rsidP="007C566A">
            <w:pPr>
              <w:pStyle w:val="NormalWeb"/>
              <w:shd w:val="clear" w:color="auto" w:fill="FFFFFF"/>
              <w:spacing w:before="0" w:beforeAutospacing="0" w:after="240" w:afterAutospacing="0"/>
              <w:ind w:left="720"/>
              <w:jc w:val="center"/>
              <w:rPr>
                <w:rFonts w:ascii="Segoe UI" w:hAnsi="Segoe UI" w:cs="Segoe UI"/>
                <w:sz w:val="21"/>
                <w:szCs w:val="21"/>
              </w:rPr>
            </w:pPr>
            <w:r w:rsidRPr="007C566A">
              <w:rPr>
                <w:rFonts w:ascii="Segoe UI" w:hAnsi="Segoe UI" w:cs="Segoe UI"/>
                <w:noProof/>
                <w:sz w:val="21"/>
                <w:szCs w:val="21"/>
              </w:rPr>
              <w:drawing>
                <wp:inline distT="0" distB="0" distL="0" distR="0" wp14:anchorId="2BCCAFA3" wp14:editId="76C0CDD9">
                  <wp:extent cx="3931920" cy="197527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5100" cy="1981898"/>
                          </a:xfrm>
                          <a:prstGeom prst="rect">
                            <a:avLst/>
                          </a:prstGeom>
                        </pic:spPr>
                      </pic:pic>
                    </a:graphicData>
                  </a:graphic>
                </wp:inline>
              </w:drawing>
            </w:r>
          </w:p>
          <w:p w14:paraId="4DB9B1EB" w14:textId="24D5C955" w:rsidR="007C566A" w:rsidRPr="007C566A" w:rsidRDefault="007C566A" w:rsidP="007C566A">
            <w:pPr>
              <w:pStyle w:val="NormalWeb"/>
              <w:shd w:val="clear" w:color="auto" w:fill="FFFFFF"/>
              <w:spacing w:before="0" w:beforeAutospacing="0" w:after="240" w:afterAutospacing="0"/>
              <w:ind w:left="720"/>
              <w:rPr>
                <w:rFonts w:ascii="Segoe UI" w:hAnsi="Segoe UI" w:cs="Segoe UI"/>
                <w:sz w:val="21"/>
                <w:szCs w:val="21"/>
              </w:rPr>
            </w:pPr>
            <w:r w:rsidRPr="007C566A">
              <w:rPr>
                <w:rFonts w:ascii="Segoe UI" w:hAnsi="Segoe UI" w:cs="Segoe UI"/>
                <w:sz w:val="21"/>
                <w:szCs w:val="21"/>
              </w:rPr>
              <w:t xml:space="preserve">So, we propose to use a pre-trained BERT model that was trained on a huge dataset, as a starting point     </w:t>
            </w:r>
            <w:r>
              <w:rPr>
                <w:rFonts w:ascii="Segoe UI" w:hAnsi="Segoe UI" w:cs="Segoe UI"/>
                <w:sz w:val="21"/>
                <w:szCs w:val="21"/>
              </w:rPr>
              <w:t xml:space="preserve">      </w:t>
            </w:r>
            <w:r w:rsidRPr="007C566A">
              <w:rPr>
                <w:rFonts w:ascii="Segoe UI" w:hAnsi="Segoe UI" w:cs="Segoe UI"/>
                <w:sz w:val="21"/>
                <w:szCs w:val="21"/>
              </w:rPr>
              <w:t>and then we can further train the model on our relatively smaller dataset.</w:t>
            </w:r>
          </w:p>
          <w:p w14:paraId="67EB65DA" w14:textId="77777777" w:rsidR="007C566A" w:rsidRPr="00ED19D9" w:rsidRDefault="007C566A" w:rsidP="00ED19D9">
            <w:pPr>
              <w:pStyle w:val="NormalWeb"/>
              <w:numPr>
                <w:ilvl w:val="0"/>
                <w:numId w:val="30"/>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We will be exploring different Fine-Tuning Techniques mentioned below in the weeks to come</w:t>
            </w:r>
          </w:p>
          <w:p w14:paraId="4CAF4219" w14:textId="6F7AE730" w:rsidR="007C566A" w:rsidRPr="00ED19D9" w:rsidRDefault="007C566A" w:rsidP="00ED19D9">
            <w:pPr>
              <w:pStyle w:val="NormalWeb"/>
              <w:numPr>
                <w:ilvl w:val="0"/>
                <w:numId w:val="30"/>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 xml:space="preserve">Train the entire architecture – We can further train the entire pre-trained model on our dataset and feed the output to a </w:t>
            </w:r>
            <w:r w:rsidR="00ED19D9" w:rsidRPr="00ED19D9">
              <w:rPr>
                <w:rFonts w:ascii="Segoe UI" w:hAnsi="Segoe UI" w:cs="Segoe UI"/>
                <w:sz w:val="21"/>
                <w:szCs w:val="21"/>
              </w:rPr>
              <w:t>SoftMax</w:t>
            </w:r>
            <w:r w:rsidRPr="00ED19D9">
              <w:rPr>
                <w:rFonts w:ascii="Segoe UI" w:hAnsi="Segoe UI" w:cs="Segoe UI"/>
                <w:sz w:val="21"/>
                <w:szCs w:val="21"/>
              </w:rPr>
              <w:t xml:space="preserve"> layer. In this case, the error is </w:t>
            </w:r>
            <w:proofErr w:type="gramStart"/>
            <w:r w:rsidRPr="00ED19D9">
              <w:rPr>
                <w:rFonts w:ascii="Segoe UI" w:hAnsi="Segoe UI" w:cs="Segoe UI"/>
                <w:sz w:val="21"/>
                <w:szCs w:val="21"/>
              </w:rPr>
              <w:t>back-propagated</w:t>
            </w:r>
            <w:proofErr w:type="gramEnd"/>
            <w:r w:rsidRPr="00ED19D9">
              <w:rPr>
                <w:rFonts w:ascii="Segoe UI" w:hAnsi="Segoe UI" w:cs="Segoe UI"/>
                <w:sz w:val="21"/>
                <w:szCs w:val="21"/>
              </w:rPr>
              <w:t xml:space="preserve"> through the entire architecture and the pre-trained weights of the model are updated based on the new dataset.</w:t>
            </w:r>
          </w:p>
          <w:p w14:paraId="7A87941E" w14:textId="77777777" w:rsidR="007C566A" w:rsidRPr="00ED19D9" w:rsidRDefault="007C566A" w:rsidP="00ED19D9">
            <w:pPr>
              <w:pStyle w:val="NormalWeb"/>
              <w:numPr>
                <w:ilvl w:val="0"/>
                <w:numId w:val="30"/>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Train some layers while freezing others – Another way to use a pre-trained model is to train it partially. What we can do is keep the weights of initial layers of the model frozen while we retrain only the higher layers. We can try and test as to how many layers to be frozen and how many to be trained.</w:t>
            </w:r>
          </w:p>
          <w:p w14:paraId="3E4A3756" w14:textId="77777777" w:rsidR="007C566A" w:rsidRPr="00ED19D9" w:rsidRDefault="007C566A" w:rsidP="00ED19D9">
            <w:pPr>
              <w:pStyle w:val="NormalWeb"/>
              <w:numPr>
                <w:ilvl w:val="0"/>
                <w:numId w:val="30"/>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lastRenderedPageBreak/>
              <w:t>Freeze the entire architecture – We can even freeze all the layers of the model and attach a few neural network layers of our own and train this new model. Note that the weights of only the attached layers will be updated during model training.</w:t>
            </w:r>
          </w:p>
          <w:p w14:paraId="4039C292" w14:textId="6D850344" w:rsidR="007C566A" w:rsidRDefault="007C566A" w:rsidP="00ED19D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will probably use </w:t>
            </w:r>
            <w:r w:rsidR="00ED19D9">
              <w:rPr>
                <w:rFonts w:ascii="Segoe UI" w:hAnsi="Segoe UI" w:cs="Segoe UI"/>
                <w:sz w:val="21"/>
                <w:szCs w:val="21"/>
              </w:rPr>
              <w:t>this</w:t>
            </w:r>
            <w:r>
              <w:rPr>
                <w:rFonts w:ascii="Segoe UI" w:hAnsi="Segoe UI" w:cs="Segoe UI"/>
                <w:sz w:val="21"/>
                <w:szCs w:val="21"/>
              </w:rPr>
              <w:t xml:space="preserve"> last approach. We will freeze all the layers of BERT during fine-tuning and append a dense layer and a </w:t>
            </w:r>
            <w:r w:rsidR="00ED19D9">
              <w:rPr>
                <w:rFonts w:ascii="Segoe UI" w:hAnsi="Segoe UI" w:cs="Segoe UI"/>
                <w:sz w:val="21"/>
                <w:szCs w:val="21"/>
              </w:rPr>
              <w:t>SoftMax</w:t>
            </w:r>
            <w:r>
              <w:rPr>
                <w:rFonts w:ascii="Segoe UI" w:hAnsi="Segoe UI" w:cs="Segoe UI"/>
                <w:sz w:val="21"/>
                <w:szCs w:val="21"/>
              </w:rPr>
              <w:t xml:space="preserve"> layer to the architecture.</w:t>
            </w:r>
          </w:p>
          <w:p w14:paraId="02EA3D33" w14:textId="640AE5E9" w:rsidR="007C566A" w:rsidRDefault="007C566A" w:rsidP="00ED19D9">
            <w:pPr>
              <w:pStyle w:val="Heading3"/>
              <w:shd w:val="clear" w:color="auto" w:fill="FFFFFF"/>
              <w:rPr>
                <w:rFonts w:ascii="Segoe UI" w:hAnsi="Segoe UI" w:cs="Segoe UI"/>
                <w:sz w:val="20"/>
                <w:szCs w:val="18"/>
              </w:rPr>
            </w:pPr>
            <w:r w:rsidRPr="00ED19D9">
              <w:rPr>
                <w:rFonts w:ascii="Segoe UI" w:hAnsi="Segoe UI" w:cs="Segoe UI"/>
                <w:sz w:val="20"/>
                <w:szCs w:val="18"/>
              </w:rPr>
              <w:t>Adjusting Hyper parameters-</w:t>
            </w:r>
          </w:p>
          <w:p w14:paraId="112314F5" w14:textId="77777777" w:rsidR="00ED19D9" w:rsidRPr="00ED19D9" w:rsidRDefault="00ED19D9" w:rsidP="00ED19D9"/>
          <w:p w14:paraId="6F3A7F0D" w14:textId="77777777" w:rsidR="007C566A" w:rsidRDefault="007C566A" w:rsidP="00ED19D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build a model that performs robustly and to this effect, we use the same set of hyper parameters across tasks and validation set. We shall also explore AWD-LSTM language model (</w:t>
            </w:r>
            <w:proofErr w:type="spellStart"/>
            <w:r>
              <w:rPr>
                <w:rFonts w:ascii="Segoe UI" w:hAnsi="Segoe UI" w:cs="Segoe UI"/>
                <w:sz w:val="21"/>
                <w:szCs w:val="21"/>
              </w:rPr>
              <w:t>Merity</w:t>
            </w:r>
            <w:proofErr w:type="spellEnd"/>
            <w:r>
              <w:rPr>
                <w:rFonts w:ascii="Segoe UI" w:hAnsi="Segoe UI" w:cs="Segoe UI"/>
                <w:sz w:val="21"/>
                <w:szCs w:val="21"/>
              </w:rPr>
              <w:t xml:space="preserve"> et al., 2017a) with an embedding size of 400, 3 layers,1150 hidden activations per layer, and a BPTT batch size of 70. We apply dropout of 0.4 to layers, 0.3 to RNN layers, 0.4 to input embed-ding layers, 0.05 to embedding layers, and weight dropout of 0.5 to the RNN hidden-to-hidden matrix. The classiﬁer has a hidden layer of size 50.</w:t>
            </w:r>
          </w:p>
          <w:p w14:paraId="32291867" w14:textId="77777777" w:rsidR="007C566A" w:rsidRDefault="007C566A" w:rsidP="00ED19D9">
            <w:pPr>
              <w:pStyle w:val="NormalWeb"/>
              <w:numPr>
                <w:ilvl w:val="0"/>
                <w:numId w:val="30"/>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Adam with β1= 0.7 instead of the de-fault β1= 0.9 and β2= 0.99, We use a batch size of 64, a base learning rate of 0.004 and 0.01 for ﬁne tuning the language models and the classiﬁer respectively.</w:t>
            </w:r>
          </w:p>
          <w:p w14:paraId="4E91F808" w14:textId="77777777" w:rsidR="007C566A" w:rsidRDefault="007C566A" w:rsidP="006F1FB1">
            <w:pPr>
              <w:pStyle w:val="NormalWeb"/>
              <w:shd w:val="clear" w:color="auto" w:fill="FFFFFF"/>
              <w:spacing w:before="0" w:beforeAutospacing="0" w:after="240" w:afterAutospacing="0"/>
              <w:rPr>
                <w:rFonts w:ascii="Segoe UI" w:hAnsi="Segoe UI" w:cs="Segoe UI"/>
                <w:b/>
                <w:bCs/>
                <w:sz w:val="21"/>
                <w:szCs w:val="21"/>
              </w:rPr>
            </w:pPr>
            <w:r w:rsidRPr="00AB1771">
              <w:rPr>
                <w:rFonts w:ascii="Segoe UI" w:hAnsi="Segoe UI" w:cs="Segoe UI"/>
                <w:b/>
                <w:bCs/>
                <w:sz w:val="21"/>
                <w:szCs w:val="21"/>
              </w:rPr>
              <w:t xml:space="preserve">We are hopeful that by adopting these </w:t>
            </w:r>
            <w:r w:rsidR="004C0AE2" w:rsidRPr="00AB1771">
              <w:rPr>
                <w:rFonts w:ascii="Segoe UI" w:hAnsi="Segoe UI" w:cs="Segoe UI"/>
                <w:b/>
                <w:bCs/>
                <w:sz w:val="21"/>
                <w:szCs w:val="21"/>
              </w:rPr>
              <w:t>fine-tuning</w:t>
            </w:r>
            <w:r w:rsidRPr="00AB1771">
              <w:rPr>
                <w:rFonts w:ascii="Segoe UI" w:hAnsi="Segoe UI" w:cs="Segoe UI"/>
                <w:b/>
                <w:bCs/>
                <w:sz w:val="21"/>
                <w:szCs w:val="21"/>
              </w:rPr>
              <w:t xml:space="preserve"> techniques we will be able to achieve high accuracy for the final model that we</w:t>
            </w:r>
            <w:r w:rsidR="0013495B">
              <w:rPr>
                <w:rFonts w:ascii="Segoe UI" w:hAnsi="Segoe UI" w:cs="Segoe UI"/>
                <w:b/>
                <w:bCs/>
                <w:sz w:val="21"/>
                <w:szCs w:val="21"/>
              </w:rPr>
              <w:t xml:space="preserve"> are</w:t>
            </w:r>
            <w:r w:rsidR="00982F4B">
              <w:rPr>
                <w:rFonts w:ascii="Segoe UI" w:hAnsi="Segoe UI" w:cs="Segoe UI"/>
                <w:b/>
                <w:bCs/>
                <w:sz w:val="21"/>
                <w:szCs w:val="21"/>
              </w:rPr>
              <w:t xml:space="preserve"> going to</w:t>
            </w:r>
            <w:r w:rsidRPr="00AB1771">
              <w:rPr>
                <w:rFonts w:ascii="Segoe UI" w:hAnsi="Segoe UI" w:cs="Segoe UI"/>
                <w:b/>
                <w:bCs/>
                <w:sz w:val="21"/>
                <w:szCs w:val="21"/>
              </w:rPr>
              <w:t xml:space="preserve"> deploy</w:t>
            </w:r>
            <w:r w:rsidR="00AB1771">
              <w:rPr>
                <w:rFonts w:ascii="Segoe UI" w:hAnsi="Segoe UI" w:cs="Segoe UI"/>
                <w:b/>
                <w:bCs/>
                <w:sz w:val="21"/>
                <w:szCs w:val="21"/>
              </w:rPr>
              <w:t>.</w:t>
            </w:r>
          </w:p>
          <w:p w14:paraId="1FFDD091" w14:textId="0FB3AADC" w:rsidR="007C5471" w:rsidRPr="006F1FB1" w:rsidRDefault="007C5471" w:rsidP="006F1FB1">
            <w:pPr>
              <w:pStyle w:val="NormalWeb"/>
              <w:shd w:val="clear" w:color="auto" w:fill="FFFFFF"/>
              <w:spacing w:before="0" w:beforeAutospacing="0" w:after="240" w:afterAutospacing="0"/>
              <w:rPr>
                <w:rFonts w:ascii="Segoe UI" w:hAnsi="Segoe UI" w:cs="Segoe UI"/>
                <w:b/>
                <w:bCs/>
                <w:sz w:val="21"/>
                <w:szCs w:val="21"/>
              </w:rPr>
            </w:pPr>
          </w:p>
        </w:tc>
      </w:tr>
      <w:tr w:rsidR="00773547" w:rsidRPr="004048B0" w14:paraId="4F4D9F48" w14:textId="77777777" w:rsidTr="00FE44CB">
        <w:trPr>
          <w:trHeight w:val="1440"/>
        </w:trPr>
        <w:tc>
          <w:tcPr>
            <w:tcW w:w="10800" w:type="dxa"/>
          </w:tcPr>
          <w:p w14:paraId="52C79FE3" w14:textId="2104A22D" w:rsidR="00773547" w:rsidRPr="00773547" w:rsidRDefault="00773547" w:rsidP="00773547">
            <w:r w:rsidRPr="004048B0">
              <w:rPr>
                <w:noProof/>
                <w:lang w:eastAsia="en-AU"/>
              </w:rPr>
              <w:lastRenderedPageBreak/>
              <w:drawing>
                <wp:inline distT="0" distB="0" distL="0" distR="0" wp14:anchorId="49CE6D04" wp14:editId="0F391609">
                  <wp:extent cx="2286000" cy="222740"/>
                  <wp:effectExtent l="0" t="0" r="0" b="6350"/>
                  <wp:docPr id="26" name="Graphic 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bl>
    <w:p w14:paraId="20E5CBDF" w14:textId="686CA71A" w:rsidR="007C5471" w:rsidRDefault="007C5471" w:rsidP="007C5471">
      <w:r>
        <w:rPr>
          <w:caps/>
          <w:spacing w:val="80"/>
          <w:sz w:val="72"/>
          <w:szCs w:val="72"/>
        </w:rPr>
        <w:t>LIMITATIONS</w:t>
      </w:r>
    </w:p>
    <w:p w14:paraId="44E4A778" w14:textId="77777777" w:rsidR="007C5471" w:rsidRPr="007C566A" w:rsidRDefault="007C5471" w:rsidP="007C5471"/>
    <w:p w14:paraId="5782BFE7" w14:textId="77777777" w:rsidR="000C5739" w:rsidRPr="000C5739" w:rsidRDefault="000C5739" w:rsidP="000C5739">
      <w:pPr>
        <w:rPr>
          <w:rFonts w:ascii="Segoe UI" w:eastAsia="Times New Roman" w:hAnsi="Segoe UI" w:cs="Segoe UI"/>
          <w:sz w:val="21"/>
          <w:szCs w:val="21"/>
          <w:lang w:val="en-IN" w:eastAsia="en-IN"/>
        </w:rPr>
      </w:pPr>
      <w:r w:rsidRPr="000C5739">
        <w:rPr>
          <w:rFonts w:ascii="Segoe UI" w:eastAsia="Times New Roman" w:hAnsi="Segoe UI" w:cs="Segoe UI"/>
          <w:sz w:val="21"/>
          <w:szCs w:val="21"/>
          <w:lang w:val="en-IN" w:eastAsia="en-IN"/>
        </w:rPr>
        <w:t>Data Quality is a problem and further exploratory data analysis, and feature extraction was required.</w:t>
      </w:r>
    </w:p>
    <w:p w14:paraId="4E08F56E" w14:textId="77777777" w:rsidR="000C5739" w:rsidRPr="000C5739" w:rsidRDefault="000C5739" w:rsidP="000C5739">
      <w:pPr>
        <w:rPr>
          <w:rFonts w:ascii="Segoe UI" w:eastAsia="Times New Roman" w:hAnsi="Segoe UI" w:cs="Segoe UI"/>
          <w:sz w:val="21"/>
          <w:szCs w:val="21"/>
          <w:lang w:val="en-IN" w:eastAsia="en-IN"/>
        </w:rPr>
      </w:pPr>
    </w:p>
    <w:p w14:paraId="3D1E00EB" w14:textId="48BC681C" w:rsidR="007F3210" w:rsidRDefault="000C5739" w:rsidP="000C5739">
      <w:pPr>
        <w:rPr>
          <w:b/>
          <w:bCs/>
          <w:color w:val="000000" w:themeColor="text1"/>
        </w:rPr>
      </w:pPr>
      <w:r w:rsidRPr="000C5739">
        <w:rPr>
          <w:rFonts w:ascii="Segoe UI" w:eastAsia="Times New Roman" w:hAnsi="Segoe UI" w:cs="Segoe UI"/>
          <w:sz w:val="21"/>
          <w:szCs w:val="21"/>
          <w:lang w:val="en-IN" w:eastAsia="en-IN"/>
        </w:rPr>
        <w:t xml:space="preserve"> One big relationship the word2vec model does not allow us to capture is implicit negative signals. These can be especially relevant for </w:t>
      </w:r>
      <w:proofErr w:type="spellStart"/>
      <w:r w:rsidRPr="000C5739">
        <w:rPr>
          <w:rFonts w:ascii="Segoe UI" w:eastAsia="Times New Roman" w:hAnsi="Segoe UI" w:cs="Segoe UI"/>
          <w:sz w:val="21"/>
          <w:szCs w:val="21"/>
          <w:lang w:val="en-IN" w:eastAsia="en-IN"/>
        </w:rPr>
        <w:t>modeling</w:t>
      </w:r>
      <w:proofErr w:type="spellEnd"/>
      <w:r w:rsidRPr="000C5739">
        <w:rPr>
          <w:rFonts w:ascii="Segoe UI" w:eastAsia="Times New Roman" w:hAnsi="Segoe UI" w:cs="Segoe UI"/>
          <w:sz w:val="21"/>
          <w:szCs w:val="21"/>
          <w:lang w:val="en-IN" w:eastAsia="en-IN"/>
        </w:rPr>
        <w:t xml:space="preserve"> a user’s journey. We have created a separate RASA NLU to perform this activity.</w:t>
      </w:r>
    </w:p>
    <w:p w14:paraId="7F17F603" w14:textId="2B537454" w:rsidR="00472129" w:rsidRDefault="00472129" w:rsidP="007C566A">
      <w:pPr>
        <w:jc w:val="center"/>
        <w:rPr>
          <w:b/>
          <w:bCs/>
          <w:color w:val="000000" w:themeColor="text1"/>
        </w:rPr>
      </w:pPr>
    </w:p>
    <w:p w14:paraId="701861EA" w14:textId="77777777" w:rsidR="005F2552" w:rsidRDefault="005F2552" w:rsidP="005F2552">
      <w:pPr>
        <w:rPr>
          <w:b/>
          <w:bCs/>
          <w:color w:val="000000" w:themeColor="text1"/>
        </w:rPr>
      </w:pPr>
    </w:p>
    <w:p w14:paraId="7FEEFE11" w14:textId="77777777" w:rsidR="005F2552" w:rsidRDefault="005F2552" w:rsidP="005F2552">
      <w:pPr>
        <w:rPr>
          <w:b/>
          <w:bCs/>
          <w:color w:val="000000" w:themeColor="text1"/>
        </w:rPr>
      </w:pPr>
    </w:p>
    <w:p w14:paraId="25445E85" w14:textId="77777777" w:rsidR="005F2552" w:rsidRDefault="005F2552" w:rsidP="005F2552">
      <w:pPr>
        <w:rPr>
          <w:b/>
          <w:bCs/>
          <w:color w:val="000000" w:themeColor="text1"/>
        </w:rPr>
      </w:pPr>
    </w:p>
    <w:p w14:paraId="30973386" w14:textId="77777777" w:rsidR="005F2552" w:rsidRDefault="005F2552" w:rsidP="005F2552">
      <w:pPr>
        <w:rPr>
          <w:b/>
          <w:bCs/>
          <w:color w:val="000000" w:themeColor="text1"/>
        </w:rPr>
      </w:pPr>
    </w:p>
    <w:p w14:paraId="2E16DD7F" w14:textId="77777777" w:rsidR="005F2552" w:rsidRDefault="005F2552" w:rsidP="005F2552">
      <w:pPr>
        <w:rPr>
          <w:b/>
          <w:bCs/>
          <w:color w:val="000000" w:themeColor="text1"/>
        </w:rPr>
      </w:pPr>
    </w:p>
    <w:p w14:paraId="25CAE4AD" w14:textId="77777777" w:rsidR="005F2552" w:rsidRDefault="005F2552" w:rsidP="005F2552">
      <w:pPr>
        <w:rPr>
          <w:b/>
          <w:bCs/>
          <w:color w:val="000000" w:themeColor="text1"/>
        </w:rPr>
      </w:pPr>
    </w:p>
    <w:p w14:paraId="47657B9B" w14:textId="77777777" w:rsidR="005F2552" w:rsidRDefault="005F2552" w:rsidP="005F2552">
      <w:pPr>
        <w:rPr>
          <w:b/>
          <w:bCs/>
          <w:color w:val="000000" w:themeColor="text1"/>
        </w:rPr>
      </w:pPr>
    </w:p>
    <w:p w14:paraId="1487F91D" w14:textId="77777777" w:rsidR="005F2552" w:rsidRDefault="005F2552" w:rsidP="005F2552">
      <w:pPr>
        <w:rPr>
          <w:b/>
          <w:bCs/>
          <w:color w:val="000000" w:themeColor="text1"/>
        </w:rPr>
      </w:pPr>
    </w:p>
    <w:p w14:paraId="42308FA8" w14:textId="77777777" w:rsidR="005F2552" w:rsidRDefault="005F2552" w:rsidP="005F2552">
      <w:pPr>
        <w:rPr>
          <w:b/>
          <w:bCs/>
          <w:color w:val="000000" w:themeColor="text1"/>
        </w:rPr>
      </w:pPr>
    </w:p>
    <w:p w14:paraId="1F4AF50C" w14:textId="77777777" w:rsidR="005F2552" w:rsidRDefault="005F2552" w:rsidP="005F2552">
      <w:pPr>
        <w:rPr>
          <w:b/>
          <w:bCs/>
          <w:color w:val="000000" w:themeColor="text1"/>
        </w:rPr>
      </w:pPr>
    </w:p>
    <w:p w14:paraId="4E842FAF" w14:textId="77777777" w:rsidR="005F2552" w:rsidRDefault="005F2552" w:rsidP="005F2552">
      <w:pPr>
        <w:rPr>
          <w:b/>
          <w:bCs/>
          <w:color w:val="000000" w:themeColor="text1"/>
        </w:rPr>
      </w:pPr>
    </w:p>
    <w:p w14:paraId="12B940E4" w14:textId="77777777" w:rsidR="005F2552" w:rsidRDefault="005F2552" w:rsidP="005F2552">
      <w:pPr>
        <w:rPr>
          <w:b/>
          <w:bCs/>
          <w:color w:val="000000" w:themeColor="text1"/>
        </w:rPr>
      </w:pPr>
    </w:p>
    <w:p w14:paraId="2747EDB3" w14:textId="77777777" w:rsidR="005F2552" w:rsidRDefault="005F2552" w:rsidP="005F2552">
      <w:pPr>
        <w:rPr>
          <w:b/>
          <w:bCs/>
          <w:color w:val="000000" w:themeColor="text1"/>
        </w:rPr>
      </w:pPr>
    </w:p>
    <w:p w14:paraId="1EEDFA34" w14:textId="77777777" w:rsidR="005F2552" w:rsidRDefault="005F2552" w:rsidP="005F2552">
      <w:pPr>
        <w:rPr>
          <w:b/>
          <w:bCs/>
          <w:color w:val="000000" w:themeColor="text1"/>
        </w:rPr>
      </w:pPr>
    </w:p>
    <w:p w14:paraId="0088CB56" w14:textId="77777777" w:rsidR="005F2552" w:rsidRDefault="005F2552" w:rsidP="005F2552">
      <w:pPr>
        <w:rPr>
          <w:b/>
          <w:bCs/>
          <w:color w:val="000000" w:themeColor="text1"/>
        </w:rPr>
      </w:pPr>
    </w:p>
    <w:p w14:paraId="1E320331" w14:textId="77777777" w:rsidR="005F2552" w:rsidRDefault="005F2552" w:rsidP="005F2552">
      <w:pPr>
        <w:rPr>
          <w:b/>
          <w:bCs/>
          <w:color w:val="000000" w:themeColor="text1"/>
        </w:rPr>
      </w:pPr>
    </w:p>
    <w:p w14:paraId="3BA272DD" w14:textId="1AED5712" w:rsidR="007C5471" w:rsidRDefault="005F2552" w:rsidP="005F2552">
      <w:pPr>
        <w:rPr>
          <w:b/>
          <w:bCs/>
          <w:color w:val="000000" w:themeColor="text1"/>
        </w:rPr>
      </w:pPr>
      <w:r w:rsidRPr="004048B0">
        <w:rPr>
          <w:noProof/>
          <w:lang w:eastAsia="en-AU"/>
        </w:rPr>
        <w:drawing>
          <wp:inline distT="0" distB="0" distL="0" distR="0" wp14:anchorId="2A559A53" wp14:editId="310E2298">
            <wp:extent cx="2286000" cy="222740"/>
            <wp:effectExtent l="0" t="0" r="0" b="6350"/>
            <wp:docPr id="44" name="Graphic 4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0B816E52" w14:textId="0940C495" w:rsidR="007C5471" w:rsidRDefault="007C5471" w:rsidP="007C5471">
      <w:pPr>
        <w:pStyle w:val="Heading3"/>
        <w:shd w:val="clear" w:color="auto" w:fill="FFFFFF"/>
        <w:rPr>
          <w:rFonts w:ascii="Segoe UI" w:hAnsi="Segoe UI" w:cs="Segoe UI"/>
          <w:sz w:val="20"/>
          <w:szCs w:val="18"/>
        </w:rPr>
      </w:pPr>
      <w:r w:rsidRPr="007C5471">
        <w:rPr>
          <w:b w:val="0"/>
          <w:bCs w:val="0"/>
          <w:noProof w:val="0"/>
          <w:sz w:val="72"/>
          <w:szCs w:val="72"/>
        </w:rPr>
        <w:t>Closing Reflections</w:t>
      </w:r>
    </w:p>
    <w:p w14:paraId="7F71F98E" w14:textId="77777777" w:rsidR="007C5471" w:rsidRPr="007C566A" w:rsidRDefault="007C5471" w:rsidP="007C5471"/>
    <w:p w14:paraId="1A3C9E09" w14:textId="36B0762C" w:rsidR="0076123C" w:rsidRPr="0076123C" w:rsidRDefault="0076123C" w:rsidP="0076123C">
      <w:pPr>
        <w:rPr>
          <w:rFonts w:ascii="Segoe UI" w:eastAsia="Times New Roman" w:hAnsi="Segoe UI" w:cs="Segoe UI"/>
          <w:sz w:val="21"/>
          <w:szCs w:val="21"/>
          <w:lang w:val="en-IN" w:eastAsia="en-IN"/>
        </w:rPr>
      </w:pPr>
      <w:r w:rsidRPr="0076123C">
        <w:rPr>
          <w:rFonts w:ascii="Segoe UI" w:eastAsia="Times New Roman" w:hAnsi="Segoe UI" w:cs="Segoe UI"/>
          <w:sz w:val="21"/>
          <w:szCs w:val="21"/>
          <w:lang w:val="en-IN" w:eastAsia="en-IN"/>
        </w:rPr>
        <w:t xml:space="preserve">The Final end-to end model based on </w:t>
      </w:r>
      <w:proofErr w:type="spellStart"/>
      <w:r w:rsidRPr="0076123C">
        <w:rPr>
          <w:rFonts w:ascii="Segoe UI" w:eastAsia="Times New Roman" w:hAnsi="Segoe UI" w:cs="Segoe UI"/>
          <w:sz w:val="21"/>
          <w:szCs w:val="21"/>
          <w:lang w:val="en-IN" w:eastAsia="en-IN"/>
        </w:rPr>
        <w:t>fastText</w:t>
      </w:r>
      <w:proofErr w:type="spellEnd"/>
      <w:r w:rsidRPr="0076123C">
        <w:rPr>
          <w:rFonts w:ascii="Segoe UI" w:eastAsia="Times New Roman" w:hAnsi="Segoe UI" w:cs="Segoe UI"/>
          <w:sz w:val="21"/>
          <w:szCs w:val="21"/>
          <w:lang w:val="en-IN" w:eastAsia="en-IN"/>
        </w:rPr>
        <w:t xml:space="preserve"> architecture gave an aggregated accuracy of </w:t>
      </w:r>
      <w:proofErr w:type="gramStart"/>
      <w:r w:rsidR="00F600F1">
        <w:rPr>
          <w:rFonts w:ascii="Segoe UI" w:eastAsia="Times New Roman" w:hAnsi="Segoe UI" w:cs="Segoe UI"/>
          <w:sz w:val="21"/>
          <w:szCs w:val="21"/>
          <w:lang w:val="en-IN" w:eastAsia="en-IN"/>
        </w:rPr>
        <w:t>70</w:t>
      </w:r>
      <w:r w:rsidRPr="0076123C">
        <w:rPr>
          <w:rFonts w:ascii="Segoe UI" w:eastAsia="Times New Roman" w:hAnsi="Segoe UI" w:cs="Segoe UI"/>
          <w:sz w:val="21"/>
          <w:szCs w:val="21"/>
          <w:lang w:val="en-IN" w:eastAsia="en-IN"/>
        </w:rPr>
        <w:t>.00%, and</w:t>
      </w:r>
      <w:proofErr w:type="gramEnd"/>
      <w:r w:rsidRPr="0076123C">
        <w:rPr>
          <w:rFonts w:ascii="Segoe UI" w:eastAsia="Times New Roman" w:hAnsi="Segoe UI" w:cs="Segoe UI"/>
          <w:sz w:val="21"/>
          <w:szCs w:val="21"/>
          <w:lang w:val="en-IN" w:eastAsia="en-IN"/>
        </w:rPr>
        <w:t xml:space="preserve"> may be suitable for deployment. </w:t>
      </w:r>
    </w:p>
    <w:p w14:paraId="228781CF" w14:textId="77777777" w:rsidR="0076123C" w:rsidRPr="0076123C" w:rsidRDefault="0076123C" w:rsidP="0076123C">
      <w:pPr>
        <w:rPr>
          <w:rFonts w:ascii="Segoe UI" w:eastAsia="Times New Roman" w:hAnsi="Segoe UI" w:cs="Segoe UI"/>
          <w:sz w:val="21"/>
          <w:szCs w:val="21"/>
          <w:lang w:val="en-IN" w:eastAsia="en-IN"/>
        </w:rPr>
      </w:pPr>
    </w:p>
    <w:p w14:paraId="19F45233" w14:textId="438BA110" w:rsidR="007C5471" w:rsidRDefault="0076123C" w:rsidP="0076123C">
      <w:pPr>
        <w:rPr>
          <w:b/>
          <w:bCs/>
          <w:color w:val="000000" w:themeColor="text1"/>
        </w:rPr>
      </w:pPr>
      <w:r w:rsidRPr="0076123C">
        <w:rPr>
          <w:rFonts w:ascii="Segoe UI" w:eastAsia="Times New Roman" w:hAnsi="Segoe UI" w:cs="Segoe UI"/>
          <w:sz w:val="21"/>
          <w:szCs w:val="21"/>
          <w:lang w:val="en-IN" w:eastAsia="en-IN"/>
        </w:rPr>
        <w:t>For the design NLP based potential accident level prediction, exploration of classical machine learning models (SVM, Light GBM, LSTM and others), may be used to develop the model that would be effective for problems of both regression and classification.</w:t>
      </w:r>
    </w:p>
    <w:p w14:paraId="7441278E" w14:textId="02977A5C" w:rsidR="00472129" w:rsidRPr="00F57723" w:rsidRDefault="00472129" w:rsidP="007C566A">
      <w:pPr>
        <w:jc w:val="center"/>
        <w:rPr>
          <w:b/>
          <w:bCs/>
          <w:color w:val="000000" w:themeColor="text1"/>
          <w:u w:val="single"/>
        </w:rPr>
      </w:pPr>
    </w:p>
    <w:p w14:paraId="083DD3FF" w14:textId="5B134117" w:rsidR="00472129" w:rsidRPr="00F57723" w:rsidRDefault="00472129" w:rsidP="007C566A">
      <w:pPr>
        <w:jc w:val="center"/>
        <w:rPr>
          <w:b/>
          <w:bCs/>
          <w:color w:val="000000" w:themeColor="text1"/>
          <w:u w:val="single"/>
        </w:rPr>
      </w:pPr>
    </w:p>
    <w:p w14:paraId="4F703C6C" w14:textId="5504A81A" w:rsidR="00F57723" w:rsidRDefault="00F57723" w:rsidP="00F57723">
      <w:pPr>
        <w:rPr>
          <w:rFonts w:ascii="Segoe UI" w:eastAsia="Times New Roman" w:hAnsi="Segoe UI" w:cs="Segoe UI"/>
          <w:b/>
          <w:bCs/>
          <w:sz w:val="21"/>
          <w:szCs w:val="21"/>
          <w:u w:val="single"/>
          <w:lang w:val="en-IN" w:eastAsia="en-IN"/>
        </w:rPr>
      </w:pPr>
      <w:r w:rsidRPr="00F57723">
        <w:rPr>
          <w:rFonts w:ascii="Segoe UI" w:eastAsia="Times New Roman" w:hAnsi="Segoe UI" w:cs="Segoe UI"/>
          <w:b/>
          <w:bCs/>
          <w:sz w:val="21"/>
          <w:szCs w:val="21"/>
          <w:u w:val="single"/>
          <w:lang w:val="en-IN" w:eastAsia="en-IN"/>
        </w:rPr>
        <w:t xml:space="preserve">The challenge at hand is that we do not have a large dataset, </w:t>
      </w:r>
      <w:proofErr w:type="gramStart"/>
      <w:r w:rsidRPr="00F57723">
        <w:rPr>
          <w:rFonts w:ascii="Segoe UI" w:eastAsia="Times New Roman" w:hAnsi="Segoe UI" w:cs="Segoe UI"/>
          <w:b/>
          <w:bCs/>
          <w:sz w:val="21"/>
          <w:szCs w:val="21"/>
          <w:u w:val="single"/>
          <w:lang w:val="en-IN" w:eastAsia="en-IN"/>
        </w:rPr>
        <w:t>Our</w:t>
      </w:r>
      <w:proofErr w:type="gramEnd"/>
      <w:r w:rsidRPr="00F57723">
        <w:rPr>
          <w:rFonts w:ascii="Segoe UI" w:eastAsia="Times New Roman" w:hAnsi="Segoe UI" w:cs="Segoe UI"/>
          <w:b/>
          <w:bCs/>
          <w:sz w:val="21"/>
          <w:szCs w:val="21"/>
          <w:u w:val="single"/>
          <w:lang w:val="en-IN" w:eastAsia="en-IN"/>
        </w:rPr>
        <w:t xml:space="preserve"> dataset has only 425 records</w:t>
      </w:r>
    </w:p>
    <w:p w14:paraId="2EB1C5DD" w14:textId="77777777" w:rsidR="00F57723" w:rsidRPr="00F57723" w:rsidRDefault="00F57723" w:rsidP="00F57723">
      <w:pPr>
        <w:rPr>
          <w:rFonts w:ascii="Segoe UI" w:eastAsia="Times New Roman" w:hAnsi="Segoe UI" w:cs="Segoe UI"/>
          <w:b/>
          <w:bCs/>
          <w:sz w:val="21"/>
          <w:szCs w:val="21"/>
          <w:u w:val="single"/>
          <w:lang w:val="en-IN" w:eastAsia="en-IN"/>
        </w:rPr>
      </w:pPr>
    </w:p>
    <w:p w14:paraId="2CC80E45" w14:textId="77777777" w:rsidR="00F57723" w:rsidRDefault="00F57723" w:rsidP="00F57723">
      <w:pPr>
        <w:rPr>
          <w:rFonts w:ascii="Segoe UI" w:eastAsia="Times New Roman" w:hAnsi="Segoe UI" w:cs="Segoe UI"/>
          <w:sz w:val="21"/>
          <w:szCs w:val="21"/>
          <w:lang w:val="en-IN" w:eastAsia="en-IN"/>
        </w:rPr>
      </w:pPr>
      <w:r w:rsidRPr="00F57723">
        <w:rPr>
          <w:rFonts w:ascii="Segoe UI" w:eastAsia="Times New Roman" w:hAnsi="Segoe UI" w:cs="Segoe UI"/>
          <w:sz w:val="21"/>
          <w:szCs w:val="21"/>
          <w:lang w:val="en-IN" w:eastAsia="en-IN"/>
        </w:rPr>
        <w:t xml:space="preserve">One of the main reasons for not achieving very high accuracy could be the lack of large labeled text datasets. Most of the labeled </w:t>
      </w:r>
    </w:p>
    <w:p w14:paraId="1E2C5E68" w14:textId="77777777" w:rsidR="005F2552" w:rsidRDefault="00F57723" w:rsidP="00F57723">
      <w:pPr>
        <w:pStyle w:val="ListParagraph"/>
        <w:numPr>
          <w:ilvl w:val="0"/>
          <w:numId w:val="19"/>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text datasets are not big enough to train deep neural networks because these networks have a huge number of parameters</w:t>
      </w:r>
    </w:p>
    <w:p w14:paraId="1FCAD7C6" w14:textId="255C79BF" w:rsidR="00F57723" w:rsidRDefault="00F57723" w:rsidP="00F57723">
      <w:pPr>
        <w:pStyle w:val="ListParagraph"/>
        <w:numPr>
          <w:ilvl w:val="0"/>
          <w:numId w:val="19"/>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training such networks on small datasets will cause overfitting.</w:t>
      </w:r>
    </w:p>
    <w:p w14:paraId="67B74F0E" w14:textId="77777777" w:rsidR="005F2552" w:rsidRPr="005F2552" w:rsidRDefault="005F2552" w:rsidP="00F57723">
      <w:pPr>
        <w:pStyle w:val="ListParagraph"/>
        <w:numPr>
          <w:ilvl w:val="0"/>
          <w:numId w:val="19"/>
        </w:numPr>
        <w:rPr>
          <w:rFonts w:ascii="Segoe UI" w:eastAsia="Times New Roman" w:hAnsi="Segoe UI" w:cs="Segoe UI"/>
          <w:sz w:val="21"/>
          <w:szCs w:val="21"/>
          <w:lang w:val="en-IN" w:eastAsia="en-IN"/>
        </w:rPr>
      </w:pPr>
    </w:p>
    <w:p w14:paraId="43C486EB" w14:textId="77777777" w:rsidR="00F57723" w:rsidRPr="005F2552" w:rsidRDefault="00F57723" w:rsidP="005F2552">
      <w:pPr>
        <w:rPr>
          <w:rFonts w:ascii="Segoe UI" w:eastAsia="Times New Roman" w:hAnsi="Segoe UI" w:cs="Segoe UI"/>
          <w:b/>
          <w:bCs/>
          <w:sz w:val="21"/>
          <w:szCs w:val="21"/>
          <w:u w:val="single"/>
          <w:lang w:val="en-IN" w:eastAsia="en-IN"/>
        </w:rPr>
      </w:pPr>
      <w:r w:rsidRPr="005F2552">
        <w:rPr>
          <w:rFonts w:ascii="Segoe UI" w:eastAsia="Times New Roman" w:hAnsi="Segoe UI" w:cs="Segoe UI"/>
          <w:b/>
          <w:bCs/>
          <w:sz w:val="21"/>
          <w:szCs w:val="21"/>
          <w:u w:val="single"/>
          <w:lang w:val="en-IN" w:eastAsia="en-IN"/>
        </w:rPr>
        <w:t>However we did impliment SMOT(synthetic minority oversampling technique) and below were the results.</w:t>
      </w:r>
    </w:p>
    <w:p w14:paraId="6578C3DB" w14:textId="7F39EE22" w:rsidR="00F57723" w:rsidRPr="005F2552" w:rsidRDefault="00F57723" w:rsidP="005F2552">
      <w:p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While it did improve the Accuracy, all Machine Learning models suffered overfitting</w:t>
      </w:r>
    </w:p>
    <w:p w14:paraId="6C717C45" w14:textId="58B94EE3" w:rsidR="005F2552" w:rsidRPr="005F2552" w:rsidRDefault="005F2552" w:rsidP="005F2552">
      <w:r w:rsidRPr="00F57723">
        <w:rPr>
          <w:rFonts w:ascii="Segoe UI" w:hAnsi="Segoe UI" w:cs="Segoe UI"/>
          <w:b/>
          <w:bCs/>
          <w:sz w:val="21"/>
          <w:szCs w:val="21"/>
        </w:rPr>
        <w:drawing>
          <wp:inline distT="0" distB="0" distL="0" distR="0" wp14:anchorId="581442FD" wp14:editId="7E35CDE6">
            <wp:extent cx="6858000" cy="257556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99"/>
                    <a:stretch>
                      <a:fillRect/>
                    </a:stretch>
                  </pic:blipFill>
                  <pic:spPr>
                    <a:xfrm>
                      <a:off x="0" y="0"/>
                      <a:ext cx="6858000" cy="2575560"/>
                    </a:xfrm>
                    <a:prstGeom prst="rect">
                      <a:avLst/>
                    </a:prstGeom>
                  </pic:spPr>
                </pic:pic>
              </a:graphicData>
            </a:graphic>
          </wp:inline>
        </w:drawing>
      </w:r>
    </w:p>
    <w:p w14:paraId="3DFF3E2F" w14:textId="032C2867" w:rsidR="00F57723" w:rsidRPr="005F2552" w:rsidRDefault="005F2552" w:rsidP="005F2552">
      <w:pPr>
        <w:pStyle w:val="NoSpacing"/>
        <w:rPr>
          <w:rFonts w:ascii="Courier New" w:hAnsi="Courier New" w:cs="Courier New"/>
          <w:b/>
          <w:bCs/>
          <w:u w:val="single"/>
        </w:rPr>
      </w:pPr>
      <w:proofErr w:type="spellStart"/>
      <w:r>
        <w:rPr>
          <w:rFonts w:ascii="Courier New" w:hAnsi="Courier New" w:cs="Courier New"/>
          <w:b/>
          <w:bCs/>
          <w:u w:val="single"/>
        </w:rPr>
        <w:t>C</w:t>
      </w:r>
      <w:r w:rsidR="00F57723" w:rsidRPr="005F2552">
        <w:rPr>
          <w:rFonts w:ascii="Courier New" w:hAnsi="Courier New" w:cs="Courier New"/>
          <w:b/>
          <w:bCs/>
          <w:u w:val="single"/>
        </w:rPr>
        <w:t>lassification_report</w:t>
      </w:r>
      <w:proofErr w:type="spellEnd"/>
      <w:r w:rsidR="00F57723" w:rsidRPr="005F2552">
        <w:rPr>
          <w:rFonts w:ascii="Courier New" w:hAnsi="Courier New" w:cs="Courier New"/>
          <w:b/>
          <w:bCs/>
          <w:u w:val="single"/>
        </w:rPr>
        <w:t>-</w:t>
      </w:r>
    </w:p>
    <w:p w14:paraId="04016539" w14:textId="1697CDBA" w:rsidR="00F57723" w:rsidRPr="005F2552" w:rsidRDefault="00F57723" w:rsidP="005F2552">
      <w:pPr>
        <w:pStyle w:val="NoSpacing"/>
        <w:ind w:firstLine="720"/>
        <w:rPr>
          <w:rFonts w:ascii="Courier New" w:hAnsi="Courier New" w:cs="Courier New"/>
        </w:rPr>
      </w:pPr>
      <w:r w:rsidRPr="005F2552">
        <w:rPr>
          <w:rFonts w:ascii="Courier New" w:hAnsi="Courier New" w:cs="Courier New"/>
        </w:rPr>
        <w:t xml:space="preserve">precision recall f1-score </w:t>
      </w:r>
      <w:r w:rsidR="005F2552">
        <w:rPr>
          <w:rFonts w:ascii="Courier New" w:hAnsi="Courier New" w:cs="Courier New"/>
        </w:rPr>
        <w:t xml:space="preserve">  </w:t>
      </w:r>
      <w:r w:rsidRPr="005F2552">
        <w:rPr>
          <w:rFonts w:ascii="Courier New" w:hAnsi="Courier New" w:cs="Courier New"/>
        </w:rPr>
        <w:t>support</w:t>
      </w:r>
    </w:p>
    <w:p w14:paraId="4494EE82" w14:textId="4177766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1 </w:t>
      </w:r>
      <w:r w:rsidR="005F2552">
        <w:rPr>
          <w:rFonts w:ascii="Courier New" w:hAnsi="Courier New" w:cs="Courier New"/>
        </w:rPr>
        <w:tab/>
      </w:r>
      <w:r w:rsidRPr="005F2552">
        <w:rPr>
          <w:rFonts w:ascii="Courier New" w:hAnsi="Courier New" w:cs="Courier New"/>
        </w:rPr>
        <w:t xml:space="preserve">0.97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0.74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0.84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38</w:t>
      </w:r>
    </w:p>
    <w:p w14:paraId="208ED0EA" w14:textId="557F9D83" w:rsidR="00F57723" w:rsidRPr="005F2552" w:rsidRDefault="00F57723" w:rsidP="005F2552">
      <w:pPr>
        <w:pStyle w:val="NoSpacing"/>
        <w:rPr>
          <w:rFonts w:ascii="Courier New" w:hAnsi="Courier New" w:cs="Courier New"/>
        </w:rPr>
      </w:pPr>
      <w:r w:rsidRPr="005F2552">
        <w:rPr>
          <w:rFonts w:ascii="Courier New" w:hAnsi="Courier New" w:cs="Courier New"/>
        </w:rPr>
        <w:t xml:space="preserve">2 </w:t>
      </w:r>
      <w:r w:rsidR="005F2552">
        <w:rPr>
          <w:rFonts w:ascii="Courier New" w:hAnsi="Courier New" w:cs="Courier New"/>
        </w:rPr>
        <w:tab/>
      </w:r>
      <w:r w:rsidRPr="005F2552">
        <w:rPr>
          <w:rFonts w:ascii="Courier New" w:hAnsi="Courier New" w:cs="Courier New"/>
        </w:rPr>
        <w:t xml:space="preserve">0.40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21</w:t>
      </w:r>
    </w:p>
    <w:p w14:paraId="21F152C3" w14:textId="43A33D7F" w:rsidR="00F57723" w:rsidRPr="005F2552" w:rsidRDefault="00F57723" w:rsidP="005F2552">
      <w:pPr>
        <w:pStyle w:val="NoSpacing"/>
        <w:rPr>
          <w:rFonts w:ascii="Courier New" w:hAnsi="Courier New" w:cs="Courier New"/>
        </w:rPr>
      </w:pPr>
      <w:r w:rsidRPr="005F2552">
        <w:rPr>
          <w:rFonts w:ascii="Courier New" w:hAnsi="Courier New" w:cs="Courier New"/>
        </w:rPr>
        <w:t xml:space="preserve">3 </w:t>
      </w:r>
      <w:r w:rsidR="005F2552">
        <w:rPr>
          <w:rFonts w:ascii="Courier New" w:hAnsi="Courier New" w:cs="Courier New"/>
        </w:rPr>
        <w:tab/>
      </w:r>
      <w:r w:rsidRPr="005F2552">
        <w:rPr>
          <w:rFonts w:ascii="Courier New" w:hAnsi="Courier New" w:cs="Courier New"/>
        </w:rPr>
        <w:t xml:space="preserve">0.52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0.59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0.55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29</w:t>
      </w:r>
    </w:p>
    <w:p w14:paraId="4200CDB2" w14:textId="50CBC83D" w:rsidR="00F57723" w:rsidRPr="005F2552" w:rsidRDefault="00F57723" w:rsidP="005F2552">
      <w:pPr>
        <w:pStyle w:val="NoSpacing"/>
        <w:rPr>
          <w:rFonts w:ascii="Courier New" w:hAnsi="Courier New" w:cs="Courier New"/>
        </w:rPr>
      </w:pPr>
      <w:r w:rsidRPr="005F2552">
        <w:rPr>
          <w:rFonts w:ascii="Courier New" w:hAnsi="Courier New" w:cs="Courier New"/>
        </w:rPr>
        <w:t xml:space="preserve">4 </w:t>
      </w:r>
      <w:r w:rsidR="005F2552">
        <w:rPr>
          <w:rFonts w:ascii="Courier New" w:hAnsi="Courier New" w:cs="Courier New"/>
        </w:rPr>
        <w:tab/>
      </w:r>
      <w:r w:rsidRPr="005F2552">
        <w:rPr>
          <w:rFonts w:ascii="Courier New" w:hAnsi="Courier New" w:cs="Courier New"/>
        </w:rPr>
        <w:t xml:space="preserve">0.48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27</w:t>
      </w:r>
    </w:p>
    <w:p w14:paraId="33DFEAC0" w14:textId="4EA5B3D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5 </w:t>
      </w:r>
      <w:r w:rsidR="005F2552">
        <w:rPr>
          <w:rFonts w:ascii="Courier New" w:hAnsi="Courier New" w:cs="Courier New"/>
        </w:rPr>
        <w:tab/>
      </w:r>
      <w:r w:rsidRPr="005F2552">
        <w:rPr>
          <w:rFonts w:ascii="Courier New" w:hAnsi="Courier New" w:cs="Courier New"/>
        </w:rPr>
        <w:t xml:space="preserve">1.00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24</w:t>
      </w:r>
    </w:p>
    <w:p w14:paraId="303D8D5C"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accuracy 0.65 139</w:t>
      </w:r>
    </w:p>
    <w:p w14:paraId="4464D272"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macro avg 0.67 0.65 0.65 139</w:t>
      </w:r>
    </w:p>
    <w:p w14:paraId="6AEA38F3"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weighted avg 0.70 0.65 0.67 139</w:t>
      </w:r>
    </w:p>
    <w:p w14:paraId="70EF1294" w14:textId="77777777" w:rsidR="00F600F1" w:rsidRDefault="00F600F1" w:rsidP="00F600F1">
      <w:pPr>
        <w:rPr>
          <w:rFonts w:ascii="Segoe UI" w:eastAsia="Times New Roman" w:hAnsi="Segoe UI" w:cs="Segoe UI"/>
          <w:sz w:val="21"/>
          <w:szCs w:val="21"/>
          <w:lang w:val="en-IN" w:eastAsia="en-IN"/>
        </w:rPr>
      </w:pPr>
    </w:p>
    <w:p w14:paraId="4A52EF15" w14:textId="77777777" w:rsidR="00F600F1" w:rsidRDefault="00F600F1" w:rsidP="00F600F1">
      <w:pPr>
        <w:rPr>
          <w:rFonts w:ascii="Segoe UI" w:eastAsia="Times New Roman" w:hAnsi="Segoe UI" w:cs="Segoe UI"/>
          <w:sz w:val="21"/>
          <w:szCs w:val="21"/>
          <w:lang w:val="en-IN" w:eastAsia="en-IN"/>
        </w:rPr>
      </w:pPr>
    </w:p>
    <w:p w14:paraId="34C3C980" w14:textId="77777777" w:rsidR="00F600F1" w:rsidRDefault="00F600F1" w:rsidP="00F600F1">
      <w:pPr>
        <w:rPr>
          <w:rFonts w:ascii="Segoe UI" w:eastAsia="Times New Roman" w:hAnsi="Segoe UI" w:cs="Segoe UI"/>
          <w:sz w:val="21"/>
          <w:szCs w:val="21"/>
          <w:lang w:val="en-IN" w:eastAsia="en-IN"/>
        </w:rPr>
      </w:pPr>
    </w:p>
    <w:p w14:paraId="27D0EB5B" w14:textId="77777777" w:rsidR="00F600F1" w:rsidRDefault="00F600F1" w:rsidP="00F600F1">
      <w:pPr>
        <w:rPr>
          <w:rFonts w:ascii="Segoe UI" w:eastAsia="Times New Roman" w:hAnsi="Segoe UI" w:cs="Segoe UI"/>
          <w:sz w:val="21"/>
          <w:szCs w:val="21"/>
          <w:lang w:val="en-IN" w:eastAsia="en-IN"/>
        </w:rPr>
      </w:pPr>
    </w:p>
    <w:p w14:paraId="3697C4CE" w14:textId="354E144B" w:rsidR="00F57723" w:rsidRP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are also aware that the NLP models are typically </w:t>
      </w:r>
      <w:r w:rsidR="00F600F1" w:rsidRPr="00F600F1">
        <w:rPr>
          <w:rFonts w:ascii="Segoe UI" w:eastAsia="Times New Roman" w:hAnsi="Segoe UI" w:cs="Segoe UI"/>
          <w:sz w:val="21"/>
          <w:szCs w:val="21"/>
          <w:lang w:val="en-IN" w:eastAsia="en-IN"/>
        </w:rPr>
        <w:t>shallower</w:t>
      </w:r>
      <w:r w:rsidRPr="00F600F1">
        <w:rPr>
          <w:rFonts w:ascii="Segoe UI" w:eastAsia="Times New Roman" w:hAnsi="Segoe UI" w:cs="Segoe UI"/>
          <w:sz w:val="21"/>
          <w:szCs w:val="21"/>
          <w:lang w:val="en-IN" w:eastAsia="en-IN"/>
        </w:rPr>
        <w:t xml:space="preserve"> and thus require different ﬁne-tuning methods</w:t>
      </w:r>
    </w:p>
    <w:p w14:paraId="7765D67E" w14:textId="6A794001" w:rsidR="00F57723"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also examined BERT but couldn't make much headway as we have encountered issues such as </w:t>
      </w:r>
      <w:r w:rsidR="00F600F1" w:rsidRPr="00F600F1">
        <w:rPr>
          <w:rFonts w:ascii="Segoe UI" w:eastAsia="Times New Roman" w:hAnsi="Segoe UI" w:cs="Segoe UI"/>
          <w:sz w:val="21"/>
          <w:szCs w:val="21"/>
          <w:lang w:val="en-IN" w:eastAsia="en-IN"/>
        </w:rPr>
        <w:t>packages</w:t>
      </w:r>
      <w:r w:rsidRPr="00F600F1">
        <w:rPr>
          <w:rFonts w:ascii="Segoe UI" w:eastAsia="Times New Roman" w:hAnsi="Segoe UI" w:cs="Segoe UI"/>
          <w:sz w:val="21"/>
          <w:szCs w:val="21"/>
          <w:lang w:val="en-IN" w:eastAsia="en-IN"/>
        </w:rPr>
        <w:t xml:space="preserve"> incompatibility</w:t>
      </w:r>
      <w:r w:rsidR="00F600F1">
        <w:rPr>
          <w:rFonts w:ascii="Segoe UI" w:eastAsia="Times New Roman" w:hAnsi="Segoe UI" w:cs="Segoe UI"/>
          <w:sz w:val="21"/>
          <w:szCs w:val="21"/>
          <w:lang w:val="en-IN" w:eastAsia="en-IN"/>
        </w:rPr>
        <w:t>.</w:t>
      </w:r>
    </w:p>
    <w:p w14:paraId="4899509D" w14:textId="77777777" w:rsidR="00F600F1" w:rsidRPr="00F600F1" w:rsidRDefault="00F600F1" w:rsidP="00F600F1">
      <w:pPr>
        <w:rPr>
          <w:rFonts w:ascii="Segoe UI" w:eastAsia="Times New Roman" w:hAnsi="Segoe UI" w:cs="Segoe UI"/>
          <w:sz w:val="21"/>
          <w:szCs w:val="21"/>
          <w:lang w:val="en-IN" w:eastAsia="en-IN"/>
        </w:rPr>
      </w:pPr>
    </w:p>
    <w:p w14:paraId="18E2A0CD" w14:textId="5CB8EF26" w:rsidR="00F57723" w:rsidRDefault="00F600F1" w:rsidP="00F600F1">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V</w:t>
      </w:r>
      <w:r w:rsidR="00F57723" w:rsidRPr="00F600F1">
        <w:rPr>
          <w:rFonts w:ascii="Segoe UI" w:eastAsia="Times New Roman" w:hAnsi="Segoe UI" w:cs="Segoe UI"/>
          <w:sz w:val="21"/>
          <w:szCs w:val="21"/>
          <w:lang w:val="en-IN" w:eastAsia="en-IN"/>
        </w:rPr>
        <w:t xml:space="preserve">ersion conflicts and few methods of the source files still not stabilized and in view of the above and in the interest </w:t>
      </w:r>
      <w:r w:rsidRPr="00F600F1">
        <w:rPr>
          <w:rFonts w:ascii="Segoe UI" w:eastAsia="Times New Roman" w:hAnsi="Segoe UI" w:cs="Segoe UI"/>
          <w:sz w:val="21"/>
          <w:szCs w:val="21"/>
          <w:lang w:val="en-IN" w:eastAsia="en-IN"/>
        </w:rPr>
        <w:t>of</w:t>
      </w:r>
      <w:r w:rsidR="00F57723" w:rsidRPr="00F600F1">
        <w:rPr>
          <w:rFonts w:ascii="Segoe UI" w:eastAsia="Times New Roman" w:hAnsi="Segoe UI" w:cs="Segoe UI"/>
          <w:sz w:val="21"/>
          <w:szCs w:val="21"/>
          <w:lang w:val="en-IN" w:eastAsia="en-IN"/>
        </w:rPr>
        <w:t xml:space="preserve"> time we have parked BERT for future research</w:t>
      </w:r>
      <w:r>
        <w:rPr>
          <w:rFonts w:ascii="Segoe UI" w:eastAsia="Times New Roman" w:hAnsi="Segoe UI" w:cs="Segoe UI"/>
          <w:sz w:val="21"/>
          <w:szCs w:val="21"/>
          <w:lang w:val="en-IN" w:eastAsia="en-IN"/>
        </w:rPr>
        <w:t>.</w:t>
      </w:r>
    </w:p>
    <w:p w14:paraId="3DBB6BD5" w14:textId="77777777" w:rsidR="00F600F1" w:rsidRPr="00F600F1" w:rsidRDefault="00F600F1" w:rsidP="00F600F1">
      <w:pPr>
        <w:rPr>
          <w:rFonts w:ascii="Segoe UI" w:eastAsia="Times New Roman" w:hAnsi="Segoe UI" w:cs="Segoe UI"/>
          <w:sz w:val="21"/>
          <w:szCs w:val="21"/>
          <w:lang w:val="en-IN" w:eastAsia="en-IN"/>
        </w:rPr>
      </w:pPr>
    </w:p>
    <w:p w14:paraId="49557A2E" w14:textId="77777777" w:rsid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evaluated with </w:t>
      </w:r>
      <w:proofErr w:type="spellStart"/>
      <w:r w:rsidRPr="00F600F1">
        <w:rPr>
          <w:rFonts w:ascii="Segoe UI" w:eastAsia="Times New Roman" w:hAnsi="Segoe UI" w:cs="Segoe UI"/>
          <w:sz w:val="21"/>
          <w:szCs w:val="21"/>
          <w:lang w:val="en-IN" w:eastAsia="en-IN"/>
        </w:rPr>
        <w:t>FastText's</w:t>
      </w:r>
      <w:proofErr w:type="spellEnd"/>
      <w:r w:rsidRPr="00F600F1">
        <w:rPr>
          <w:rFonts w:ascii="Segoe UI" w:eastAsia="Times New Roman" w:hAnsi="Segoe UI" w:cs="Segoe UI"/>
          <w:sz w:val="21"/>
          <w:szCs w:val="21"/>
          <w:lang w:val="en-IN" w:eastAsia="en-IN"/>
        </w:rPr>
        <w:t xml:space="preserve"> auto Hyper parameters tuning and realized it not only needs higher compute capability as </w:t>
      </w:r>
      <w:proofErr w:type="gramStart"/>
      <w:r w:rsidRPr="00F600F1">
        <w:rPr>
          <w:rFonts w:ascii="Segoe UI" w:eastAsia="Times New Roman" w:hAnsi="Segoe UI" w:cs="Segoe UI"/>
          <w:sz w:val="21"/>
          <w:szCs w:val="21"/>
          <w:lang w:val="en-IN" w:eastAsia="en-IN"/>
        </w:rPr>
        <w:t>our</w:t>
      </w:r>
      <w:proofErr w:type="gramEnd"/>
      <w:r w:rsidRPr="00F600F1">
        <w:rPr>
          <w:rFonts w:ascii="Segoe UI" w:eastAsia="Times New Roman" w:hAnsi="Segoe UI" w:cs="Segoe UI"/>
          <w:sz w:val="21"/>
          <w:szCs w:val="21"/>
          <w:lang w:val="en-IN" w:eastAsia="en-IN"/>
        </w:rPr>
        <w:t xml:space="preserve"> </w:t>
      </w:r>
    </w:p>
    <w:p w14:paraId="76D3D1A5" w14:textId="13B519DE" w:rsidR="00F600F1" w:rsidRDefault="00F57723" w:rsidP="00F600F1">
      <w:pPr>
        <w:pStyle w:val="ListParagraph"/>
        <w:numPr>
          <w:ilvl w:val="0"/>
          <w:numId w:val="4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16 GB ram systems were </w:t>
      </w:r>
      <w:r w:rsidR="00F600F1" w:rsidRPr="00F600F1">
        <w:rPr>
          <w:rFonts w:ascii="Segoe UI" w:eastAsia="Times New Roman" w:hAnsi="Segoe UI" w:cs="Segoe UI"/>
          <w:sz w:val="21"/>
          <w:szCs w:val="21"/>
          <w:lang w:val="en-IN" w:eastAsia="en-IN"/>
        </w:rPr>
        <w:t>crashing</w:t>
      </w:r>
      <w:r w:rsidRPr="00F600F1">
        <w:rPr>
          <w:rFonts w:ascii="Segoe UI" w:eastAsia="Times New Roman" w:hAnsi="Segoe UI" w:cs="Segoe UI"/>
          <w:sz w:val="21"/>
          <w:szCs w:val="21"/>
          <w:lang w:val="en-IN" w:eastAsia="en-IN"/>
        </w:rPr>
        <w:t xml:space="preserve"> and on </w:t>
      </w:r>
      <w:r w:rsidR="00F600F1" w:rsidRPr="00F600F1">
        <w:rPr>
          <w:rFonts w:ascii="Segoe UI" w:eastAsia="Times New Roman" w:hAnsi="Segoe UI" w:cs="Segoe UI"/>
          <w:sz w:val="21"/>
          <w:szCs w:val="21"/>
          <w:lang w:val="en-IN" w:eastAsia="en-IN"/>
        </w:rPr>
        <w:t>Collab</w:t>
      </w:r>
      <w:r w:rsidRPr="00F600F1">
        <w:rPr>
          <w:rFonts w:ascii="Segoe UI" w:eastAsia="Times New Roman" w:hAnsi="Segoe UI" w:cs="Segoe UI"/>
          <w:sz w:val="21"/>
          <w:szCs w:val="21"/>
          <w:lang w:val="en-IN" w:eastAsia="en-IN"/>
        </w:rPr>
        <w:t xml:space="preserve"> ran eternally and upon reaching community support as have realized that some </w:t>
      </w:r>
    </w:p>
    <w:p w14:paraId="2A661F01" w14:textId="65FF4A26" w:rsidR="00F600F1" w:rsidRDefault="00F57723" w:rsidP="00F600F1">
      <w:pPr>
        <w:pStyle w:val="ListParagraph"/>
        <w:numPr>
          <w:ilvl w:val="0"/>
          <w:numId w:val="4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of the wrappers written in C++ were still not stabilized such as 'autotune.cc' wrapper </w:t>
      </w:r>
      <w:r w:rsidR="00F600F1" w:rsidRPr="00F600F1">
        <w:rPr>
          <w:rFonts w:ascii="Segoe UI" w:eastAsia="Times New Roman" w:hAnsi="Segoe UI" w:cs="Segoe UI"/>
          <w:sz w:val="21"/>
          <w:szCs w:val="21"/>
          <w:lang w:val="en-IN" w:eastAsia="en-IN"/>
        </w:rPr>
        <w:t>file. Owing</w:t>
      </w:r>
      <w:r w:rsidRPr="00F600F1">
        <w:rPr>
          <w:rFonts w:ascii="Segoe UI" w:eastAsia="Times New Roman" w:hAnsi="Segoe UI" w:cs="Segoe UI"/>
          <w:sz w:val="21"/>
          <w:szCs w:val="21"/>
          <w:lang w:val="en-IN" w:eastAsia="en-IN"/>
        </w:rPr>
        <w:t xml:space="preserve"> to these challenges we have</w:t>
      </w:r>
    </w:p>
    <w:p w14:paraId="493FAA38" w14:textId="7A9F162F" w:rsidR="00F57723" w:rsidRPr="00F600F1" w:rsidRDefault="00F57723" w:rsidP="00F600F1">
      <w:pPr>
        <w:pStyle w:val="ListParagraph"/>
        <w:numPr>
          <w:ilvl w:val="0"/>
          <w:numId w:val="4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parked above approached for future </w:t>
      </w:r>
      <w:r w:rsidR="00F600F1" w:rsidRPr="00F600F1">
        <w:rPr>
          <w:rFonts w:ascii="Segoe UI" w:eastAsia="Times New Roman" w:hAnsi="Segoe UI" w:cs="Segoe UI"/>
          <w:sz w:val="21"/>
          <w:szCs w:val="21"/>
          <w:lang w:val="en-IN" w:eastAsia="en-IN"/>
        </w:rPr>
        <w:t>research</w:t>
      </w:r>
      <w:hyperlink r:id="rId100" w:anchor="We-have-evaluated-with-FastText's-auto-Hyper-parameters-tuning-and-realized-it-not-only-needs-higher-compute-capability-as-our-####-16-GB-ram-systems-were-craching-and-on-Colab-ran-eternally-and-upon-reaching-community-support-as-have-realized-that-some-####-of-the-wrappers-written-in-C++-were-still-not-stabilized-such-as-'autotune.cc'-wrapper-file.Owing-to-these-challenges-we-have-####-####-parked-above-approached-for-future-reseach" w:history="1">
        <w:r w:rsidR="00F600F1">
          <w:rPr>
            <w:rFonts w:ascii="Segoe UI" w:eastAsia="Times New Roman" w:hAnsi="Segoe UI" w:cs="Segoe UI"/>
            <w:lang w:val="en-IN" w:eastAsia="en-IN"/>
          </w:rPr>
          <w:t>.</w:t>
        </w:r>
      </w:hyperlink>
    </w:p>
    <w:p w14:paraId="0CB4F975" w14:textId="77777777" w:rsidR="007C5471" w:rsidRDefault="007C5471" w:rsidP="007C566A">
      <w:pPr>
        <w:jc w:val="center"/>
        <w:rPr>
          <w:b/>
          <w:bCs/>
          <w:color w:val="000000" w:themeColor="text1"/>
        </w:rPr>
      </w:pPr>
    </w:p>
    <w:p w14:paraId="412ECFD3" w14:textId="7F3C6541" w:rsidR="007F3210" w:rsidRDefault="007F3210" w:rsidP="007C566A">
      <w:pPr>
        <w:jc w:val="center"/>
        <w:rPr>
          <w:b/>
          <w:bCs/>
          <w:color w:val="000000" w:themeColor="text1"/>
        </w:rPr>
      </w:pPr>
    </w:p>
    <w:p w14:paraId="4B057183" w14:textId="2AE09505" w:rsidR="0076123C" w:rsidRDefault="0076123C" w:rsidP="007C566A">
      <w:pPr>
        <w:jc w:val="center"/>
        <w:rPr>
          <w:b/>
          <w:bCs/>
          <w:color w:val="000000" w:themeColor="text1"/>
        </w:rPr>
      </w:pPr>
    </w:p>
    <w:p w14:paraId="04C19FE9" w14:textId="13205EE0" w:rsidR="0076123C" w:rsidRDefault="0076123C" w:rsidP="007C566A">
      <w:pPr>
        <w:jc w:val="center"/>
        <w:rPr>
          <w:b/>
          <w:bCs/>
          <w:color w:val="000000" w:themeColor="text1"/>
        </w:rPr>
      </w:pPr>
    </w:p>
    <w:p w14:paraId="5BE477D0" w14:textId="66D5487E" w:rsidR="0076123C" w:rsidRDefault="0076123C" w:rsidP="007C566A">
      <w:pPr>
        <w:jc w:val="center"/>
        <w:rPr>
          <w:b/>
          <w:bCs/>
          <w:color w:val="000000" w:themeColor="text1"/>
        </w:rPr>
      </w:pPr>
    </w:p>
    <w:p w14:paraId="1F4AF320" w14:textId="195DD4F0" w:rsidR="0076123C" w:rsidRDefault="0076123C" w:rsidP="007C566A">
      <w:pPr>
        <w:jc w:val="center"/>
        <w:rPr>
          <w:b/>
          <w:bCs/>
          <w:color w:val="000000" w:themeColor="text1"/>
        </w:rPr>
      </w:pPr>
    </w:p>
    <w:p w14:paraId="3FBECB83" w14:textId="15922FA4" w:rsidR="0076123C" w:rsidRDefault="0076123C" w:rsidP="007C566A">
      <w:pPr>
        <w:jc w:val="center"/>
        <w:rPr>
          <w:b/>
          <w:bCs/>
          <w:color w:val="000000" w:themeColor="text1"/>
        </w:rPr>
      </w:pPr>
    </w:p>
    <w:p w14:paraId="243A7242" w14:textId="713E12FC" w:rsidR="0076123C" w:rsidRDefault="0076123C" w:rsidP="007C566A">
      <w:pPr>
        <w:jc w:val="center"/>
        <w:rPr>
          <w:b/>
          <w:bCs/>
          <w:color w:val="000000" w:themeColor="text1"/>
        </w:rPr>
      </w:pPr>
    </w:p>
    <w:p w14:paraId="756B328C" w14:textId="2C7F1F5E" w:rsidR="0076123C" w:rsidRDefault="0076123C" w:rsidP="007C566A">
      <w:pPr>
        <w:jc w:val="center"/>
        <w:rPr>
          <w:b/>
          <w:bCs/>
          <w:color w:val="000000" w:themeColor="text1"/>
        </w:rPr>
      </w:pPr>
    </w:p>
    <w:p w14:paraId="23E33264" w14:textId="7BA34723" w:rsidR="0076123C" w:rsidRDefault="0076123C" w:rsidP="007C566A">
      <w:pPr>
        <w:jc w:val="center"/>
        <w:rPr>
          <w:b/>
          <w:bCs/>
          <w:color w:val="000000" w:themeColor="text1"/>
        </w:rPr>
      </w:pPr>
    </w:p>
    <w:p w14:paraId="41ED0B91" w14:textId="3DE18B46" w:rsidR="00295274" w:rsidRDefault="00295274" w:rsidP="007C566A">
      <w:pPr>
        <w:jc w:val="center"/>
        <w:rPr>
          <w:b/>
          <w:bCs/>
          <w:color w:val="000000" w:themeColor="text1"/>
        </w:rPr>
      </w:pPr>
    </w:p>
    <w:p w14:paraId="10A8CEDB" w14:textId="3714538B" w:rsidR="00295274" w:rsidRDefault="00295274" w:rsidP="007C566A">
      <w:pPr>
        <w:jc w:val="center"/>
        <w:rPr>
          <w:b/>
          <w:bCs/>
          <w:color w:val="000000" w:themeColor="text1"/>
        </w:rPr>
      </w:pPr>
    </w:p>
    <w:p w14:paraId="21D5C6E0" w14:textId="213B4EE0" w:rsidR="00295274" w:rsidRDefault="00295274" w:rsidP="007C566A">
      <w:pPr>
        <w:jc w:val="center"/>
        <w:rPr>
          <w:b/>
          <w:bCs/>
          <w:color w:val="000000" w:themeColor="text1"/>
        </w:rPr>
      </w:pPr>
    </w:p>
    <w:p w14:paraId="7B4DB67F" w14:textId="6F5F1F25" w:rsidR="00295274" w:rsidRDefault="00295274" w:rsidP="007C566A">
      <w:pPr>
        <w:jc w:val="center"/>
        <w:rPr>
          <w:b/>
          <w:bCs/>
          <w:color w:val="000000" w:themeColor="text1"/>
        </w:rPr>
      </w:pPr>
    </w:p>
    <w:p w14:paraId="2F3AB5C5" w14:textId="7A5C0C9F" w:rsidR="00295274" w:rsidRDefault="00295274" w:rsidP="007C566A">
      <w:pPr>
        <w:jc w:val="center"/>
        <w:rPr>
          <w:b/>
          <w:bCs/>
          <w:color w:val="000000" w:themeColor="text1"/>
        </w:rPr>
      </w:pPr>
    </w:p>
    <w:p w14:paraId="385D2999" w14:textId="6911938B" w:rsidR="00295274" w:rsidRDefault="00295274" w:rsidP="007C566A">
      <w:pPr>
        <w:jc w:val="center"/>
        <w:rPr>
          <w:b/>
          <w:bCs/>
          <w:color w:val="000000" w:themeColor="text1"/>
        </w:rPr>
      </w:pPr>
    </w:p>
    <w:p w14:paraId="625627D7" w14:textId="1E4355F9" w:rsidR="00295274" w:rsidRDefault="00295274" w:rsidP="007C566A">
      <w:pPr>
        <w:jc w:val="center"/>
        <w:rPr>
          <w:b/>
          <w:bCs/>
          <w:color w:val="000000" w:themeColor="text1"/>
        </w:rPr>
      </w:pPr>
    </w:p>
    <w:p w14:paraId="1845F665" w14:textId="4F0A385D" w:rsidR="00295274" w:rsidRDefault="00295274" w:rsidP="007C566A">
      <w:pPr>
        <w:jc w:val="center"/>
        <w:rPr>
          <w:b/>
          <w:bCs/>
          <w:color w:val="000000" w:themeColor="text1"/>
        </w:rPr>
      </w:pPr>
    </w:p>
    <w:p w14:paraId="5621200D" w14:textId="4FD76B83" w:rsidR="00295274" w:rsidRDefault="00295274" w:rsidP="007C566A">
      <w:pPr>
        <w:jc w:val="center"/>
        <w:rPr>
          <w:b/>
          <w:bCs/>
          <w:color w:val="000000" w:themeColor="text1"/>
        </w:rPr>
      </w:pPr>
    </w:p>
    <w:p w14:paraId="164463CC" w14:textId="58B54F77" w:rsidR="00295274" w:rsidRDefault="00295274" w:rsidP="007C566A">
      <w:pPr>
        <w:jc w:val="center"/>
        <w:rPr>
          <w:b/>
          <w:bCs/>
          <w:color w:val="000000" w:themeColor="text1"/>
        </w:rPr>
      </w:pPr>
    </w:p>
    <w:p w14:paraId="3EB67793" w14:textId="79161917" w:rsidR="00295274" w:rsidRDefault="00295274" w:rsidP="007C566A">
      <w:pPr>
        <w:jc w:val="center"/>
        <w:rPr>
          <w:b/>
          <w:bCs/>
          <w:color w:val="000000" w:themeColor="text1"/>
        </w:rPr>
      </w:pPr>
    </w:p>
    <w:p w14:paraId="5FCD8DA0" w14:textId="6BBF2025" w:rsidR="00295274" w:rsidRDefault="00295274" w:rsidP="007C566A">
      <w:pPr>
        <w:jc w:val="center"/>
        <w:rPr>
          <w:b/>
          <w:bCs/>
          <w:color w:val="000000" w:themeColor="text1"/>
        </w:rPr>
      </w:pPr>
    </w:p>
    <w:p w14:paraId="1E41104C" w14:textId="411AF9F8" w:rsidR="00295274" w:rsidRDefault="00295274" w:rsidP="007C566A">
      <w:pPr>
        <w:jc w:val="center"/>
        <w:rPr>
          <w:b/>
          <w:bCs/>
          <w:color w:val="000000" w:themeColor="text1"/>
        </w:rPr>
      </w:pPr>
    </w:p>
    <w:p w14:paraId="42F46813" w14:textId="35497798" w:rsidR="00295274" w:rsidRDefault="00295274" w:rsidP="007C566A">
      <w:pPr>
        <w:jc w:val="center"/>
        <w:rPr>
          <w:b/>
          <w:bCs/>
          <w:color w:val="000000" w:themeColor="text1"/>
        </w:rPr>
      </w:pPr>
    </w:p>
    <w:p w14:paraId="5E7DE220" w14:textId="1E58D2A6" w:rsidR="00295274" w:rsidRDefault="00295274" w:rsidP="007C566A">
      <w:pPr>
        <w:jc w:val="center"/>
        <w:rPr>
          <w:b/>
          <w:bCs/>
          <w:color w:val="000000" w:themeColor="text1"/>
        </w:rPr>
      </w:pPr>
    </w:p>
    <w:p w14:paraId="5095E8CB" w14:textId="2210A052" w:rsidR="00295274" w:rsidRDefault="00295274" w:rsidP="007C566A">
      <w:pPr>
        <w:jc w:val="center"/>
        <w:rPr>
          <w:b/>
          <w:bCs/>
          <w:color w:val="000000" w:themeColor="text1"/>
        </w:rPr>
      </w:pPr>
    </w:p>
    <w:p w14:paraId="72E324D4" w14:textId="0F08DE51" w:rsidR="00295274" w:rsidRDefault="00295274" w:rsidP="007C566A">
      <w:pPr>
        <w:jc w:val="center"/>
        <w:rPr>
          <w:b/>
          <w:bCs/>
          <w:color w:val="000000" w:themeColor="text1"/>
        </w:rPr>
      </w:pPr>
    </w:p>
    <w:p w14:paraId="6245824B" w14:textId="1FA47248" w:rsidR="00295274" w:rsidRDefault="00295274" w:rsidP="007C566A">
      <w:pPr>
        <w:jc w:val="center"/>
        <w:rPr>
          <w:b/>
          <w:bCs/>
          <w:color w:val="000000" w:themeColor="text1"/>
        </w:rPr>
      </w:pPr>
    </w:p>
    <w:p w14:paraId="02C0F160" w14:textId="77777777" w:rsidR="00295274" w:rsidRDefault="00295274" w:rsidP="007C566A">
      <w:pPr>
        <w:jc w:val="center"/>
        <w:rPr>
          <w:b/>
          <w:bCs/>
          <w:color w:val="000000" w:themeColor="text1"/>
        </w:rPr>
      </w:pPr>
    </w:p>
    <w:p w14:paraId="496C0F65" w14:textId="519760EB" w:rsidR="0076123C" w:rsidRDefault="0076123C" w:rsidP="007C566A">
      <w:pPr>
        <w:jc w:val="center"/>
        <w:rPr>
          <w:b/>
          <w:bCs/>
          <w:color w:val="000000" w:themeColor="text1"/>
        </w:rPr>
      </w:pPr>
    </w:p>
    <w:p w14:paraId="376DFF4C" w14:textId="11E7DDFB" w:rsidR="0076123C" w:rsidRDefault="0076123C" w:rsidP="007C566A">
      <w:pPr>
        <w:jc w:val="center"/>
        <w:rPr>
          <w:b/>
          <w:bCs/>
          <w:color w:val="000000" w:themeColor="text1"/>
        </w:rPr>
      </w:pPr>
    </w:p>
    <w:p w14:paraId="073B91B9" w14:textId="135207C7" w:rsidR="0076123C" w:rsidRDefault="0076123C" w:rsidP="007C566A">
      <w:pPr>
        <w:jc w:val="center"/>
        <w:rPr>
          <w:b/>
          <w:bCs/>
          <w:color w:val="000000" w:themeColor="text1"/>
        </w:rPr>
      </w:pPr>
    </w:p>
    <w:p w14:paraId="4D011F28" w14:textId="3F150E68" w:rsidR="0076123C" w:rsidRDefault="0076123C" w:rsidP="007C566A">
      <w:pPr>
        <w:jc w:val="center"/>
        <w:rPr>
          <w:b/>
          <w:bCs/>
          <w:color w:val="000000" w:themeColor="text1"/>
        </w:rPr>
      </w:pPr>
    </w:p>
    <w:p w14:paraId="25D6938F" w14:textId="33E79E61" w:rsidR="0076123C" w:rsidRDefault="0076123C" w:rsidP="007C566A">
      <w:pPr>
        <w:jc w:val="center"/>
        <w:rPr>
          <w:b/>
          <w:bCs/>
          <w:color w:val="000000" w:themeColor="text1"/>
        </w:rPr>
      </w:pPr>
    </w:p>
    <w:p w14:paraId="57B3C960" w14:textId="2741556C" w:rsidR="0076123C" w:rsidRDefault="0076123C" w:rsidP="007C566A">
      <w:pPr>
        <w:jc w:val="center"/>
        <w:rPr>
          <w:b/>
          <w:bCs/>
          <w:color w:val="000000" w:themeColor="text1"/>
        </w:rPr>
      </w:pPr>
    </w:p>
    <w:p w14:paraId="4D387457" w14:textId="09D41BC1" w:rsidR="0076123C" w:rsidRDefault="0076123C" w:rsidP="007C566A">
      <w:pPr>
        <w:jc w:val="center"/>
        <w:rPr>
          <w:b/>
          <w:bCs/>
          <w:color w:val="000000" w:themeColor="text1"/>
        </w:rPr>
      </w:pPr>
    </w:p>
    <w:p w14:paraId="29396F0A" w14:textId="77777777" w:rsidR="0076123C" w:rsidRDefault="0076123C" w:rsidP="007C566A">
      <w:pPr>
        <w:jc w:val="center"/>
        <w:rPr>
          <w:b/>
          <w:bCs/>
          <w:color w:val="000000" w:themeColor="text1"/>
        </w:rPr>
      </w:pPr>
    </w:p>
    <w:p w14:paraId="3F776BCB" w14:textId="636F263B" w:rsidR="007F3210" w:rsidRDefault="007F3210" w:rsidP="007C566A">
      <w:pPr>
        <w:jc w:val="center"/>
        <w:rPr>
          <w:b/>
          <w:bCs/>
          <w:color w:val="000000" w:themeColor="text1"/>
        </w:rPr>
      </w:pPr>
    </w:p>
    <w:p w14:paraId="3A1A9D52" w14:textId="7574DC8E" w:rsidR="007F3210" w:rsidRDefault="007F3210" w:rsidP="007C566A">
      <w:pPr>
        <w:jc w:val="center"/>
        <w:rPr>
          <w:b/>
          <w:bCs/>
          <w:color w:val="000000" w:themeColor="text1"/>
        </w:rPr>
      </w:pPr>
    </w:p>
    <w:p w14:paraId="21CE91E7" w14:textId="19569A95" w:rsidR="00B81555" w:rsidRDefault="00B81555" w:rsidP="007C566A">
      <w:pPr>
        <w:jc w:val="center"/>
        <w:rPr>
          <w:b/>
          <w:bCs/>
          <w:color w:val="000000" w:themeColor="text1"/>
        </w:rPr>
      </w:pPr>
      <w:r>
        <w:rPr>
          <w:b/>
          <w:bCs/>
          <w:noProof/>
          <w:color w:val="000000" w:themeColor="text1"/>
        </w:rPr>
        <w:drawing>
          <wp:anchor distT="0" distB="0" distL="114300" distR="114300" simplePos="0" relativeHeight="251677184" behindDoc="1" locked="0" layoutInCell="1" allowOverlap="1" wp14:anchorId="2BEDDE47" wp14:editId="37DD2809">
            <wp:simplePos x="0" y="0"/>
            <wp:positionH relativeFrom="column">
              <wp:posOffset>-1543050</wp:posOffset>
            </wp:positionH>
            <wp:positionV relativeFrom="paragraph">
              <wp:posOffset>-360681</wp:posOffset>
            </wp:positionV>
            <wp:extent cx="14877415" cy="10048875"/>
            <wp:effectExtent l="0" t="0" r="635" b="9525"/>
            <wp:wrapNone/>
            <wp:docPr id="211" name="Picture 211" descr="A person in a suit with clasped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erson in a suit with clasped hands"/>
                    <pic:cNvPicPr/>
                  </pic:nvPicPr>
                  <pic:blipFill>
                    <a:blip r:embed="rId101" cstate="print">
                      <a:alphaModFix amt="50000"/>
                      <a:extLst>
                        <a:ext uri="{28A0092B-C50C-407E-A947-70E740481C1C}">
                          <a14:useLocalDpi xmlns:a14="http://schemas.microsoft.com/office/drawing/2010/main" val="0"/>
                        </a:ext>
                      </a:extLst>
                    </a:blip>
                    <a:stretch>
                      <a:fillRect/>
                    </a:stretch>
                  </pic:blipFill>
                  <pic:spPr>
                    <a:xfrm>
                      <a:off x="0" y="0"/>
                      <a:ext cx="14877420" cy="10048878"/>
                    </a:xfrm>
                    <a:prstGeom prst="rect">
                      <a:avLst/>
                    </a:prstGeom>
                  </pic:spPr>
                </pic:pic>
              </a:graphicData>
            </a:graphic>
            <wp14:sizeRelH relativeFrom="margin">
              <wp14:pctWidth>0</wp14:pctWidth>
            </wp14:sizeRelH>
            <wp14:sizeRelV relativeFrom="margin">
              <wp14:pctHeight>0</wp14:pctHeight>
            </wp14:sizeRelV>
          </wp:anchor>
        </w:drawing>
      </w:r>
    </w:p>
    <w:p w14:paraId="3EFC1E6E" w14:textId="772E7B29" w:rsidR="00B81555" w:rsidRDefault="00B81555" w:rsidP="007C566A">
      <w:pPr>
        <w:jc w:val="center"/>
        <w:rPr>
          <w:b/>
          <w:bCs/>
          <w:color w:val="000000" w:themeColor="text1"/>
        </w:rPr>
      </w:pPr>
    </w:p>
    <w:p w14:paraId="464EC75F" w14:textId="1C2B6008" w:rsidR="00B81555" w:rsidRDefault="00B81555" w:rsidP="007C566A">
      <w:pPr>
        <w:jc w:val="center"/>
        <w:rPr>
          <w:b/>
          <w:bCs/>
          <w:color w:val="000000" w:themeColor="text1"/>
        </w:rPr>
      </w:pPr>
    </w:p>
    <w:p w14:paraId="4DDB184D" w14:textId="37A36FC8" w:rsidR="00B81555" w:rsidRDefault="00B81555" w:rsidP="007C566A">
      <w:pPr>
        <w:jc w:val="center"/>
        <w:rPr>
          <w:b/>
          <w:bCs/>
          <w:color w:val="000000" w:themeColor="text1"/>
        </w:rPr>
      </w:pPr>
    </w:p>
    <w:p w14:paraId="141F06FE" w14:textId="10A6EAB3" w:rsidR="007F3210" w:rsidRDefault="007F3210" w:rsidP="007C566A">
      <w:pPr>
        <w:jc w:val="center"/>
        <w:rPr>
          <w:b/>
          <w:bCs/>
          <w:color w:val="000000" w:themeColor="text1"/>
        </w:rPr>
      </w:pPr>
    </w:p>
    <w:p w14:paraId="36DCBBD0" w14:textId="13421240" w:rsidR="007F3210" w:rsidRDefault="00B81555" w:rsidP="007C566A">
      <w:pPr>
        <w:jc w:val="center"/>
        <w:rPr>
          <w:b/>
          <w:bCs/>
          <w:color w:val="000000" w:themeColor="text1"/>
        </w:rPr>
      </w:pPr>
      <w:r>
        <w:rPr>
          <w:b/>
          <w:bCs/>
          <w:noProof/>
          <w:color w:val="000000" w:themeColor="text1"/>
        </w:rPr>
        <mc:AlternateContent>
          <mc:Choice Requires="am3d">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wpg:graphicFrame>
                        <wpg:cNvPr id="207" name="3D Model 207">
                          <a:extLst>
                            <a:ext uri="{C183D7F6-B498-43B3-948B-1728B52AA6E4}">
                              <adec:decorative xmlns:adec="http://schemas.microsoft.com/office/drawing/2017/decorative" val="1"/>
                            </a:ext>
                          </a:extLst>
                        </wpg:cNvPr>
                        <wpg:cNvFrPr>
                          <a:graphicFrameLocks noChangeAspect="1"/>
                        </wpg:cNvFrPr>
                        <wpg:xfrm>
                          <a:off x="333375" y="133350"/>
                          <a:ext cx="6110605" cy="8090535"/>
                        </wpg:xfrm>
                        <a:graphic>
                          <a:graphicData uri="http://schemas.microsoft.com/office/drawing/2017/model3d">
                            <am3d:model3d r:embed="rId102">
                              <am3d:spPr>
                                <a:xfrm>
                                  <a:off x="0" y="0"/>
                                  <a:ext cx="6110605" cy="8090535"/>
                                </a:xfrm>
                                <a:prstGeom prst="rect">
                                  <a:avLst/>
                                </a:prstGeom>
                              </am3d:spPr>
                              <am3d:camera>
                                <am3d:pos x="0" y="0" z="61616842"/>
                                <am3d:up dx="0" dy="36000000" dz="0"/>
                                <am3d:lookAt x="0" y="0" z="0"/>
                                <am3d:perspective fov="2700000"/>
                              </am3d:camera>
                              <am3d:trans>
                                <am3d:meterPerModelUnit n="83313" d="1000000"/>
                                <am3d:preTrans dx="-2" dy="-8018320" dz="-1001795"/>
                                <am3d:scale>
                                  <am3d:sx n="1000000" d="1000000"/>
                                  <am3d:sy n="1000000" d="1000000"/>
                                  <am3d:sz n="1000000" d="1000000"/>
                                </am3d:scale>
                                <am3d:rot ax="4291059" ay="-111276" az="-388399"/>
                                <am3d:postTrans dx="0" dy="0" dz="0"/>
                              </am3d:trans>
                              <am3d:raster rName="Office3DRenderer" rVer="16.0.8326">
                                <am3d:blip r:embed="rId103"/>
                              </am3d:raster>
                              <am3d:objViewport viewportSz="850721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0188F640"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INTERM</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Choice Requires="wpg">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pic:pic xmlns:pic="http://schemas.openxmlformats.org/drawingml/2006/picture">
                        <pic:nvPicPr>
                          <pic:cNvPr id="41" name="3D Model 207">
                            <a:extLst>
                              <a:ext uri="{C183D7F6-B498-43B3-948B-1728B52AA6E4}">
                                <adec:decorative xmlns:adec="http://schemas.microsoft.com/office/drawing/2017/decorative" val="1"/>
                              </a:ext>
                            </a:extLst>
                          </pic:cNvPr>
                          <pic:cNvPicPr>
                            <a:picLocks noGrp="1" noRot="1" noChangeAspect="1" noMove="1" noResize="1" noEditPoints="1" noAdjustHandles="1" noChangeArrowheads="1" noChangeShapeType="1" noCrop="1"/>
                          </pic:cNvPicPr>
                        </pic:nvPicPr>
                        <pic:blipFill>
                          <a:blip r:embed="rId103"/>
                          <a:stretch>
                            <a:fillRect/>
                          </a:stretch>
                        </pic:blipFill>
                        <pic:spPr>
                          <a:xfrm>
                            <a:off x="0" y="0"/>
                            <a:ext cx="4740275" cy="6276975"/>
                          </a:xfrm>
                          <a:prstGeom prst="rect">
                            <a:avLst/>
                          </a:prstGeom>
                        </pic:spPr>
                      </pic:pic>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0188F640"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INTERM</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B06B53" id="Group 210" o:spid="_x0000_s1046" style="position:absolute;left:0;text-align:left;margin-left:9.75pt;margin-top:83.7pt;width:373.25pt;height:494.25pt;z-index:251676160;mso-width-relative:margin;mso-height-relative:margin" coordorigin="3333,1333" coordsize="61106,80905" o:gfxdata="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">
                <v:shape id="3D Model 207" o:spid="_x0000_s1047" type="#_x0000_t75" alt="&quot;&quot;" style="position:absolute;left:4040;top:17362;width:73004;height:872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">
                  <v:imagedata r:id="rId104" o:title=""/>
                </v:shape>
                <v:shape id="_x0000_s1048" type="#_x0000_t202" style="position:absolute;left:26289;top:32385;width:23615;height:24447;rotation:3025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" filled="f" stroked="f">
                  <v:textbo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0188F640"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INTERM</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v:textbox>
                </v:shape>
              </v:group>
            </w:pict>
          </mc:Fallback>
        </mc:AlternateContent>
      </w:r>
    </w:p>
    <w:sectPr w:rsidR="007F3210" w:rsidSect="006F1FB1">
      <w:pgSz w:w="12240" w:h="15840"/>
      <w:pgMar w:top="568"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84BE9" w14:textId="77777777" w:rsidR="00EB6861" w:rsidRDefault="00EB6861" w:rsidP="006B633A">
      <w:r>
        <w:separator/>
      </w:r>
    </w:p>
  </w:endnote>
  <w:endnote w:type="continuationSeparator" w:id="0">
    <w:p w14:paraId="71B33740" w14:textId="77777777" w:rsidR="00EB6861" w:rsidRDefault="00EB6861"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FC35C" w14:textId="0A5C3A7E" w:rsidR="006B633A" w:rsidRPr="006F5A91" w:rsidRDefault="00CA54F0" w:rsidP="006F5A91">
    <w:pPr>
      <w:pStyle w:val="Footer"/>
    </w:pPr>
    <w:r w:rsidRPr="009749FB">
      <w:rPr>
        <w:noProof/>
      </w:rPr>
      <w:drawing>
        <wp:anchor distT="0" distB="0" distL="114300" distR="114300" simplePos="0" relativeHeight="251637248" behindDoc="0" locked="0" layoutInCell="1" allowOverlap="1" wp14:anchorId="0F3CAE85" wp14:editId="403B8463">
          <wp:simplePos x="0" y="0"/>
          <wp:positionH relativeFrom="column">
            <wp:posOffset>-373380</wp:posOffset>
          </wp:positionH>
          <wp:positionV relativeFrom="paragraph">
            <wp:posOffset>-53340</wp:posOffset>
          </wp:positionV>
          <wp:extent cx="1003278" cy="373380"/>
          <wp:effectExtent l="0" t="0" r="6985" b="7620"/>
          <wp:wrapNone/>
          <wp:docPr id="205" name="Picture 20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6575A8">
      <w:rPr>
        <w:rFonts w:ascii="Calibri" w:hAnsi="Calibri" w:cs="Calibri"/>
        <w:color w:val="000000"/>
      </w:rPr>
      <w:t>INTERIM REPORT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73CAE" w14:textId="5B7A6FE1" w:rsidR="006F5A91" w:rsidRPr="006F5A91" w:rsidRDefault="00CA54F0" w:rsidP="006F5A91">
    <w:pPr>
      <w:pStyle w:val="Footer"/>
    </w:pPr>
    <w:r w:rsidRPr="009749FB">
      <w:rPr>
        <w:noProof/>
      </w:rPr>
      <w:drawing>
        <wp:anchor distT="0" distB="0" distL="114300" distR="114300" simplePos="0" relativeHeight="251632128" behindDoc="0" locked="0" layoutInCell="1" allowOverlap="1" wp14:anchorId="253B7ADB" wp14:editId="0322DF09">
          <wp:simplePos x="0" y="0"/>
          <wp:positionH relativeFrom="column">
            <wp:posOffset>-347345</wp:posOffset>
          </wp:positionH>
          <wp:positionV relativeFrom="paragraph">
            <wp:posOffset>-65405</wp:posOffset>
          </wp:positionV>
          <wp:extent cx="1003278" cy="373380"/>
          <wp:effectExtent l="0" t="0" r="6985" b="7620"/>
          <wp:wrapNone/>
          <wp:docPr id="206" name="Picture 2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183CFB">
      <w:rPr>
        <w:rFonts w:ascii="Calibri" w:hAnsi="Calibri" w:cs="Calibri"/>
        <w:color w:val="000000"/>
      </w:rPr>
      <w:t>INTERIM REPORT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A931A" w14:textId="77777777" w:rsidR="00EB6861" w:rsidRDefault="00EB6861" w:rsidP="006B633A">
      <w:r>
        <w:separator/>
      </w:r>
    </w:p>
  </w:footnote>
  <w:footnote w:type="continuationSeparator" w:id="0">
    <w:p w14:paraId="38E3DEEF" w14:textId="77777777" w:rsidR="00EB6861" w:rsidRDefault="00EB6861"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11.25pt;height:11.25pt" o:bullet="t">
        <v:imagedata r:id="rId1" o:title="msoB64E"/>
      </v:shape>
    </w:pict>
  </w:numPicBullet>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31D8E"/>
    <w:multiLevelType w:val="hybridMultilevel"/>
    <w:tmpl w:val="2064ED7A"/>
    <w:lvl w:ilvl="0" w:tplc="40090005">
      <w:start w:val="1"/>
      <w:numFmt w:val="bullet"/>
      <w:lvlText w:val=""/>
      <w:lvlJc w:val="left"/>
      <w:pPr>
        <w:ind w:left="1116" w:hanging="360"/>
      </w:pPr>
      <w:rPr>
        <w:rFonts w:ascii="Wingdings" w:hAnsi="Wingdings"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2" w15:restartNumberingAfterBreak="0">
    <w:nsid w:val="062564CF"/>
    <w:multiLevelType w:val="hybridMultilevel"/>
    <w:tmpl w:val="2B8276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B03548"/>
    <w:multiLevelType w:val="hybridMultilevel"/>
    <w:tmpl w:val="D428B0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E4585C"/>
    <w:multiLevelType w:val="hybridMultilevel"/>
    <w:tmpl w:val="ABA696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AD78E6"/>
    <w:multiLevelType w:val="hybridMultilevel"/>
    <w:tmpl w:val="C172E3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03443D"/>
    <w:multiLevelType w:val="hybridMultilevel"/>
    <w:tmpl w:val="53426A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6A26E3"/>
    <w:multiLevelType w:val="hybridMultilevel"/>
    <w:tmpl w:val="2712346E"/>
    <w:lvl w:ilvl="0" w:tplc="40090005">
      <w:start w:val="1"/>
      <w:numFmt w:val="bullet"/>
      <w:lvlText w:val=""/>
      <w:lvlJc w:val="left"/>
      <w:pPr>
        <w:ind w:left="924" w:hanging="360"/>
      </w:pPr>
      <w:rPr>
        <w:rFonts w:ascii="Wingdings" w:hAnsi="Wingdings"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8"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1DE759C8"/>
    <w:multiLevelType w:val="hybridMultilevel"/>
    <w:tmpl w:val="31305E08"/>
    <w:lvl w:ilvl="0" w:tplc="40090009">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9261DB"/>
    <w:multiLevelType w:val="hybridMultilevel"/>
    <w:tmpl w:val="ABEE435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4E0986"/>
    <w:multiLevelType w:val="hybridMultilevel"/>
    <w:tmpl w:val="34C611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500E52"/>
    <w:multiLevelType w:val="hybridMultilevel"/>
    <w:tmpl w:val="FFEA43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C72F4F"/>
    <w:multiLevelType w:val="hybridMultilevel"/>
    <w:tmpl w:val="4762FA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031A45"/>
    <w:multiLevelType w:val="hybridMultilevel"/>
    <w:tmpl w:val="2D92A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171D6F"/>
    <w:multiLevelType w:val="hybridMultilevel"/>
    <w:tmpl w:val="BED464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7A3520"/>
    <w:multiLevelType w:val="hybridMultilevel"/>
    <w:tmpl w:val="9C3C30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071D59"/>
    <w:multiLevelType w:val="hybridMultilevel"/>
    <w:tmpl w:val="3342E8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EB75B2"/>
    <w:multiLevelType w:val="hybridMultilevel"/>
    <w:tmpl w:val="F594ECF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E8324B"/>
    <w:multiLevelType w:val="multilevel"/>
    <w:tmpl w:val="5BC4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E47EF0"/>
    <w:multiLevelType w:val="hybridMultilevel"/>
    <w:tmpl w:val="0D7473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4E0784F"/>
    <w:multiLevelType w:val="hybridMultilevel"/>
    <w:tmpl w:val="6770C8D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BE2D00"/>
    <w:multiLevelType w:val="hybridMultilevel"/>
    <w:tmpl w:val="29142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E61ECD"/>
    <w:multiLevelType w:val="hybridMultilevel"/>
    <w:tmpl w:val="89506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B910CF"/>
    <w:multiLevelType w:val="hybridMultilevel"/>
    <w:tmpl w:val="1B9A6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4E16CE"/>
    <w:multiLevelType w:val="hybridMultilevel"/>
    <w:tmpl w:val="3D6CE552"/>
    <w:lvl w:ilvl="0" w:tplc="40090005">
      <w:start w:val="1"/>
      <w:numFmt w:val="bullet"/>
      <w:lvlText w:val=""/>
      <w:lvlJc w:val="left"/>
      <w:pPr>
        <w:ind w:left="1116" w:hanging="360"/>
      </w:pPr>
      <w:rPr>
        <w:rFonts w:ascii="Wingdings" w:hAnsi="Wingdings"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29" w15:restartNumberingAfterBreak="0">
    <w:nsid w:val="4EDA519A"/>
    <w:multiLevelType w:val="hybridMultilevel"/>
    <w:tmpl w:val="B35073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36F0B23"/>
    <w:multiLevelType w:val="hybridMultilevel"/>
    <w:tmpl w:val="D2BE71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931199"/>
    <w:multiLevelType w:val="hybridMultilevel"/>
    <w:tmpl w:val="B2061B6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076BB2"/>
    <w:multiLevelType w:val="hybridMultilevel"/>
    <w:tmpl w:val="BAF28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5D15598"/>
    <w:multiLevelType w:val="hybridMultilevel"/>
    <w:tmpl w:val="E1448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AE64CB6"/>
    <w:multiLevelType w:val="hybridMultilevel"/>
    <w:tmpl w:val="2D0A22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F0A25F6"/>
    <w:multiLevelType w:val="hybridMultilevel"/>
    <w:tmpl w:val="EA1A8150"/>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37" w15:restartNumberingAfterBreak="0">
    <w:nsid w:val="734436D4"/>
    <w:multiLevelType w:val="hybridMultilevel"/>
    <w:tmpl w:val="1D38443C"/>
    <w:lvl w:ilvl="0" w:tplc="40090007">
      <w:start w:val="1"/>
      <w:numFmt w:val="bullet"/>
      <w:lvlText w:val=""/>
      <w:lvlPicBulletId w:val="0"/>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38" w15:restartNumberingAfterBreak="0">
    <w:nsid w:val="746100A8"/>
    <w:multiLevelType w:val="hybridMultilevel"/>
    <w:tmpl w:val="C8E696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DA4FEE"/>
    <w:multiLevelType w:val="hybridMultilevel"/>
    <w:tmpl w:val="574ED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77D4438"/>
    <w:multiLevelType w:val="hybridMultilevel"/>
    <w:tmpl w:val="93768A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7E96965"/>
    <w:multiLevelType w:val="hybridMultilevel"/>
    <w:tmpl w:val="48542678"/>
    <w:lvl w:ilvl="0" w:tplc="40090005">
      <w:start w:val="1"/>
      <w:numFmt w:val="bullet"/>
      <w:lvlText w:val=""/>
      <w:lvlJc w:val="left"/>
      <w:pPr>
        <w:ind w:left="1992" w:hanging="360"/>
      </w:pPr>
      <w:rPr>
        <w:rFonts w:ascii="Wingdings" w:hAnsi="Wingdings" w:hint="default"/>
      </w:rPr>
    </w:lvl>
    <w:lvl w:ilvl="1" w:tplc="40090003" w:tentative="1">
      <w:start w:val="1"/>
      <w:numFmt w:val="bullet"/>
      <w:lvlText w:val="o"/>
      <w:lvlJc w:val="left"/>
      <w:pPr>
        <w:ind w:left="2712" w:hanging="360"/>
      </w:pPr>
      <w:rPr>
        <w:rFonts w:ascii="Courier New" w:hAnsi="Courier New" w:cs="Courier New" w:hint="default"/>
      </w:rPr>
    </w:lvl>
    <w:lvl w:ilvl="2" w:tplc="40090005" w:tentative="1">
      <w:start w:val="1"/>
      <w:numFmt w:val="bullet"/>
      <w:lvlText w:val=""/>
      <w:lvlJc w:val="left"/>
      <w:pPr>
        <w:ind w:left="3432" w:hanging="360"/>
      </w:pPr>
      <w:rPr>
        <w:rFonts w:ascii="Wingdings" w:hAnsi="Wingdings" w:hint="default"/>
      </w:rPr>
    </w:lvl>
    <w:lvl w:ilvl="3" w:tplc="40090001" w:tentative="1">
      <w:start w:val="1"/>
      <w:numFmt w:val="bullet"/>
      <w:lvlText w:val=""/>
      <w:lvlJc w:val="left"/>
      <w:pPr>
        <w:ind w:left="4152" w:hanging="360"/>
      </w:pPr>
      <w:rPr>
        <w:rFonts w:ascii="Symbol" w:hAnsi="Symbol" w:hint="default"/>
      </w:rPr>
    </w:lvl>
    <w:lvl w:ilvl="4" w:tplc="40090003" w:tentative="1">
      <w:start w:val="1"/>
      <w:numFmt w:val="bullet"/>
      <w:lvlText w:val="o"/>
      <w:lvlJc w:val="left"/>
      <w:pPr>
        <w:ind w:left="4872" w:hanging="360"/>
      </w:pPr>
      <w:rPr>
        <w:rFonts w:ascii="Courier New" w:hAnsi="Courier New" w:cs="Courier New" w:hint="default"/>
      </w:rPr>
    </w:lvl>
    <w:lvl w:ilvl="5" w:tplc="40090005" w:tentative="1">
      <w:start w:val="1"/>
      <w:numFmt w:val="bullet"/>
      <w:lvlText w:val=""/>
      <w:lvlJc w:val="left"/>
      <w:pPr>
        <w:ind w:left="5592" w:hanging="360"/>
      </w:pPr>
      <w:rPr>
        <w:rFonts w:ascii="Wingdings" w:hAnsi="Wingdings" w:hint="default"/>
      </w:rPr>
    </w:lvl>
    <w:lvl w:ilvl="6" w:tplc="40090001" w:tentative="1">
      <w:start w:val="1"/>
      <w:numFmt w:val="bullet"/>
      <w:lvlText w:val=""/>
      <w:lvlJc w:val="left"/>
      <w:pPr>
        <w:ind w:left="6312" w:hanging="360"/>
      </w:pPr>
      <w:rPr>
        <w:rFonts w:ascii="Symbol" w:hAnsi="Symbol" w:hint="default"/>
      </w:rPr>
    </w:lvl>
    <w:lvl w:ilvl="7" w:tplc="40090003" w:tentative="1">
      <w:start w:val="1"/>
      <w:numFmt w:val="bullet"/>
      <w:lvlText w:val="o"/>
      <w:lvlJc w:val="left"/>
      <w:pPr>
        <w:ind w:left="7032" w:hanging="360"/>
      </w:pPr>
      <w:rPr>
        <w:rFonts w:ascii="Courier New" w:hAnsi="Courier New" w:cs="Courier New" w:hint="default"/>
      </w:rPr>
    </w:lvl>
    <w:lvl w:ilvl="8" w:tplc="40090005" w:tentative="1">
      <w:start w:val="1"/>
      <w:numFmt w:val="bullet"/>
      <w:lvlText w:val=""/>
      <w:lvlJc w:val="left"/>
      <w:pPr>
        <w:ind w:left="7752" w:hanging="360"/>
      </w:pPr>
      <w:rPr>
        <w:rFonts w:ascii="Wingdings" w:hAnsi="Wingdings" w:hint="default"/>
      </w:rPr>
    </w:lvl>
  </w:abstractNum>
  <w:abstractNum w:abstractNumId="42"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F71A28"/>
    <w:multiLevelType w:val="hybridMultilevel"/>
    <w:tmpl w:val="5A585A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E420A61"/>
    <w:multiLevelType w:val="hybridMultilevel"/>
    <w:tmpl w:val="D3FCF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F855984"/>
    <w:multiLevelType w:val="hybridMultilevel"/>
    <w:tmpl w:val="E18EC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D57370"/>
    <w:multiLevelType w:val="hybridMultilevel"/>
    <w:tmpl w:val="9F5C3DD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31"/>
  </w:num>
  <w:num w:numId="3">
    <w:abstractNumId w:val="0"/>
  </w:num>
  <w:num w:numId="4">
    <w:abstractNumId w:val="22"/>
  </w:num>
  <w:num w:numId="5">
    <w:abstractNumId w:val="42"/>
  </w:num>
  <w:num w:numId="6">
    <w:abstractNumId w:val="21"/>
  </w:num>
  <w:num w:numId="7">
    <w:abstractNumId w:val="9"/>
  </w:num>
  <w:num w:numId="8">
    <w:abstractNumId w:val="26"/>
  </w:num>
  <w:num w:numId="9">
    <w:abstractNumId w:val="20"/>
  </w:num>
  <w:num w:numId="10">
    <w:abstractNumId w:val="39"/>
  </w:num>
  <w:num w:numId="11">
    <w:abstractNumId w:val="41"/>
  </w:num>
  <w:num w:numId="12">
    <w:abstractNumId w:val="7"/>
  </w:num>
  <w:num w:numId="13">
    <w:abstractNumId w:val="1"/>
  </w:num>
  <w:num w:numId="14">
    <w:abstractNumId w:val="15"/>
  </w:num>
  <w:num w:numId="15">
    <w:abstractNumId w:val="28"/>
  </w:num>
  <w:num w:numId="16">
    <w:abstractNumId w:val="4"/>
  </w:num>
  <w:num w:numId="17">
    <w:abstractNumId w:val="10"/>
  </w:num>
  <w:num w:numId="18">
    <w:abstractNumId w:val="25"/>
  </w:num>
  <w:num w:numId="19">
    <w:abstractNumId w:val="34"/>
  </w:num>
  <w:num w:numId="20">
    <w:abstractNumId w:val="5"/>
  </w:num>
  <w:num w:numId="21">
    <w:abstractNumId w:val="3"/>
  </w:num>
  <w:num w:numId="22">
    <w:abstractNumId w:val="40"/>
  </w:num>
  <w:num w:numId="23">
    <w:abstractNumId w:val="6"/>
  </w:num>
  <w:num w:numId="24">
    <w:abstractNumId w:val="17"/>
  </w:num>
  <w:num w:numId="25">
    <w:abstractNumId w:val="13"/>
  </w:num>
  <w:num w:numId="26">
    <w:abstractNumId w:val="45"/>
  </w:num>
  <w:num w:numId="27">
    <w:abstractNumId w:val="23"/>
  </w:num>
  <w:num w:numId="28">
    <w:abstractNumId w:val="36"/>
  </w:num>
  <w:num w:numId="29">
    <w:abstractNumId w:val="2"/>
  </w:num>
  <w:num w:numId="30">
    <w:abstractNumId w:val="32"/>
  </w:num>
  <w:num w:numId="31">
    <w:abstractNumId w:val="30"/>
  </w:num>
  <w:num w:numId="32">
    <w:abstractNumId w:val="12"/>
  </w:num>
  <w:num w:numId="33">
    <w:abstractNumId w:val="18"/>
  </w:num>
  <w:num w:numId="34">
    <w:abstractNumId w:val="37"/>
  </w:num>
  <w:num w:numId="35">
    <w:abstractNumId w:val="14"/>
  </w:num>
  <w:num w:numId="36">
    <w:abstractNumId w:val="27"/>
  </w:num>
  <w:num w:numId="37">
    <w:abstractNumId w:val="38"/>
  </w:num>
  <w:num w:numId="38">
    <w:abstractNumId w:val="16"/>
  </w:num>
  <w:num w:numId="39">
    <w:abstractNumId w:val="24"/>
  </w:num>
  <w:num w:numId="40">
    <w:abstractNumId w:val="29"/>
  </w:num>
  <w:num w:numId="41">
    <w:abstractNumId w:val="11"/>
  </w:num>
  <w:num w:numId="42">
    <w:abstractNumId w:val="19"/>
  </w:num>
  <w:num w:numId="43">
    <w:abstractNumId w:val="35"/>
  </w:num>
  <w:num w:numId="44">
    <w:abstractNumId w:val="33"/>
  </w:num>
  <w:num w:numId="45">
    <w:abstractNumId w:val="43"/>
  </w:num>
  <w:num w:numId="46">
    <w:abstractNumId w:val="46"/>
  </w:num>
  <w:num w:numId="47">
    <w:abstractNumId w:val="9"/>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sjQxMDW1NLIwMzNQ0lEKTi0uzszPAykwrAUAEtC2ZiwAAAA="/>
  </w:docVars>
  <w:rsids>
    <w:rsidRoot w:val="00B36C2B"/>
    <w:rsid w:val="00004660"/>
    <w:rsid w:val="000227CA"/>
    <w:rsid w:val="0002288D"/>
    <w:rsid w:val="000239FD"/>
    <w:rsid w:val="0002705D"/>
    <w:rsid w:val="0003296B"/>
    <w:rsid w:val="000378D7"/>
    <w:rsid w:val="00044125"/>
    <w:rsid w:val="00044B97"/>
    <w:rsid w:val="000456A9"/>
    <w:rsid w:val="0005035A"/>
    <w:rsid w:val="000504EC"/>
    <w:rsid w:val="00051294"/>
    <w:rsid w:val="00054620"/>
    <w:rsid w:val="00056A5E"/>
    <w:rsid w:val="00056AF4"/>
    <w:rsid w:val="00056F25"/>
    <w:rsid w:val="00060117"/>
    <w:rsid w:val="00061CAF"/>
    <w:rsid w:val="00061DEE"/>
    <w:rsid w:val="0006246E"/>
    <w:rsid w:val="00064622"/>
    <w:rsid w:val="0007111E"/>
    <w:rsid w:val="00076A43"/>
    <w:rsid w:val="00080119"/>
    <w:rsid w:val="000834BB"/>
    <w:rsid w:val="00083AB9"/>
    <w:rsid w:val="00086808"/>
    <w:rsid w:val="0009297D"/>
    <w:rsid w:val="000936E3"/>
    <w:rsid w:val="0009505B"/>
    <w:rsid w:val="000A0187"/>
    <w:rsid w:val="000A49E4"/>
    <w:rsid w:val="000A4E2D"/>
    <w:rsid w:val="000B12F0"/>
    <w:rsid w:val="000B2E3E"/>
    <w:rsid w:val="000B33FE"/>
    <w:rsid w:val="000C0AFA"/>
    <w:rsid w:val="000C5739"/>
    <w:rsid w:val="000D06AB"/>
    <w:rsid w:val="000D1D83"/>
    <w:rsid w:val="000D1DA3"/>
    <w:rsid w:val="000D71BD"/>
    <w:rsid w:val="000E1081"/>
    <w:rsid w:val="000E24AA"/>
    <w:rsid w:val="00100EA6"/>
    <w:rsid w:val="0010133A"/>
    <w:rsid w:val="00110D36"/>
    <w:rsid w:val="00114118"/>
    <w:rsid w:val="00116D09"/>
    <w:rsid w:val="00120EDB"/>
    <w:rsid w:val="00122D73"/>
    <w:rsid w:val="00133F58"/>
    <w:rsid w:val="0013495B"/>
    <w:rsid w:val="001358FF"/>
    <w:rsid w:val="001404E0"/>
    <w:rsid w:val="00140BDD"/>
    <w:rsid w:val="00145D63"/>
    <w:rsid w:val="0015336E"/>
    <w:rsid w:val="0015493B"/>
    <w:rsid w:val="00154B87"/>
    <w:rsid w:val="00170892"/>
    <w:rsid w:val="00173374"/>
    <w:rsid w:val="001812E2"/>
    <w:rsid w:val="001837CC"/>
    <w:rsid w:val="00183CFB"/>
    <w:rsid w:val="001877A1"/>
    <w:rsid w:val="00191B9F"/>
    <w:rsid w:val="001925F7"/>
    <w:rsid w:val="00192B87"/>
    <w:rsid w:val="001B5C92"/>
    <w:rsid w:val="001C52F2"/>
    <w:rsid w:val="001C5DA4"/>
    <w:rsid w:val="001D0839"/>
    <w:rsid w:val="001D1999"/>
    <w:rsid w:val="001D5EC6"/>
    <w:rsid w:val="001D77AB"/>
    <w:rsid w:val="001E17E9"/>
    <w:rsid w:val="001E1D6F"/>
    <w:rsid w:val="001E2FD9"/>
    <w:rsid w:val="001F45E1"/>
    <w:rsid w:val="001F54B4"/>
    <w:rsid w:val="001F5BFC"/>
    <w:rsid w:val="00210087"/>
    <w:rsid w:val="002104DE"/>
    <w:rsid w:val="00213987"/>
    <w:rsid w:val="00213F39"/>
    <w:rsid w:val="00213F97"/>
    <w:rsid w:val="00217102"/>
    <w:rsid w:val="00217BE6"/>
    <w:rsid w:val="002229EF"/>
    <w:rsid w:val="002319D6"/>
    <w:rsid w:val="00231A3E"/>
    <w:rsid w:val="00233982"/>
    <w:rsid w:val="00233C5A"/>
    <w:rsid w:val="0023407A"/>
    <w:rsid w:val="00235331"/>
    <w:rsid w:val="00237098"/>
    <w:rsid w:val="0023776B"/>
    <w:rsid w:val="002437DE"/>
    <w:rsid w:val="00246941"/>
    <w:rsid w:val="002603A1"/>
    <w:rsid w:val="002658AD"/>
    <w:rsid w:val="00265965"/>
    <w:rsid w:val="00266E4B"/>
    <w:rsid w:val="002718F3"/>
    <w:rsid w:val="0027301B"/>
    <w:rsid w:val="0027432C"/>
    <w:rsid w:val="00276A77"/>
    <w:rsid w:val="0028344C"/>
    <w:rsid w:val="0029300F"/>
    <w:rsid w:val="002938EB"/>
    <w:rsid w:val="00295274"/>
    <w:rsid w:val="002A0E38"/>
    <w:rsid w:val="002A1D7C"/>
    <w:rsid w:val="002B1F43"/>
    <w:rsid w:val="002B548F"/>
    <w:rsid w:val="002C13A3"/>
    <w:rsid w:val="002C47AB"/>
    <w:rsid w:val="002C5CD8"/>
    <w:rsid w:val="002C7F0E"/>
    <w:rsid w:val="002D0A22"/>
    <w:rsid w:val="002D16F2"/>
    <w:rsid w:val="002D2473"/>
    <w:rsid w:val="002D72A0"/>
    <w:rsid w:val="002E1F40"/>
    <w:rsid w:val="002E246E"/>
    <w:rsid w:val="002E28DF"/>
    <w:rsid w:val="002E3C9B"/>
    <w:rsid w:val="002E5E52"/>
    <w:rsid w:val="002F32B7"/>
    <w:rsid w:val="00301E92"/>
    <w:rsid w:val="00310DBE"/>
    <w:rsid w:val="00322D7E"/>
    <w:rsid w:val="003237BF"/>
    <w:rsid w:val="00324B19"/>
    <w:rsid w:val="00331CBA"/>
    <w:rsid w:val="00333597"/>
    <w:rsid w:val="00335CCE"/>
    <w:rsid w:val="003459A4"/>
    <w:rsid w:val="00347EBA"/>
    <w:rsid w:val="003512DE"/>
    <w:rsid w:val="00352AB0"/>
    <w:rsid w:val="003547CA"/>
    <w:rsid w:val="00354BCE"/>
    <w:rsid w:val="00356A39"/>
    <w:rsid w:val="00357ADE"/>
    <w:rsid w:val="00366CF6"/>
    <w:rsid w:val="003713D5"/>
    <w:rsid w:val="00371B32"/>
    <w:rsid w:val="00373AA1"/>
    <w:rsid w:val="0038060B"/>
    <w:rsid w:val="00381902"/>
    <w:rsid w:val="003875EC"/>
    <w:rsid w:val="00393CEA"/>
    <w:rsid w:val="00396A0D"/>
    <w:rsid w:val="003A28F6"/>
    <w:rsid w:val="003A6130"/>
    <w:rsid w:val="003A6140"/>
    <w:rsid w:val="003B1B45"/>
    <w:rsid w:val="003C13BE"/>
    <w:rsid w:val="003C2342"/>
    <w:rsid w:val="003C51CD"/>
    <w:rsid w:val="003D2A97"/>
    <w:rsid w:val="003D3F30"/>
    <w:rsid w:val="003D5F24"/>
    <w:rsid w:val="003E431C"/>
    <w:rsid w:val="003E65B2"/>
    <w:rsid w:val="003F082A"/>
    <w:rsid w:val="003F1069"/>
    <w:rsid w:val="003F594C"/>
    <w:rsid w:val="003F62CE"/>
    <w:rsid w:val="00400995"/>
    <w:rsid w:val="004048B0"/>
    <w:rsid w:val="00407C34"/>
    <w:rsid w:val="00410678"/>
    <w:rsid w:val="00415CB4"/>
    <w:rsid w:val="00416563"/>
    <w:rsid w:val="00417D0A"/>
    <w:rsid w:val="00424C2C"/>
    <w:rsid w:val="004261B8"/>
    <w:rsid w:val="004305EF"/>
    <w:rsid w:val="004314C6"/>
    <w:rsid w:val="00432B09"/>
    <w:rsid w:val="00435701"/>
    <w:rsid w:val="00437064"/>
    <w:rsid w:val="0043758D"/>
    <w:rsid w:val="00440F75"/>
    <w:rsid w:val="004438FF"/>
    <w:rsid w:val="00450F88"/>
    <w:rsid w:val="004534B7"/>
    <w:rsid w:val="00455B63"/>
    <w:rsid w:val="00455E2B"/>
    <w:rsid w:val="00457611"/>
    <w:rsid w:val="00457AA0"/>
    <w:rsid w:val="00466AFD"/>
    <w:rsid w:val="00472129"/>
    <w:rsid w:val="00474735"/>
    <w:rsid w:val="004873A7"/>
    <w:rsid w:val="0049453B"/>
    <w:rsid w:val="00494BE8"/>
    <w:rsid w:val="00495627"/>
    <w:rsid w:val="00497409"/>
    <w:rsid w:val="00497589"/>
    <w:rsid w:val="00497DF7"/>
    <w:rsid w:val="00497E97"/>
    <w:rsid w:val="004A2AAC"/>
    <w:rsid w:val="004A3486"/>
    <w:rsid w:val="004A4C49"/>
    <w:rsid w:val="004B7F45"/>
    <w:rsid w:val="004C0AE2"/>
    <w:rsid w:val="004C106C"/>
    <w:rsid w:val="004C2F6F"/>
    <w:rsid w:val="004C3FEC"/>
    <w:rsid w:val="004C4BE2"/>
    <w:rsid w:val="004D4384"/>
    <w:rsid w:val="004D4B7B"/>
    <w:rsid w:val="004D56A1"/>
    <w:rsid w:val="004E0BF5"/>
    <w:rsid w:val="004E790E"/>
    <w:rsid w:val="004F1988"/>
    <w:rsid w:val="004F5CFF"/>
    <w:rsid w:val="004F7FE3"/>
    <w:rsid w:val="00500AC9"/>
    <w:rsid w:val="00510BB4"/>
    <w:rsid w:val="00511172"/>
    <w:rsid w:val="00512377"/>
    <w:rsid w:val="00513333"/>
    <w:rsid w:val="00514600"/>
    <w:rsid w:val="00516138"/>
    <w:rsid w:val="00517D36"/>
    <w:rsid w:val="00527824"/>
    <w:rsid w:val="00527A66"/>
    <w:rsid w:val="005311E2"/>
    <w:rsid w:val="0053179B"/>
    <w:rsid w:val="00534789"/>
    <w:rsid w:val="005354CE"/>
    <w:rsid w:val="005431C3"/>
    <w:rsid w:val="00544C17"/>
    <w:rsid w:val="00545128"/>
    <w:rsid w:val="005452D1"/>
    <w:rsid w:val="00547471"/>
    <w:rsid w:val="00553C83"/>
    <w:rsid w:val="005542AD"/>
    <w:rsid w:val="00557A74"/>
    <w:rsid w:val="005602A9"/>
    <w:rsid w:val="00561DD1"/>
    <w:rsid w:val="00563AE2"/>
    <w:rsid w:val="005641D4"/>
    <w:rsid w:val="005744AB"/>
    <w:rsid w:val="00585B6D"/>
    <w:rsid w:val="00586D22"/>
    <w:rsid w:val="00587907"/>
    <w:rsid w:val="005947BE"/>
    <w:rsid w:val="0059490F"/>
    <w:rsid w:val="00595451"/>
    <w:rsid w:val="00595820"/>
    <w:rsid w:val="005975F2"/>
    <w:rsid w:val="005A0AD1"/>
    <w:rsid w:val="005A493C"/>
    <w:rsid w:val="005A5761"/>
    <w:rsid w:val="005A747E"/>
    <w:rsid w:val="005B116C"/>
    <w:rsid w:val="005B2AA0"/>
    <w:rsid w:val="005B37D7"/>
    <w:rsid w:val="005B3CE5"/>
    <w:rsid w:val="005B7A9D"/>
    <w:rsid w:val="005B7FDE"/>
    <w:rsid w:val="005C22B8"/>
    <w:rsid w:val="005C5312"/>
    <w:rsid w:val="005D0DC1"/>
    <w:rsid w:val="005D0FB1"/>
    <w:rsid w:val="005D1B00"/>
    <w:rsid w:val="005D313F"/>
    <w:rsid w:val="005E5E53"/>
    <w:rsid w:val="005E6F60"/>
    <w:rsid w:val="005F068F"/>
    <w:rsid w:val="005F0976"/>
    <w:rsid w:val="005F2552"/>
    <w:rsid w:val="005F350F"/>
    <w:rsid w:val="005F41EF"/>
    <w:rsid w:val="006013C2"/>
    <w:rsid w:val="006113D0"/>
    <w:rsid w:val="00611419"/>
    <w:rsid w:val="0061444D"/>
    <w:rsid w:val="00620935"/>
    <w:rsid w:val="00621631"/>
    <w:rsid w:val="00623803"/>
    <w:rsid w:val="0062642B"/>
    <w:rsid w:val="00630BB0"/>
    <w:rsid w:val="0064029B"/>
    <w:rsid w:val="00642ED6"/>
    <w:rsid w:val="00643EB0"/>
    <w:rsid w:val="00647E21"/>
    <w:rsid w:val="00651BC3"/>
    <w:rsid w:val="006551C3"/>
    <w:rsid w:val="00655551"/>
    <w:rsid w:val="00655877"/>
    <w:rsid w:val="006575A8"/>
    <w:rsid w:val="006578AF"/>
    <w:rsid w:val="00661A71"/>
    <w:rsid w:val="006624D2"/>
    <w:rsid w:val="00663A1F"/>
    <w:rsid w:val="006653DF"/>
    <w:rsid w:val="006658D3"/>
    <w:rsid w:val="00666A1C"/>
    <w:rsid w:val="00670025"/>
    <w:rsid w:val="00672DD2"/>
    <w:rsid w:val="00674C7C"/>
    <w:rsid w:val="00677510"/>
    <w:rsid w:val="00680421"/>
    <w:rsid w:val="00680F62"/>
    <w:rsid w:val="00685B33"/>
    <w:rsid w:val="00695686"/>
    <w:rsid w:val="006A192E"/>
    <w:rsid w:val="006A46EB"/>
    <w:rsid w:val="006A535D"/>
    <w:rsid w:val="006A5C95"/>
    <w:rsid w:val="006B48E0"/>
    <w:rsid w:val="006B633A"/>
    <w:rsid w:val="006C4E53"/>
    <w:rsid w:val="006D10A1"/>
    <w:rsid w:val="006D7E5A"/>
    <w:rsid w:val="006E0062"/>
    <w:rsid w:val="006E23AF"/>
    <w:rsid w:val="006F1FB1"/>
    <w:rsid w:val="006F315C"/>
    <w:rsid w:val="006F540E"/>
    <w:rsid w:val="006F5A91"/>
    <w:rsid w:val="00711166"/>
    <w:rsid w:val="0071263B"/>
    <w:rsid w:val="00716132"/>
    <w:rsid w:val="00717511"/>
    <w:rsid w:val="00724E78"/>
    <w:rsid w:val="007261AA"/>
    <w:rsid w:val="0072626F"/>
    <w:rsid w:val="007273A8"/>
    <w:rsid w:val="00733B66"/>
    <w:rsid w:val="007366D6"/>
    <w:rsid w:val="00741C11"/>
    <w:rsid w:val="00743CB7"/>
    <w:rsid w:val="00744A2A"/>
    <w:rsid w:val="00747D69"/>
    <w:rsid w:val="00751CE6"/>
    <w:rsid w:val="00752B4F"/>
    <w:rsid w:val="0075404B"/>
    <w:rsid w:val="00754E3B"/>
    <w:rsid w:val="00760707"/>
    <w:rsid w:val="0076123C"/>
    <w:rsid w:val="0076374A"/>
    <w:rsid w:val="00765B92"/>
    <w:rsid w:val="0076771E"/>
    <w:rsid w:val="0077132D"/>
    <w:rsid w:val="0077217E"/>
    <w:rsid w:val="00773547"/>
    <w:rsid w:val="00773B64"/>
    <w:rsid w:val="007762BF"/>
    <w:rsid w:val="00777478"/>
    <w:rsid w:val="00782EF7"/>
    <w:rsid w:val="007839C2"/>
    <w:rsid w:val="00786C2A"/>
    <w:rsid w:val="007874BC"/>
    <w:rsid w:val="007B172C"/>
    <w:rsid w:val="007B2E61"/>
    <w:rsid w:val="007B34C0"/>
    <w:rsid w:val="007B52F1"/>
    <w:rsid w:val="007B5595"/>
    <w:rsid w:val="007C0AE2"/>
    <w:rsid w:val="007C16E7"/>
    <w:rsid w:val="007C5471"/>
    <w:rsid w:val="007C566A"/>
    <w:rsid w:val="007D0B1E"/>
    <w:rsid w:val="007D0BCF"/>
    <w:rsid w:val="007D3DFE"/>
    <w:rsid w:val="007D77E2"/>
    <w:rsid w:val="007E1195"/>
    <w:rsid w:val="007E2AA1"/>
    <w:rsid w:val="007E59E7"/>
    <w:rsid w:val="007F3210"/>
    <w:rsid w:val="007F542B"/>
    <w:rsid w:val="008034AC"/>
    <w:rsid w:val="00803E3D"/>
    <w:rsid w:val="008049B8"/>
    <w:rsid w:val="0080703F"/>
    <w:rsid w:val="0081061D"/>
    <w:rsid w:val="00812AC0"/>
    <w:rsid w:val="008141BB"/>
    <w:rsid w:val="00816D3F"/>
    <w:rsid w:val="008358D4"/>
    <w:rsid w:val="00836620"/>
    <w:rsid w:val="00842081"/>
    <w:rsid w:val="008440FA"/>
    <w:rsid w:val="00847085"/>
    <w:rsid w:val="00851435"/>
    <w:rsid w:val="008514A4"/>
    <w:rsid w:val="00853500"/>
    <w:rsid w:val="00856C07"/>
    <w:rsid w:val="00862844"/>
    <w:rsid w:val="00866ADB"/>
    <w:rsid w:val="00867AB3"/>
    <w:rsid w:val="00871C97"/>
    <w:rsid w:val="00872C00"/>
    <w:rsid w:val="008750E2"/>
    <w:rsid w:val="00875C69"/>
    <w:rsid w:val="008761A7"/>
    <w:rsid w:val="0087652A"/>
    <w:rsid w:val="00880677"/>
    <w:rsid w:val="008833EA"/>
    <w:rsid w:val="00884BE4"/>
    <w:rsid w:val="00884E39"/>
    <w:rsid w:val="008856B1"/>
    <w:rsid w:val="008920BB"/>
    <w:rsid w:val="0089297A"/>
    <w:rsid w:val="008937EC"/>
    <w:rsid w:val="00893B93"/>
    <w:rsid w:val="008956D3"/>
    <w:rsid w:val="00896018"/>
    <w:rsid w:val="00897DCE"/>
    <w:rsid w:val="008A106B"/>
    <w:rsid w:val="008A2198"/>
    <w:rsid w:val="008A2E6F"/>
    <w:rsid w:val="008A58A9"/>
    <w:rsid w:val="008A6EFF"/>
    <w:rsid w:val="008B2760"/>
    <w:rsid w:val="008B36B5"/>
    <w:rsid w:val="008B60A5"/>
    <w:rsid w:val="008B77ED"/>
    <w:rsid w:val="008B78BB"/>
    <w:rsid w:val="008C1236"/>
    <w:rsid w:val="008C2FAE"/>
    <w:rsid w:val="008C3883"/>
    <w:rsid w:val="008D07C5"/>
    <w:rsid w:val="008D1AA3"/>
    <w:rsid w:val="008D3AAF"/>
    <w:rsid w:val="008D6F33"/>
    <w:rsid w:val="008E0E89"/>
    <w:rsid w:val="008E6874"/>
    <w:rsid w:val="008F1ABD"/>
    <w:rsid w:val="008F1BD4"/>
    <w:rsid w:val="008F2E13"/>
    <w:rsid w:val="009066AB"/>
    <w:rsid w:val="00906C28"/>
    <w:rsid w:val="0091086D"/>
    <w:rsid w:val="00910AB9"/>
    <w:rsid w:val="00912991"/>
    <w:rsid w:val="0091405D"/>
    <w:rsid w:val="00917559"/>
    <w:rsid w:val="00917A93"/>
    <w:rsid w:val="0092123E"/>
    <w:rsid w:val="00924E88"/>
    <w:rsid w:val="009269CF"/>
    <w:rsid w:val="00934E20"/>
    <w:rsid w:val="009359D0"/>
    <w:rsid w:val="009413BA"/>
    <w:rsid w:val="00946AA2"/>
    <w:rsid w:val="009527D4"/>
    <w:rsid w:val="00954C8A"/>
    <w:rsid w:val="00956D89"/>
    <w:rsid w:val="00962A40"/>
    <w:rsid w:val="00966595"/>
    <w:rsid w:val="009749FB"/>
    <w:rsid w:val="009753A7"/>
    <w:rsid w:val="009774DB"/>
    <w:rsid w:val="0098029F"/>
    <w:rsid w:val="00980BF2"/>
    <w:rsid w:val="00982F4B"/>
    <w:rsid w:val="00984F10"/>
    <w:rsid w:val="00990C95"/>
    <w:rsid w:val="00991765"/>
    <w:rsid w:val="009932E5"/>
    <w:rsid w:val="00993343"/>
    <w:rsid w:val="009A2728"/>
    <w:rsid w:val="009A5F44"/>
    <w:rsid w:val="009A622D"/>
    <w:rsid w:val="009B0600"/>
    <w:rsid w:val="009B152F"/>
    <w:rsid w:val="009B38E4"/>
    <w:rsid w:val="009B7529"/>
    <w:rsid w:val="009C1C87"/>
    <w:rsid w:val="009C1D69"/>
    <w:rsid w:val="009C3C13"/>
    <w:rsid w:val="009C620E"/>
    <w:rsid w:val="009D0407"/>
    <w:rsid w:val="009D1F8E"/>
    <w:rsid w:val="009E28D0"/>
    <w:rsid w:val="009E406E"/>
    <w:rsid w:val="009F5CFA"/>
    <w:rsid w:val="009F6A17"/>
    <w:rsid w:val="00A010B3"/>
    <w:rsid w:val="00A0307F"/>
    <w:rsid w:val="00A06303"/>
    <w:rsid w:val="00A07A35"/>
    <w:rsid w:val="00A10C63"/>
    <w:rsid w:val="00A12CCB"/>
    <w:rsid w:val="00A14A96"/>
    <w:rsid w:val="00A2015D"/>
    <w:rsid w:val="00A21425"/>
    <w:rsid w:val="00A23033"/>
    <w:rsid w:val="00A33B7B"/>
    <w:rsid w:val="00A33E0D"/>
    <w:rsid w:val="00A34033"/>
    <w:rsid w:val="00A34F78"/>
    <w:rsid w:val="00A354ED"/>
    <w:rsid w:val="00A4039C"/>
    <w:rsid w:val="00A4423B"/>
    <w:rsid w:val="00A453BD"/>
    <w:rsid w:val="00A4544F"/>
    <w:rsid w:val="00A518BE"/>
    <w:rsid w:val="00A53830"/>
    <w:rsid w:val="00A543FC"/>
    <w:rsid w:val="00A601ED"/>
    <w:rsid w:val="00A60BAD"/>
    <w:rsid w:val="00A65462"/>
    <w:rsid w:val="00A71692"/>
    <w:rsid w:val="00A85B13"/>
    <w:rsid w:val="00A869C2"/>
    <w:rsid w:val="00A87B87"/>
    <w:rsid w:val="00A91F1F"/>
    <w:rsid w:val="00AA17B6"/>
    <w:rsid w:val="00AA1B15"/>
    <w:rsid w:val="00AA268D"/>
    <w:rsid w:val="00AA5EF3"/>
    <w:rsid w:val="00AA6C0A"/>
    <w:rsid w:val="00AA7D8A"/>
    <w:rsid w:val="00AB1771"/>
    <w:rsid w:val="00AB324C"/>
    <w:rsid w:val="00AB4EC5"/>
    <w:rsid w:val="00AB79B5"/>
    <w:rsid w:val="00AC5896"/>
    <w:rsid w:val="00AC5A0E"/>
    <w:rsid w:val="00AD00BF"/>
    <w:rsid w:val="00AD164C"/>
    <w:rsid w:val="00AD208E"/>
    <w:rsid w:val="00AD24CF"/>
    <w:rsid w:val="00AD4F06"/>
    <w:rsid w:val="00AD65A8"/>
    <w:rsid w:val="00AE4F4B"/>
    <w:rsid w:val="00AE6F29"/>
    <w:rsid w:val="00AF1286"/>
    <w:rsid w:val="00AF36F6"/>
    <w:rsid w:val="00AF5DE6"/>
    <w:rsid w:val="00B00533"/>
    <w:rsid w:val="00B00C6E"/>
    <w:rsid w:val="00B043E4"/>
    <w:rsid w:val="00B05BA2"/>
    <w:rsid w:val="00B0666A"/>
    <w:rsid w:val="00B11CC3"/>
    <w:rsid w:val="00B13CF5"/>
    <w:rsid w:val="00B1585E"/>
    <w:rsid w:val="00B16FB2"/>
    <w:rsid w:val="00B25685"/>
    <w:rsid w:val="00B2735E"/>
    <w:rsid w:val="00B2784A"/>
    <w:rsid w:val="00B302C9"/>
    <w:rsid w:val="00B31DC7"/>
    <w:rsid w:val="00B33BA9"/>
    <w:rsid w:val="00B36C2B"/>
    <w:rsid w:val="00B373BF"/>
    <w:rsid w:val="00B43465"/>
    <w:rsid w:val="00B4432F"/>
    <w:rsid w:val="00B52088"/>
    <w:rsid w:val="00B527E2"/>
    <w:rsid w:val="00B5287F"/>
    <w:rsid w:val="00B54817"/>
    <w:rsid w:val="00B57ADF"/>
    <w:rsid w:val="00B6102C"/>
    <w:rsid w:val="00B6266F"/>
    <w:rsid w:val="00B63915"/>
    <w:rsid w:val="00B65346"/>
    <w:rsid w:val="00B678B1"/>
    <w:rsid w:val="00B71316"/>
    <w:rsid w:val="00B81555"/>
    <w:rsid w:val="00B87557"/>
    <w:rsid w:val="00B959D4"/>
    <w:rsid w:val="00B95D01"/>
    <w:rsid w:val="00BA4317"/>
    <w:rsid w:val="00BA668D"/>
    <w:rsid w:val="00BB23E5"/>
    <w:rsid w:val="00BB33BB"/>
    <w:rsid w:val="00BB4ABB"/>
    <w:rsid w:val="00BC46E1"/>
    <w:rsid w:val="00BC5684"/>
    <w:rsid w:val="00BC5EF8"/>
    <w:rsid w:val="00BE2A16"/>
    <w:rsid w:val="00BF1E8C"/>
    <w:rsid w:val="00BF3C60"/>
    <w:rsid w:val="00BF45AC"/>
    <w:rsid w:val="00BF7335"/>
    <w:rsid w:val="00BF7A9B"/>
    <w:rsid w:val="00C014F1"/>
    <w:rsid w:val="00C128D2"/>
    <w:rsid w:val="00C12D85"/>
    <w:rsid w:val="00C1348A"/>
    <w:rsid w:val="00C14E43"/>
    <w:rsid w:val="00C15112"/>
    <w:rsid w:val="00C151CC"/>
    <w:rsid w:val="00C17936"/>
    <w:rsid w:val="00C24342"/>
    <w:rsid w:val="00C25F41"/>
    <w:rsid w:val="00C267CF"/>
    <w:rsid w:val="00C267F5"/>
    <w:rsid w:val="00C27499"/>
    <w:rsid w:val="00C313FD"/>
    <w:rsid w:val="00C33B73"/>
    <w:rsid w:val="00C3746C"/>
    <w:rsid w:val="00C40AD7"/>
    <w:rsid w:val="00C40CDB"/>
    <w:rsid w:val="00C41C33"/>
    <w:rsid w:val="00C43AF7"/>
    <w:rsid w:val="00C442B7"/>
    <w:rsid w:val="00C45743"/>
    <w:rsid w:val="00C63BE3"/>
    <w:rsid w:val="00C67996"/>
    <w:rsid w:val="00C67BE5"/>
    <w:rsid w:val="00C70F43"/>
    <w:rsid w:val="00C7792E"/>
    <w:rsid w:val="00C85371"/>
    <w:rsid w:val="00C86808"/>
    <w:rsid w:val="00C8698D"/>
    <w:rsid w:val="00C91409"/>
    <w:rsid w:val="00CA2C1A"/>
    <w:rsid w:val="00CA54F0"/>
    <w:rsid w:val="00CA5F41"/>
    <w:rsid w:val="00CB216D"/>
    <w:rsid w:val="00CB21A6"/>
    <w:rsid w:val="00CB4659"/>
    <w:rsid w:val="00CC1E29"/>
    <w:rsid w:val="00CC71C8"/>
    <w:rsid w:val="00CD6CD2"/>
    <w:rsid w:val="00CD786A"/>
    <w:rsid w:val="00CD7F84"/>
    <w:rsid w:val="00CE4FC8"/>
    <w:rsid w:val="00CF30CB"/>
    <w:rsid w:val="00CF4CE8"/>
    <w:rsid w:val="00D12DA8"/>
    <w:rsid w:val="00D12FBB"/>
    <w:rsid w:val="00D1516A"/>
    <w:rsid w:val="00D224D1"/>
    <w:rsid w:val="00D26642"/>
    <w:rsid w:val="00D26C19"/>
    <w:rsid w:val="00D26D4E"/>
    <w:rsid w:val="00D2790B"/>
    <w:rsid w:val="00D31792"/>
    <w:rsid w:val="00D33C28"/>
    <w:rsid w:val="00D37020"/>
    <w:rsid w:val="00D37C6B"/>
    <w:rsid w:val="00D46CD7"/>
    <w:rsid w:val="00D50FEF"/>
    <w:rsid w:val="00D5138D"/>
    <w:rsid w:val="00D542FE"/>
    <w:rsid w:val="00D553C6"/>
    <w:rsid w:val="00D55FA6"/>
    <w:rsid w:val="00D70E35"/>
    <w:rsid w:val="00D71D43"/>
    <w:rsid w:val="00D73D84"/>
    <w:rsid w:val="00D8360D"/>
    <w:rsid w:val="00DA0896"/>
    <w:rsid w:val="00DB1689"/>
    <w:rsid w:val="00DB5683"/>
    <w:rsid w:val="00DC03B3"/>
    <w:rsid w:val="00DC0FEB"/>
    <w:rsid w:val="00DC30FB"/>
    <w:rsid w:val="00DC73D6"/>
    <w:rsid w:val="00DD2C3C"/>
    <w:rsid w:val="00DD745E"/>
    <w:rsid w:val="00DE02D8"/>
    <w:rsid w:val="00DE178D"/>
    <w:rsid w:val="00DE2EBA"/>
    <w:rsid w:val="00DE4A0D"/>
    <w:rsid w:val="00DE71E6"/>
    <w:rsid w:val="00DE74D9"/>
    <w:rsid w:val="00DF1644"/>
    <w:rsid w:val="00DF2D94"/>
    <w:rsid w:val="00DF48D4"/>
    <w:rsid w:val="00DF4F21"/>
    <w:rsid w:val="00E002C7"/>
    <w:rsid w:val="00E04CB2"/>
    <w:rsid w:val="00E07DCC"/>
    <w:rsid w:val="00E151B1"/>
    <w:rsid w:val="00E154D7"/>
    <w:rsid w:val="00E306C5"/>
    <w:rsid w:val="00E31CEA"/>
    <w:rsid w:val="00E37A78"/>
    <w:rsid w:val="00E561C0"/>
    <w:rsid w:val="00E5697A"/>
    <w:rsid w:val="00E60E59"/>
    <w:rsid w:val="00E61AB3"/>
    <w:rsid w:val="00E62164"/>
    <w:rsid w:val="00E64A89"/>
    <w:rsid w:val="00E64F3D"/>
    <w:rsid w:val="00E65655"/>
    <w:rsid w:val="00E675F5"/>
    <w:rsid w:val="00E85A81"/>
    <w:rsid w:val="00E86C61"/>
    <w:rsid w:val="00E90882"/>
    <w:rsid w:val="00E92204"/>
    <w:rsid w:val="00E95BB6"/>
    <w:rsid w:val="00EA0EF8"/>
    <w:rsid w:val="00EA1F72"/>
    <w:rsid w:val="00EA1FB1"/>
    <w:rsid w:val="00EA398D"/>
    <w:rsid w:val="00EA4D0A"/>
    <w:rsid w:val="00EA4FD2"/>
    <w:rsid w:val="00EB0526"/>
    <w:rsid w:val="00EB177A"/>
    <w:rsid w:val="00EB2DFA"/>
    <w:rsid w:val="00EB6861"/>
    <w:rsid w:val="00EC1264"/>
    <w:rsid w:val="00EC544D"/>
    <w:rsid w:val="00EC7D05"/>
    <w:rsid w:val="00ED008A"/>
    <w:rsid w:val="00ED19D9"/>
    <w:rsid w:val="00ED5EE9"/>
    <w:rsid w:val="00ED6A3D"/>
    <w:rsid w:val="00ED7877"/>
    <w:rsid w:val="00EE0F8D"/>
    <w:rsid w:val="00EE1464"/>
    <w:rsid w:val="00EE4A10"/>
    <w:rsid w:val="00EE5863"/>
    <w:rsid w:val="00EF1E32"/>
    <w:rsid w:val="00EF2F5F"/>
    <w:rsid w:val="00EF4327"/>
    <w:rsid w:val="00EF5C34"/>
    <w:rsid w:val="00F01046"/>
    <w:rsid w:val="00F07F79"/>
    <w:rsid w:val="00F11874"/>
    <w:rsid w:val="00F1438F"/>
    <w:rsid w:val="00F16887"/>
    <w:rsid w:val="00F169E1"/>
    <w:rsid w:val="00F177BB"/>
    <w:rsid w:val="00F22DB8"/>
    <w:rsid w:val="00F2459A"/>
    <w:rsid w:val="00F2668F"/>
    <w:rsid w:val="00F32B21"/>
    <w:rsid w:val="00F32EBE"/>
    <w:rsid w:val="00F3400E"/>
    <w:rsid w:val="00F35A16"/>
    <w:rsid w:val="00F37A67"/>
    <w:rsid w:val="00F419F7"/>
    <w:rsid w:val="00F44B88"/>
    <w:rsid w:val="00F46DF4"/>
    <w:rsid w:val="00F53A9D"/>
    <w:rsid w:val="00F57723"/>
    <w:rsid w:val="00F600F1"/>
    <w:rsid w:val="00F6071E"/>
    <w:rsid w:val="00F6144F"/>
    <w:rsid w:val="00F61F44"/>
    <w:rsid w:val="00F620CA"/>
    <w:rsid w:val="00F70C16"/>
    <w:rsid w:val="00F72503"/>
    <w:rsid w:val="00F726DD"/>
    <w:rsid w:val="00F72765"/>
    <w:rsid w:val="00F76E8D"/>
    <w:rsid w:val="00F87EC5"/>
    <w:rsid w:val="00F97046"/>
    <w:rsid w:val="00FA38E3"/>
    <w:rsid w:val="00FA7409"/>
    <w:rsid w:val="00FB2A70"/>
    <w:rsid w:val="00FB454E"/>
    <w:rsid w:val="00FB50C8"/>
    <w:rsid w:val="00FB740B"/>
    <w:rsid w:val="00FC62CF"/>
    <w:rsid w:val="00FC6549"/>
    <w:rsid w:val="00FD0071"/>
    <w:rsid w:val="00FD0FD6"/>
    <w:rsid w:val="00FD6C39"/>
    <w:rsid w:val="00FE3F53"/>
    <w:rsid w:val="00FE4074"/>
    <w:rsid w:val="00FE44CB"/>
    <w:rsid w:val="00FE66B8"/>
    <w:rsid w:val="00FF292A"/>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B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paragraph" w:styleId="Heading5">
    <w:name w:val="heading 5"/>
    <w:basedOn w:val="Normal"/>
    <w:next w:val="Normal"/>
    <w:link w:val="Heading5Char"/>
    <w:uiPriority w:val="9"/>
    <w:semiHidden/>
    <w:rsid w:val="007C566A"/>
    <w:pPr>
      <w:keepNext/>
      <w:keepLines/>
      <w:spacing w:before="40"/>
      <w:outlineLvl w:val="4"/>
    </w:pPr>
    <w:rPr>
      <w:rFonts w:asciiTheme="majorHAnsi" w:eastAsiaTheme="majorEastAsia" w:hAnsiTheme="majorHAnsi" w:cstheme="majorBidi"/>
      <w:color w:val="7B2F3D" w:themeColor="accent1" w:themeShade="BF"/>
    </w:rPr>
  </w:style>
  <w:style w:type="paragraph" w:styleId="Heading6">
    <w:name w:val="heading 6"/>
    <w:basedOn w:val="Normal"/>
    <w:next w:val="Normal"/>
    <w:link w:val="Heading6Char"/>
    <w:uiPriority w:val="9"/>
    <w:semiHidden/>
    <w:qFormat/>
    <w:rsid w:val="00F57723"/>
    <w:pPr>
      <w:keepNext/>
      <w:keepLines/>
      <w:spacing w:before="40"/>
      <w:outlineLvl w:val="5"/>
    </w:pPr>
    <w:rPr>
      <w:rFonts w:asciiTheme="majorHAnsi" w:eastAsiaTheme="majorEastAsia" w:hAnsiTheme="majorHAnsi" w:cstheme="majorBidi"/>
      <w:color w:val="521F2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uiPriority w:val="5"/>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uiPriority w:val="5"/>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812AC0"/>
    <w:pPr>
      <w:ind w:left="720"/>
      <w:contextualSpacing/>
    </w:pPr>
  </w:style>
  <w:style w:type="paragraph" w:styleId="NormalWeb">
    <w:name w:val="Normal (Web)"/>
    <w:basedOn w:val="Normal"/>
    <w:uiPriority w:val="99"/>
    <w:unhideWhenUsed/>
    <w:rsid w:val="00812AC0"/>
    <w:pPr>
      <w:spacing w:before="100" w:beforeAutospacing="1" w:after="100" w:afterAutospacing="1"/>
    </w:pPr>
    <w:rPr>
      <w:rFonts w:ascii="Times New Roman" w:eastAsia="Times New Roman" w:hAnsi="Times New Roman" w:cs="Times New Roman"/>
      <w:sz w:val="24"/>
      <w:szCs w:val="24"/>
      <w:lang w:val="en-IN" w:eastAsia="en-IN"/>
    </w:rPr>
  </w:style>
  <w:style w:type="table" w:styleId="PlainTable4">
    <w:name w:val="Plain Table 4"/>
    <w:basedOn w:val="TableNormal"/>
    <w:uiPriority w:val="44"/>
    <w:rsid w:val="00934E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7C566A"/>
    <w:rPr>
      <w:rFonts w:asciiTheme="majorHAnsi" w:eastAsiaTheme="majorEastAsia" w:hAnsiTheme="majorHAnsi" w:cstheme="majorBidi"/>
      <w:color w:val="7B2F3D" w:themeColor="accent1" w:themeShade="BF"/>
    </w:rPr>
  </w:style>
  <w:style w:type="paragraph" w:styleId="HTMLPreformatted">
    <w:name w:val="HTML Preformatted"/>
    <w:basedOn w:val="Normal"/>
    <w:link w:val="HTMLPreformattedChar"/>
    <w:uiPriority w:val="99"/>
    <w:semiHidden/>
    <w:unhideWhenUsed/>
    <w:rsid w:val="00443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438FF"/>
    <w:rPr>
      <w:rFonts w:ascii="Courier New" w:eastAsia="Times New Roman" w:hAnsi="Courier New" w:cs="Courier New"/>
      <w:sz w:val="20"/>
      <w:szCs w:val="20"/>
      <w:lang w:val="en-IN" w:eastAsia="en-IN"/>
    </w:rPr>
  </w:style>
  <w:style w:type="character" w:customStyle="1" w:styleId="n">
    <w:name w:val="n"/>
    <w:basedOn w:val="DefaultParagraphFont"/>
    <w:rsid w:val="004438FF"/>
  </w:style>
  <w:style w:type="character" w:customStyle="1" w:styleId="o">
    <w:name w:val="o"/>
    <w:basedOn w:val="DefaultParagraphFont"/>
    <w:rsid w:val="004438FF"/>
  </w:style>
  <w:style w:type="character" w:customStyle="1" w:styleId="p">
    <w:name w:val="p"/>
    <w:basedOn w:val="DefaultParagraphFont"/>
    <w:rsid w:val="004438FF"/>
  </w:style>
  <w:style w:type="character" w:customStyle="1" w:styleId="mi">
    <w:name w:val="mi"/>
    <w:basedOn w:val="DefaultParagraphFont"/>
    <w:rsid w:val="004438FF"/>
  </w:style>
  <w:style w:type="character" w:customStyle="1" w:styleId="s1">
    <w:name w:val="s1"/>
    <w:basedOn w:val="DefaultParagraphFont"/>
    <w:rsid w:val="004438FF"/>
  </w:style>
  <w:style w:type="character" w:customStyle="1" w:styleId="mf">
    <w:name w:val="mf"/>
    <w:basedOn w:val="DefaultParagraphFont"/>
    <w:rsid w:val="004438FF"/>
  </w:style>
  <w:style w:type="character" w:styleId="Strong">
    <w:name w:val="Strong"/>
    <w:basedOn w:val="DefaultParagraphFont"/>
    <w:uiPriority w:val="22"/>
    <w:qFormat/>
    <w:rsid w:val="00527824"/>
    <w:rPr>
      <w:b/>
      <w:bCs/>
    </w:rPr>
  </w:style>
  <w:style w:type="character" w:styleId="Hyperlink">
    <w:name w:val="Hyperlink"/>
    <w:basedOn w:val="DefaultParagraphFont"/>
    <w:uiPriority w:val="99"/>
    <w:semiHidden/>
    <w:unhideWhenUsed/>
    <w:rsid w:val="00F87EC5"/>
    <w:rPr>
      <w:color w:val="0000FF"/>
      <w:u w:val="single"/>
    </w:rPr>
  </w:style>
  <w:style w:type="table" w:styleId="GridTable5Dark-Accent6">
    <w:name w:val="Grid Table 5 Dark Accent 6"/>
    <w:basedOn w:val="TableNormal"/>
    <w:uiPriority w:val="50"/>
    <w:rsid w:val="007637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paragraph" w:styleId="NoSpacing">
    <w:name w:val="No Spacing"/>
    <w:link w:val="NoSpacingChar"/>
    <w:uiPriority w:val="1"/>
    <w:qFormat/>
    <w:rsid w:val="003F62CE"/>
    <w:pPr>
      <w:spacing w:after="0" w:line="240" w:lineRule="auto"/>
    </w:pPr>
    <w:rPr>
      <w:color w:val="262626" w:themeColor="text1" w:themeTint="D9"/>
      <w:kern w:val="2"/>
      <w:lang w:eastAsia="ja-JP"/>
      <w14:ligatures w14:val="standard"/>
    </w:rPr>
  </w:style>
  <w:style w:type="paragraph" w:customStyle="1" w:styleId="NormalonDarkBackground">
    <w:name w:val="Normal on Dark Background"/>
    <w:basedOn w:val="Normal"/>
    <w:semiHidden/>
    <w:qFormat/>
    <w:rsid w:val="003F62CE"/>
    <w:pPr>
      <w:jc w:val="both"/>
    </w:pPr>
    <w:rPr>
      <w:rFonts w:eastAsia="Times New Roman" w:cs="Arial"/>
      <w:noProof/>
      <w:color w:val="FFFFFF" w:themeColor="background1"/>
      <w:sz w:val="20"/>
    </w:rPr>
  </w:style>
  <w:style w:type="paragraph" w:customStyle="1" w:styleId="ContinueReading">
    <w:name w:val="Continue Reading"/>
    <w:basedOn w:val="Normal"/>
    <w:qFormat/>
    <w:rsid w:val="003F62CE"/>
    <w:pPr>
      <w:spacing w:before="240" w:line="216" w:lineRule="auto"/>
      <w:ind w:right="360"/>
      <w:jc w:val="right"/>
    </w:pPr>
    <w:rPr>
      <w:rFonts w:eastAsia="Times New Roman" w:cs="Arial"/>
      <w:noProof/>
      <w:color w:val="FFFFFF" w:themeColor="background1"/>
    </w:rPr>
  </w:style>
  <w:style w:type="paragraph" w:customStyle="1" w:styleId="InstitutionName">
    <w:name w:val="Institution Name"/>
    <w:basedOn w:val="Normal"/>
    <w:qFormat/>
    <w:rsid w:val="003F62CE"/>
    <w:pPr>
      <w:jc w:val="center"/>
    </w:pPr>
    <w:rPr>
      <w:rFonts w:asciiTheme="majorHAnsi" w:eastAsia="Times New Roman" w:hAnsiTheme="majorHAnsi" w:cs="Arial"/>
      <w:b/>
      <w:noProof/>
      <w:color w:val="FFFFFF" w:themeColor="background1"/>
      <w:sz w:val="24"/>
    </w:rPr>
  </w:style>
  <w:style w:type="paragraph" w:customStyle="1" w:styleId="WelcomeText">
    <w:name w:val="Welcome Text"/>
    <w:basedOn w:val="NormalonDarkBackground"/>
    <w:uiPriority w:val="99"/>
    <w:qFormat/>
    <w:rsid w:val="003F62CE"/>
    <w:pPr>
      <w:spacing w:before="520"/>
      <w:contextualSpacing/>
      <w:jc w:val="center"/>
    </w:pPr>
  </w:style>
  <w:style w:type="paragraph" w:styleId="TOCHeading">
    <w:name w:val="TOC Heading"/>
    <w:basedOn w:val="Heading1"/>
    <w:next w:val="Normal"/>
    <w:uiPriority w:val="39"/>
    <w:unhideWhenUsed/>
    <w:qFormat/>
    <w:rsid w:val="001925F7"/>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1925F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1925F7"/>
    <w:pPr>
      <w:spacing w:after="100" w:line="259" w:lineRule="auto"/>
    </w:pPr>
    <w:rPr>
      <w:rFonts w:eastAsiaTheme="minorEastAsia" w:cs="Times New Roman"/>
    </w:rPr>
  </w:style>
  <w:style w:type="paragraph" w:styleId="TOC3">
    <w:name w:val="toc 3"/>
    <w:basedOn w:val="Normal"/>
    <w:next w:val="Normal"/>
    <w:autoRedefine/>
    <w:uiPriority w:val="39"/>
    <w:unhideWhenUsed/>
    <w:rsid w:val="001925F7"/>
    <w:pPr>
      <w:spacing w:after="100" w:line="259" w:lineRule="auto"/>
      <w:ind w:left="440"/>
    </w:pPr>
    <w:rPr>
      <w:rFonts w:eastAsiaTheme="minorEastAsia" w:cs="Times New Roman"/>
    </w:rPr>
  </w:style>
  <w:style w:type="character" w:customStyle="1" w:styleId="NoSpacingChar">
    <w:name w:val="No Spacing Char"/>
    <w:basedOn w:val="DefaultParagraphFont"/>
    <w:link w:val="NoSpacing"/>
    <w:uiPriority w:val="1"/>
    <w:rsid w:val="00AB324C"/>
    <w:rPr>
      <w:color w:val="262626" w:themeColor="text1" w:themeTint="D9"/>
      <w:kern w:val="2"/>
      <w:lang w:eastAsia="ja-JP"/>
      <w14:ligatures w14:val="standard"/>
    </w:rPr>
  </w:style>
  <w:style w:type="paragraph" w:customStyle="1" w:styleId="Number">
    <w:name w:val="Number"/>
    <w:basedOn w:val="Normal"/>
    <w:uiPriority w:val="99"/>
    <w:semiHidden/>
    <w:qFormat/>
    <w:rsid w:val="00C7792E"/>
    <w:pPr>
      <w:spacing w:line="360" w:lineRule="auto"/>
      <w:jc w:val="center"/>
    </w:pPr>
    <w:rPr>
      <w:rFonts w:asciiTheme="majorHAnsi" w:eastAsia="Times New Roman" w:hAnsiTheme="majorHAnsi" w:cs="Arial"/>
      <w:noProof/>
      <w:color w:val="D0CECE" w:themeColor="background2" w:themeShade="E6"/>
      <w:sz w:val="326"/>
    </w:rPr>
  </w:style>
  <w:style w:type="character" w:customStyle="1" w:styleId="Heading6Char">
    <w:name w:val="Heading 6 Char"/>
    <w:basedOn w:val="DefaultParagraphFont"/>
    <w:link w:val="Heading6"/>
    <w:uiPriority w:val="9"/>
    <w:semiHidden/>
    <w:rsid w:val="00F57723"/>
    <w:rPr>
      <w:rFonts w:asciiTheme="majorHAnsi" w:eastAsiaTheme="majorEastAsia" w:hAnsiTheme="majorHAnsi" w:cstheme="majorBidi"/>
      <w:color w:val="521F2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434">
      <w:bodyDiv w:val="1"/>
      <w:marLeft w:val="0"/>
      <w:marRight w:val="0"/>
      <w:marTop w:val="0"/>
      <w:marBottom w:val="0"/>
      <w:divBdr>
        <w:top w:val="none" w:sz="0" w:space="0" w:color="auto"/>
        <w:left w:val="none" w:sz="0" w:space="0" w:color="auto"/>
        <w:bottom w:val="none" w:sz="0" w:space="0" w:color="auto"/>
        <w:right w:val="none" w:sz="0" w:space="0" w:color="auto"/>
      </w:divBdr>
    </w:div>
    <w:div w:id="308020798">
      <w:bodyDiv w:val="1"/>
      <w:marLeft w:val="0"/>
      <w:marRight w:val="0"/>
      <w:marTop w:val="0"/>
      <w:marBottom w:val="0"/>
      <w:divBdr>
        <w:top w:val="none" w:sz="0" w:space="0" w:color="auto"/>
        <w:left w:val="none" w:sz="0" w:space="0" w:color="auto"/>
        <w:bottom w:val="none" w:sz="0" w:space="0" w:color="auto"/>
        <w:right w:val="none" w:sz="0" w:space="0" w:color="auto"/>
      </w:divBdr>
    </w:div>
    <w:div w:id="321392375">
      <w:bodyDiv w:val="1"/>
      <w:marLeft w:val="0"/>
      <w:marRight w:val="0"/>
      <w:marTop w:val="0"/>
      <w:marBottom w:val="0"/>
      <w:divBdr>
        <w:top w:val="none" w:sz="0" w:space="0" w:color="auto"/>
        <w:left w:val="none" w:sz="0" w:space="0" w:color="auto"/>
        <w:bottom w:val="none" w:sz="0" w:space="0" w:color="auto"/>
        <w:right w:val="none" w:sz="0" w:space="0" w:color="auto"/>
      </w:divBdr>
    </w:div>
    <w:div w:id="382482831">
      <w:bodyDiv w:val="1"/>
      <w:marLeft w:val="0"/>
      <w:marRight w:val="0"/>
      <w:marTop w:val="0"/>
      <w:marBottom w:val="0"/>
      <w:divBdr>
        <w:top w:val="none" w:sz="0" w:space="0" w:color="auto"/>
        <w:left w:val="none" w:sz="0" w:space="0" w:color="auto"/>
        <w:bottom w:val="none" w:sz="0" w:space="0" w:color="auto"/>
        <w:right w:val="none" w:sz="0" w:space="0" w:color="auto"/>
      </w:divBdr>
    </w:div>
    <w:div w:id="390622084">
      <w:bodyDiv w:val="1"/>
      <w:marLeft w:val="0"/>
      <w:marRight w:val="0"/>
      <w:marTop w:val="0"/>
      <w:marBottom w:val="0"/>
      <w:divBdr>
        <w:top w:val="none" w:sz="0" w:space="0" w:color="auto"/>
        <w:left w:val="none" w:sz="0" w:space="0" w:color="auto"/>
        <w:bottom w:val="none" w:sz="0" w:space="0" w:color="auto"/>
        <w:right w:val="none" w:sz="0" w:space="0" w:color="auto"/>
      </w:divBdr>
    </w:div>
    <w:div w:id="413209660">
      <w:bodyDiv w:val="1"/>
      <w:marLeft w:val="0"/>
      <w:marRight w:val="0"/>
      <w:marTop w:val="0"/>
      <w:marBottom w:val="0"/>
      <w:divBdr>
        <w:top w:val="none" w:sz="0" w:space="0" w:color="auto"/>
        <w:left w:val="none" w:sz="0" w:space="0" w:color="auto"/>
        <w:bottom w:val="none" w:sz="0" w:space="0" w:color="auto"/>
        <w:right w:val="none" w:sz="0" w:space="0" w:color="auto"/>
      </w:divBdr>
    </w:div>
    <w:div w:id="419525534">
      <w:bodyDiv w:val="1"/>
      <w:marLeft w:val="0"/>
      <w:marRight w:val="0"/>
      <w:marTop w:val="0"/>
      <w:marBottom w:val="0"/>
      <w:divBdr>
        <w:top w:val="none" w:sz="0" w:space="0" w:color="auto"/>
        <w:left w:val="none" w:sz="0" w:space="0" w:color="auto"/>
        <w:bottom w:val="none" w:sz="0" w:space="0" w:color="auto"/>
        <w:right w:val="none" w:sz="0" w:space="0" w:color="auto"/>
      </w:divBdr>
    </w:div>
    <w:div w:id="479225950">
      <w:bodyDiv w:val="1"/>
      <w:marLeft w:val="0"/>
      <w:marRight w:val="0"/>
      <w:marTop w:val="0"/>
      <w:marBottom w:val="0"/>
      <w:divBdr>
        <w:top w:val="none" w:sz="0" w:space="0" w:color="auto"/>
        <w:left w:val="none" w:sz="0" w:space="0" w:color="auto"/>
        <w:bottom w:val="none" w:sz="0" w:space="0" w:color="auto"/>
        <w:right w:val="none" w:sz="0" w:space="0" w:color="auto"/>
      </w:divBdr>
    </w:div>
    <w:div w:id="520775764">
      <w:bodyDiv w:val="1"/>
      <w:marLeft w:val="0"/>
      <w:marRight w:val="0"/>
      <w:marTop w:val="0"/>
      <w:marBottom w:val="0"/>
      <w:divBdr>
        <w:top w:val="none" w:sz="0" w:space="0" w:color="auto"/>
        <w:left w:val="none" w:sz="0" w:space="0" w:color="auto"/>
        <w:bottom w:val="none" w:sz="0" w:space="0" w:color="auto"/>
        <w:right w:val="none" w:sz="0" w:space="0" w:color="auto"/>
      </w:divBdr>
    </w:div>
    <w:div w:id="539516114">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84595583">
      <w:bodyDiv w:val="1"/>
      <w:marLeft w:val="0"/>
      <w:marRight w:val="0"/>
      <w:marTop w:val="0"/>
      <w:marBottom w:val="0"/>
      <w:divBdr>
        <w:top w:val="none" w:sz="0" w:space="0" w:color="auto"/>
        <w:left w:val="none" w:sz="0" w:space="0" w:color="auto"/>
        <w:bottom w:val="none" w:sz="0" w:space="0" w:color="auto"/>
        <w:right w:val="none" w:sz="0" w:space="0" w:color="auto"/>
      </w:divBdr>
    </w:div>
    <w:div w:id="730277424">
      <w:bodyDiv w:val="1"/>
      <w:marLeft w:val="0"/>
      <w:marRight w:val="0"/>
      <w:marTop w:val="0"/>
      <w:marBottom w:val="0"/>
      <w:divBdr>
        <w:top w:val="none" w:sz="0" w:space="0" w:color="auto"/>
        <w:left w:val="none" w:sz="0" w:space="0" w:color="auto"/>
        <w:bottom w:val="none" w:sz="0" w:space="0" w:color="auto"/>
        <w:right w:val="none" w:sz="0" w:space="0" w:color="auto"/>
      </w:divBdr>
    </w:div>
    <w:div w:id="747389016">
      <w:bodyDiv w:val="1"/>
      <w:marLeft w:val="0"/>
      <w:marRight w:val="0"/>
      <w:marTop w:val="0"/>
      <w:marBottom w:val="0"/>
      <w:divBdr>
        <w:top w:val="none" w:sz="0" w:space="0" w:color="auto"/>
        <w:left w:val="none" w:sz="0" w:space="0" w:color="auto"/>
        <w:bottom w:val="none" w:sz="0" w:space="0" w:color="auto"/>
        <w:right w:val="none" w:sz="0" w:space="0" w:color="auto"/>
      </w:divBdr>
    </w:div>
    <w:div w:id="767847930">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56622964">
      <w:bodyDiv w:val="1"/>
      <w:marLeft w:val="0"/>
      <w:marRight w:val="0"/>
      <w:marTop w:val="0"/>
      <w:marBottom w:val="0"/>
      <w:divBdr>
        <w:top w:val="none" w:sz="0" w:space="0" w:color="auto"/>
        <w:left w:val="none" w:sz="0" w:space="0" w:color="auto"/>
        <w:bottom w:val="none" w:sz="0" w:space="0" w:color="auto"/>
        <w:right w:val="none" w:sz="0" w:space="0" w:color="auto"/>
      </w:divBdr>
    </w:div>
    <w:div w:id="898517034">
      <w:bodyDiv w:val="1"/>
      <w:marLeft w:val="0"/>
      <w:marRight w:val="0"/>
      <w:marTop w:val="0"/>
      <w:marBottom w:val="0"/>
      <w:divBdr>
        <w:top w:val="none" w:sz="0" w:space="0" w:color="auto"/>
        <w:left w:val="none" w:sz="0" w:space="0" w:color="auto"/>
        <w:bottom w:val="none" w:sz="0" w:space="0" w:color="auto"/>
        <w:right w:val="none" w:sz="0" w:space="0" w:color="auto"/>
      </w:divBdr>
    </w:div>
    <w:div w:id="924876096">
      <w:bodyDiv w:val="1"/>
      <w:marLeft w:val="0"/>
      <w:marRight w:val="0"/>
      <w:marTop w:val="0"/>
      <w:marBottom w:val="0"/>
      <w:divBdr>
        <w:top w:val="none" w:sz="0" w:space="0" w:color="auto"/>
        <w:left w:val="none" w:sz="0" w:space="0" w:color="auto"/>
        <w:bottom w:val="none" w:sz="0" w:space="0" w:color="auto"/>
        <w:right w:val="none" w:sz="0" w:space="0" w:color="auto"/>
      </w:divBdr>
    </w:div>
    <w:div w:id="951549249">
      <w:bodyDiv w:val="1"/>
      <w:marLeft w:val="0"/>
      <w:marRight w:val="0"/>
      <w:marTop w:val="0"/>
      <w:marBottom w:val="0"/>
      <w:divBdr>
        <w:top w:val="none" w:sz="0" w:space="0" w:color="auto"/>
        <w:left w:val="none" w:sz="0" w:space="0" w:color="auto"/>
        <w:bottom w:val="none" w:sz="0" w:space="0" w:color="auto"/>
        <w:right w:val="none" w:sz="0" w:space="0" w:color="auto"/>
      </w:divBdr>
    </w:div>
    <w:div w:id="1009678655">
      <w:bodyDiv w:val="1"/>
      <w:marLeft w:val="0"/>
      <w:marRight w:val="0"/>
      <w:marTop w:val="0"/>
      <w:marBottom w:val="0"/>
      <w:divBdr>
        <w:top w:val="none" w:sz="0" w:space="0" w:color="auto"/>
        <w:left w:val="none" w:sz="0" w:space="0" w:color="auto"/>
        <w:bottom w:val="none" w:sz="0" w:space="0" w:color="auto"/>
        <w:right w:val="none" w:sz="0" w:space="0" w:color="auto"/>
      </w:divBdr>
    </w:div>
    <w:div w:id="1055619724">
      <w:bodyDiv w:val="1"/>
      <w:marLeft w:val="0"/>
      <w:marRight w:val="0"/>
      <w:marTop w:val="0"/>
      <w:marBottom w:val="0"/>
      <w:divBdr>
        <w:top w:val="none" w:sz="0" w:space="0" w:color="auto"/>
        <w:left w:val="none" w:sz="0" w:space="0" w:color="auto"/>
        <w:bottom w:val="none" w:sz="0" w:space="0" w:color="auto"/>
        <w:right w:val="none" w:sz="0" w:space="0" w:color="auto"/>
      </w:divBdr>
    </w:div>
    <w:div w:id="1066533278">
      <w:bodyDiv w:val="1"/>
      <w:marLeft w:val="0"/>
      <w:marRight w:val="0"/>
      <w:marTop w:val="0"/>
      <w:marBottom w:val="0"/>
      <w:divBdr>
        <w:top w:val="none" w:sz="0" w:space="0" w:color="auto"/>
        <w:left w:val="none" w:sz="0" w:space="0" w:color="auto"/>
        <w:bottom w:val="none" w:sz="0" w:space="0" w:color="auto"/>
        <w:right w:val="none" w:sz="0" w:space="0" w:color="auto"/>
      </w:divBdr>
    </w:div>
    <w:div w:id="1075320746">
      <w:bodyDiv w:val="1"/>
      <w:marLeft w:val="0"/>
      <w:marRight w:val="0"/>
      <w:marTop w:val="0"/>
      <w:marBottom w:val="0"/>
      <w:divBdr>
        <w:top w:val="none" w:sz="0" w:space="0" w:color="auto"/>
        <w:left w:val="none" w:sz="0" w:space="0" w:color="auto"/>
        <w:bottom w:val="none" w:sz="0" w:space="0" w:color="auto"/>
        <w:right w:val="none" w:sz="0" w:space="0" w:color="auto"/>
      </w:divBdr>
    </w:div>
    <w:div w:id="1090003812">
      <w:bodyDiv w:val="1"/>
      <w:marLeft w:val="0"/>
      <w:marRight w:val="0"/>
      <w:marTop w:val="0"/>
      <w:marBottom w:val="0"/>
      <w:divBdr>
        <w:top w:val="none" w:sz="0" w:space="0" w:color="auto"/>
        <w:left w:val="none" w:sz="0" w:space="0" w:color="auto"/>
        <w:bottom w:val="none" w:sz="0" w:space="0" w:color="auto"/>
        <w:right w:val="none" w:sz="0" w:space="0" w:color="auto"/>
      </w:divBdr>
    </w:div>
    <w:div w:id="1101412860">
      <w:bodyDiv w:val="1"/>
      <w:marLeft w:val="0"/>
      <w:marRight w:val="0"/>
      <w:marTop w:val="0"/>
      <w:marBottom w:val="0"/>
      <w:divBdr>
        <w:top w:val="none" w:sz="0" w:space="0" w:color="auto"/>
        <w:left w:val="none" w:sz="0" w:space="0" w:color="auto"/>
        <w:bottom w:val="none" w:sz="0" w:space="0" w:color="auto"/>
        <w:right w:val="none" w:sz="0" w:space="0" w:color="auto"/>
      </w:divBdr>
    </w:div>
    <w:div w:id="1176920902">
      <w:bodyDiv w:val="1"/>
      <w:marLeft w:val="0"/>
      <w:marRight w:val="0"/>
      <w:marTop w:val="0"/>
      <w:marBottom w:val="0"/>
      <w:divBdr>
        <w:top w:val="none" w:sz="0" w:space="0" w:color="auto"/>
        <w:left w:val="none" w:sz="0" w:space="0" w:color="auto"/>
        <w:bottom w:val="none" w:sz="0" w:space="0" w:color="auto"/>
        <w:right w:val="none" w:sz="0" w:space="0" w:color="auto"/>
      </w:divBdr>
    </w:div>
    <w:div w:id="1190871254">
      <w:bodyDiv w:val="1"/>
      <w:marLeft w:val="0"/>
      <w:marRight w:val="0"/>
      <w:marTop w:val="0"/>
      <w:marBottom w:val="0"/>
      <w:divBdr>
        <w:top w:val="none" w:sz="0" w:space="0" w:color="auto"/>
        <w:left w:val="none" w:sz="0" w:space="0" w:color="auto"/>
        <w:bottom w:val="none" w:sz="0" w:space="0" w:color="auto"/>
        <w:right w:val="none" w:sz="0" w:space="0" w:color="auto"/>
      </w:divBdr>
    </w:div>
    <w:div w:id="1199705983">
      <w:bodyDiv w:val="1"/>
      <w:marLeft w:val="0"/>
      <w:marRight w:val="0"/>
      <w:marTop w:val="0"/>
      <w:marBottom w:val="0"/>
      <w:divBdr>
        <w:top w:val="none" w:sz="0" w:space="0" w:color="auto"/>
        <w:left w:val="none" w:sz="0" w:space="0" w:color="auto"/>
        <w:bottom w:val="none" w:sz="0" w:space="0" w:color="auto"/>
        <w:right w:val="none" w:sz="0" w:space="0" w:color="auto"/>
      </w:divBdr>
    </w:div>
    <w:div w:id="1226406898">
      <w:bodyDiv w:val="1"/>
      <w:marLeft w:val="0"/>
      <w:marRight w:val="0"/>
      <w:marTop w:val="0"/>
      <w:marBottom w:val="0"/>
      <w:divBdr>
        <w:top w:val="none" w:sz="0" w:space="0" w:color="auto"/>
        <w:left w:val="none" w:sz="0" w:space="0" w:color="auto"/>
        <w:bottom w:val="none" w:sz="0" w:space="0" w:color="auto"/>
        <w:right w:val="none" w:sz="0" w:space="0" w:color="auto"/>
      </w:divBdr>
    </w:div>
    <w:div w:id="1265572616">
      <w:bodyDiv w:val="1"/>
      <w:marLeft w:val="0"/>
      <w:marRight w:val="0"/>
      <w:marTop w:val="0"/>
      <w:marBottom w:val="0"/>
      <w:divBdr>
        <w:top w:val="none" w:sz="0" w:space="0" w:color="auto"/>
        <w:left w:val="none" w:sz="0" w:space="0" w:color="auto"/>
        <w:bottom w:val="none" w:sz="0" w:space="0" w:color="auto"/>
        <w:right w:val="none" w:sz="0" w:space="0" w:color="auto"/>
      </w:divBdr>
    </w:div>
    <w:div w:id="1295481932">
      <w:bodyDiv w:val="1"/>
      <w:marLeft w:val="0"/>
      <w:marRight w:val="0"/>
      <w:marTop w:val="0"/>
      <w:marBottom w:val="0"/>
      <w:divBdr>
        <w:top w:val="none" w:sz="0" w:space="0" w:color="auto"/>
        <w:left w:val="none" w:sz="0" w:space="0" w:color="auto"/>
        <w:bottom w:val="none" w:sz="0" w:space="0" w:color="auto"/>
        <w:right w:val="none" w:sz="0" w:space="0" w:color="auto"/>
      </w:divBdr>
    </w:div>
    <w:div w:id="1362511157">
      <w:bodyDiv w:val="1"/>
      <w:marLeft w:val="0"/>
      <w:marRight w:val="0"/>
      <w:marTop w:val="0"/>
      <w:marBottom w:val="0"/>
      <w:divBdr>
        <w:top w:val="none" w:sz="0" w:space="0" w:color="auto"/>
        <w:left w:val="none" w:sz="0" w:space="0" w:color="auto"/>
        <w:bottom w:val="none" w:sz="0" w:space="0" w:color="auto"/>
        <w:right w:val="none" w:sz="0" w:space="0" w:color="auto"/>
      </w:divBdr>
    </w:div>
    <w:div w:id="1401905742">
      <w:bodyDiv w:val="1"/>
      <w:marLeft w:val="0"/>
      <w:marRight w:val="0"/>
      <w:marTop w:val="0"/>
      <w:marBottom w:val="0"/>
      <w:divBdr>
        <w:top w:val="none" w:sz="0" w:space="0" w:color="auto"/>
        <w:left w:val="none" w:sz="0" w:space="0" w:color="auto"/>
        <w:bottom w:val="none" w:sz="0" w:space="0" w:color="auto"/>
        <w:right w:val="none" w:sz="0" w:space="0" w:color="auto"/>
      </w:divBdr>
    </w:div>
    <w:div w:id="1403454072">
      <w:bodyDiv w:val="1"/>
      <w:marLeft w:val="0"/>
      <w:marRight w:val="0"/>
      <w:marTop w:val="0"/>
      <w:marBottom w:val="0"/>
      <w:divBdr>
        <w:top w:val="none" w:sz="0" w:space="0" w:color="auto"/>
        <w:left w:val="none" w:sz="0" w:space="0" w:color="auto"/>
        <w:bottom w:val="none" w:sz="0" w:space="0" w:color="auto"/>
        <w:right w:val="none" w:sz="0" w:space="0" w:color="auto"/>
      </w:divBdr>
    </w:div>
    <w:div w:id="1448545288">
      <w:bodyDiv w:val="1"/>
      <w:marLeft w:val="0"/>
      <w:marRight w:val="0"/>
      <w:marTop w:val="0"/>
      <w:marBottom w:val="0"/>
      <w:divBdr>
        <w:top w:val="none" w:sz="0" w:space="0" w:color="auto"/>
        <w:left w:val="none" w:sz="0" w:space="0" w:color="auto"/>
        <w:bottom w:val="none" w:sz="0" w:space="0" w:color="auto"/>
        <w:right w:val="none" w:sz="0" w:space="0" w:color="auto"/>
      </w:divBdr>
    </w:div>
    <w:div w:id="1457328544">
      <w:bodyDiv w:val="1"/>
      <w:marLeft w:val="0"/>
      <w:marRight w:val="0"/>
      <w:marTop w:val="0"/>
      <w:marBottom w:val="0"/>
      <w:divBdr>
        <w:top w:val="none" w:sz="0" w:space="0" w:color="auto"/>
        <w:left w:val="none" w:sz="0" w:space="0" w:color="auto"/>
        <w:bottom w:val="none" w:sz="0" w:space="0" w:color="auto"/>
        <w:right w:val="none" w:sz="0" w:space="0" w:color="auto"/>
      </w:divBdr>
    </w:div>
    <w:div w:id="1528442283">
      <w:bodyDiv w:val="1"/>
      <w:marLeft w:val="0"/>
      <w:marRight w:val="0"/>
      <w:marTop w:val="0"/>
      <w:marBottom w:val="0"/>
      <w:divBdr>
        <w:top w:val="none" w:sz="0" w:space="0" w:color="auto"/>
        <w:left w:val="none" w:sz="0" w:space="0" w:color="auto"/>
        <w:bottom w:val="none" w:sz="0" w:space="0" w:color="auto"/>
        <w:right w:val="none" w:sz="0" w:space="0" w:color="auto"/>
      </w:divBdr>
    </w:div>
    <w:div w:id="1609772723">
      <w:bodyDiv w:val="1"/>
      <w:marLeft w:val="0"/>
      <w:marRight w:val="0"/>
      <w:marTop w:val="0"/>
      <w:marBottom w:val="0"/>
      <w:divBdr>
        <w:top w:val="none" w:sz="0" w:space="0" w:color="auto"/>
        <w:left w:val="none" w:sz="0" w:space="0" w:color="auto"/>
        <w:bottom w:val="none" w:sz="0" w:space="0" w:color="auto"/>
        <w:right w:val="none" w:sz="0" w:space="0" w:color="auto"/>
      </w:divBdr>
    </w:div>
    <w:div w:id="1642423564">
      <w:bodyDiv w:val="1"/>
      <w:marLeft w:val="0"/>
      <w:marRight w:val="0"/>
      <w:marTop w:val="0"/>
      <w:marBottom w:val="0"/>
      <w:divBdr>
        <w:top w:val="none" w:sz="0" w:space="0" w:color="auto"/>
        <w:left w:val="none" w:sz="0" w:space="0" w:color="auto"/>
        <w:bottom w:val="none" w:sz="0" w:space="0" w:color="auto"/>
        <w:right w:val="none" w:sz="0" w:space="0" w:color="auto"/>
      </w:divBdr>
    </w:div>
    <w:div w:id="1654601124">
      <w:bodyDiv w:val="1"/>
      <w:marLeft w:val="0"/>
      <w:marRight w:val="0"/>
      <w:marTop w:val="0"/>
      <w:marBottom w:val="0"/>
      <w:divBdr>
        <w:top w:val="none" w:sz="0" w:space="0" w:color="auto"/>
        <w:left w:val="none" w:sz="0" w:space="0" w:color="auto"/>
        <w:bottom w:val="none" w:sz="0" w:space="0" w:color="auto"/>
        <w:right w:val="none" w:sz="0" w:space="0" w:color="auto"/>
      </w:divBdr>
    </w:div>
    <w:div w:id="1675649011">
      <w:bodyDiv w:val="1"/>
      <w:marLeft w:val="0"/>
      <w:marRight w:val="0"/>
      <w:marTop w:val="0"/>
      <w:marBottom w:val="0"/>
      <w:divBdr>
        <w:top w:val="none" w:sz="0" w:space="0" w:color="auto"/>
        <w:left w:val="none" w:sz="0" w:space="0" w:color="auto"/>
        <w:bottom w:val="none" w:sz="0" w:space="0" w:color="auto"/>
        <w:right w:val="none" w:sz="0" w:space="0" w:color="auto"/>
      </w:divBdr>
    </w:div>
    <w:div w:id="1676303598">
      <w:bodyDiv w:val="1"/>
      <w:marLeft w:val="0"/>
      <w:marRight w:val="0"/>
      <w:marTop w:val="0"/>
      <w:marBottom w:val="0"/>
      <w:divBdr>
        <w:top w:val="none" w:sz="0" w:space="0" w:color="auto"/>
        <w:left w:val="none" w:sz="0" w:space="0" w:color="auto"/>
        <w:bottom w:val="none" w:sz="0" w:space="0" w:color="auto"/>
        <w:right w:val="none" w:sz="0" w:space="0" w:color="auto"/>
      </w:divBdr>
    </w:div>
    <w:div w:id="1747915900">
      <w:bodyDiv w:val="1"/>
      <w:marLeft w:val="0"/>
      <w:marRight w:val="0"/>
      <w:marTop w:val="0"/>
      <w:marBottom w:val="0"/>
      <w:divBdr>
        <w:top w:val="none" w:sz="0" w:space="0" w:color="auto"/>
        <w:left w:val="none" w:sz="0" w:space="0" w:color="auto"/>
        <w:bottom w:val="none" w:sz="0" w:space="0" w:color="auto"/>
        <w:right w:val="none" w:sz="0" w:space="0" w:color="auto"/>
      </w:divBdr>
    </w:div>
    <w:div w:id="1752312995">
      <w:bodyDiv w:val="1"/>
      <w:marLeft w:val="0"/>
      <w:marRight w:val="0"/>
      <w:marTop w:val="0"/>
      <w:marBottom w:val="0"/>
      <w:divBdr>
        <w:top w:val="none" w:sz="0" w:space="0" w:color="auto"/>
        <w:left w:val="none" w:sz="0" w:space="0" w:color="auto"/>
        <w:bottom w:val="none" w:sz="0" w:space="0" w:color="auto"/>
        <w:right w:val="none" w:sz="0" w:space="0" w:color="auto"/>
      </w:divBdr>
    </w:div>
    <w:div w:id="1934438816">
      <w:bodyDiv w:val="1"/>
      <w:marLeft w:val="0"/>
      <w:marRight w:val="0"/>
      <w:marTop w:val="0"/>
      <w:marBottom w:val="0"/>
      <w:divBdr>
        <w:top w:val="none" w:sz="0" w:space="0" w:color="auto"/>
        <w:left w:val="none" w:sz="0" w:space="0" w:color="auto"/>
        <w:bottom w:val="none" w:sz="0" w:space="0" w:color="auto"/>
        <w:right w:val="none" w:sz="0" w:space="0" w:color="auto"/>
      </w:divBdr>
    </w:div>
    <w:div w:id="2046249503">
      <w:bodyDiv w:val="1"/>
      <w:marLeft w:val="0"/>
      <w:marRight w:val="0"/>
      <w:marTop w:val="0"/>
      <w:marBottom w:val="0"/>
      <w:divBdr>
        <w:top w:val="none" w:sz="0" w:space="0" w:color="auto"/>
        <w:left w:val="none" w:sz="0" w:space="0" w:color="auto"/>
        <w:bottom w:val="none" w:sz="0" w:space="0" w:color="auto"/>
        <w:right w:val="none" w:sz="0" w:space="0" w:color="auto"/>
      </w:divBdr>
    </w:div>
    <w:div w:id="2052150400">
      <w:bodyDiv w:val="1"/>
      <w:marLeft w:val="0"/>
      <w:marRight w:val="0"/>
      <w:marTop w:val="0"/>
      <w:marBottom w:val="0"/>
      <w:divBdr>
        <w:top w:val="none" w:sz="0" w:space="0" w:color="auto"/>
        <w:left w:val="none" w:sz="0" w:space="0" w:color="auto"/>
        <w:bottom w:val="none" w:sz="0" w:space="0" w:color="auto"/>
        <w:right w:val="none" w:sz="0" w:space="0" w:color="auto"/>
      </w:divBdr>
    </w:div>
    <w:div w:id="2086950521">
      <w:bodyDiv w:val="1"/>
      <w:marLeft w:val="0"/>
      <w:marRight w:val="0"/>
      <w:marTop w:val="0"/>
      <w:marBottom w:val="0"/>
      <w:divBdr>
        <w:top w:val="none" w:sz="0" w:space="0" w:color="auto"/>
        <w:left w:val="none" w:sz="0" w:space="0" w:color="auto"/>
        <w:bottom w:val="none" w:sz="0" w:space="0" w:color="auto"/>
        <w:right w:val="none" w:sz="0" w:space="0" w:color="auto"/>
      </w:divBdr>
    </w:div>
    <w:div w:id="2092769492">
      <w:bodyDiv w:val="1"/>
      <w:marLeft w:val="0"/>
      <w:marRight w:val="0"/>
      <w:marTop w:val="0"/>
      <w:marBottom w:val="0"/>
      <w:divBdr>
        <w:top w:val="none" w:sz="0" w:space="0" w:color="auto"/>
        <w:left w:val="none" w:sz="0" w:space="0" w:color="auto"/>
        <w:bottom w:val="none" w:sz="0" w:space="0" w:color="auto"/>
        <w:right w:val="none" w:sz="0" w:space="0" w:color="auto"/>
      </w:divBdr>
    </w:div>
    <w:div w:id="2101024185">
      <w:bodyDiv w:val="1"/>
      <w:marLeft w:val="0"/>
      <w:marRight w:val="0"/>
      <w:marTop w:val="0"/>
      <w:marBottom w:val="0"/>
      <w:divBdr>
        <w:top w:val="none" w:sz="0" w:space="0" w:color="auto"/>
        <w:left w:val="none" w:sz="0" w:space="0" w:color="auto"/>
        <w:bottom w:val="none" w:sz="0" w:space="0" w:color="auto"/>
        <w:right w:val="none" w:sz="0" w:space="0" w:color="auto"/>
      </w:divBdr>
    </w:div>
    <w:div w:id="2107069311">
      <w:bodyDiv w:val="1"/>
      <w:marLeft w:val="0"/>
      <w:marRight w:val="0"/>
      <w:marTop w:val="0"/>
      <w:marBottom w:val="0"/>
      <w:divBdr>
        <w:top w:val="none" w:sz="0" w:space="0" w:color="auto"/>
        <w:left w:val="none" w:sz="0" w:space="0" w:color="auto"/>
        <w:bottom w:val="none" w:sz="0" w:space="0" w:color="auto"/>
        <w:right w:val="none" w:sz="0" w:space="0" w:color="auto"/>
      </w:divBdr>
    </w:div>
    <w:div w:id="2140368872">
      <w:bodyDiv w:val="1"/>
      <w:marLeft w:val="0"/>
      <w:marRight w:val="0"/>
      <w:marTop w:val="0"/>
      <w:marBottom w:val="0"/>
      <w:divBdr>
        <w:top w:val="none" w:sz="0" w:space="0" w:color="auto"/>
        <w:left w:val="none" w:sz="0" w:space="0" w:color="auto"/>
        <w:bottom w:val="none" w:sz="0" w:space="0" w:color="auto"/>
        <w:right w:val="none" w:sz="0" w:space="0" w:color="auto"/>
      </w:divBdr>
    </w:div>
    <w:div w:id="214704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footer" Target="footer2.xml"/><Relationship Id="rId42" Type="http://schemas.openxmlformats.org/officeDocument/2006/relationships/image" Target="media/image29.sv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microsoft.com/office/2007/relationships/hdphoto" Target="media/hdphoto1.wdp"/><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microsoft.com/office/2017/06/relationships/model3d" Target="media/model3d1.glb"/><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hyperlink" Target="https://en.wikipedia.org/wiki/Decision_tree_learning" TargetMode="External"/><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82.png"/><Relationship Id="rId20" Type="http://schemas.openxmlformats.org/officeDocument/2006/relationships/footer" Target="footer1.xml"/><Relationship Id="rId41" Type="http://schemas.openxmlformats.org/officeDocument/2006/relationships/image" Target="media/image28.png"/><Relationship Id="rId54" Type="http://schemas.openxmlformats.org/officeDocument/2006/relationships/image" Target="media/image41.png"/><Relationship Id="rId62" Type="http://schemas.microsoft.com/office/2007/relationships/hdphoto" Target="media/hdphoto3.wdp"/><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1.sv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en.wikipedia.org/wiki/Regression_analysis" TargetMode="External"/><Relationship Id="rId99" Type="http://schemas.openxmlformats.org/officeDocument/2006/relationships/image" Target="media/image80.png"/><Relationship Id="rId101" Type="http://schemas.openxmlformats.org/officeDocument/2006/relationships/image" Target="media/image81.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chart" Target="charts/chart1.xml"/><Relationship Id="rId104"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en.wikipedia.org/wiki/Ensemble_learning"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microsoft.com/office/2007/relationships/hdphoto" Target="media/hdphoto2.wdp"/><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localhost:8888/notebooks/OneDrive/Great%20Learning/rasa2/SafeBot_Code_Base_Multi_label_2.ipynb" TargetMode="Externa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en.wikipedia.org/wiki/Statistical_classification" TargetMode="External"/><Relationship Id="rId98"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3.png"/></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ach\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4127b7c33569ea63/Great%20Learning/12%20Capstone/model%20comapris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'[model comaprison.xlsx]Sheet1'!$D$5</c:f>
              <c:strCache>
                <c:ptCount val="1"/>
                <c:pt idx="0">
                  <c:v>Test Accuracy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01F-4A71-A2F0-6B9E9BBE1684}"/>
              </c:ext>
            </c:extLst>
          </c:dPt>
          <c:dPt>
            <c:idx val="1"/>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01F-4A71-A2F0-6B9E9BBE1684}"/>
              </c:ext>
            </c:extLst>
          </c:dPt>
          <c:dPt>
            <c:idx val="2"/>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A01F-4A71-A2F0-6B9E9BBE1684}"/>
              </c:ext>
            </c:extLst>
          </c:dPt>
          <c:dPt>
            <c:idx val="3"/>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A01F-4A71-A2F0-6B9E9BBE1684}"/>
              </c:ext>
            </c:extLst>
          </c:dPt>
          <c:dPt>
            <c:idx val="4"/>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A01F-4A71-A2F0-6B9E9BBE1684}"/>
              </c:ext>
            </c:extLst>
          </c:dPt>
          <c:dPt>
            <c:idx val="5"/>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B-A01F-4A71-A2F0-6B9E9BBE1684}"/>
              </c:ext>
            </c:extLst>
          </c:dPt>
          <c:dPt>
            <c:idx val="6"/>
            <c:invertIfNegative val="0"/>
            <c:bubble3D val="0"/>
            <c:spPr>
              <a:solidFill>
                <a:srgbClr val="FF00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D-A01F-4A71-A2F0-6B9E9BBE16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'[model comaprison.xlsx]Sheet1'!$C$6:$C$12</c:f>
              <c:strCache>
                <c:ptCount val="7"/>
                <c:pt idx="0">
                  <c:v>fastText</c:v>
                </c:pt>
                <c:pt idx="1">
                  <c:v>LSTM</c:v>
                </c:pt>
                <c:pt idx="2">
                  <c:v>Random Forest</c:v>
                </c:pt>
                <c:pt idx="3">
                  <c:v>Gradient Boosting</c:v>
                </c:pt>
                <c:pt idx="4">
                  <c:v>Linear SVC</c:v>
                </c:pt>
                <c:pt idx="5">
                  <c:v>Nueral Network</c:v>
                </c:pt>
                <c:pt idx="6">
                  <c:v>Logistic Regression</c:v>
                </c:pt>
              </c:strCache>
            </c:strRef>
          </c:cat>
          <c:val>
            <c:numRef>
              <c:f>'[model comaprison.xlsx]Sheet1'!$D$6:$D$12</c:f>
              <c:numCache>
                <c:formatCode>0%</c:formatCode>
                <c:ptCount val="7"/>
                <c:pt idx="0">
                  <c:v>0.7</c:v>
                </c:pt>
                <c:pt idx="1">
                  <c:v>0.49</c:v>
                </c:pt>
                <c:pt idx="2" formatCode="0.00%">
                  <c:v>0.40620000000000001</c:v>
                </c:pt>
                <c:pt idx="3" formatCode="0.00%">
                  <c:v>0.40620000000000001</c:v>
                </c:pt>
                <c:pt idx="4">
                  <c:v>0.42</c:v>
                </c:pt>
                <c:pt idx="5">
                  <c:v>0.4</c:v>
                </c:pt>
                <c:pt idx="6">
                  <c:v>0.39</c:v>
                </c:pt>
              </c:numCache>
            </c:numRef>
          </c:val>
          <c:extLst>
            <c:ext xmlns:c16="http://schemas.microsoft.com/office/drawing/2014/chart" uri="{C3380CC4-5D6E-409C-BE32-E72D297353CC}">
              <c16:uniqueId val="{0000000E-A01F-4A71-A2F0-6B9E9BBE1684}"/>
            </c:ext>
          </c:extLst>
        </c:ser>
        <c:dLbls>
          <c:showLegendKey val="0"/>
          <c:showVal val="1"/>
          <c:showCatName val="0"/>
          <c:showSerName val="0"/>
          <c:showPercent val="0"/>
          <c:showBubbleSize val="0"/>
        </c:dLbls>
        <c:gapWidth val="75"/>
        <c:shape val="box"/>
        <c:axId val="1964350543"/>
        <c:axId val="1964357615"/>
        <c:axId val="0"/>
      </c:bar3DChart>
      <c:catAx>
        <c:axId val="19643505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7615"/>
        <c:crosses val="autoZero"/>
        <c:auto val="1"/>
        <c:lblAlgn val="ctr"/>
        <c:lblOffset val="100"/>
        <c:noMultiLvlLbl val="0"/>
      </c:catAx>
      <c:valAx>
        <c:axId val="1964357615"/>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0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58D6206A464C99B09BBB442F8B714F"/>
        <w:category>
          <w:name w:val="General"/>
          <w:gallery w:val="placeholder"/>
        </w:category>
        <w:types>
          <w:type w:val="bbPlcHdr"/>
        </w:types>
        <w:behaviors>
          <w:behavior w:val="content"/>
        </w:behaviors>
        <w:guid w:val="{C59FDC41-D46E-4EBE-AEF7-0FE9C53F938D}"/>
      </w:docPartPr>
      <w:docPartBody>
        <w:p w:rsidR="00D93F2A" w:rsidRDefault="00D93F2A">
          <w:pPr>
            <w:pStyle w:val="9358D6206A464C99B09BBB442F8B714F"/>
          </w:pPr>
          <w:r w:rsidRPr="004048B0">
            <w:rPr>
              <w:noProof/>
            </w:rPr>
            <w:t>|</w:t>
          </w:r>
        </w:p>
      </w:docPartBody>
    </w:docPart>
    <w:docPart>
      <w:docPartPr>
        <w:name w:val="FD2E5A39123A4423A19B4F17B035965A"/>
        <w:category>
          <w:name w:val="General"/>
          <w:gallery w:val="placeholder"/>
        </w:category>
        <w:types>
          <w:type w:val="bbPlcHdr"/>
        </w:types>
        <w:behaviors>
          <w:behavior w:val="content"/>
        </w:behaviors>
        <w:guid w:val="{ACB02F8D-9D7E-4649-ADE0-A0BBC903DD4A}"/>
      </w:docPartPr>
      <w:docPartBody>
        <w:p w:rsidR="00D93F2A" w:rsidRDefault="00D93F2A">
          <w:pPr>
            <w:pStyle w:val="FD2E5A39123A4423A19B4F17B035965A"/>
          </w:pPr>
          <w:r w:rsidRPr="004048B0">
            <w:t>SUMMARY</w:t>
          </w:r>
        </w:p>
      </w:docPartBody>
    </w:docPart>
    <w:docPart>
      <w:docPartPr>
        <w:name w:val="2010F2170B10467BBB5CC01A58C9AE5F"/>
        <w:category>
          <w:name w:val="General"/>
          <w:gallery w:val="placeholder"/>
        </w:category>
        <w:types>
          <w:type w:val="bbPlcHdr"/>
        </w:types>
        <w:behaviors>
          <w:behavior w:val="content"/>
        </w:behaviors>
        <w:guid w:val="{4B4D17AC-2814-401D-9337-4575F70DE7BC}"/>
      </w:docPartPr>
      <w:docPartBody>
        <w:p w:rsidR="00D93F2A" w:rsidRDefault="00D93F2A">
          <w:pPr>
            <w:pStyle w:val="2010F2170B10467BBB5CC01A58C9AE5F"/>
          </w:pPr>
          <w:r w:rsidRPr="004048B0">
            <w:t>Figure 1</w:t>
          </w:r>
        </w:p>
      </w:docPartBody>
    </w:docPart>
    <w:docPart>
      <w:docPartPr>
        <w:name w:val="97EBD564A94E480C993D9A08C5AAEAB9"/>
        <w:category>
          <w:name w:val="General"/>
          <w:gallery w:val="placeholder"/>
        </w:category>
        <w:types>
          <w:type w:val="bbPlcHdr"/>
        </w:types>
        <w:behaviors>
          <w:behavior w:val="content"/>
        </w:behaviors>
        <w:guid w:val="{EFE2CC71-D85E-4CE8-8ECF-36DD7D57D9DB}"/>
      </w:docPartPr>
      <w:docPartBody>
        <w:p w:rsidR="00D93F2A" w:rsidRDefault="00D93F2A">
          <w:pPr>
            <w:pStyle w:val="97EBD564A94E480C993D9A08C5AAEAB9"/>
          </w:pPr>
          <w:r w:rsidRPr="004048B0">
            <w:t xml:space="preserve">WHAT’S NEXT </w:t>
          </w:r>
        </w:p>
      </w:docPartBody>
    </w:docPart>
    <w:docPart>
      <w:docPartPr>
        <w:name w:val="1ACA777E775F439693B0DADDD9FFB0B2"/>
        <w:category>
          <w:name w:val="General"/>
          <w:gallery w:val="placeholder"/>
        </w:category>
        <w:types>
          <w:type w:val="bbPlcHdr"/>
        </w:types>
        <w:behaviors>
          <w:behavior w:val="content"/>
        </w:behaviors>
        <w:guid w:val="{D31EF06C-40C0-4F9E-9D2D-B8BEB0227394}"/>
      </w:docPartPr>
      <w:docPartBody>
        <w:p w:rsidR="00D93F2A" w:rsidRDefault="0022124B" w:rsidP="0022124B">
          <w:pPr>
            <w:pStyle w:val="1ACA777E775F439693B0DADDD9FFB0B2"/>
          </w:pPr>
          <w:r w:rsidRPr="004048B0">
            <w:t>Q1</w:t>
          </w:r>
        </w:p>
      </w:docPartBody>
    </w:docPart>
    <w:docPart>
      <w:docPartPr>
        <w:name w:val="F11C1BD92F5340759D9B90FC6A8C3F3D"/>
        <w:category>
          <w:name w:val="General"/>
          <w:gallery w:val="placeholder"/>
        </w:category>
        <w:types>
          <w:type w:val="bbPlcHdr"/>
        </w:types>
        <w:behaviors>
          <w:behavior w:val="content"/>
        </w:behaviors>
        <w:guid w:val="{6DD7A941-04F8-4AA5-984F-95B2FC2D90F7}"/>
      </w:docPartPr>
      <w:docPartBody>
        <w:p w:rsidR="00D93F2A" w:rsidRDefault="0022124B" w:rsidP="0022124B">
          <w:pPr>
            <w:pStyle w:val="F11C1BD92F5340759D9B90FC6A8C3F3D"/>
          </w:pPr>
          <w:r w:rsidRPr="004048B0">
            <w:t>Q2</w:t>
          </w:r>
        </w:p>
      </w:docPartBody>
    </w:docPart>
    <w:docPart>
      <w:docPartPr>
        <w:name w:val="357529B78DC643BB9E8316339275CAE2"/>
        <w:category>
          <w:name w:val="General"/>
          <w:gallery w:val="placeholder"/>
        </w:category>
        <w:types>
          <w:type w:val="bbPlcHdr"/>
        </w:types>
        <w:behaviors>
          <w:behavior w:val="content"/>
        </w:behaviors>
        <w:guid w:val="{C70A91AF-F132-4EF5-A096-D108D080CF66}"/>
      </w:docPartPr>
      <w:docPartBody>
        <w:p w:rsidR="00D93F2A" w:rsidRDefault="0022124B" w:rsidP="0022124B">
          <w:pPr>
            <w:pStyle w:val="357529B78DC643BB9E8316339275CAE2"/>
          </w:pPr>
          <w:r w:rsidRPr="004048B0">
            <w:t>Q3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24B"/>
    <w:rsid w:val="00177B79"/>
    <w:rsid w:val="0022124B"/>
    <w:rsid w:val="007D5404"/>
    <w:rsid w:val="008127D3"/>
    <w:rsid w:val="00844042"/>
    <w:rsid w:val="00957F94"/>
    <w:rsid w:val="00976F7C"/>
    <w:rsid w:val="00990F13"/>
    <w:rsid w:val="00BA6B9D"/>
    <w:rsid w:val="00D93F2A"/>
    <w:rsid w:val="00DA2E7F"/>
    <w:rsid w:val="00E25D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9358D6206A464C99B09BBB442F8B714F">
    <w:name w:val="9358D6206A464C99B09BBB442F8B714F"/>
  </w:style>
  <w:style w:type="paragraph" w:customStyle="1" w:styleId="FD2E5A39123A4423A19B4F17B035965A">
    <w:name w:val="FD2E5A39123A4423A19B4F17B035965A"/>
  </w:style>
  <w:style w:type="paragraph" w:customStyle="1" w:styleId="2010F2170B10467BBB5CC01A58C9AE5F">
    <w:name w:val="2010F2170B10467BBB5CC01A58C9AE5F"/>
  </w:style>
  <w:style w:type="paragraph" w:customStyle="1" w:styleId="97EBD564A94E480C993D9A08C5AAEAB9">
    <w:name w:val="97EBD564A94E480C993D9A08C5AAEAB9"/>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1ACA777E775F439693B0DADDD9FFB0B2">
    <w:name w:val="1ACA777E775F439693B0DADDD9FFB0B2"/>
    <w:rsid w:val="0022124B"/>
  </w:style>
  <w:style w:type="paragraph" w:customStyle="1" w:styleId="F11C1BD92F5340759D9B90FC6A8C3F3D">
    <w:name w:val="F11C1BD92F5340759D9B90FC6A8C3F3D"/>
    <w:rsid w:val="0022124B"/>
  </w:style>
  <w:style w:type="paragraph" w:customStyle="1" w:styleId="357529B78DC643BB9E8316339275CAE2">
    <w:name w:val="357529B78DC643BB9E8316339275CAE2"/>
    <w:rsid w:val="002212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28</Pages>
  <Words>3529</Words>
  <Characters>20116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2021-10-10T10:33:00Z</dcterms:created>
  <dcterms:modified xsi:type="dcterms:W3CDTF">2021-10-21T22:58:00Z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