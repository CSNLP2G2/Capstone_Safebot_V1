
<file path=[Content_Types].xml><?xml version="1.0" encoding="utf-8"?>
<Types xmlns="http://schemas.openxmlformats.org/package/2006/content-types">
  <Default Extension="emf" ContentType="image/x-emf"/>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260DA" w14:textId="7CF12CAF" w:rsidR="004048B0" w:rsidRPr="004048B0" w:rsidRDefault="006A192E" w:rsidP="008F1ABD">
      <w:pPr>
        <w:pStyle w:val="CoverInfo"/>
        <w:spacing w:before="0"/>
        <w:jc w:val="left"/>
        <w:rPr>
          <w:noProof/>
          <w:lang w:eastAsia="en-AU"/>
        </w:rPr>
      </w:pPr>
      <w:r>
        <w:rPr>
          <w:noProof/>
        </w:rPr>
        <mc:AlternateContent>
          <mc:Choice Requires="wpg">
            <w:drawing>
              <wp:anchor distT="0" distB="0" distL="114300" distR="114300" simplePos="0" relativeHeight="251640320" behindDoc="1" locked="1" layoutInCell="1" allowOverlap="1" wp14:anchorId="51A39A76" wp14:editId="086E52B8">
                <wp:simplePos x="0" y="0"/>
                <wp:positionH relativeFrom="column">
                  <wp:posOffset>-457200</wp:posOffset>
                </wp:positionH>
                <wp:positionV relativeFrom="paragraph">
                  <wp:posOffset>-457200</wp:posOffset>
                </wp:positionV>
                <wp:extent cx="7772400" cy="10058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srcRect/>
                          <a:stretch>
                            <a:fillRect/>
                          </a:stretch>
                        </pic:blipFill>
                        <pic:spPr bwMode="auto">
                          <a:xfrm>
                            <a:off x="2202180" y="4411980"/>
                            <a:ext cx="3373755" cy="51181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7342B51" id="Group 4" o:spid="_x0000_s1026" style="position:absolute;margin-left:-36pt;margin-top:-36pt;width:612pt;height:11in;z-index:-251692544"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0323E74" w14:textId="77777777" w:rsidTr="00FA7409">
        <w:trPr>
          <w:trHeight w:val="4320"/>
        </w:trPr>
        <w:tc>
          <w:tcPr>
            <w:tcW w:w="10800" w:type="dxa"/>
          </w:tcPr>
          <w:p w14:paraId="761A761D" w14:textId="624EFE6D" w:rsidR="004048B0" w:rsidRPr="004048B0" w:rsidRDefault="006653DF" w:rsidP="004048B0">
            <w:pPr>
              <w:jc w:val="center"/>
              <w:outlineLvl w:val="0"/>
              <w:rPr>
                <w:rFonts w:asciiTheme="majorHAnsi" w:hAnsiTheme="majorHAnsi" w:cstheme="majorHAnsi"/>
                <w:caps/>
                <w:color w:val="FFFFFF" w:themeColor="background1"/>
                <w:sz w:val="96"/>
                <w:szCs w:val="96"/>
              </w:rPr>
            </w:pPr>
            <w:r>
              <w:rPr>
                <w:noProof/>
              </w:rPr>
              <w:drawing>
                <wp:anchor distT="0" distB="0" distL="114300" distR="114300" simplePos="0" relativeHeight="251650560" behindDoc="0" locked="0" layoutInCell="1" allowOverlap="1" wp14:anchorId="17E442D5" wp14:editId="0B681126">
                  <wp:simplePos x="0" y="0"/>
                  <wp:positionH relativeFrom="column">
                    <wp:posOffset>2278380</wp:posOffset>
                  </wp:positionH>
                  <wp:positionV relativeFrom="paragraph">
                    <wp:posOffset>941070</wp:posOffset>
                  </wp:positionV>
                  <wp:extent cx="2164080" cy="1623060"/>
                  <wp:effectExtent l="0" t="0" r="0" b="0"/>
                  <wp:wrapNone/>
                  <wp:docPr id="1109" name="Picture 1109" descr="Cute chat bot icon | Robot logo, Robot icon, Chatbo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te chat bot icon | Robot logo, Robot icon, Chatbot design"/>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foregroundMark x1="19875" y1="44000" x2="19875" y2="44000"/>
                                        <a14:foregroundMark x1="66750" y1="77167" x2="66750" y2="77167"/>
                                        <a14:foregroundMark x1="71000" y1="71500" x2="71000" y2="715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4080" cy="1623060"/>
                          </a:xfrm>
                          <a:prstGeom prst="rect">
                            <a:avLst/>
                          </a:prstGeom>
                          <a:noFill/>
                          <a:ln>
                            <a:noFill/>
                          </a:ln>
                        </pic:spPr>
                      </pic:pic>
                    </a:graphicData>
                  </a:graphic>
                </wp:anchor>
              </w:drawing>
            </w:r>
          </w:p>
        </w:tc>
      </w:tr>
      <w:tr w:rsidR="004048B0" w:rsidRPr="004048B0" w14:paraId="66086AD2" w14:textId="77777777" w:rsidTr="008F1ABD">
        <w:trPr>
          <w:trHeight w:val="944"/>
        </w:trPr>
        <w:tc>
          <w:tcPr>
            <w:tcW w:w="10800" w:type="dxa"/>
            <w:vAlign w:val="center"/>
          </w:tcPr>
          <w:p w14:paraId="5292D529" w14:textId="1E84701D" w:rsidR="004048B0" w:rsidRPr="004048B0" w:rsidRDefault="00E1230C" w:rsidP="004048B0">
            <w:pPr>
              <w:pStyle w:val="Title"/>
            </w:pPr>
            <w:r>
              <w:t>FINAL</w:t>
            </w:r>
            <w:r w:rsidR="00B36C2B">
              <w:t xml:space="preserve"> REPORT</w:t>
            </w:r>
          </w:p>
        </w:tc>
      </w:tr>
      <w:tr w:rsidR="004048B0" w:rsidRPr="004048B0" w14:paraId="7B0EBB4C" w14:textId="77777777" w:rsidTr="008F1ABD">
        <w:trPr>
          <w:trHeight w:val="1528"/>
        </w:trPr>
        <w:tc>
          <w:tcPr>
            <w:tcW w:w="10800" w:type="dxa"/>
            <w:vAlign w:val="center"/>
          </w:tcPr>
          <w:p w14:paraId="6BF6EDD3" w14:textId="557C898F" w:rsidR="004048B0" w:rsidRPr="004048B0" w:rsidRDefault="00B36C2B" w:rsidP="004048B0">
            <w:pPr>
              <w:pStyle w:val="Subtitle"/>
              <w:framePr w:wrap="auto" w:vAnchor="margin" w:hAnchor="text" w:yAlign="inline"/>
            </w:pPr>
            <w:r>
              <w:t>SAFEBOT</w:t>
            </w:r>
          </w:p>
        </w:tc>
      </w:tr>
      <w:tr w:rsidR="004048B0" w:rsidRPr="004048B0" w14:paraId="162E7DBE" w14:textId="77777777" w:rsidTr="008F1ABD">
        <w:trPr>
          <w:trHeight w:val="6491"/>
        </w:trPr>
        <w:tc>
          <w:tcPr>
            <w:tcW w:w="10800" w:type="dxa"/>
            <w:vAlign w:val="bottom"/>
          </w:tcPr>
          <w:p w14:paraId="7F34585A" w14:textId="4F22C3A9" w:rsidR="004048B0" w:rsidRPr="004048B0" w:rsidRDefault="00154B87" w:rsidP="004048B0">
            <w:pPr>
              <w:pStyle w:val="CoverInfo"/>
              <w:rPr>
                <w:noProof/>
              </w:rPr>
            </w:pPr>
            <w:r w:rsidRPr="00F419F7">
              <w:rPr>
                <w:noProof/>
              </w:rPr>
              <w:drawing>
                <wp:anchor distT="0" distB="0" distL="114300" distR="114300" simplePos="0" relativeHeight="251653632" behindDoc="0" locked="0" layoutInCell="1" allowOverlap="1" wp14:anchorId="576635F9" wp14:editId="32668A0A">
                  <wp:simplePos x="0" y="0"/>
                  <wp:positionH relativeFrom="column">
                    <wp:posOffset>335280</wp:posOffset>
                  </wp:positionH>
                  <wp:positionV relativeFrom="paragraph">
                    <wp:posOffset>-3641725</wp:posOffset>
                  </wp:positionV>
                  <wp:extent cx="6042660" cy="2486660"/>
                  <wp:effectExtent l="0" t="0" r="0" b="889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alphaModFix amt="50000"/>
                            <a:extLst>
                              <a:ext uri="{28A0092B-C50C-407E-A947-70E740481C1C}">
                                <a14:useLocalDpi xmlns:a14="http://schemas.microsoft.com/office/drawing/2010/main" val="0"/>
                              </a:ext>
                            </a:extLst>
                          </a:blip>
                          <a:stretch>
                            <a:fillRect/>
                          </a:stretch>
                        </pic:blipFill>
                        <pic:spPr>
                          <a:xfrm>
                            <a:off x="0" y="0"/>
                            <a:ext cx="6042660" cy="248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749FB" w:rsidRPr="009749FB">
              <w:rPr>
                <w:noProof/>
              </w:rPr>
              <w:drawing>
                <wp:anchor distT="0" distB="0" distL="114300" distR="114300" simplePos="0" relativeHeight="251641344" behindDoc="0" locked="0" layoutInCell="1" allowOverlap="1" wp14:anchorId="464068EB" wp14:editId="22CA740E">
                  <wp:simplePos x="0" y="0"/>
                  <wp:positionH relativeFrom="column">
                    <wp:posOffset>2562225</wp:posOffset>
                  </wp:positionH>
                  <wp:positionV relativeFrom="paragraph">
                    <wp:posOffset>-733425</wp:posOffset>
                  </wp:positionV>
                  <wp:extent cx="1760855" cy="655320"/>
                  <wp:effectExtent l="0" t="0" r="0" b="0"/>
                  <wp:wrapNone/>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8"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760855" cy="655320"/>
                          </a:xfrm>
                          <a:prstGeom prst="rect">
                            <a:avLst/>
                          </a:prstGeom>
                        </pic:spPr>
                      </pic:pic>
                    </a:graphicData>
                  </a:graphic>
                  <wp14:sizeRelH relativeFrom="margin">
                    <wp14:pctWidth>0</wp14:pctWidth>
                  </wp14:sizeRelH>
                  <wp14:sizeRelV relativeFrom="margin">
                    <wp14:pctHeight>0</wp14:pctHeight>
                  </wp14:sizeRelV>
                </wp:anchor>
              </w:drawing>
            </w:r>
            <w:r w:rsidR="00B36C2B">
              <w:rPr>
                <w:noProof/>
              </w:rPr>
              <w:t xml:space="preserve">CAPSTONE </w:t>
            </w:r>
            <w:r w:rsidR="00A2015D">
              <w:rPr>
                <w:noProof/>
              </w:rPr>
              <w:t>PROJECT</w:t>
            </w:r>
            <w:r w:rsidR="004048B0" w:rsidRPr="004048B0">
              <w:rPr>
                <w:noProof/>
              </w:rPr>
              <w:t xml:space="preserve"> </w:t>
            </w:r>
            <w:sdt>
              <w:sdtPr>
                <w:rPr>
                  <w:noProof/>
                </w:rPr>
                <w:id w:val="-1690362417"/>
                <w:placeholder>
                  <w:docPart w:val="9358D6206A464C99B09BBB442F8B714F"/>
                </w:placeholder>
                <w:temporary/>
                <w:showingPlcHdr/>
                <w15:appearance w15:val="hidden"/>
              </w:sdtPr>
              <w:sdtEndPr/>
              <w:sdtContent>
                <w:r w:rsidR="004048B0" w:rsidRPr="004048B0">
                  <w:rPr>
                    <w:noProof/>
                  </w:rPr>
                  <w:t>|</w:t>
                </w:r>
              </w:sdtContent>
            </w:sdt>
            <w:r w:rsidR="004048B0" w:rsidRPr="004048B0">
              <w:rPr>
                <w:noProof/>
              </w:rPr>
              <w:t xml:space="preserve"> </w:t>
            </w:r>
            <w:r w:rsidR="00C442B7">
              <w:rPr>
                <w:noProof/>
              </w:rPr>
              <w:t>NLP</w:t>
            </w:r>
            <w:r w:rsidR="002D16F2">
              <w:rPr>
                <w:noProof/>
              </w:rPr>
              <w:t xml:space="preserve"> </w:t>
            </w:r>
            <w:r w:rsidR="00C442B7">
              <w:rPr>
                <w:noProof/>
              </w:rPr>
              <w:t>2 GROUP 2</w:t>
            </w:r>
          </w:p>
        </w:tc>
      </w:tr>
    </w:tbl>
    <w:p w14:paraId="109A9E0B" w14:textId="77777777" w:rsidR="00B678B1" w:rsidRPr="004048B0" w:rsidRDefault="00B678B1" w:rsidP="004048B0"/>
    <w:p w14:paraId="16ADD26E" w14:textId="77777777" w:rsidR="00E92204" w:rsidRDefault="00E92204" w:rsidP="004048B0">
      <w:pPr>
        <w:pStyle w:val="CoverInfo"/>
        <w:sectPr w:rsidR="00E92204" w:rsidSect="006F5A91">
          <w:footerReference w:type="default" r:id="rId20"/>
          <w:footerReference w:type="first" r:id="rId21"/>
          <w:pgSz w:w="12240" w:h="15840"/>
          <w:pgMar w:top="720" w:right="720" w:bottom="720" w:left="720" w:header="288" w:footer="288" w:gutter="0"/>
          <w:cols w:space="720"/>
          <w:titlePg/>
          <w:docGrid w:linePitch="360"/>
        </w:sectPr>
      </w:pPr>
    </w:p>
    <w:p w14:paraId="72CB4089" w14:textId="58E62A7E" w:rsidR="00EA4D0A" w:rsidRDefault="0002288D">
      <w:r>
        <w:rPr>
          <w:noProof/>
        </w:rPr>
        <w:lastRenderedPageBreak/>
        <w:drawing>
          <wp:anchor distT="0" distB="0" distL="114300" distR="114300" simplePos="0" relativeHeight="251662848" behindDoc="1" locked="0" layoutInCell="1" allowOverlap="1" wp14:anchorId="3EDB7D53" wp14:editId="4BD30F6F">
            <wp:simplePos x="0" y="0"/>
            <wp:positionH relativeFrom="margin">
              <wp:posOffset>-2895600</wp:posOffset>
            </wp:positionH>
            <wp:positionV relativeFrom="paragraph">
              <wp:posOffset>-1933576</wp:posOffset>
            </wp:positionV>
            <wp:extent cx="14820900" cy="11687175"/>
            <wp:effectExtent l="0" t="0" r="0" b="9525"/>
            <wp:wrapNone/>
            <wp:docPr id="163" name="Picture 163" descr="A picture containing nature, canyon, valley, high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nature, canyon, valley, highland&#10;&#10;Description automatically generated"/>
                    <pic:cNvPicPr/>
                  </pic:nvPicPr>
                  <pic:blipFill>
                    <a:blip r:embed="rId22" cstate="print">
                      <a:alphaModFix amt="50000"/>
                      <a:extLst>
                        <a:ext uri="{28A0092B-C50C-407E-A947-70E740481C1C}">
                          <a14:useLocalDpi xmlns:a14="http://schemas.microsoft.com/office/drawing/2010/main" val="0"/>
                        </a:ext>
                      </a:extLst>
                    </a:blip>
                    <a:stretch>
                      <a:fillRect/>
                    </a:stretch>
                  </pic:blipFill>
                  <pic:spPr>
                    <a:xfrm>
                      <a:off x="0" y="0"/>
                      <a:ext cx="14821305" cy="11687494"/>
                    </a:xfrm>
                    <a:prstGeom prst="rect">
                      <a:avLst/>
                    </a:prstGeom>
                    <a:gradFill>
                      <a:gsLst>
                        <a:gs pos="0">
                          <a:schemeClr val="accent1">
                            <a:lumMod val="5000"/>
                            <a:lumOff val="95000"/>
                            <a:alpha val="4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imes New Roman"/>
          <w:color w:val="auto"/>
          <w:sz w:val="40"/>
          <w:szCs w:val="40"/>
        </w:rPr>
        <w:id w:val="2022809594"/>
        <w:docPartObj>
          <w:docPartGallery w:val="Table of Contents"/>
          <w:docPartUnique/>
        </w:docPartObj>
      </w:sdtPr>
      <w:sdtEndPr>
        <w:rPr>
          <w:sz w:val="28"/>
          <w:szCs w:val="28"/>
        </w:rPr>
      </w:sdtEndPr>
      <w:sdtContent>
        <w:p w14:paraId="3751A0A8" w14:textId="5E142F66" w:rsidR="00EA4D0A" w:rsidRPr="001570DE" w:rsidRDefault="00EA4D0A">
          <w:pPr>
            <w:pStyle w:val="TOCHeading"/>
            <w:rPr>
              <w:b/>
              <w:bCs/>
              <w:sz w:val="52"/>
              <w:szCs w:val="52"/>
            </w:rPr>
          </w:pPr>
          <w:r w:rsidRPr="001570DE">
            <w:rPr>
              <w:b/>
              <w:bCs/>
              <w:sz w:val="52"/>
              <w:szCs w:val="52"/>
            </w:rPr>
            <w:t>Table of Contents</w:t>
          </w:r>
        </w:p>
        <w:p w14:paraId="518D1184" w14:textId="4A9A6CCB" w:rsidR="00EA4D0A" w:rsidRPr="001570DE" w:rsidRDefault="00EA4D0A">
          <w:pPr>
            <w:pStyle w:val="TOC1"/>
            <w:rPr>
              <w:sz w:val="24"/>
              <w:szCs w:val="24"/>
            </w:rPr>
          </w:pPr>
          <w:r w:rsidRPr="001570DE">
            <w:rPr>
              <w:b/>
              <w:bCs/>
              <w:sz w:val="24"/>
              <w:szCs w:val="24"/>
            </w:rPr>
            <w:t>Summary</w:t>
          </w:r>
          <w:r w:rsidRPr="001570DE">
            <w:rPr>
              <w:sz w:val="24"/>
              <w:szCs w:val="24"/>
            </w:rPr>
            <w:ptab w:relativeTo="margin" w:alignment="right" w:leader="dot"/>
          </w:r>
          <w:r w:rsidR="00044B97" w:rsidRPr="001570DE">
            <w:rPr>
              <w:b/>
              <w:bCs/>
              <w:sz w:val="24"/>
              <w:szCs w:val="24"/>
            </w:rPr>
            <w:t>3</w:t>
          </w:r>
        </w:p>
        <w:p w14:paraId="2BE5CF8B" w14:textId="6852B04D" w:rsidR="00EA4D0A" w:rsidRPr="001570DE" w:rsidRDefault="003237BF">
          <w:pPr>
            <w:pStyle w:val="TOC2"/>
            <w:ind w:left="216"/>
            <w:rPr>
              <w:sz w:val="24"/>
              <w:szCs w:val="24"/>
            </w:rPr>
          </w:pPr>
          <w:r w:rsidRPr="001570DE">
            <w:rPr>
              <w:sz w:val="24"/>
              <w:szCs w:val="24"/>
            </w:rPr>
            <w:t>Abstract</w:t>
          </w:r>
          <w:r w:rsidR="00EA4D0A" w:rsidRPr="001570DE">
            <w:rPr>
              <w:sz w:val="24"/>
              <w:szCs w:val="24"/>
            </w:rPr>
            <w:ptab w:relativeTo="margin" w:alignment="right" w:leader="dot"/>
          </w:r>
          <w:r w:rsidR="00044B97" w:rsidRPr="001570DE">
            <w:rPr>
              <w:sz w:val="24"/>
              <w:szCs w:val="24"/>
            </w:rPr>
            <w:t>4</w:t>
          </w:r>
        </w:p>
        <w:p w14:paraId="2A57D220" w14:textId="5B788BFA" w:rsidR="00EA4D0A" w:rsidRPr="001570DE" w:rsidRDefault="004305EF">
          <w:pPr>
            <w:pStyle w:val="TOC3"/>
            <w:ind w:left="446"/>
            <w:rPr>
              <w:sz w:val="24"/>
              <w:szCs w:val="24"/>
            </w:rPr>
          </w:pPr>
          <w:r w:rsidRPr="001570DE">
            <w:rPr>
              <w:sz w:val="24"/>
              <w:szCs w:val="24"/>
            </w:rPr>
            <w:t>Problem Statement</w:t>
          </w:r>
          <w:r w:rsidR="00EA4D0A" w:rsidRPr="001570DE">
            <w:rPr>
              <w:sz w:val="24"/>
              <w:szCs w:val="24"/>
            </w:rPr>
            <w:ptab w:relativeTo="margin" w:alignment="right" w:leader="dot"/>
          </w:r>
          <w:r w:rsidR="00044B97" w:rsidRPr="001570DE">
            <w:rPr>
              <w:sz w:val="24"/>
              <w:szCs w:val="24"/>
            </w:rPr>
            <w:t>5</w:t>
          </w:r>
        </w:p>
        <w:p w14:paraId="7B0FA6DD" w14:textId="00FB629E" w:rsidR="00044B97" w:rsidRPr="001570DE" w:rsidRDefault="00044B97" w:rsidP="00044B97">
          <w:pPr>
            <w:pStyle w:val="TOC3"/>
            <w:ind w:left="446"/>
            <w:rPr>
              <w:sz w:val="24"/>
              <w:szCs w:val="24"/>
            </w:rPr>
          </w:pPr>
          <w:r w:rsidRPr="001570DE">
            <w:rPr>
              <w:sz w:val="24"/>
              <w:szCs w:val="24"/>
            </w:rPr>
            <w:t>Insights</w:t>
          </w:r>
          <w:r w:rsidRPr="001570DE">
            <w:rPr>
              <w:sz w:val="24"/>
              <w:szCs w:val="24"/>
            </w:rPr>
            <w:ptab w:relativeTo="margin" w:alignment="right" w:leader="dot"/>
          </w:r>
          <w:r w:rsidRPr="001570DE">
            <w:rPr>
              <w:sz w:val="24"/>
              <w:szCs w:val="24"/>
            </w:rPr>
            <w:t>5</w:t>
          </w:r>
        </w:p>
        <w:p w14:paraId="44013ECE" w14:textId="77777777" w:rsidR="004305EF" w:rsidRPr="001570DE" w:rsidRDefault="004305EF" w:rsidP="004305EF">
          <w:pPr>
            <w:rPr>
              <w:sz w:val="24"/>
              <w:szCs w:val="24"/>
              <w14:textOutline w14:w="9525" w14:cap="rnd" w14:cmpd="sng" w14:algn="ctr">
                <w14:solidFill>
                  <w14:schemeClr w14:val="accent1"/>
                </w14:solidFill>
                <w14:prstDash w14:val="solid"/>
                <w14:bevel/>
              </w14:textOutline>
            </w:rPr>
          </w:pPr>
        </w:p>
        <w:p w14:paraId="0624EC2C" w14:textId="06F9D0FA" w:rsidR="00EA4D0A" w:rsidRPr="001570DE" w:rsidRDefault="00E64A89">
          <w:pPr>
            <w:pStyle w:val="TOC1"/>
            <w:rPr>
              <w:b/>
              <w:bCs/>
              <w:sz w:val="24"/>
              <w:szCs w:val="24"/>
            </w:rPr>
          </w:pPr>
          <w:r w:rsidRPr="001570DE">
            <w:rPr>
              <w:b/>
              <w:bCs/>
              <w:sz w:val="24"/>
              <w:szCs w:val="24"/>
            </w:rPr>
            <w:t>Objective</w:t>
          </w:r>
          <w:r w:rsidR="00EA4D0A" w:rsidRPr="001570DE">
            <w:rPr>
              <w:sz w:val="24"/>
              <w:szCs w:val="24"/>
            </w:rPr>
            <w:ptab w:relativeTo="margin" w:alignment="right" w:leader="dot"/>
          </w:r>
          <w:r w:rsidR="00EF4327" w:rsidRPr="001570DE">
            <w:rPr>
              <w:b/>
              <w:bCs/>
              <w:sz w:val="24"/>
              <w:szCs w:val="24"/>
            </w:rPr>
            <w:t>7</w:t>
          </w:r>
        </w:p>
        <w:p w14:paraId="57F55A7C" w14:textId="77777777" w:rsidR="00EF4327" w:rsidRPr="001570DE" w:rsidRDefault="00EF4327" w:rsidP="00044B97">
          <w:pPr>
            <w:pStyle w:val="TOC1"/>
            <w:rPr>
              <w:b/>
              <w:bCs/>
              <w:sz w:val="24"/>
              <w:szCs w:val="24"/>
            </w:rPr>
          </w:pPr>
        </w:p>
        <w:p w14:paraId="2BE56AC5" w14:textId="5ABE792A" w:rsidR="00044B97" w:rsidRPr="001570DE" w:rsidRDefault="00044B97" w:rsidP="00044B97">
          <w:pPr>
            <w:pStyle w:val="TOC1"/>
            <w:rPr>
              <w:sz w:val="24"/>
              <w:szCs w:val="24"/>
            </w:rPr>
          </w:pPr>
          <w:r w:rsidRPr="001570DE">
            <w:rPr>
              <w:b/>
              <w:bCs/>
              <w:sz w:val="24"/>
              <w:szCs w:val="24"/>
            </w:rPr>
            <w:t>Exploratory Data Analysis</w:t>
          </w:r>
          <w:r w:rsidRPr="001570DE">
            <w:rPr>
              <w:sz w:val="24"/>
              <w:szCs w:val="24"/>
            </w:rPr>
            <w:ptab w:relativeTo="margin" w:alignment="right" w:leader="dot"/>
          </w:r>
          <w:r w:rsidR="00EF4327" w:rsidRPr="001570DE">
            <w:rPr>
              <w:b/>
              <w:bCs/>
              <w:sz w:val="24"/>
              <w:szCs w:val="24"/>
            </w:rPr>
            <w:t>8</w:t>
          </w:r>
        </w:p>
        <w:p w14:paraId="617D3278" w14:textId="3D08F4A5" w:rsidR="00512377" w:rsidRPr="001570DE" w:rsidRDefault="009066AB" w:rsidP="00EF4327">
          <w:pPr>
            <w:pStyle w:val="TOC2"/>
            <w:ind w:left="216"/>
            <w:rPr>
              <w:sz w:val="24"/>
              <w:szCs w:val="24"/>
            </w:rPr>
          </w:pPr>
          <w:r w:rsidRPr="001570DE">
            <w:rPr>
              <w:sz w:val="24"/>
              <w:szCs w:val="24"/>
            </w:rPr>
            <w:t>What’s</w:t>
          </w:r>
          <w:r w:rsidR="00044B97" w:rsidRPr="001570DE">
            <w:rPr>
              <w:sz w:val="24"/>
              <w:szCs w:val="24"/>
            </w:rPr>
            <w:t xml:space="preserve"> </w:t>
          </w:r>
          <w:proofErr w:type="gramStart"/>
          <w:r w:rsidR="00044B97" w:rsidRPr="001570DE">
            <w:rPr>
              <w:sz w:val="24"/>
              <w:szCs w:val="24"/>
            </w:rPr>
            <w:t>Next</w:t>
          </w:r>
          <w:r w:rsidRPr="001570DE">
            <w:rPr>
              <w:sz w:val="24"/>
              <w:szCs w:val="24"/>
            </w:rPr>
            <w:t xml:space="preserve"> ?</w:t>
          </w:r>
          <w:proofErr w:type="gramEnd"/>
          <w:r w:rsidR="00EA4D0A" w:rsidRPr="001570DE">
            <w:rPr>
              <w:sz w:val="24"/>
              <w:szCs w:val="24"/>
            </w:rPr>
            <w:ptab w:relativeTo="margin" w:alignment="right" w:leader="dot"/>
          </w:r>
          <w:r w:rsidR="00EF4327" w:rsidRPr="001570DE">
            <w:rPr>
              <w:sz w:val="24"/>
              <w:szCs w:val="24"/>
            </w:rPr>
            <w:t>9</w:t>
          </w:r>
        </w:p>
        <w:p w14:paraId="0CC5F431" w14:textId="77777777" w:rsidR="00EF4327" w:rsidRPr="001570DE" w:rsidRDefault="00EF4327" w:rsidP="00512377">
          <w:pPr>
            <w:pStyle w:val="TOC1"/>
            <w:rPr>
              <w:b/>
              <w:bCs/>
              <w:sz w:val="24"/>
              <w:szCs w:val="24"/>
            </w:rPr>
          </w:pPr>
        </w:p>
        <w:p w14:paraId="470CE87F" w14:textId="64B03B93" w:rsidR="00D37020" w:rsidRPr="001570DE" w:rsidRDefault="00D37020" w:rsidP="00D37020">
          <w:pPr>
            <w:pStyle w:val="TOC1"/>
            <w:rPr>
              <w:b/>
              <w:bCs/>
              <w:sz w:val="24"/>
              <w:szCs w:val="24"/>
            </w:rPr>
          </w:pPr>
          <w:r w:rsidRPr="001570DE">
            <w:rPr>
              <w:b/>
              <w:bCs/>
              <w:sz w:val="24"/>
              <w:szCs w:val="24"/>
            </w:rPr>
            <w:t>Visual Analysis</w:t>
          </w:r>
          <w:r w:rsidRPr="001570DE">
            <w:rPr>
              <w:sz w:val="24"/>
              <w:szCs w:val="24"/>
            </w:rPr>
            <w:ptab w:relativeTo="margin" w:alignment="right" w:leader="dot"/>
          </w:r>
          <w:r w:rsidR="00EF4327" w:rsidRPr="001570DE">
            <w:rPr>
              <w:b/>
              <w:bCs/>
              <w:sz w:val="24"/>
              <w:szCs w:val="24"/>
            </w:rPr>
            <w:t>1</w:t>
          </w:r>
          <w:r w:rsidR="001570DE" w:rsidRPr="001570DE">
            <w:rPr>
              <w:b/>
              <w:bCs/>
              <w:sz w:val="24"/>
              <w:szCs w:val="24"/>
            </w:rPr>
            <w:t>0</w:t>
          </w:r>
        </w:p>
        <w:p w14:paraId="58C6A32A" w14:textId="5631685F" w:rsidR="00EF4327" w:rsidRPr="001570DE" w:rsidRDefault="00EF4327" w:rsidP="00EF4327">
          <w:pPr>
            <w:pStyle w:val="TOC2"/>
            <w:ind w:left="216"/>
            <w:rPr>
              <w:sz w:val="24"/>
              <w:szCs w:val="24"/>
            </w:rPr>
          </w:pPr>
          <w:r w:rsidRPr="001570DE">
            <w:rPr>
              <w:sz w:val="24"/>
              <w:szCs w:val="24"/>
            </w:rPr>
            <w:t xml:space="preserve">Causal </w:t>
          </w:r>
          <w:r w:rsidR="00E07DCC" w:rsidRPr="001570DE">
            <w:rPr>
              <w:sz w:val="24"/>
              <w:szCs w:val="24"/>
            </w:rPr>
            <w:t>Analysis</w:t>
          </w:r>
          <w:r w:rsidRPr="001570DE">
            <w:rPr>
              <w:sz w:val="24"/>
              <w:szCs w:val="24"/>
            </w:rPr>
            <w:ptab w:relativeTo="margin" w:alignment="right" w:leader="dot"/>
          </w:r>
          <w:r w:rsidR="000E1081" w:rsidRPr="001570DE">
            <w:rPr>
              <w:sz w:val="24"/>
              <w:szCs w:val="24"/>
            </w:rPr>
            <w:t>1</w:t>
          </w:r>
          <w:r w:rsidR="001570DE" w:rsidRPr="001570DE">
            <w:rPr>
              <w:sz w:val="24"/>
              <w:szCs w:val="24"/>
            </w:rPr>
            <w:t>2</w:t>
          </w:r>
        </w:p>
        <w:p w14:paraId="4FB51D30" w14:textId="391E04FA" w:rsidR="00EF4327" w:rsidRPr="001570DE" w:rsidRDefault="00E07DCC" w:rsidP="00E07DCC">
          <w:pPr>
            <w:pStyle w:val="TOC2"/>
            <w:ind w:left="216"/>
            <w:rPr>
              <w:sz w:val="24"/>
              <w:szCs w:val="24"/>
            </w:rPr>
          </w:pPr>
          <w:r w:rsidRPr="001570DE">
            <w:rPr>
              <w:sz w:val="24"/>
              <w:szCs w:val="24"/>
            </w:rPr>
            <w:t>Word Cloud</w:t>
          </w:r>
          <w:r w:rsidRPr="001570DE">
            <w:rPr>
              <w:sz w:val="24"/>
              <w:szCs w:val="24"/>
            </w:rPr>
            <w:ptab w:relativeTo="margin" w:alignment="right" w:leader="dot"/>
          </w:r>
          <w:r w:rsidR="000E1081" w:rsidRPr="001570DE">
            <w:rPr>
              <w:sz w:val="24"/>
              <w:szCs w:val="24"/>
            </w:rPr>
            <w:t>1</w:t>
          </w:r>
          <w:r w:rsidR="001570DE" w:rsidRPr="001570DE">
            <w:rPr>
              <w:sz w:val="24"/>
              <w:szCs w:val="24"/>
            </w:rPr>
            <w:t>3</w:t>
          </w:r>
        </w:p>
        <w:p w14:paraId="1B46C866" w14:textId="73002B7C" w:rsidR="00D37020" w:rsidRPr="001570DE" w:rsidRDefault="00D37020" w:rsidP="00D37020">
          <w:pPr>
            <w:pStyle w:val="TOC1"/>
            <w:rPr>
              <w:b/>
              <w:bCs/>
              <w:sz w:val="24"/>
              <w:szCs w:val="24"/>
            </w:rPr>
          </w:pPr>
          <w:r w:rsidRPr="001570DE">
            <w:rPr>
              <w:b/>
              <w:bCs/>
              <w:sz w:val="24"/>
              <w:szCs w:val="24"/>
            </w:rPr>
            <w:t>Model Tunings</w:t>
          </w:r>
          <w:r w:rsidRPr="001570DE">
            <w:rPr>
              <w:sz w:val="24"/>
              <w:szCs w:val="24"/>
            </w:rPr>
            <w:ptab w:relativeTo="margin" w:alignment="right" w:leader="dot"/>
          </w:r>
          <w:r w:rsidR="000E1081" w:rsidRPr="001570DE">
            <w:rPr>
              <w:b/>
              <w:bCs/>
              <w:sz w:val="24"/>
              <w:szCs w:val="24"/>
            </w:rPr>
            <w:t>1</w:t>
          </w:r>
          <w:r w:rsidR="001570DE" w:rsidRPr="001570DE">
            <w:rPr>
              <w:b/>
              <w:bCs/>
              <w:sz w:val="24"/>
              <w:szCs w:val="24"/>
            </w:rPr>
            <w:t>5</w:t>
          </w:r>
        </w:p>
        <w:p w14:paraId="6D18CDE8" w14:textId="23E20058" w:rsidR="00EF4327" w:rsidRPr="001570DE" w:rsidRDefault="00F01046" w:rsidP="00EF4327">
          <w:pPr>
            <w:pStyle w:val="TOC2"/>
            <w:ind w:left="216"/>
            <w:rPr>
              <w:sz w:val="24"/>
              <w:szCs w:val="24"/>
            </w:rPr>
          </w:pPr>
          <w:proofErr w:type="spellStart"/>
          <w:r w:rsidRPr="001570DE">
            <w:rPr>
              <w:sz w:val="24"/>
              <w:szCs w:val="24"/>
            </w:rPr>
            <w:t>f</w:t>
          </w:r>
          <w:r w:rsidR="00EF4327" w:rsidRPr="001570DE">
            <w:rPr>
              <w:sz w:val="24"/>
              <w:szCs w:val="24"/>
            </w:rPr>
            <w:t>astText</w:t>
          </w:r>
          <w:proofErr w:type="spellEnd"/>
          <w:r w:rsidR="00EF4327" w:rsidRPr="001570DE">
            <w:rPr>
              <w:sz w:val="24"/>
              <w:szCs w:val="24"/>
            </w:rPr>
            <w:ptab w:relativeTo="margin" w:alignment="right" w:leader="dot"/>
          </w:r>
          <w:r w:rsidR="000E1081" w:rsidRPr="001570DE">
            <w:rPr>
              <w:sz w:val="24"/>
              <w:szCs w:val="24"/>
            </w:rPr>
            <w:t>1</w:t>
          </w:r>
          <w:r w:rsidR="001570DE" w:rsidRPr="001570DE">
            <w:rPr>
              <w:sz w:val="24"/>
              <w:szCs w:val="24"/>
            </w:rPr>
            <w:t>5</w:t>
          </w:r>
        </w:p>
        <w:p w14:paraId="7AAD9486" w14:textId="53B7666B" w:rsidR="000E1081" w:rsidRPr="001570DE" w:rsidRDefault="000E1081" w:rsidP="000E1081">
          <w:pPr>
            <w:pStyle w:val="TOC2"/>
            <w:ind w:left="216"/>
            <w:rPr>
              <w:sz w:val="24"/>
              <w:szCs w:val="24"/>
            </w:rPr>
          </w:pPr>
          <w:r w:rsidRPr="001570DE">
            <w:rPr>
              <w:sz w:val="24"/>
              <w:szCs w:val="24"/>
            </w:rPr>
            <w:t>LSTM</w:t>
          </w:r>
          <w:r w:rsidRPr="001570DE">
            <w:rPr>
              <w:sz w:val="24"/>
              <w:szCs w:val="24"/>
            </w:rPr>
            <w:ptab w:relativeTo="margin" w:alignment="right" w:leader="dot"/>
          </w:r>
          <w:r w:rsidRPr="001570DE">
            <w:rPr>
              <w:sz w:val="24"/>
              <w:szCs w:val="24"/>
            </w:rPr>
            <w:t>1</w:t>
          </w:r>
          <w:r w:rsidR="001570DE" w:rsidRPr="001570DE">
            <w:rPr>
              <w:sz w:val="24"/>
              <w:szCs w:val="24"/>
            </w:rPr>
            <w:t>5</w:t>
          </w:r>
        </w:p>
        <w:p w14:paraId="7027DAAD" w14:textId="63031192" w:rsidR="000E1081" w:rsidRPr="001570DE" w:rsidRDefault="00F01046" w:rsidP="000E1081">
          <w:pPr>
            <w:pStyle w:val="TOC2"/>
            <w:ind w:left="216"/>
            <w:rPr>
              <w:sz w:val="24"/>
              <w:szCs w:val="24"/>
            </w:rPr>
          </w:pPr>
          <w:r w:rsidRPr="001570DE">
            <w:rPr>
              <w:sz w:val="24"/>
              <w:szCs w:val="24"/>
            </w:rPr>
            <w:t>Neural Network</w:t>
          </w:r>
          <w:r w:rsidR="000E1081" w:rsidRPr="001570DE">
            <w:rPr>
              <w:sz w:val="24"/>
              <w:szCs w:val="24"/>
            </w:rPr>
            <w:ptab w:relativeTo="margin" w:alignment="right" w:leader="dot"/>
          </w:r>
          <w:r w:rsidR="001570DE" w:rsidRPr="001570DE">
            <w:rPr>
              <w:sz w:val="24"/>
              <w:szCs w:val="24"/>
            </w:rPr>
            <w:t>17</w:t>
          </w:r>
        </w:p>
        <w:p w14:paraId="43FD24BF" w14:textId="76933D47" w:rsidR="000E1081" w:rsidRPr="001570DE" w:rsidRDefault="00AA1B15" w:rsidP="000E1081">
          <w:pPr>
            <w:pStyle w:val="TOC2"/>
            <w:ind w:left="216"/>
            <w:rPr>
              <w:sz w:val="24"/>
              <w:szCs w:val="24"/>
            </w:rPr>
          </w:pPr>
          <w:r w:rsidRPr="001570DE">
            <w:rPr>
              <w:sz w:val="24"/>
              <w:szCs w:val="24"/>
            </w:rPr>
            <w:t>Linear SVC</w:t>
          </w:r>
          <w:r w:rsidR="000E1081" w:rsidRPr="001570DE">
            <w:rPr>
              <w:sz w:val="24"/>
              <w:szCs w:val="24"/>
            </w:rPr>
            <w:ptab w:relativeTo="margin" w:alignment="right" w:leader="dot"/>
          </w:r>
          <w:r w:rsidR="001570DE" w:rsidRPr="001570DE">
            <w:rPr>
              <w:sz w:val="24"/>
              <w:szCs w:val="24"/>
            </w:rPr>
            <w:t>18</w:t>
          </w:r>
        </w:p>
        <w:p w14:paraId="61777DA4" w14:textId="44DBAD2D" w:rsidR="000E1081" w:rsidRPr="001570DE" w:rsidRDefault="00AA1B15" w:rsidP="000E1081">
          <w:pPr>
            <w:pStyle w:val="TOC2"/>
            <w:ind w:left="216"/>
            <w:rPr>
              <w:sz w:val="24"/>
              <w:szCs w:val="24"/>
            </w:rPr>
          </w:pPr>
          <w:r w:rsidRPr="001570DE">
            <w:rPr>
              <w:sz w:val="24"/>
              <w:szCs w:val="24"/>
            </w:rPr>
            <w:t>Logistic Regression</w:t>
          </w:r>
          <w:r w:rsidR="000E1081" w:rsidRPr="001570DE">
            <w:rPr>
              <w:sz w:val="24"/>
              <w:szCs w:val="24"/>
            </w:rPr>
            <w:ptab w:relativeTo="margin" w:alignment="right" w:leader="dot"/>
          </w:r>
          <w:r w:rsidR="000E1081" w:rsidRPr="001570DE">
            <w:rPr>
              <w:sz w:val="24"/>
              <w:szCs w:val="24"/>
            </w:rPr>
            <w:t>1</w:t>
          </w:r>
          <w:r w:rsidR="001570DE" w:rsidRPr="001570DE">
            <w:rPr>
              <w:sz w:val="24"/>
              <w:szCs w:val="24"/>
            </w:rPr>
            <w:t>9</w:t>
          </w:r>
        </w:p>
        <w:p w14:paraId="401BD6A4" w14:textId="376812D0" w:rsidR="000E1081" w:rsidRPr="001570DE" w:rsidRDefault="00AA1B15" w:rsidP="000E1081">
          <w:pPr>
            <w:pStyle w:val="TOC2"/>
            <w:ind w:left="216"/>
            <w:rPr>
              <w:sz w:val="24"/>
              <w:szCs w:val="24"/>
            </w:rPr>
          </w:pPr>
          <w:r w:rsidRPr="001570DE">
            <w:rPr>
              <w:sz w:val="24"/>
              <w:szCs w:val="24"/>
            </w:rPr>
            <w:t>Gradient Boosting</w:t>
          </w:r>
          <w:r w:rsidR="000E1081" w:rsidRPr="001570DE">
            <w:rPr>
              <w:sz w:val="24"/>
              <w:szCs w:val="24"/>
            </w:rPr>
            <w:ptab w:relativeTo="margin" w:alignment="right" w:leader="dot"/>
          </w:r>
          <w:r w:rsidR="001570DE" w:rsidRPr="001570DE">
            <w:rPr>
              <w:sz w:val="24"/>
              <w:szCs w:val="24"/>
            </w:rPr>
            <w:t>19</w:t>
          </w:r>
        </w:p>
        <w:p w14:paraId="68FB9FC6" w14:textId="73836AA8" w:rsidR="00F61F44" w:rsidRPr="001570DE" w:rsidRDefault="00F61F44" w:rsidP="00F61F44">
          <w:pPr>
            <w:pStyle w:val="TOC2"/>
            <w:ind w:left="216"/>
            <w:rPr>
              <w:sz w:val="24"/>
              <w:szCs w:val="24"/>
            </w:rPr>
          </w:pPr>
          <w:r w:rsidRPr="001570DE">
            <w:rPr>
              <w:sz w:val="24"/>
              <w:szCs w:val="24"/>
            </w:rPr>
            <w:t>Random Forest</w:t>
          </w:r>
          <w:r w:rsidRPr="001570DE">
            <w:rPr>
              <w:sz w:val="24"/>
              <w:szCs w:val="24"/>
            </w:rPr>
            <w:ptab w:relativeTo="margin" w:alignment="right" w:leader="dot"/>
          </w:r>
          <w:r w:rsidR="001570DE" w:rsidRPr="001570DE">
            <w:rPr>
              <w:sz w:val="24"/>
              <w:szCs w:val="24"/>
            </w:rPr>
            <w:t>19</w:t>
          </w:r>
        </w:p>
        <w:p w14:paraId="53C05658" w14:textId="6C1030C9" w:rsidR="00F61F44" w:rsidRPr="001570DE" w:rsidRDefault="00F61F44" w:rsidP="00F61F44">
          <w:pPr>
            <w:pStyle w:val="TOC1"/>
            <w:rPr>
              <w:b/>
              <w:bCs/>
              <w:sz w:val="24"/>
              <w:szCs w:val="24"/>
            </w:rPr>
          </w:pPr>
          <w:r w:rsidRPr="001570DE">
            <w:rPr>
              <w:b/>
              <w:bCs/>
              <w:sz w:val="24"/>
              <w:szCs w:val="24"/>
            </w:rPr>
            <w:t>Global Model Comparison</w:t>
          </w:r>
          <w:r w:rsidRPr="001570DE">
            <w:rPr>
              <w:sz w:val="24"/>
              <w:szCs w:val="24"/>
            </w:rPr>
            <w:ptab w:relativeTo="margin" w:alignment="right" w:leader="dot"/>
          </w:r>
          <w:r w:rsidR="0077132D" w:rsidRPr="001570DE">
            <w:rPr>
              <w:b/>
              <w:bCs/>
              <w:sz w:val="24"/>
              <w:szCs w:val="24"/>
            </w:rPr>
            <w:t>2</w:t>
          </w:r>
          <w:r w:rsidR="001570DE" w:rsidRPr="001570DE">
            <w:rPr>
              <w:b/>
              <w:bCs/>
              <w:sz w:val="24"/>
              <w:szCs w:val="24"/>
            </w:rPr>
            <w:t>0</w:t>
          </w:r>
        </w:p>
        <w:p w14:paraId="22A459A2" w14:textId="16DC74A0" w:rsidR="001570DE" w:rsidRPr="001570DE" w:rsidRDefault="001570DE" w:rsidP="001570DE">
          <w:pPr>
            <w:pStyle w:val="TOC1"/>
            <w:rPr>
              <w:sz w:val="24"/>
              <w:szCs w:val="24"/>
            </w:rPr>
          </w:pPr>
          <w:r w:rsidRPr="001570DE">
            <w:rPr>
              <w:b/>
              <w:bCs/>
              <w:sz w:val="24"/>
              <w:szCs w:val="24"/>
            </w:rPr>
            <w:t>The Architecture</w:t>
          </w:r>
          <w:r w:rsidRPr="001570DE">
            <w:rPr>
              <w:sz w:val="24"/>
              <w:szCs w:val="24"/>
            </w:rPr>
            <w:ptab w:relativeTo="margin" w:alignment="right" w:leader="dot"/>
          </w:r>
          <w:r w:rsidRPr="001570DE">
            <w:rPr>
              <w:b/>
              <w:bCs/>
              <w:sz w:val="24"/>
              <w:szCs w:val="24"/>
            </w:rPr>
            <w:t>21</w:t>
          </w:r>
        </w:p>
        <w:p w14:paraId="160F4E22" w14:textId="68A332AC" w:rsidR="001570DE" w:rsidRPr="001570DE" w:rsidRDefault="001570DE" w:rsidP="001570DE">
          <w:pPr>
            <w:pStyle w:val="TOC1"/>
            <w:rPr>
              <w:b/>
              <w:bCs/>
              <w:sz w:val="24"/>
              <w:szCs w:val="24"/>
            </w:rPr>
          </w:pPr>
          <w:r w:rsidRPr="001570DE">
            <w:rPr>
              <w:b/>
              <w:bCs/>
              <w:sz w:val="24"/>
              <w:szCs w:val="24"/>
            </w:rPr>
            <w:t>The Snapshot of the BOT</w:t>
          </w:r>
          <w:r w:rsidRPr="001570DE">
            <w:rPr>
              <w:sz w:val="24"/>
              <w:szCs w:val="24"/>
            </w:rPr>
            <w:ptab w:relativeTo="margin" w:alignment="right" w:leader="dot"/>
          </w:r>
          <w:r w:rsidRPr="001570DE">
            <w:rPr>
              <w:b/>
              <w:bCs/>
              <w:sz w:val="24"/>
              <w:szCs w:val="24"/>
            </w:rPr>
            <w:t>23</w:t>
          </w:r>
        </w:p>
        <w:p w14:paraId="060357D2" w14:textId="732DA129" w:rsidR="001570DE" w:rsidRPr="001570DE" w:rsidRDefault="001570DE" w:rsidP="001570DE">
          <w:pPr>
            <w:pStyle w:val="TOC1"/>
            <w:rPr>
              <w:b/>
              <w:bCs/>
              <w:sz w:val="24"/>
              <w:szCs w:val="24"/>
            </w:rPr>
          </w:pPr>
          <w:r w:rsidRPr="001570DE">
            <w:rPr>
              <w:b/>
              <w:bCs/>
              <w:sz w:val="24"/>
              <w:szCs w:val="24"/>
            </w:rPr>
            <w:t xml:space="preserve">Deployment </w:t>
          </w:r>
          <w:proofErr w:type="spellStart"/>
          <w:r w:rsidRPr="001570DE">
            <w:rPr>
              <w:b/>
              <w:bCs/>
              <w:sz w:val="24"/>
              <w:szCs w:val="24"/>
            </w:rPr>
            <w:t>Startegy</w:t>
          </w:r>
          <w:proofErr w:type="spellEnd"/>
          <w:r w:rsidRPr="001570DE">
            <w:rPr>
              <w:sz w:val="24"/>
              <w:szCs w:val="24"/>
            </w:rPr>
            <w:ptab w:relativeTo="margin" w:alignment="right" w:leader="dot"/>
          </w:r>
          <w:r w:rsidRPr="001570DE">
            <w:rPr>
              <w:b/>
              <w:bCs/>
              <w:sz w:val="24"/>
              <w:szCs w:val="24"/>
            </w:rPr>
            <w:t>25</w:t>
          </w:r>
        </w:p>
        <w:p w14:paraId="07E3D9D8" w14:textId="77777777" w:rsidR="001570DE" w:rsidRPr="001570DE" w:rsidRDefault="0077132D" w:rsidP="0077132D">
          <w:pPr>
            <w:pStyle w:val="TOC1"/>
            <w:rPr>
              <w:b/>
              <w:bCs/>
              <w:sz w:val="24"/>
              <w:szCs w:val="24"/>
            </w:rPr>
          </w:pPr>
          <w:r w:rsidRPr="001570DE">
            <w:rPr>
              <w:b/>
              <w:bCs/>
              <w:sz w:val="24"/>
              <w:szCs w:val="24"/>
            </w:rPr>
            <w:t xml:space="preserve">How to improve your model </w:t>
          </w:r>
          <w:r w:rsidR="00D26D4E" w:rsidRPr="001570DE">
            <w:rPr>
              <w:b/>
              <w:bCs/>
              <w:sz w:val="24"/>
              <w:szCs w:val="24"/>
            </w:rPr>
            <w:t>performance?</w:t>
          </w:r>
          <w:r w:rsidRPr="001570DE">
            <w:rPr>
              <w:sz w:val="24"/>
              <w:szCs w:val="24"/>
            </w:rPr>
            <w:ptab w:relativeTo="margin" w:alignment="right" w:leader="dot"/>
          </w:r>
          <w:r w:rsidRPr="001570DE">
            <w:rPr>
              <w:b/>
              <w:bCs/>
              <w:sz w:val="24"/>
              <w:szCs w:val="24"/>
            </w:rPr>
            <w:t>2</w:t>
          </w:r>
          <w:r w:rsidR="001570DE" w:rsidRPr="001570DE">
            <w:rPr>
              <w:b/>
              <w:bCs/>
              <w:sz w:val="24"/>
              <w:szCs w:val="24"/>
            </w:rPr>
            <w:t>7</w:t>
          </w:r>
        </w:p>
        <w:p w14:paraId="4B28E55F" w14:textId="144E6FCA" w:rsidR="001570DE" w:rsidRDefault="001570DE" w:rsidP="001570DE">
          <w:pPr>
            <w:pStyle w:val="TOC1"/>
            <w:rPr>
              <w:b/>
              <w:bCs/>
              <w:sz w:val="24"/>
              <w:szCs w:val="24"/>
            </w:rPr>
          </w:pPr>
          <w:r w:rsidRPr="001570DE">
            <w:rPr>
              <w:b/>
              <w:bCs/>
              <w:sz w:val="24"/>
              <w:szCs w:val="24"/>
            </w:rPr>
            <w:t>Future</w:t>
          </w:r>
          <w:r>
            <w:rPr>
              <w:b/>
              <w:bCs/>
              <w:sz w:val="24"/>
              <w:szCs w:val="24"/>
            </w:rPr>
            <w:t xml:space="preserve"> Work and Enhancements</w:t>
          </w:r>
          <w:r w:rsidRPr="001570DE">
            <w:rPr>
              <w:sz w:val="24"/>
              <w:szCs w:val="24"/>
            </w:rPr>
            <w:ptab w:relativeTo="margin" w:alignment="right" w:leader="dot"/>
          </w:r>
          <w:r w:rsidRPr="001570DE">
            <w:rPr>
              <w:b/>
              <w:bCs/>
              <w:sz w:val="24"/>
              <w:szCs w:val="24"/>
            </w:rPr>
            <w:t>2</w:t>
          </w:r>
          <w:r w:rsidR="007143BF">
            <w:rPr>
              <w:b/>
              <w:bCs/>
              <w:sz w:val="24"/>
              <w:szCs w:val="24"/>
            </w:rPr>
            <w:t>9</w:t>
          </w:r>
        </w:p>
        <w:p w14:paraId="202346EA" w14:textId="51861EBF" w:rsidR="005653F4" w:rsidRPr="005653F4" w:rsidRDefault="005653F4" w:rsidP="005653F4">
          <w:pPr>
            <w:pStyle w:val="TOC1"/>
            <w:rPr>
              <w:b/>
              <w:bCs/>
              <w:sz w:val="24"/>
              <w:szCs w:val="24"/>
            </w:rPr>
          </w:pPr>
          <w:r>
            <w:rPr>
              <w:b/>
              <w:bCs/>
              <w:sz w:val="24"/>
              <w:szCs w:val="24"/>
            </w:rPr>
            <w:t>Integration Touchpoints</w:t>
          </w:r>
          <w:r w:rsidRPr="001570DE">
            <w:rPr>
              <w:sz w:val="24"/>
              <w:szCs w:val="24"/>
            </w:rPr>
            <w:ptab w:relativeTo="margin" w:alignment="right" w:leader="dot"/>
          </w:r>
          <w:r w:rsidRPr="005653F4">
            <w:rPr>
              <w:b/>
              <w:bCs/>
              <w:sz w:val="24"/>
              <w:szCs w:val="24"/>
            </w:rPr>
            <w:t>30</w:t>
          </w:r>
        </w:p>
        <w:p w14:paraId="2E9A3A12" w14:textId="4CFD03F0" w:rsidR="001570DE" w:rsidRDefault="001570DE" w:rsidP="001570DE">
          <w:pPr>
            <w:pStyle w:val="TOC1"/>
            <w:rPr>
              <w:b/>
              <w:bCs/>
              <w:sz w:val="24"/>
              <w:szCs w:val="24"/>
            </w:rPr>
          </w:pPr>
          <w:r>
            <w:rPr>
              <w:b/>
              <w:bCs/>
              <w:sz w:val="24"/>
              <w:szCs w:val="24"/>
            </w:rPr>
            <w:t>Limitations</w:t>
          </w:r>
          <w:r w:rsidRPr="001570DE">
            <w:rPr>
              <w:sz w:val="24"/>
              <w:szCs w:val="24"/>
            </w:rPr>
            <w:ptab w:relativeTo="margin" w:alignment="right" w:leader="dot"/>
          </w:r>
          <w:r w:rsidR="007143BF">
            <w:rPr>
              <w:b/>
              <w:bCs/>
              <w:sz w:val="24"/>
              <w:szCs w:val="24"/>
            </w:rPr>
            <w:t>30</w:t>
          </w:r>
        </w:p>
        <w:p w14:paraId="7939E9D2" w14:textId="79CC2C25" w:rsidR="007143BF" w:rsidRPr="001570DE" w:rsidRDefault="007143BF" w:rsidP="007143BF">
          <w:pPr>
            <w:pStyle w:val="TOC1"/>
            <w:rPr>
              <w:b/>
              <w:bCs/>
              <w:sz w:val="24"/>
              <w:szCs w:val="24"/>
            </w:rPr>
          </w:pPr>
          <w:r>
            <w:rPr>
              <w:b/>
              <w:bCs/>
              <w:sz w:val="24"/>
              <w:szCs w:val="24"/>
            </w:rPr>
            <w:t>Closing Reflections</w:t>
          </w:r>
          <w:r w:rsidRPr="001570DE">
            <w:rPr>
              <w:sz w:val="24"/>
              <w:szCs w:val="24"/>
            </w:rPr>
            <w:ptab w:relativeTo="margin" w:alignment="right" w:leader="dot"/>
          </w:r>
          <w:r>
            <w:rPr>
              <w:b/>
              <w:bCs/>
              <w:sz w:val="24"/>
              <w:szCs w:val="24"/>
            </w:rPr>
            <w:t>31</w:t>
          </w:r>
        </w:p>
        <w:p w14:paraId="27C7DB47" w14:textId="39340776" w:rsidR="005653F4" w:rsidRPr="005653F4" w:rsidRDefault="007143BF" w:rsidP="005653F4">
          <w:pPr>
            <w:pStyle w:val="TOC1"/>
            <w:rPr>
              <w:b/>
              <w:bCs/>
              <w:sz w:val="24"/>
              <w:szCs w:val="24"/>
            </w:rPr>
          </w:pPr>
          <w:r>
            <w:rPr>
              <w:b/>
              <w:bCs/>
              <w:sz w:val="24"/>
              <w:szCs w:val="24"/>
            </w:rPr>
            <w:t>References</w:t>
          </w:r>
          <w:r w:rsidRPr="001570DE">
            <w:rPr>
              <w:sz w:val="24"/>
              <w:szCs w:val="24"/>
            </w:rPr>
            <w:ptab w:relativeTo="margin" w:alignment="right" w:leader="dot"/>
          </w:r>
          <w:r>
            <w:rPr>
              <w:b/>
              <w:bCs/>
              <w:sz w:val="24"/>
              <w:szCs w:val="24"/>
            </w:rPr>
            <w:t>32</w:t>
          </w:r>
        </w:p>
      </w:sdtContent>
    </w:sdt>
    <w:p w14:paraId="5CC17559" w14:textId="3133B587" w:rsidR="00EA4D0A" w:rsidRDefault="00EA4D0A" w:rsidP="005653F4">
      <w:r>
        <w:br w:type="page"/>
      </w:r>
    </w:p>
    <w:p w14:paraId="256E95E9" w14:textId="09704461" w:rsidR="009C1C87" w:rsidRDefault="009C1C87">
      <w:r>
        <w:rPr>
          <w:noProof/>
        </w:rPr>
        <w:lastRenderedPageBreak/>
        <w:drawing>
          <wp:anchor distT="0" distB="0" distL="114300" distR="114300" simplePos="0" relativeHeight="251642368" behindDoc="1" locked="1" layoutInCell="1" allowOverlap="1" wp14:anchorId="2F8AE343" wp14:editId="7B03E0B3">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2017"/>
        <w:gridCol w:w="7186"/>
      </w:tblGrid>
      <w:tr w:rsidR="00517D36" w:rsidRPr="004048B0" w14:paraId="5F21335A" w14:textId="77777777" w:rsidTr="00C17936">
        <w:trPr>
          <w:trHeight w:val="3456"/>
        </w:trPr>
        <w:tc>
          <w:tcPr>
            <w:tcW w:w="3168" w:type="dxa"/>
            <w:vMerge w:val="restart"/>
          </w:tcPr>
          <w:p w14:paraId="1E79DE38" w14:textId="77777777" w:rsidR="00C17936" w:rsidRPr="004048B0" w:rsidRDefault="00C17936" w:rsidP="00E92204">
            <w:pPr>
              <w:pStyle w:val="CoverInfo"/>
              <w:spacing w:before="0"/>
            </w:pPr>
          </w:p>
          <w:p w14:paraId="444EC443" w14:textId="0A64B203" w:rsidR="00517D36" w:rsidRPr="004048B0" w:rsidRDefault="00517D36" w:rsidP="005E6F60"/>
        </w:tc>
        <w:tc>
          <w:tcPr>
            <w:tcW w:w="6035" w:type="dxa"/>
            <w:vAlign w:val="bottom"/>
          </w:tcPr>
          <w:p w14:paraId="1CCC27D7" w14:textId="0B1E47C4" w:rsidR="00517D36" w:rsidRPr="004048B0" w:rsidRDefault="00440F75" w:rsidP="006551C3">
            <w:pPr>
              <w:pStyle w:val="Heading2"/>
            </w:pPr>
            <w:r>
              <w:rPr>
                <w:noProof/>
              </w:rPr>
              <mc:AlternateContent>
                <mc:Choice Requires="wps">
                  <w:drawing>
                    <wp:anchor distT="45720" distB="45720" distL="114300" distR="114300" simplePos="0" relativeHeight="251652608" behindDoc="0" locked="0" layoutInCell="1" allowOverlap="1" wp14:anchorId="7EA343CC" wp14:editId="5ED028E3">
                      <wp:simplePos x="0" y="0"/>
                      <wp:positionH relativeFrom="column">
                        <wp:posOffset>1169670</wp:posOffset>
                      </wp:positionH>
                      <wp:positionV relativeFrom="paragraph">
                        <wp:posOffset>-2030730</wp:posOffset>
                      </wp:positionV>
                      <wp:extent cx="4425950" cy="187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879600"/>
                              </a:xfrm>
                              <a:prstGeom prst="rect">
                                <a:avLst/>
                              </a:prstGeom>
                              <a:noFill/>
                              <a:ln w="9525">
                                <a:noFill/>
                                <a:miter lim="800000"/>
                                <a:headEnd/>
                                <a:tailEnd/>
                              </a:ln>
                            </wps:spPr>
                            <wps:txb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A343CC" id="_x0000_t202" coordsize="21600,21600" o:spt="202" path="m,l,21600r21600,l21600,xe">
                      <v:stroke joinstyle="miter"/>
                      <v:path gradientshapeok="t" o:connecttype="rect"/>
                    </v:shapetype>
                    <v:shape id="Text Box 2" o:spid="_x0000_s1026" type="#_x0000_t202" style="position:absolute;margin-left:92.1pt;margin-top:-159.9pt;width:348.5pt;height:148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" filled="f" stroked="f">
                      <v:textbox>
                        <w:txbxContent>
                          <w:p w14:paraId="69DE8B4B" w14:textId="7F8F2620" w:rsidR="00A4423B" w:rsidRPr="00440F75" w:rsidRDefault="005311E2" w:rsidP="00440F75">
                            <w:pPr>
                              <w:jc w:val="both"/>
                              <w:rPr>
                                <w:b/>
                                <w:bCs/>
                                <w:color w:val="F2F2F2" w:themeColor="background1" w:themeShade="F2"/>
                                <w:sz w:val="32"/>
                                <w:szCs w:val="32"/>
                                <w:lang w:val="en-IN"/>
                              </w:rPr>
                            </w:pPr>
                            <w:r w:rsidRPr="00440F75">
                              <w:rPr>
                                <w:b/>
                                <w:bCs/>
                                <w:color w:val="F2F2F2" w:themeColor="background1" w:themeShade="F2"/>
                                <w:sz w:val="32"/>
                                <w:szCs w:val="32"/>
                                <w:lang w:val="en-IN"/>
                              </w:rPr>
                              <w:t>Mentor:</w:t>
                            </w:r>
                            <w:r w:rsidR="00A4423B" w:rsidRPr="00440F75">
                              <w:rPr>
                                <w:b/>
                                <w:bCs/>
                                <w:color w:val="F2F2F2" w:themeColor="background1" w:themeShade="F2"/>
                                <w:sz w:val="32"/>
                                <w:szCs w:val="32"/>
                                <w:lang w:val="en-IN"/>
                              </w:rPr>
                              <w:t xml:space="preserve"> Mr. Rohit Raj</w:t>
                            </w:r>
                          </w:p>
                          <w:p w14:paraId="69E91CC8" w14:textId="77777777" w:rsidR="005311E2" w:rsidRDefault="005311E2" w:rsidP="00440F75">
                            <w:pPr>
                              <w:jc w:val="both"/>
                              <w:rPr>
                                <w:b/>
                                <w:bCs/>
                                <w:color w:val="F2F2F2" w:themeColor="background1" w:themeShade="F2"/>
                                <w:sz w:val="28"/>
                                <w:szCs w:val="28"/>
                                <w:lang w:val="en-IN"/>
                              </w:rPr>
                            </w:pPr>
                          </w:p>
                          <w:p w14:paraId="79C93684" w14:textId="535473BE" w:rsidR="005311E2" w:rsidRPr="005311E2" w:rsidRDefault="00A4423B" w:rsidP="00440F75">
                            <w:pPr>
                              <w:jc w:val="both"/>
                              <w:rPr>
                                <w:b/>
                                <w:bCs/>
                                <w:color w:val="F2F2F2" w:themeColor="background1" w:themeShade="F2"/>
                                <w:sz w:val="32"/>
                                <w:szCs w:val="32"/>
                                <w:lang w:val="en-IN"/>
                              </w:rPr>
                            </w:pPr>
                            <w:r w:rsidRPr="005311E2">
                              <w:rPr>
                                <w:b/>
                                <w:bCs/>
                                <w:color w:val="F2F2F2" w:themeColor="background1" w:themeShade="F2"/>
                                <w:sz w:val="32"/>
                                <w:szCs w:val="32"/>
                                <w:lang w:val="en-IN"/>
                              </w:rPr>
                              <w:t>Members:</w:t>
                            </w:r>
                          </w:p>
                          <w:p w14:paraId="7504F5F6" w14:textId="373D5AC4" w:rsidR="005311E2"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Shankhadeep Chaudhuri</w:t>
                            </w:r>
                          </w:p>
                          <w:p w14:paraId="47CFF1EF" w14:textId="395205A0" w:rsidR="005311E2" w:rsidRPr="00440F75" w:rsidRDefault="005311E2" w:rsidP="005311E2">
                            <w:pPr>
                              <w:jc w:val="both"/>
                              <w:rPr>
                                <w:b/>
                                <w:bCs/>
                                <w:color w:val="F2F2F2" w:themeColor="background1" w:themeShade="F2"/>
                                <w:sz w:val="28"/>
                                <w:szCs w:val="28"/>
                                <w:lang w:val="en-IN"/>
                              </w:rPr>
                            </w:pPr>
                            <w:r w:rsidRPr="00440F75">
                              <w:rPr>
                                <w:b/>
                                <w:bCs/>
                                <w:color w:val="F2F2F2" w:themeColor="background1" w:themeShade="F2"/>
                                <w:sz w:val="28"/>
                                <w:szCs w:val="28"/>
                                <w:lang w:val="en-IN"/>
                              </w:rPr>
                              <w:t>Mario Mathew</w:t>
                            </w:r>
                          </w:p>
                          <w:p w14:paraId="0EEC9B4F" w14:textId="70C44C13"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John Cherian</w:t>
                            </w:r>
                          </w:p>
                          <w:p w14:paraId="1AE071B5" w14:textId="3CDFF4E0"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 xml:space="preserve">Kiran </w:t>
                            </w:r>
                            <w:proofErr w:type="spellStart"/>
                            <w:r w:rsidRPr="00440F75">
                              <w:rPr>
                                <w:b/>
                                <w:bCs/>
                                <w:color w:val="F2F2F2" w:themeColor="background1" w:themeShade="F2"/>
                                <w:sz w:val="28"/>
                                <w:szCs w:val="28"/>
                                <w:lang w:val="en-IN"/>
                              </w:rPr>
                              <w:t>Bobba</w:t>
                            </w:r>
                            <w:proofErr w:type="spellEnd"/>
                          </w:p>
                          <w:p w14:paraId="76C202FF" w14:textId="06167C44" w:rsidR="00A4423B" w:rsidRPr="00440F75" w:rsidRDefault="00A4423B" w:rsidP="00440F75">
                            <w:pPr>
                              <w:jc w:val="both"/>
                              <w:rPr>
                                <w:b/>
                                <w:bCs/>
                                <w:color w:val="F2F2F2" w:themeColor="background1" w:themeShade="F2"/>
                                <w:sz w:val="28"/>
                                <w:szCs w:val="28"/>
                                <w:lang w:val="en-IN"/>
                              </w:rPr>
                            </w:pPr>
                            <w:r w:rsidRPr="00440F75">
                              <w:rPr>
                                <w:b/>
                                <w:bCs/>
                                <w:color w:val="F2F2F2" w:themeColor="background1" w:themeShade="F2"/>
                                <w:sz w:val="28"/>
                                <w:szCs w:val="28"/>
                                <w:lang w:val="en-IN"/>
                              </w:rPr>
                              <w:t>Ajay</w:t>
                            </w:r>
                            <w:r w:rsidR="00440F75" w:rsidRPr="00440F75">
                              <w:rPr>
                                <w:b/>
                                <w:bCs/>
                                <w:color w:val="F2F2F2" w:themeColor="background1" w:themeShade="F2"/>
                                <w:sz w:val="28"/>
                                <w:szCs w:val="28"/>
                                <w:lang w:val="en-IN"/>
                              </w:rPr>
                              <w:t xml:space="preserve"> Kumar</w:t>
                            </w:r>
                          </w:p>
                        </w:txbxContent>
                      </v:textbox>
                      <w10:wrap type="square"/>
                    </v:shape>
                  </w:pict>
                </mc:Fallback>
              </mc:AlternateContent>
            </w:r>
            <w:r w:rsidR="00517D36" w:rsidRPr="004048B0">
              <w:rPr>
                <w:noProof/>
                <w:lang w:eastAsia="en-AU"/>
              </w:rPr>
              <w:drawing>
                <wp:inline distT="0" distB="0" distL="0" distR="0" wp14:anchorId="101125B8" wp14:editId="72BD820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17D36" w:rsidRPr="004048B0" w14:paraId="16BE6260" w14:textId="77777777" w:rsidTr="00C17936">
        <w:trPr>
          <w:trHeight w:val="1368"/>
        </w:trPr>
        <w:tc>
          <w:tcPr>
            <w:tcW w:w="3168" w:type="dxa"/>
            <w:vMerge/>
          </w:tcPr>
          <w:p w14:paraId="17BBF224" w14:textId="77777777" w:rsidR="00517D36" w:rsidRPr="004048B0" w:rsidRDefault="00517D36" w:rsidP="005E6F60"/>
        </w:tc>
        <w:bookmarkStart w:id="0" w:name="_Hlk84618269"/>
        <w:tc>
          <w:tcPr>
            <w:tcW w:w="6035" w:type="dxa"/>
            <w:vAlign w:val="bottom"/>
          </w:tcPr>
          <w:p w14:paraId="20451EE1" w14:textId="7F92A9C2" w:rsidR="00517D36" w:rsidRPr="004048B0" w:rsidRDefault="00436A1C" w:rsidP="00C17936">
            <w:pPr>
              <w:pStyle w:val="Heading1"/>
            </w:pPr>
            <w:sdt>
              <w:sdtPr>
                <w:id w:val="202529960"/>
                <w:placeholder>
                  <w:docPart w:val="FD2E5A39123A4423A19B4F17B035965A"/>
                </w:placeholder>
                <w:temporary/>
                <w:showingPlcHdr/>
                <w15:appearance w15:val="hidden"/>
              </w:sdtPr>
              <w:sdtEndPr/>
              <w:sdtContent>
                <w:r w:rsidR="00EA0EF8" w:rsidRPr="004048B0">
                  <w:t>SUMMARY</w:t>
                </w:r>
              </w:sdtContent>
            </w:sdt>
            <w:bookmarkEnd w:id="0"/>
          </w:p>
        </w:tc>
      </w:tr>
      <w:tr w:rsidR="00517D36" w:rsidRPr="004048B0" w14:paraId="2ED9E5A2" w14:textId="77777777" w:rsidTr="00C17936">
        <w:trPr>
          <w:trHeight w:val="7443"/>
        </w:trPr>
        <w:tc>
          <w:tcPr>
            <w:tcW w:w="3168" w:type="dxa"/>
            <w:vMerge/>
          </w:tcPr>
          <w:p w14:paraId="20D0BF0A" w14:textId="77777777" w:rsidR="00517D36" w:rsidRPr="004048B0" w:rsidRDefault="00517D36" w:rsidP="005E6F60"/>
        </w:tc>
        <w:tc>
          <w:tcPr>
            <w:tcW w:w="6035" w:type="dxa"/>
          </w:tcPr>
          <w:p w14:paraId="033DA506" w14:textId="77777777" w:rsidR="00517D36" w:rsidRPr="004048B0" w:rsidRDefault="00517D36" w:rsidP="005E6F60">
            <w:pPr>
              <w:rPr>
                <w:b/>
                <w:bCs/>
                <w:color w:val="FFFFFF" w:themeColor="background1"/>
              </w:rPr>
            </w:pPr>
          </w:p>
          <w:p w14:paraId="055E789E" w14:textId="5450C8DF" w:rsidR="00517D36" w:rsidRPr="00A4423B" w:rsidRDefault="00F177BB" w:rsidP="00F177BB">
            <w:pPr>
              <w:pStyle w:val="NormalBold"/>
              <w:rPr>
                <w:sz w:val="32"/>
                <w:szCs w:val="32"/>
              </w:rPr>
            </w:pPr>
            <w:r w:rsidRPr="00A4423B">
              <w:rPr>
                <w:sz w:val="32"/>
                <w:szCs w:val="32"/>
              </w:rPr>
              <w:t>There is an emerging need in the current industrial sector to find a solution for the increase in r</w:t>
            </w:r>
            <w:r w:rsidR="00183CFB" w:rsidRPr="00A4423B">
              <w:rPr>
                <w:sz w:val="32"/>
                <w:szCs w:val="32"/>
              </w:rPr>
              <w:t>e</w:t>
            </w:r>
            <w:r w:rsidRPr="00A4423B">
              <w:rPr>
                <w:sz w:val="32"/>
                <w:szCs w:val="32"/>
              </w:rPr>
              <w:t xml:space="preserve">cent </w:t>
            </w:r>
            <w:r w:rsidR="00183CFB" w:rsidRPr="00A4423B">
              <w:rPr>
                <w:sz w:val="32"/>
                <w:szCs w:val="32"/>
              </w:rPr>
              <w:t>i</w:t>
            </w:r>
            <w:r w:rsidRPr="00A4423B">
              <w:rPr>
                <w:sz w:val="32"/>
                <w:szCs w:val="32"/>
              </w:rPr>
              <w:t>njuries/accidents in plants</w:t>
            </w:r>
            <w:r w:rsidR="00183CFB" w:rsidRPr="00A4423B">
              <w:rPr>
                <w:sz w:val="32"/>
                <w:szCs w:val="32"/>
              </w:rPr>
              <w:t>. There are cases of death which has also been registered.</w:t>
            </w:r>
          </w:p>
          <w:p w14:paraId="591955B0" w14:textId="77777777" w:rsidR="00183CFB" w:rsidRPr="00A4423B" w:rsidRDefault="00183CFB" w:rsidP="00F177BB">
            <w:pPr>
              <w:pStyle w:val="NormalBold"/>
              <w:rPr>
                <w:sz w:val="32"/>
                <w:szCs w:val="32"/>
              </w:rPr>
            </w:pPr>
          </w:p>
          <w:p w14:paraId="28FDE228" w14:textId="7D787666" w:rsidR="00183CFB" w:rsidRPr="004048B0" w:rsidRDefault="00183CFB" w:rsidP="00F177BB">
            <w:pPr>
              <w:pStyle w:val="NormalBold"/>
            </w:pPr>
            <w:r w:rsidRPr="00A4423B">
              <w:rPr>
                <w:sz w:val="32"/>
                <w:szCs w:val="32"/>
              </w:rPr>
              <w:t xml:space="preserve">The industry is in dire need of a solution for </w:t>
            </w:r>
            <w:proofErr w:type="spellStart"/>
            <w:proofErr w:type="gramStart"/>
            <w:r w:rsidRPr="00A4423B">
              <w:rPr>
                <w:sz w:val="32"/>
                <w:szCs w:val="32"/>
              </w:rPr>
              <w:t>it’s</w:t>
            </w:r>
            <w:proofErr w:type="spellEnd"/>
            <w:proofErr w:type="gramEnd"/>
            <w:r w:rsidRPr="00A4423B">
              <w:rPr>
                <w:sz w:val="32"/>
                <w:szCs w:val="32"/>
              </w:rPr>
              <w:t xml:space="preserve"> employees to safeguard their interests in certain sectors.</w:t>
            </w:r>
          </w:p>
        </w:tc>
      </w:tr>
    </w:tbl>
    <w:p w14:paraId="784B4E2A" w14:textId="7AD77C28" w:rsidR="00114118" w:rsidRPr="004048B0" w:rsidRDefault="00CA54F0">
      <w:r w:rsidRPr="009749FB">
        <w:rPr>
          <w:noProof/>
        </w:rPr>
        <w:drawing>
          <wp:anchor distT="0" distB="0" distL="114300" distR="114300" simplePos="0" relativeHeight="251643392" behindDoc="0" locked="0" layoutInCell="1" allowOverlap="1" wp14:anchorId="69A27BAE" wp14:editId="6B322028">
            <wp:simplePos x="0" y="0"/>
            <wp:positionH relativeFrom="column">
              <wp:posOffset>-320040</wp:posOffset>
            </wp:positionH>
            <wp:positionV relativeFrom="paragraph">
              <wp:posOffset>1174750</wp:posOffset>
            </wp:positionV>
            <wp:extent cx="1003278" cy="373380"/>
            <wp:effectExtent l="0" t="0" r="6985" b="7620"/>
            <wp:wrapNone/>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26" cstate="print">
                      <a:extLst>
                        <a:ext uri="{BEBA8EAE-BF5A-486C-A8C5-ECC9F3942E4B}">
                          <a14:imgProps xmlns:a14="http://schemas.microsoft.com/office/drawing/2010/main">
                            <a14:imgLayer r:embed="rId19">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p>
    <w:p w14:paraId="7C02AB0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148F8C28" w14:textId="0F38E6CA" w:rsidR="00C7792E" w:rsidRDefault="00680F62" w:rsidP="00C7792E">
      <w:pPr>
        <w:pStyle w:val="Header"/>
        <w:rPr>
          <w:lang w:val="en-IN"/>
        </w:rPr>
      </w:pPr>
      <w:r>
        <w:rPr>
          <w:noProof/>
        </w:rPr>
        <w:lastRenderedPageBreak/>
        <w:drawing>
          <wp:anchor distT="0" distB="0" distL="114300" distR="114300" simplePos="0" relativeHeight="251661824" behindDoc="0" locked="0" layoutInCell="1" allowOverlap="1" wp14:anchorId="00B97520" wp14:editId="7D0881A8">
            <wp:simplePos x="0" y="0"/>
            <wp:positionH relativeFrom="column">
              <wp:posOffset>66675</wp:posOffset>
            </wp:positionH>
            <wp:positionV relativeFrom="paragraph">
              <wp:posOffset>80645</wp:posOffset>
            </wp:positionV>
            <wp:extent cx="752475" cy="648617"/>
            <wp:effectExtent l="0" t="0" r="0" b="0"/>
            <wp:wrapNone/>
            <wp:docPr id="165" name="Picture 165" descr="Logo" title="Company Logo"/>
            <wp:cNvGraphicFramePr/>
            <a:graphic xmlns:a="http://schemas.openxmlformats.org/drawingml/2006/main">
              <a:graphicData uri="http://schemas.openxmlformats.org/drawingml/2006/picture">
                <pic:pic xmlns:pic="http://schemas.openxmlformats.org/drawingml/2006/picture">
                  <pic:nvPicPr>
                    <pic:cNvPr id="34" name="Picture 1" descr="Logo" title="Company Logo"/>
                    <pic:cNvPicPr/>
                  </pic:nvPicPr>
                  <pic:blipFill>
                    <a:blip r:embed="rId27"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2475" cy="648617"/>
                    </a:xfrm>
                    <a:prstGeom prst="rect">
                      <a:avLst/>
                    </a:prstGeom>
                  </pic:spPr>
                </pic:pic>
              </a:graphicData>
            </a:graphic>
            <wp14:sizeRelH relativeFrom="page">
              <wp14:pctWidth>0</wp14:pctWidth>
            </wp14:sizeRelH>
            <wp14:sizeRelV relativeFrom="page">
              <wp14:pctHeight>0</wp14:pctHeight>
            </wp14:sizeRelV>
          </wp:anchor>
        </w:drawing>
      </w:r>
      <w:r w:rsidR="00866ADB">
        <w:rPr>
          <w:noProof/>
        </w:rPr>
        <w:drawing>
          <wp:anchor distT="0" distB="0" distL="114300" distR="114300" simplePos="0" relativeHeight="251657728" behindDoc="0" locked="0" layoutInCell="1" allowOverlap="1" wp14:anchorId="233BE768" wp14:editId="4A631639">
            <wp:simplePos x="0" y="0"/>
            <wp:positionH relativeFrom="column">
              <wp:posOffset>-266700</wp:posOffset>
            </wp:positionH>
            <wp:positionV relativeFrom="paragraph">
              <wp:posOffset>-22860</wp:posOffset>
            </wp:positionV>
            <wp:extent cx="7366635" cy="2371521"/>
            <wp:effectExtent l="0" t="0" r="5715" b="0"/>
            <wp:wrapNone/>
            <wp:docPr id="169" name="Picture 169" descr="Global Lead Mining Industry Resear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lobal Lead Mining Industry Research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82924" cy="2376765"/>
                    </a:xfrm>
                    <a:prstGeom prst="rect">
                      <a:avLst/>
                    </a:prstGeom>
                    <a:noFill/>
                  </pic:spPr>
                </pic:pic>
              </a:graphicData>
            </a:graphic>
            <wp14:sizeRelH relativeFrom="margin">
              <wp14:pctWidth>0</wp14:pctWidth>
            </wp14:sizeRelH>
            <wp14:sizeRelV relativeFrom="margin">
              <wp14:pctHeight>0</wp14:pctHeight>
            </wp14:sizeRelV>
          </wp:anchor>
        </w:drawing>
      </w:r>
      <w:r w:rsidR="00866ADB">
        <w:rPr>
          <w:noProof/>
        </w:rPr>
        <mc:AlternateContent>
          <mc:Choice Requires="wpg">
            <w:drawing>
              <wp:anchor distT="0" distB="0" distL="114300" distR="114300" simplePos="0" relativeHeight="251660800" behindDoc="0" locked="0" layoutInCell="1" allowOverlap="1" wp14:anchorId="5D8CE1A6" wp14:editId="56585CDA">
                <wp:simplePos x="0" y="0"/>
                <wp:positionH relativeFrom="column">
                  <wp:posOffset>-255270</wp:posOffset>
                </wp:positionH>
                <wp:positionV relativeFrom="paragraph">
                  <wp:posOffset>-374015</wp:posOffset>
                </wp:positionV>
                <wp:extent cx="1668780" cy="2324100"/>
                <wp:effectExtent l="0" t="0" r="7620" b="0"/>
                <wp:wrapNone/>
                <wp:docPr id="166" name="Group 166" descr="Flag image in the top left"/>
                <wp:cNvGraphicFramePr/>
                <a:graphic xmlns:a="http://schemas.openxmlformats.org/drawingml/2006/main">
                  <a:graphicData uri="http://schemas.microsoft.com/office/word/2010/wordprocessingGroup">
                    <wpg:wgp>
                      <wpg:cNvGrpSpPr/>
                      <wpg:grpSpPr>
                        <a:xfrm>
                          <a:off x="0" y="0"/>
                          <a:ext cx="1668780" cy="2324100"/>
                          <a:chOff x="0" y="0"/>
                          <a:chExt cx="1668780" cy="232410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44" name="Right Triangle 244"/>
                        <wps:cNvSpPr/>
                        <wps:spPr>
                          <a:xfrm>
                            <a:off x="1394460" y="0"/>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0" y="91440"/>
                            <a:ext cx="1463040" cy="18288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ight Triangle 246"/>
                        <wps:cNvSpPr/>
                        <wps:spPr>
                          <a:xfrm flipV="1">
                            <a:off x="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ight Triangle 247"/>
                        <wps:cNvSpPr/>
                        <wps:spPr>
                          <a:xfrm flipH="1" flipV="1">
                            <a:off x="731520" y="1912620"/>
                            <a:ext cx="731520" cy="4114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835612B" id="Group 166" o:spid="_x0000_s1026" alt="Flag image in the top left" style="position:absolute;margin-left:-20.1pt;margin-top:-29.45pt;width:131.4pt;height:183pt;z-index:251757056" coordsize="16687,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">
                <v:shapetype id="_x0000_t6" coordsize="21600,21600" o:spt="6" path="m,l,21600r21600,xe">
                  <v:stroke joinstyle="miter"/>
                  <v:path gradientshapeok="t" o:connecttype="custom" o:connectlocs="0,0;0,10800;0,21600;10800,21600;21600,21600;10800,10800" textboxrect="1800,12600,12600,19800"/>
                </v:shapetype>
                <v:shape id="Right Triangle 244" o:spid="_x0000_s1027"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" filled="f" stroked="f" strokeweight="1pt"/>
                <v:rect id="Rectangle 245" o:spid="_x0000_s1028"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myxAAAANwAAAAPAAAAZHJzL2Rvd25yZXYueG1sRI9BawIx&#10;FITvgv8hPKE3zVZa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HXoKbLEAAAA3AAAAA8A&#10;AAAAAAAAAAAAAAAABwIAAGRycy9kb3ducmV2LnhtbFBLBQYAAAAAAwADALcAAAD4AgAAAAA=&#10;" filled="f" stroked="f" strokeweight="1pt"/>
                <v:shape id="Right Triangle 246" o:spid="_x0000_s1029"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" filled="f" stroked="f" strokeweight="1pt"/>
                <v:shape id="Right Triangle 247" o:spid="_x0000_s1030"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" filled="f" stroked="f" strokeweight="1pt"/>
              </v:group>
            </w:pict>
          </mc:Fallback>
        </mc:AlternateContent>
      </w:r>
      <w:bookmarkStart w:id="1" w:name="_Hlk84757376"/>
      <w:bookmarkStart w:id="2" w:name="_Hlk84757377"/>
      <w:bookmarkEnd w:id="1"/>
      <w:bookmarkEnd w:id="2"/>
    </w:p>
    <w:p w14:paraId="2E2BBDD5" w14:textId="5F432D1E" w:rsidR="002D2473" w:rsidRDefault="002D2473" w:rsidP="005D0FB1">
      <w:pPr>
        <w:ind w:left="-284"/>
        <w:rPr>
          <w:lang w:val="en-IN"/>
        </w:rPr>
      </w:pPr>
    </w:p>
    <w:p w14:paraId="28ABC33D" w14:textId="7C182725" w:rsidR="002D2473" w:rsidRDefault="00680F62">
      <w:pPr>
        <w:spacing w:after="160" w:line="259" w:lineRule="auto"/>
        <w:rPr>
          <w:lang w:val="en-IN"/>
        </w:rPr>
      </w:pPr>
      <w:r w:rsidRPr="00680F62">
        <w:rPr>
          <w:noProof/>
          <w:lang w:val="en-IN"/>
        </w:rPr>
        <mc:AlternateContent>
          <mc:Choice Requires="wps">
            <w:drawing>
              <wp:anchor distT="45720" distB="45720" distL="114300" distR="114300" simplePos="0" relativeHeight="251665920" behindDoc="0" locked="0" layoutInCell="1" allowOverlap="1" wp14:anchorId="7731A3ED" wp14:editId="16EEF05D">
                <wp:simplePos x="0" y="0"/>
                <wp:positionH relativeFrom="column">
                  <wp:posOffset>-215265</wp:posOffset>
                </wp:positionH>
                <wp:positionV relativeFrom="paragraph">
                  <wp:posOffset>426720</wp:posOffset>
                </wp:positionV>
                <wp:extent cx="1348740" cy="1404620"/>
                <wp:effectExtent l="0" t="0" r="0" b="0"/>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noFill/>
                        <a:ln w="9525">
                          <a:noFill/>
                          <a:miter lim="800000"/>
                          <a:headEnd/>
                          <a:tailEnd/>
                        </a:ln>
                      </wps:spPr>
                      <wps:txbx>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1A3ED" id="_x0000_s1027" type="#_x0000_t202" style="position:absolute;margin-left:-16.95pt;margin-top:33.6pt;width:106.2pt;height:110.6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" filled="f" stroked="f">
                <v:textbox style="mso-fit-shape-to-text:t">
                  <w:txbxContent>
                    <w:p w14:paraId="19066BCE" w14:textId="5B032B4A" w:rsidR="00514600" w:rsidRPr="00514600" w:rsidRDefault="00514600" w:rsidP="00514600">
                      <w:pPr>
                        <w:jc w:val="center"/>
                        <w:rPr>
                          <w:b/>
                          <w:bCs/>
                          <w:color w:val="FFFFFF" w:themeColor="background1"/>
                          <w:sz w:val="40"/>
                          <w:szCs w:val="40"/>
                        </w:rPr>
                      </w:pPr>
                      <w:r w:rsidRPr="00514600">
                        <w:rPr>
                          <w:b/>
                          <w:bCs/>
                          <w:color w:val="FFFFFF" w:themeColor="background1"/>
                          <w:sz w:val="40"/>
                          <w:szCs w:val="40"/>
                        </w:rPr>
                        <w:t>SAFEBOT</w:t>
                      </w:r>
                    </w:p>
                    <w:p w14:paraId="2FE62DDF" w14:textId="40690C37" w:rsidR="00680F62" w:rsidRPr="00514600" w:rsidRDefault="00514600" w:rsidP="00514600">
                      <w:pPr>
                        <w:jc w:val="center"/>
                        <w:rPr>
                          <w:rFonts w:ascii="Abadi Extra Light" w:hAnsi="Abadi Extra Light"/>
                          <w:b/>
                          <w:bCs/>
                          <w:color w:val="FFFFFF" w:themeColor="background1"/>
                          <w:sz w:val="28"/>
                          <w:szCs w:val="28"/>
                        </w:rPr>
                      </w:pPr>
                      <w:r w:rsidRPr="00514600">
                        <w:rPr>
                          <w:rFonts w:ascii="Abadi Extra Light" w:hAnsi="Abadi Extra Light"/>
                          <w:b/>
                          <w:bCs/>
                          <w:color w:val="FFFFFF" w:themeColor="background1"/>
                          <w:sz w:val="28"/>
                          <w:szCs w:val="28"/>
                        </w:rPr>
                        <w:t>Project Overview</w:t>
                      </w:r>
                    </w:p>
                    <w:p w14:paraId="46993C95" w14:textId="1E69940F" w:rsidR="00514600" w:rsidRPr="00514600" w:rsidRDefault="00514600" w:rsidP="00514600">
                      <w:pPr>
                        <w:jc w:val="center"/>
                        <w:rPr>
                          <w:rFonts w:ascii="Abadi Extra Light" w:hAnsi="Abadi Extra Light"/>
                          <w:b/>
                          <w:bCs/>
                          <w:color w:val="FFFFFF" w:themeColor="background1"/>
                          <w:sz w:val="28"/>
                          <w:szCs w:val="28"/>
                        </w:rPr>
                      </w:pPr>
                      <w:r>
                        <w:rPr>
                          <w:rFonts w:ascii="Abadi Extra Light" w:hAnsi="Abadi Extra Light"/>
                          <w:b/>
                          <w:bCs/>
                          <w:color w:val="FFFFFF" w:themeColor="background1"/>
                          <w:sz w:val="28"/>
                          <w:szCs w:val="28"/>
                        </w:rPr>
                        <w:t>Abstract</w:t>
                      </w:r>
                    </w:p>
                  </w:txbxContent>
                </v:textbox>
                <w10:wrap type="square"/>
              </v:shape>
            </w:pict>
          </mc:Fallback>
        </mc:AlternateContent>
      </w:r>
      <w:r w:rsidR="00511172">
        <w:rPr>
          <w:rFonts w:ascii="Times New Roman" w:hAnsi="Times New Roman" w:cs="Times New Roman"/>
          <w:noProof/>
          <w:sz w:val="24"/>
          <w:szCs w:val="24"/>
          <w:lang w:val="en-IN" w:eastAsia="en-IN"/>
        </w:rPr>
        <mc:AlternateContent>
          <mc:Choice Requires="wps">
            <w:drawing>
              <wp:anchor distT="0" distB="0" distL="114300" distR="114300" simplePos="0" relativeHeight="251674112" behindDoc="0" locked="0" layoutInCell="1" allowOverlap="1" wp14:anchorId="66CE1EBF" wp14:editId="6787D91A">
                <wp:simplePos x="0" y="0"/>
                <wp:positionH relativeFrom="column">
                  <wp:posOffset>5246370</wp:posOffset>
                </wp:positionH>
                <wp:positionV relativeFrom="paragraph">
                  <wp:posOffset>469900</wp:posOffset>
                </wp:positionV>
                <wp:extent cx="2023110" cy="417385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023110" cy="4173855"/>
                        </a:xfrm>
                        <a:prstGeom prst="rect">
                          <a:avLst/>
                        </a:prstGeom>
                        <a:noFill/>
                        <a:ln w="6350">
                          <a:noFill/>
                        </a:ln>
                      </wps:spPr>
                      <wps:txb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1EBF" id="Text Box 182" o:spid="_x0000_s1028" type="#_x0000_t202" style="position:absolute;margin-left:413.1pt;margin-top:37pt;width:159.3pt;height:328.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" filled="f" stroked="f" strokeweight=".5pt">
                <v:textbox>
                  <w:txbxContent>
                    <w:p w14:paraId="0C7E861E" w14:textId="77777777" w:rsidR="00511172" w:rsidRDefault="00511172" w:rsidP="00511172">
                      <w:pPr>
                        <w:pStyle w:val="WelcomeText"/>
                        <w:jc w:val="left"/>
                        <w:rPr>
                          <w:rFonts w:ascii="Calibri" w:hAnsi="Calibri" w:cs="Calibri"/>
                          <w:b/>
                          <w:bCs/>
                          <w:sz w:val="52"/>
                          <w:szCs w:val="56"/>
                        </w:rPr>
                      </w:pPr>
                      <w:r>
                        <w:rPr>
                          <w:rFonts w:ascii="Calibri" w:hAnsi="Calibri" w:cs="Calibri"/>
                          <w:b/>
                          <w:bCs/>
                          <w:sz w:val="52"/>
                          <w:szCs w:val="56"/>
                        </w:rPr>
                        <w:t>WELCOME</w:t>
                      </w:r>
                    </w:p>
                    <w:p w14:paraId="6CEBE29F" w14:textId="77777777" w:rsidR="00511172" w:rsidRDefault="00511172" w:rsidP="00511172">
                      <w:pPr>
                        <w:pStyle w:val="WelcomeText"/>
                        <w:jc w:val="left"/>
                        <w:rPr>
                          <w:rFonts w:ascii="Calibri" w:hAnsi="Calibri" w:cs="Calibri"/>
                          <w:b/>
                          <w:bCs/>
                          <w:color w:val="auto"/>
                          <w:sz w:val="18"/>
                          <w:szCs w:val="20"/>
                        </w:rPr>
                      </w:pPr>
                    </w:p>
                    <w:p w14:paraId="3061D0AB" w14:textId="77777777" w:rsidR="00511172" w:rsidRDefault="00511172" w:rsidP="00511172">
                      <w:pPr>
                        <w:pStyle w:val="WelcomeText"/>
                        <w:jc w:val="left"/>
                        <w:rPr>
                          <w:rFonts w:ascii="Calibri" w:hAnsi="Calibri" w:cs="Calibri"/>
                          <w:b/>
                          <w:bCs/>
                          <w:color w:val="auto"/>
                          <w:sz w:val="18"/>
                          <w:szCs w:val="20"/>
                        </w:rPr>
                      </w:pPr>
                    </w:p>
                    <w:p w14:paraId="338F00F8" w14:textId="77777777" w:rsidR="00511172" w:rsidRPr="00511172" w:rsidRDefault="00511172" w:rsidP="00511172">
                      <w:pPr>
                        <w:pStyle w:val="WelcomeText"/>
                        <w:jc w:val="left"/>
                        <w:rPr>
                          <w:rFonts w:ascii="Calibri" w:hAnsi="Calibri" w:cs="Calibri"/>
                          <w:b/>
                          <w:bCs/>
                          <w:sz w:val="18"/>
                          <w:szCs w:val="20"/>
                        </w:rPr>
                      </w:pPr>
                      <w:r w:rsidRPr="00511172">
                        <w:rPr>
                          <w:rFonts w:ascii="Calibri" w:hAnsi="Calibri" w:cs="Calibri"/>
                          <w:b/>
                          <w:bCs/>
                          <w:sz w:val="18"/>
                          <w:szCs w:val="20"/>
                        </w:rPr>
                        <w:t>Business analytics are becoming commonplace in the government and private sectors where organizations are using historical performance data and predictive modeling to support a wide variety of operational and business needs.</w:t>
                      </w:r>
                    </w:p>
                    <w:p w14:paraId="10250390" w14:textId="77777777" w:rsidR="00511172" w:rsidRPr="00511172" w:rsidRDefault="00511172" w:rsidP="00511172">
                      <w:pPr>
                        <w:pStyle w:val="WelcomeText"/>
                        <w:jc w:val="left"/>
                        <w:rPr>
                          <w:rFonts w:ascii="Calibri" w:hAnsi="Calibri" w:cs="Calibri"/>
                          <w:b/>
                          <w:bCs/>
                          <w:sz w:val="18"/>
                          <w:szCs w:val="20"/>
                        </w:rPr>
                      </w:pPr>
                    </w:p>
                    <w:p w14:paraId="77065A24"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Performance management related to safety is not new, but risk and safety management solutions which integrate key performance indicators, incident and near miss data, modeling results and subjective inputs from the workforce are propelling organizations into the next phase. Modern data science tools are capable of extracting, integrating and analyzing previously inaccessible and siloed data. Monitoring culture and ultimately     </w:t>
                      </w:r>
                    </w:p>
                    <w:p w14:paraId="49BD0513" w14:textId="77777777"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predicting safety performance are    </w:t>
                      </w:r>
                    </w:p>
                    <w:p w14:paraId="73787640" w14:textId="639A3B5B" w:rsidR="00511172" w:rsidRPr="00511172" w:rsidRDefault="00511172" w:rsidP="00511172">
                      <w:pPr>
                        <w:pStyle w:val="WelcomeText"/>
                        <w:jc w:val="left"/>
                        <w:rPr>
                          <w:rFonts w:ascii="Calibri" w:hAnsi="Calibri" w:cs="Calibri"/>
                          <w:sz w:val="18"/>
                          <w:szCs w:val="20"/>
                        </w:rPr>
                      </w:pPr>
                      <w:r w:rsidRPr="00511172">
                        <w:rPr>
                          <w:rFonts w:ascii="Calibri" w:hAnsi="Calibri" w:cs="Calibri"/>
                          <w:sz w:val="18"/>
                          <w:szCs w:val="20"/>
                        </w:rPr>
                        <w:t xml:space="preserve">              no longer impossible tasks. </w:t>
                      </w:r>
                    </w:p>
                    <w:p w14:paraId="6F5D78F9"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of these </w:t>
                      </w:r>
                    </w:p>
                    <w:p w14:paraId="6FF6CEE2"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technologies is the vision for the </w:t>
                      </w:r>
                    </w:p>
                    <w:p w14:paraId="6A6B99A1" w14:textId="77777777" w:rsidR="00511172" w:rsidRDefault="00511172" w:rsidP="00511172">
                      <w:pPr>
                        <w:pStyle w:val="WelcomeText"/>
                        <w:jc w:val="left"/>
                        <w:rPr>
                          <w:rFonts w:ascii="Calibri" w:hAnsi="Calibri" w:cs="Calibri"/>
                          <w:color w:val="auto"/>
                          <w:sz w:val="18"/>
                          <w:szCs w:val="20"/>
                        </w:rPr>
                      </w:pPr>
                      <w:r>
                        <w:rPr>
                          <w:rFonts w:ascii="Calibri" w:hAnsi="Calibri" w:cs="Calibri"/>
                          <w:color w:val="auto"/>
                          <w:sz w:val="18"/>
                          <w:szCs w:val="20"/>
                        </w:rPr>
                        <w:t xml:space="preserve">           future of risk management.</w:t>
                      </w:r>
                    </w:p>
                    <w:p w14:paraId="3CF19420" w14:textId="77777777" w:rsidR="00511172" w:rsidRDefault="00511172" w:rsidP="00511172">
                      <w:pPr>
                        <w:pStyle w:val="WelcomeText"/>
                        <w:jc w:val="left"/>
                        <w:rPr>
                          <w:rFonts w:ascii="Calibri" w:hAnsi="Calibri" w:cs="Calibri"/>
                          <w:b/>
                          <w:bCs/>
                          <w:color w:val="auto"/>
                          <w:sz w:val="8"/>
                          <w:szCs w:val="10"/>
                        </w:rPr>
                      </w:pPr>
                    </w:p>
                    <w:p w14:paraId="1ACC52EA" w14:textId="77777777" w:rsidR="00511172" w:rsidRDefault="00511172" w:rsidP="00511172">
                      <w:pPr>
                        <w:pStyle w:val="WelcomeText"/>
                        <w:jc w:val="left"/>
                        <w:rPr>
                          <w:rFonts w:ascii="Calibri" w:hAnsi="Calibri" w:cs="Calibri"/>
                          <w:b/>
                          <w:bCs/>
                          <w:color w:val="auto"/>
                          <w:sz w:val="8"/>
                          <w:szCs w:val="10"/>
                        </w:rPr>
                      </w:pPr>
                    </w:p>
                    <w:p w14:paraId="2B9592D5" w14:textId="77777777" w:rsidR="00511172" w:rsidRDefault="00511172" w:rsidP="00511172">
                      <w:pPr>
                        <w:pStyle w:val="WelcomeText"/>
                        <w:jc w:val="left"/>
                        <w:rPr>
                          <w:rFonts w:ascii="Calibri" w:hAnsi="Calibri" w:cs="Calibri"/>
                          <w:b/>
                          <w:bCs/>
                          <w:color w:val="auto"/>
                          <w:sz w:val="8"/>
                          <w:szCs w:val="10"/>
                        </w:rPr>
                      </w:pPr>
                    </w:p>
                  </w:txbxContent>
                </v:textbox>
              </v:shape>
            </w:pict>
          </mc:Fallback>
        </mc:AlternateContent>
      </w:r>
      <w:r w:rsidR="003E65B2">
        <w:rPr>
          <w:rFonts w:ascii="Times New Roman" w:hAnsi="Times New Roman" w:cs="Times New Roman"/>
          <w:noProof/>
          <w:sz w:val="24"/>
          <w:szCs w:val="24"/>
          <w:lang w:val="en-IN" w:eastAsia="en-IN"/>
        </w:rPr>
        <mc:AlternateContent>
          <mc:Choice Requires="wps">
            <w:drawing>
              <wp:anchor distT="0" distB="0" distL="114300" distR="114300" simplePos="0" relativeHeight="251664896" behindDoc="0" locked="0" layoutInCell="1" allowOverlap="1" wp14:anchorId="221AC375" wp14:editId="61A0B8EC">
                <wp:simplePos x="0" y="0"/>
                <wp:positionH relativeFrom="column">
                  <wp:posOffset>-201295</wp:posOffset>
                </wp:positionH>
                <wp:positionV relativeFrom="paragraph">
                  <wp:posOffset>7025005</wp:posOffset>
                </wp:positionV>
                <wp:extent cx="2597150" cy="198691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C375" id="Text Box 180" o:spid="_x0000_s1029" type="#_x0000_t202" style="position:absolute;margin-left:-15.85pt;margin-top:553.15pt;width:204.5pt;height:15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" filled="f" stroked="f" strokeweight=".5pt">
                <v:textbox>
                  <w:txbxContent>
                    <w:p w14:paraId="77C92436" w14:textId="77777777" w:rsidR="003E65B2" w:rsidRPr="00511172" w:rsidRDefault="003E65B2" w:rsidP="003E65B2">
                      <w:pPr>
                        <w:pStyle w:val="WelcomeText"/>
                        <w:jc w:val="left"/>
                        <w:rPr>
                          <w:rFonts w:ascii="Calibri" w:hAnsi="Calibri" w:cs="Calibri"/>
                          <w:sz w:val="10"/>
                          <w:szCs w:val="12"/>
                        </w:rPr>
                      </w:pPr>
                      <w:r w:rsidRPr="00511172">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7A7F1B1B" w14:textId="77777777" w:rsidR="003E65B2" w:rsidRPr="00511172" w:rsidRDefault="003E65B2" w:rsidP="003E65B2">
                      <w:pPr>
                        <w:pStyle w:val="WelcomeText"/>
                        <w:jc w:val="left"/>
                        <w:rPr>
                          <w:rFonts w:ascii="Calibri" w:hAnsi="Calibri" w:cs="Calibri"/>
                          <w:b/>
                          <w:bCs/>
                          <w:sz w:val="10"/>
                          <w:szCs w:val="12"/>
                        </w:rPr>
                      </w:pPr>
                    </w:p>
                  </w:txbxContent>
                </v:textbox>
              </v:shape>
            </w:pict>
          </mc:Fallback>
        </mc:AlternateContent>
      </w:r>
      <w:r w:rsidR="003E65B2">
        <w:rPr>
          <w:noProof/>
        </w:rPr>
        <w:drawing>
          <wp:anchor distT="0" distB="0" distL="114300" distR="114300" simplePos="0" relativeHeight="251670016" behindDoc="0" locked="0" layoutInCell="1" allowOverlap="1" wp14:anchorId="61731098" wp14:editId="6DE326F3">
            <wp:simplePos x="0" y="0"/>
            <wp:positionH relativeFrom="column">
              <wp:posOffset>2514600</wp:posOffset>
            </wp:positionH>
            <wp:positionV relativeFrom="paragraph">
              <wp:posOffset>6817995</wp:posOffset>
            </wp:positionV>
            <wp:extent cx="2615565" cy="2247900"/>
            <wp:effectExtent l="0" t="0" r="0" b="0"/>
            <wp:wrapNone/>
            <wp:docPr id="174" name="Picture 17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Picture 17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15565" cy="2247900"/>
                    </a:xfrm>
                    <a:prstGeom prst="rect">
                      <a:avLst/>
                    </a:prstGeom>
                  </pic:spPr>
                </pic:pic>
              </a:graphicData>
            </a:graphic>
            <wp14:sizeRelH relativeFrom="margin">
              <wp14:pctWidth>0</wp14:pctWidth>
            </wp14:sizeRelH>
            <wp14:sizeRelV relativeFrom="margin">
              <wp14:pctHeight>0</wp14:pctHeight>
            </wp14:sizeRelV>
          </wp:anchor>
        </w:drawing>
      </w:r>
      <w:r w:rsidR="003E65B2">
        <w:rPr>
          <w:noProof/>
        </w:rPr>
        <mc:AlternateContent>
          <mc:Choice Requires="wps">
            <w:drawing>
              <wp:anchor distT="0" distB="0" distL="114300" distR="114300" simplePos="0" relativeHeight="251666944" behindDoc="0" locked="0" layoutInCell="1" allowOverlap="1" wp14:anchorId="5D215648" wp14:editId="3E5A23BA">
                <wp:simplePos x="0" y="0"/>
                <wp:positionH relativeFrom="column">
                  <wp:posOffset>-219075</wp:posOffset>
                </wp:positionH>
                <wp:positionV relativeFrom="paragraph">
                  <wp:posOffset>6789420</wp:posOffset>
                </wp:positionV>
                <wp:extent cx="2651760" cy="2286000"/>
                <wp:effectExtent l="0" t="0" r="0" b="0"/>
                <wp:wrapNone/>
                <wp:docPr id="171" name="Rectangle 171"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15648" id="Rectangle 171" o:spid="_x0000_s1030" alt="Top left tile" style="position:absolute;margin-left:-17.25pt;margin-top:534.6pt;width:208.8pt;height:18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" fillcolor="#a53f52 [3204]" stroked="f" strokeweight="1pt">
                <v:fill opacity="46517f"/>
                <v:textbox>
                  <w:txbxContent>
                    <w:p w14:paraId="24944ACE" w14:textId="77777777" w:rsidR="00752B4F" w:rsidRDefault="00752B4F" w:rsidP="00752B4F">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8E0E89">
        <w:rPr>
          <w:rFonts w:ascii="Times New Roman" w:hAnsi="Times New Roman" w:cs="Times New Roman"/>
          <w:noProof/>
          <w:sz w:val="24"/>
          <w:szCs w:val="24"/>
          <w:lang w:val="en-IN" w:eastAsia="en-IN"/>
        </w:rPr>
        <mc:AlternateContent>
          <mc:Choice Requires="wps">
            <w:drawing>
              <wp:anchor distT="0" distB="0" distL="114300" distR="114300" simplePos="0" relativeHeight="251673088" behindDoc="0" locked="0" layoutInCell="1" allowOverlap="1" wp14:anchorId="75B5188B" wp14:editId="23195C55">
                <wp:simplePos x="0" y="0"/>
                <wp:positionH relativeFrom="column">
                  <wp:posOffset>-285750</wp:posOffset>
                </wp:positionH>
                <wp:positionV relativeFrom="paragraph">
                  <wp:posOffset>1712595</wp:posOffset>
                </wp:positionV>
                <wp:extent cx="2597150" cy="2659380"/>
                <wp:effectExtent l="0" t="0" r="0" b="7620"/>
                <wp:wrapNone/>
                <wp:docPr id="178" name="Text Box 178"/>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188B" id="Text Box 178" o:spid="_x0000_s1031" type="#_x0000_t202" style="position:absolute;margin-left:-22.5pt;margin-top:134.85pt;width:204.5pt;height:20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" filled="f" stroked="f" strokeweight=".5pt">
                <v:textbox>
                  <w:txbxContent>
                    <w:p w14:paraId="3F7B7698" w14:textId="77777777" w:rsidR="008E0E89" w:rsidRPr="008E0E89" w:rsidRDefault="008E0E89" w:rsidP="008E0E89">
                      <w:pPr>
                        <w:pStyle w:val="WelcomeText"/>
                        <w:jc w:val="left"/>
                        <w:rPr>
                          <w:rFonts w:ascii="Calibri" w:hAnsi="Calibri" w:cs="Calibri"/>
                          <w:b/>
                          <w:bCs/>
                          <w:sz w:val="18"/>
                          <w:szCs w:val="20"/>
                        </w:rPr>
                      </w:pPr>
                      <w:r w:rsidRPr="008E0E89">
                        <w:rPr>
                          <w:rFonts w:ascii="Calibri" w:hAnsi="Calibri" w:cs="Calibri"/>
                          <w:b/>
                          <w:bCs/>
                          <w:sz w:val="18"/>
                          <w:szCs w:val="20"/>
                        </w:rPr>
                        <w:t>Industries around the world are in the dark when it comes to educating their stakeholders and taking precautionary measures in a time bound manner about industrial safety. The costs incurred due this  is often high – injury and death of employees and contractors, causing pain and suffering to them and their families and resulting in hospitalization charges, litigation fees, loss of reputation and lost employee morale.</w:t>
                      </w:r>
                    </w:p>
                    <w:p w14:paraId="7E8186D9" w14:textId="77777777" w:rsidR="008E0E89" w:rsidRDefault="008E0E89" w:rsidP="008E0E89">
                      <w:pPr>
                        <w:pStyle w:val="WelcomeText"/>
                        <w:jc w:val="left"/>
                        <w:rPr>
                          <w:rFonts w:ascii="Calibri" w:hAnsi="Calibri" w:cs="Calibri"/>
                          <w:color w:val="404040" w:themeColor="text1" w:themeTint="BF"/>
                          <w:sz w:val="18"/>
                          <w:szCs w:val="20"/>
                        </w:rPr>
                      </w:pPr>
                    </w:p>
                    <w:p w14:paraId="4A1F26AC" w14:textId="77777777" w:rsidR="008E0E89" w:rsidRPr="008E0E89" w:rsidRDefault="008E0E89" w:rsidP="008E0E89">
                      <w:pPr>
                        <w:pStyle w:val="WelcomeText"/>
                        <w:jc w:val="left"/>
                        <w:rPr>
                          <w:rFonts w:ascii="Calibri" w:hAnsi="Calibri" w:cs="Calibri"/>
                          <w:sz w:val="18"/>
                          <w:szCs w:val="20"/>
                        </w:rPr>
                      </w:pPr>
                      <w:r w:rsidRPr="008E0E89">
                        <w:rPr>
                          <w:rFonts w:ascii="Calibri" w:hAnsi="Calibri" w:cs="Calibri"/>
                          <w:sz w:val="18"/>
                          <w:szCs w:val="20"/>
                        </w:rPr>
                        <w:t xml:space="preserve">The purpose of the project is to make a chatbot that can be easily deployed on any platform with slack messenger installed, so that it can be used by any personnel in companies interested in improving safety and safety related regulations and practices. </w:t>
                      </w:r>
                    </w:p>
                    <w:p w14:paraId="281B676F" w14:textId="77777777" w:rsidR="008E0E89" w:rsidRDefault="008E0E89" w:rsidP="008E0E89">
                      <w:pPr>
                        <w:pStyle w:val="WelcomeText"/>
                        <w:jc w:val="left"/>
                        <w:rPr>
                          <w:rFonts w:ascii="Calibri" w:hAnsi="Calibri" w:cs="Calibri"/>
                          <w:color w:val="404040" w:themeColor="text1" w:themeTint="BF"/>
                          <w:sz w:val="18"/>
                          <w:szCs w:val="20"/>
                        </w:rPr>
                      </w:pPr>
                    </w:p>
                    <w:p w14:paraId="3E5BC3B9" w14:textId="77777777" w:rsidR="008E0E89" w:rsidRDefault="008E0E89" w:rsidP="008E0E89">
                      <w:pPr>
                        <w:pStyle w:val="WelcomeText"/>
                        <w:jc w:val="left"/>
                        <w:rPr>
                          <w:rFonts w:ascii="Calibri" w:hAnsi="Calibri" w:cs="Calibri"/>
                          <w:b/>
                          <w:bCs/>
                          <w:color w:val="auto"/>
                          <w:sz w:val="8"/>
                          <w:szCs w:val="10"/>
                        </w:rPr>
                      </w:pPr>
                    </w:p>
                    <w:p w14:paraId="61706519" w14:textId="77777777" w:rsidR="008E0E89" w:rsidRDefault="008E0E89" w:rsidP="008E0E89">
                      <w:pPr>
                        <w:pStyle w:val="WelcomeText"/>
                        <w:jc w:val="left"/>
                        <w:rPr>
                          <w:rFonts w:ascii="Calibri" w:hAnsi="Calibri" w:cs="Calibri"/>
                          <w:b/>
                          <w:bCs/>
                          <w:color w:val="auto"/>
                          <w:sz w:val="8"/>
                          <w:szCs w:val="10"/>
                        </w:rPr>
                      </w:pPr>
                    </w:p>
                    <w:p w14:paraId="2FE36891" w14:textId="77777777" w:rsidR="008E0E89" w:rsidRDefault="008E0E89" w:rsidP="008E0E89">
                      <w:pPr>
                        <w:pStyle w:val="WelcomeText"/>
                        <w:jc w:val="left"/>
                        <w:rPr>
                          <w:rFonts w:ascii="Calibri" w:hAnsi="Calibri" w:cs="Calibri"/>
                          <w:b/>
                          <w:bCs/>
                          <w:color w:val="auto"/>
                          <w:sz w:val="8"/>
                          <w:szCs w:val="10"/>
                        </w:rPr>
                      </w:pPr>
                    </w:p>
                  </w:txbxContent>
                </v:textbox>
              </v:shape>
            </w:pict>
          </mc:Fallback>
        </mc:AlternateContent>
      </w:r>
      <w:r w:rsidR="00C3746C">
        <w:rPr>
          <w:rFonts w:ascii="Times New Roman" w:hAnsi="Times New Roman" w:cs="Times New Roman"/>
          <w:noProof/>
          <w:sz w:val="24"/>
          <w:szCs w:val="24"/>
          <w:lang w:val="en-IN" w:eastAsia="en-IN"/>
        </w:rPr>
        <mc:AlternateContent>
          <mc:Choice Requires="wps">
            <w:drawing>
              <wp:anchor distT="0" distB="0" distL="114300" distR="114300" simplePos="0" relativeHeight="251672064" behindDoc="0" locked="0" layoutInCell="1" allowOverlap="1" wp14:anchorId="2B48191C" wp14:editId="1EF7E07A">
                <wp:simplePos x="0" y="0"/>
                <wp:positionH relativeFrom="column">
                  <wp:posOffset>2476500</wp:posOffset>
                </wp:positionH>
                <wp:positionV relativeFrom="paragraph">
                  <wp:posOffset>4103370</wp:posOffset>
                </wp:positionV>
                <wp:extent cx="2597150" cy="2659380"/>
                <wp:effectExtent l="0" t="0" r="0" b="7620"/>
                <wp:wrapNone/>
                <wp:docPr id="176" name="Text Box 176"/>
                <wp:cNvGraphicFramePr/>
                <a:graphic xmlns:a="http://schemas.openxmlformats.org/drawingml/2006/main">
                  <a:graphicData uri="http://schemas.microsoft.com/office/word/2010/wordprocessingShape">
                    <wps:wsp>
                      <wps:cNvSpPr txBox="1"/>
                      <wps:spPr>
                        <a:xfrm>
                          <a:off x="0" y="0"/>
                          <a:ext cx="2597150" cy="2659380"/>
                        </a:xfrm>
                        <a:prstGeom prst="rect">
                          <a:avLst/>
                        </a:prstGeom>
                        <a:noFill/>
                        <a:ln w="6350">
                          <a:noFill/>
                        </a:ln>
                      </wps:spPr>
                      <wps:txb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191C" id="Text Box 176" o:spid="_x0000_s1032" type="#_x0000_t202" style="position:absolute;margin-left:195pt;margin-top:323.1pt;width:204.5pt;height:20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" filled="f" stroked="f" strokeweight=".5pt">
                <v:textbox>
                  <w:txbxContent>
                    <w:p w14:paraId="07F80045"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r w:rsidRPr="00A07A35">
                        <w:rPr>
                          <w:rFonts w:ascii="Calibri" w:hAnsi="Calibri" w:cs="Calibri"/>
                          <w:b/>
                          <w:bCs/>
                          <w:color w:val="171717" w:themeColor="background2" w:themeShade="1A"/>
                          <w:sz w:val="18"/>
                          <w:szCs w:val="20"/>
                        </w:rPr>
                        <w:t>An AI based NLP chatbot for industrial safety deployed on the messaging platform – Slack.</w:t>
                      </w:r>
                    </w:p>
                    <w:p w14:paraId="502F1A47" w14:textId="77777777" w:rsidR="00C3746C" w:rsidRPr="00A07A35" w:rsidRDefault="00C3746C" w:rsidP="00C3746C">
                      <w:pPr>
                        <w:pStyle w:val="WelcomeText"/>
                        <w:jc w:val="left"/>
                        <w:rPr>
                          <w:rFonts w:ascii="Calibri" w:hAnsi="Calibri" w:cs="Calibri"/>
                          <w:b/>
                          <w:bCs/>
                          <w:color w:val="171717" w:themeColor="background2" w:themeShade="1A"/>
                          <w:sz w:val="18"/>
                          <w:szCs w:val="20"/>
                        </w:rPr>
                      </w:pPr>
                    </w:p>
                    <w:p w14:paraId="3A0FED03"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designed a highly custom configurable architecture using the open source Rasa chatbot project as our base chatbot implementation where we plug in our custom deep learning models which can be upgraded as technology and algorithms improve over time.</w:t>
                      </w:r>
                    </w:p>
                    <w:p w14:paraId="1004500E"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107FD2E6" w14:textId="77777777" w:rsidR="00C3746C" w:rsidRPr="00A07A35" w:rsidRDefault="00C3746C" w:rsidP="00C3746C">
                      <w:pPr>
                        <w:pStyle w:val="WelcomeText"/>
                        <w:jc w:val="left"/>
                        <w:rPr>
                          <w:rFonts w:ascii="Calibri" w:hAnsi="Calibri" w:cs="Calibri"/>
                          <w:color w:val="171717" w:themeColor="background2" w:themeShade="1A"/>
                          <w:sz w:val="18"/>
                          <w:szCs w:val="20"/>
                        </w:rPr>
                      </w:pPr>
                      <w:r w:rsidRPr="00A07A35">
                        <w:rPr>
                          <w:rFonts w:ascii="Calibri" w:hAnsi="Calibri" w:cs="Calibri"/>
                          <w:color w:val="171717" w:themeColor="background2" w:themeShade="1A"/>
                          <w:sz w:val="18"/>
                          <w:szCs w:val="20"/>
                        </w:rPr>
                        <w:t>We have toyed with various machine learning and deep learning models and for our prediction engine and have narrowed down to a few deep learning models due to performance factors. We are continuously striving to maximize on our metrics on the same.</w:t>
                      </w:r>
                    </w:p>
                    <w:p w14:paraId="12CA82AC"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p w14:paraId="7E03AE0A" w14:textId="77777777" w:rsidR="00C3746C" w:rsidRPr="00A07A35" w:rsidRDefault="00C3746C" w:rsidP="00C3746C">
                      <w:pPr>
                        <w:pStyle w:val="WelcomeText"/>
                        <w:jc w:val="left"/>
                        <w:rPr>
                          <w:rFonts w:ascii="Calibri" w:hAnsi="Calibri" w:cs="Calibri"/>
                          <w:b/>
                          <w:bCs/>
                          <w:color w:val="171717" w:themeColor="background2" w:themeShade="1A"/>
                          <w:sz w:val="8"/>
                          <w:szCs w:val="10"/>
                        </w:rPr>
                      </w:pPr>
                    </w:p>
                  </w:txbxContent>
                </v:textbox>
              </v:shape>
            </w:pict>
          </mc:Fallback>
        </mc:AlternateContent>
      </w:r>
      <w:r w:rsidR="00AD208E">
        <w:rPr>
          <w:noProof/>
        </w:rPr>
        <mc:AlternateContent>
          <mc:Choice Requires="wps">
            <w:drawing>
              <wp:anchor distT="0" distB="0" distL="114300" distR="114300" simplePos="0" relativeHeight="251671040" behindDoc="0" locked="0" layoutInCell="1" allowOverlap="1" wp14:anchorId="629A1553" wp14:editId="266B799F">
                <wp:simplePos x="0" y="0"/>
                <wp:positionH relativeFrom="column">
                  <wp:posOffset>5271135</wp:posOffset>
                </wp:positionH>
                <wp:positionV relativeFrom="paragraph">
                  <wp:posOffset>4429125</wp:posOffset>
                </wp:positionV>
                <wp:extent cx="1828800" cy="4618990"/>
                <wp:effectExtent l="0" t="0" r="0" b="0"/>
                <wp:wrapNone/>
                <wp:docPr id="175"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899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30"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F304" id="Flowchart: Manual Input 9" o:spid="_x0000_s1026" alt="woman drinking coffee while at her home desk" style="position:absolute;margin-left:415.05pt;margin-top:348.75pt;width:2in;height:363.7pt;flip:x;z-index:251831808;visibility:visible;mso-wrap-style:square;mso-wrap-distance-left:9pt;mso-wrap-distance-top:0;mso-wrap-distance-right:9pt;mso-wrap-distance-bottom:0;mso-position-horizontal:absolute;mso-position-horizontal-relative:text;mso-position-vertical:absolute;mso-position-vertical-relative:text;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" path="m,3142l9992,v9,27,17,54,26,81l10000,11142,,11142,,3142xe" stroked="f" strokeweight="1pt">
                <v:fill r:id="rId31" o:title="woman drinking coffee while at her home desk" recolor="t" rotate="t" type="frame"/>
                <v:stroke joinstyle="miter"/>
                <v:path arrowok="t" o:connecttype="custom" o:connectlocs="0,1302537;1824054,0;1828800,33579;1825514,4618990;0,4618990;0,1302537" o:connectangles="0,0,0,0,0,0"/>
              </v:shape>
            </w:pict>
          </mc:Fallback>
        </mc:AlternateContent>
      </w:r>
      <w:r w:rsidR="00AD208E">
        <w:rPr>
          <w:noProof/>
        </w:rPr>
        <mc:AlternateContent>
          <mc:Choice Requires="wpg">
            <w:drawing>
              <wp:anchor distT="0" distB="0" distL="114300" distR="114300" simplePos="0" relativeHeight="251663872" behindDoc="0" locked="0" layoutInCell="1" allowOverlap="1" wp14:anchorId="65CEFB9A" wp14:editId="04257F50">
                <wp:simplePos x="0" y="0"/>
                <wp:positionH relativeFrom="column">
                  <wp:posOffset>5206365</wp:posOffset>
                </wp:positionH>
                <wp:positionV relativeFrom="paragraph">
                  <wp:posOffset>170815</wp:posOffset>
                </wp:positionV>
                <wp:extent cx="2156460" cy="5555615"/>
                <wp:effectExtent l="0" t="0" r="0" b="6985"/>
                <wp:wrapNone/>
                <wp:docPr id="164" name="Group 164" descr="Welcome banner on the right"/>
                <wp:cNvGraphicFramePr/>
                <a:graphic xmlns:a="http://schemas.openxmlformats.org/drawingml/2006/main">
                  <a:graphicData uri="http://schemas.microsoft.com/office/word/2010/wordprocessingGroup">
                    <wpg:wgp>
                      <wpg:cNvGrpSpPr/>
                      <wpg:grpSpPr>
                        <a:xfrm>
                          <a:off x="0" y="0"/>
                          <a:ext cx="2156460" cy="5555615"/>
                          <a:chOff x="0" y="0"/>
                          <a:chExt cx="2156410" cy="5555450"/>
                        </a:xfrm>
                        <a:gradFill>
                          <a:gsLst>
                            <a:gs pos="0">
                              <a:schemeClr val="accent5">
                                <a:lumMod val="90000"/>
                                <a:lumOff val="10000"/>
                              </a:schemeClr>
                            </a:gs>
                            <a:gs pos="74000">
                              <a:schemeClr val="accent1">
                                <a:lumMod val="60000"/>
                                <a:lumOff val="40000"/>
                              </a:schemeClr>
                            </a:gs>
                            <a:gs pos="83000">
                              <a:schemeClr val="accent1">
                                <a:lumMod val="60000"/>
                                <a:lumOff val="40000"/>
                              </a:schemeClr>
                            </a:gs>
                            <a:gs pos="100000">
                              <a:schemeClr val="accent2"/>
                            </a:gs>
                          </a:gsLst>
                          <a:lin ang="5400000" scaled="1"/>
                        </a:gradFill>
                      </wpg:grpSpPr>
                      <wps:wsp>
                        <wps:cNvPr id="238" name="Right Triangle 238"/>
                        <wps:cNvSpPr/>
                        <wps:spPr>
                          <a:xfrm>
                            <a:off x="1882090" y="651488"/>
                            <a:ext cx="274320" cy="34808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lowchart: Manual Input 9"/>
                        <wps:cNvSpPr/>
                        <wps:spPr>
                          <a:xfrm flipV="1">
                            <a:off x="517" y="956022"/>
                            <a:ext cx="2110067" cy="314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ight Triangle 240"/>
                        <wps:cNvSpPr/>
                        <wps:spPr>
                          <a:xfrm>
                            <a:off x="536" y="0"/>
                            <a:ext cx="2108277" cy="96520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ight Triangle 241"/>
                        <wps:cNvSpPr/>
                        <wps:spPr>
                          <a:xfrm flipH="1" flipV="1">
                            <a:off x="0" y="4093136"/>
                            <a:ext cx="2108277" cy="1462314"/>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E98493" id="Group 164" o:spid="_x0000_s1026" alt="Welcome banner on the right" style="position:absolute;margin-left:409.95pt;margin-top:13.45pt;width:169.8pt;height:437.45pt;z-index:251783680" coordsize="21564,5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">
                <v:shape id="Right Triangle 238" o:spid="_x0000_s1027" type="#_x0000_t6" style="position:absolute;left:18820;top:6514;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" filled="f" stroked="f" strokeweight="1pt"/>
                <v:rect id="Flowchart: Manual Input 9" o:spid="_x0000_s1028" style="position:absolute;left:5;top:9560;width:21100;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" filled="f" stroked="f" strokeweight="1pt"/>
                <v:shape id="Right Triangle 240" o:spid="_x0000_s1029" type="#_x0000_t6" style="position:absolute;left:5;width:21083;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" filled="f" stroked="f" strokeweight="1pt"/>
                <v:shape id="Right Triangle 241" o:spid="_x0000_s1030" type="#_x0000_t6" style="position:absolute;top:40931;width:21082;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" filled="f" stroked="f" strokeweight="1pt"/>
              </v:group>
            </w:pict>
          </mc:Fallback>
        </mc:AlternateContent>
      </w:r>
      <w:r w:rsidR="00DC0FEB">
        <w:rPr>
          <w:noProof/>
        </w:rPr>
        <w:drawing>
          <wp:anchor distT="0" distB="0" distL="114300" distR="114300" simplePos="0" relativeHeight="251668992" behindDoc="0" locked="0" layoutInCell="1" allowOverlap="1" wp14:anchorId="3EF6381A" wp14:editId="2D91DC88">
            <wp:simplePos x="0" y="0"/>
            <wp:positionH relativeFrom="column">
              <wp:posOffset>-228600</wp:posOffset>
            </wp:positionH>
            <wp:positionV relativeFrom="paragraph">
              <wp:posOffset>4392295</wp:posOffset>
            </wp:positionV>
            <wp:extent cx="2649855" cy="2376805"/>
            <wp:effectExtent l="0" t="0" r="0" b="4445"/>
            <wp:wrapNone/>
            <wp:docPr id="52" name="Picture 52"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49855" cy="2376805"/>
                    </a:xfrm>
                    <a:prstGeom prst="rect">
                      <a:avLst/>
                    </a:prstGeom>
                  </pic:spPr>
                </pic:pic>
              </a:graphicData>
            </a:graphic>
          </wp:anchor>
        </w:drawing>
      </w:r>
      <w:r w:rsidR="00DC0FEB">
        <w:rPr>
          <w:noProof/>
        </w:rPr>
        <w:drawing>
          <wp:anchor distT="0" distB="0" distL="114300" distR="114300" simplePos="0" relativeHeight="251667968" behindDoc="0" locked="0" layoutInCell="1" allowOverlap="1" wp14:anchorId="2CD47B4E" wp14:editId="4FC61749">
            <wp:simplePos x="0" y="0"/>
            <wp:positionH relativeFrom="column">
              <wp:posOffset>2495550</wp:posOffset>
            </wp:positionH>
            <wp:positionV relativeFrom="paragraph">
              <wp:posOffset>2131695</wp:posOffset>
            </wp:positionV>
            <wp:extent cx="2606040" cy="2099945"/>
            <wp:effectExtent l="0" t="0" r="0" b="0"/>
            <wp:wrapNone/>
            <wp:docPr id="53" name="Picture 53" descr="Data Science is Design | Uninvented"/>
            <wp:cNvGraphicFramePr/>
            <a:graphic xmlns:a="http://schemas.openxmlformats.org/drawingml/2006/main">
              <a:graphicData uri="http://schemas.openxmlformats.org/drawingml/2006/picture">
                <pic:pic xmlns:pic="http://schemas.openxmlformats.org/drawingml/2006/picture">
                  <pic:nvPicPr>
                    <pic:cNvPr id="53" name="Picture 53" descr="Data Science is Design | Uninvented"/>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6040" cy="2099945"/>
                    </a:xfrm>
                    <a:prstGeom prst="rect">
                      <a:avLst/>
                    </a:prstGeom>
                    <a:noFill/>
                    <a:ln>
                      <a:noFill/>
                    </a:ln>
                  </pic:spPr>
                </pic:pic>
              </a:graphicData>
            </a:graphic>
          </wp:anchor>
        </w:drawing>
      </w:r>
      <w:r w:rsidR="00AF36F6">
        <w:rPr>
          <w:noProof/>
        </w:rPr>
        <mc:AlternateContent>
          <mc:Choice Requires="wps">
            <w:drawing>
              <wp:anchor distT="0" distB="0" distL="114300" distR="114300" simplePos="0" relativeHeight="251658752" behindDoc="0" locked="0" layoutInCell="1" allowOverlap="1" wp14:anchorId="4C2954B4" wp14:editId="7D78291A">
                <wp:simplePos x="0" y="0"/>
                <wp:positionH relativeFrom="column">
                  <wp:posOffset>-236220</wp:posOffset>
                </wp:positionH>
                <wp:positionV relativeFrom="paragraph">
                  <wp:posOffset>2084705</wp:posOffset>
                </wp:positionV>
                <wp:extent cx="2651760" cy="2286000"/>
                <wp:effectExtent l="0" t="0" r="0" b="0"/>
                <wp:wrapNone/>
                <wp:docPr id="168" name="Rectangle 168" descr="Top left tile"/>
                <wp:cNvGraphicFramePr/>
                <a:graphic xmlns:a="http://schemas.openxmlformats.org/drawingml/2006/main">
                  <a:graphicData uri="http://schemas.microsoft.com/office/word/2010/wordprocessingShape">
                    <wps:wsp>
                      <wps:cNvSpPr/>
                      <wps:spPr>
                        <a:xfrm>
                          <a:off x="0" y="0"/>
                          <a:ext cx="2651760" cy="2286000"/>
                        </a:xfrm>
                        <a:prstGeom prst="rect">
                          <a:avLst/>
                        </a:prstGeom>
                        <a:solidFill>
                          <a:schemeClr val="accent1">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2954B4" id="Rectangle 168" o:spid="_x0000_s1033" alt="Top left tile" style="position:absolute;margin-left:-18.6pt;margin-top:164.15pt;width:208.8pt;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" fillcolor="#a53f52 [3204]" stroked="f" strokeweight="1pt">
                <v:fill opacity="46517f"/>
                <v:textbox>
                  <w:txbxContent>
                    <w:p w14:paraId="50973EE1" w14:textId="53DB3BC1" w:rsidR="00C7792E" w:rsidRDefault="00C7792E" w:rsidP="00C7792E">
                      <w:pPr>
                        <w:pStyle w:val="Number"/>
                        <w:rPr>
                          <w:b/>
                          <w:color w:val="8496B0" w:themeColor="text2" w:themeTint="99"/>
                          <w14:textFill>
                            <w14:solidFill>
                              <w14:schemeClr w14:val="tx2">
                                <w14:alpha w14:val="60000"/>
                                <w14:lumMod w14:val="60000"/>
                                <w14:lumOff w14:val="40000"/>
                              </w14:schemeClr>
                            </w14:solidFill>
                          </w14:textFill>
                        </w:rPr>
                      </w:pPr>
                    </w:p>
                  </w:txbxContent>
                </v:textbox>
              </v:rect>
            </w:pict>
          </mc:Fallback>
        </mc:AlternateContent>
      </w:r>
      <w:r w:rsidR="00752B4F">
        <w:rPr>
          <w:noProof/>
        </w:rPr>
        <mc:AlternateContent>
          <mc:Choice Requires="wps">
            <w:drawing>
              <wp:anchor distT="0" distB="0" distL="114300" distR="114300" simplePos="0" relativeHeight="251659776" behindDoc="0" locked="0" layoutInCell="1" allowOverlap="1" wp14:anchorId="68A358A7" wp14:editId="05CDC5A2">
                <wp:simplePos x="0" y="0"/>
                <wp:positionH relativeFrom="column">
                  <wp:posOffset>2491105</wp:posOffset>
                </wp:positionH>
                <wp:positionV relativeFrom="paragraph">
                  <wp:posOffset>4392930</wp:posOffset>
                </wp:positionV>
                <wp:extent cx="2651760" cy="2377440"/>
                <wp:effectExtent l="0" t="0" r="0" b="3810"/>
                <wp:wrapNone/>
                <wp:docPr id="167" name="Rectangle 167" descr="Middle middle tile"/>
                <wp:cNvGraphicFramePr/>
                <a:graphic xmlns:a="http://schemas.openxmlformats.org/drawingml/2006/main">
                  <a:graphicData uri="http://schemas.microsoft.com/office/word/2010/wordprocessingShape">
                    <wps:wsp>
                      <wps:cNvSpPr/>
                      <wps:spPr>
                        <a:xfrm>
                          <a:off x="0" y="0"/>
                          <a:ext cx="2651760" cy="2377440"/>
                        </a:xfrm>
                        <a:prstGeom prst="rect">
                          <a:avLst/>
                        </a:prstGeom>
                        <a:solidFill>
                          <a:schemeClr val="accent5">
                            <a:lumMod val="25000"/>
                            <a:lumOff val="75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wps:txbx>
                      <wps:bodyPr rot="0" spcFirstLastPara="0" vertOverflow="clip" horzOverflow="clip" vert="horz" wrap="square" lIns="91440" tIns="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A358A7" id="Rectangle 167" o:spid="_x0000_s1034" alt="Middle middle tile" style="position:absolute;margin-left:196.15pt;margin-top:345.9pt;width:208.8pt;height:187.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" fillcolor="#9193fd [824]" stroked="f" strokeweight="1pt">
                <v:fill opacity="47802f"/>
                <v:textbox inset=",0">
                  <w:txbxContent>
                    <w:p w14:paraId="55540D50" w14:textId="1C904D62" w:rsidR="00C7792E" w:rsidRPr="00C3746C" w:rsidRDefault="00C7792E" w:rsidP="00C7792E">
                      <w:pPr>
                        <w:pStyle w:val="Number"/>
                        <w:spacing w:line="240" w:lineRule="auto"/>
                        <w:rPr>
                          <w:b/>
                          <w:color w:val="000000" w:themeColor="text1"/>
                          <w14:textFill>
                            <w14:gradFill>
                              <w14:gsLst>
                                <w14:gs w14:pos="0">
                                  <w14:schemeClr w14:val="accent5">
                                    <w14:lumMod w14:val="90000"/>
                                    <w14:lumOff w14:val="10000"/>
                                  </w14:schemeClr>
                                </w14:gs>
                                <w14:gs w14:pos="74000">
                                  <w14:schemeClr w14:val="accent1">
                                    <w14:lumMod w14:val="60000"/>
                                    <w14:lumOff w14:val="40000"/>
                                  </w14:schemeClr>
                                </w14:gs>
                                <w14:gs w14:pos="83000">
                                  <w14:schemeClr w14:val="accent1">
                                    <w14:lumMod w14:val="60000"/>
                                    <w14:lumOff w14:val="40000"/>
                                  </w14:schemeClr>
                                </w14:gs>
                                <w14:gs w14:pos="100000">
                                  <w14:schemeClr w14:val="accent2"/>
                                </w14:gs>
                              </w14:gsLst>
                              <w14:lin w14:ang="5400000" w14:scaled="0"/>
                            </w14:gradFill>
                          </w14:textFill>
                        </w:rPr>
                      </w:pPr>
                    </w:p>
                  </w:txbxContent>
                </v:textbox>
              </v:rect>
            </w:pict>
          </mc:Fallback>
        </mc:AlternateContent>
      </w:r>
    </w:p>
    <w:p w14:paraId="6263E8F7" w14:textId="1C755F38" w:rsidR="003F62CE" w:rsidRDefault="003F62CE" w:rsidP="005D0FB1">
      <w:pPr>
        <w:ind w:left="-284"/>
      </w:pPr>
    </w:p>
    <w:p w14:paraId="5DD2A216" w14:textId="673EB585" w:rsidR="004873A7" w:rsidRDefault="004873A7" w:rsidP="005D0FB1">
      <w:pPr>
        <w:ind w:left="-284"/>
      </w:pPr>
    </w:p>
    <w:p w14:paraId="6BC68CAD" w14:textId="3B0FAF20" w:rsidR="004873A7" w:rsidRDefault="004873A7" w:rsidP="005D0FB1">
      <w:pPr>
        <w:ind w:left="-284"/>
      </w:pPr>
    </w:p>
    <w:p w14:paraId="63BE3637" w14:textId="1332C2C9" w:rsidR="004873A7" w:rsidRDefault="004873A7" w:rsidP="005D0FB1">
      <w:pPr>
        <w:ind w:left="-284"/>
      </w:pPr>
    </w:p>
    <w:p w14:paraId="1D675497" w14:textId="2024E7D8" w:rsidR="004873A7" w:rsidRDefault="004873A7" w:rsidP="005D0FB1">
      <w:pPr>
        <w:ind w:left="-284"/>
      </w:pPr>
    </w:p>
    <w:p w14:paraId="42DF0BC8" w14:textId="01D3C7FC" w:rsidR="004873A7" w:rsidRDefault="004873A7" w:rsidP="005D0FB1">
      <w:pPr>
        <w:ind w:left="-284"/>
      </w:pPr>
    </w:p>
    <w:p w14:paraId="34ABB73C" w14:textId="3AA1447A" w:rsidR="004873A7" w:rsidRDefault="004873A7" w:rsidP="005D0FB1">
      <w:pPr>
        <w:ind w:left="-284"/>
      </w:pPr>
    </w:p>
    <w:p w14:paraId="57CCD855" w14:textId="689410D0" w:rsidR="004873A7" w:rsidRDefault="004873A7" w:rsidP="005D0FB1">
      <w:pPr>
        <w:ind w:left="-284"/>
      </w:pPr>
    </w:p>
    <w:p w14:paraId="1355F6E6" w14:textId="63ED8847" w:rsidR="004873A7" w:rsidRDefault="004873A7" w:rsidP="005D0FB1">
      <w:pPr>
        <w:ind w:left="-284"/>
      </w:pPr>
    </w:p>
    <w:p w14:paraId="2A920ADF" w14:textId="3FB7E940" w:rsidR="004873A7" w:rsidRDefault="004873A7" w:rsidP="005D0FB1">
      <w:pPr>
        <w:ind w:left="-284"/>
      </w:pPr>
    </w:p>
    <w:p w14:paraId="0D7C06BB" w14:textId="6A1AFC89" w:rsidR="004873A7" w:rsidRDefault="004873A7" w:rsidP="005D0FB1">
      <w:pPr>
        <w:ind w:left="-284"/>
      </w:pPr>
    </w:p>
    <w:p w14:paraId="28571459" w14:textId="2FB4687C" w:rsidR="004873A7" w:rsidRDefault="004873A7" w:rsidP="005D0FB1">
      <w:pPr>
        <w:ind w:left="-284"/>
      </w:pPr>
    </w:p>
    <w:p w14:paraId="371921D5" w14:textId="5A33B87A" w:rsidR="004873A7" w:rsidRDefault="004873A7" w:rsidP="005D0FB1">
      <w:pPr>
        <w:ind w:left="-284"/>
      </w:pPr>
    </w:p>
    <w:p w14:paraId="0D3900D5" w14:textId="5EE19D0E" w:rsidR="004873A7" w:rsidRDefault="004873A7" w:rsidP="005D0FB1">
      <w:pPr>
        <w:ind w:left="-284"/>
      </w:pPr>
    </w:p>
    <w:p w14:paraId="10530C56" w14:textId="5D0D0872" w:rsidR="004873A7" w:rsidRDefault="004873A7" w:rsidP="005D0FB1">
      <w:pPr>
        <w:ind w:left="-284"/>
      </w:pPr>
    </w:p>
    <w:p w14:paraId="5809E903" w14:textId="0F3CEBA3" w:rsidR="004873A7" w:rsidRDefault="004873A7" w:rsidP="005D0FB1">
      <w:pPr>
        <w:ind w:left="-284"/>
      </w:pPr>
    </w:p>
    <w:p w14:paraId="2F2893FF" w14:textId="42C277ED" w:rsidR="004873A7" w:rsidRDefault="004873A7" w:rsidP="005D0FB1">
      <w:pPr>
        <w:ind w:left="-284"/>
      </w:pPr>
    </w:p>
    <w:p w14:paraId="397F9438" w14:textId="6E65E901" w:rsidR="004873A7" w:rsidRDefault="004873A7" w:rsidP="005D0FB1">
      <w:pPr>
        <w:ind w:left="-284"/>
      </w:pPr>
    </w:p>
    <w:p w14:paraId="5C797A21" w14:textId="5A817E45" w:rsidR="004873A7" w:rsidRDefault="004873A7" w:rsidP="005D0FB1">
      <w:pPr>
        <w:ind w:left="-284"/>
      </w:pPr>
    </w:p>
    <w:p w14:paraId="66B94E5B" w14:textId="6DFFE9AC" w:rsidR="004873A7" w:rsidRDefault="004873A7" w:rsidP="005D0FB1">
      <w:pPr>
        <w:ind w:left="-284"/>
      </w:pPr>
    </w:p>
    <w:p w14:paraId="0DB46BEA" w14:textId="5D9CB05F" w:rsidR="004873A7" w:rsidRDefault="004873A7" w:rsidP="005D0FB1">
      <w:pPr>
        <w:ind w:left="-284"/>
      </w:pPr>
    </w:p>
    <w:p w14:paraId="5F270779" w14:textId="77569A6D" w:rsidR="004873A7" w:rsidRDefault="004873A7" w:rsidP="005D0FB1">
      <w:pPr>
        <w:ind w:left="-284"/>
      </w:pPr>
    </w:p>
    <w:p w14:paraId="506F2FE6" w14:textId="548D5E66" w:rsidR="004873A7" w:rsidRDefault="004873A7" w:rsidP="005D0FB1">
      <w:pPr>
        <w:ind w:left="-284"/>
      </w:pPr>
    </w:p>
    <w:p w14:paraId="4E6B52B5" w14:textId="0650D9ED" w:rsidR="004873A7" w:rsidRDefault="004873A7" w:rsidP="005D0FB1">
      <w:pPr>
        <w:ind w:left="-284"/>
      </w:pPr>
    </w:p>
    <w:p w14:paraId="66C50959" w14:textId="30049AA3" w:rsidR="004873A7" w:rsidRDefault="004873A7" w:rsidP="005D0FB1">
      <w:pPr>
        <w:ind w:left="-284"/>
      </w:pPr>
    </w:p>
    <w:p w14:paraId="3BAD29FE" w14:textId="7D30D9C0" w:rsidR="004873A7" w:rsidRDefault="004873A7" w:rsidP="005D0FB1">
      <w:pPr>
        <w:ind w:left="-284"/>
      </w:pPr>
    </w:p>
    <w:p w14:paraId="561E8AD7" w14:textId="6CC1501D" w:rsidR="004873A7" w:rsidRDefault="004873A7" w:rsidP="005D0FB1">
      <w:pPr>
        <w:ind w:left="-284"/>
      </w:pPr>
    </w:p>
    <w:p w14:paraId="4F2B6BF5" w14:textId="4FD986EC" w:rsidR="004873A7" w:rsidRDefault="004873A7" w:rsidP="005D0FB1">
      <w:pPr>
        <w:ind w:left="-284"/>
      </w:pPr>
    </w:p>
    <w:p w14:paraId="6719DB4E" w14:textId="65FF3BCA" w:rsidR="004873A7" w:rsidRDefault="004873A7" w:rsidP="005D0FB1">
      <w:pPr>
        <w:ind w:left="-284"/>
      </w:pPr>
    </w:p>
    <w:p w14:paraId="0BA5A946" w14:textId="6D5BA3B1" w:rsidR="004873A7" w:rsidRDefault="004873A7" w:rsidP="005D0FB1">
      <w:pPr>
        <w:ind w:left="-284"/>
      </w:pPr>
    </w:p>
    <w:p w14:paraId="6FA39F28" w14:textId="731DA40F" w:rsidR="004873A7" w:rsidRDefault="004873A7" w:rsidP="005D0FB1">
      <w:pPr>
        <w:ind w:left="-284"/>
      </w:pPr>
    </w:p>
    <w:p w14:paraId="532BCE41" w14:textId="529488BA" w:rsidR="004873A7" w:rsidRDefault="004873A7" w:rsidP="005D0FB1">
      <w:pPr>
        <w:ind w:left="-284"/>
      </w:pPr>
    </w:p>
    <w:p w14:paraId="274E1DBD" w14:textId="7AD7B126" w:rsidR="004873A7" w:rsidRDefault="004873A7" w:rsidP="005D0FB1">
      <w:pPr>
        <w:ind w:left="-284"/>
      </w:pPr>
    </w:p>
    <w:p w14:paraId="3FB408AC" w14:textId="78BD90B6" w:rsidR="004873A7" w:rsidRDefault="004873A7" w:rsidP="005D0FB1">
      <w:pPr>
        <w:ind w:left="-284"/>
      </w:pPr>
    </w:p>
    <w:p w14:paraId="1B659B58" w14:textId="240530F3" w:rsidR="004873A7" w:rsidRDefault="004873A7" w:rsidP="005D0FB1">
      <w:pPr>
        <w:ind w:left="-284"/>
      </w:pPr>
    </w:p>
    <w:p w14:paraId="763393AB" w14:textId="33B50C92" w:rsidR="004873A7" w:rsidRDefault="004873A7" w:rsidP="005D0FB1">
      <w:pPr>
        <w:ind w:left="-284"/>
      </w:pPr>
    </w:p>
    <w:p w14:paraId="43B003D9" w14:textId="52906842" w:rsidR="004873A7" w:rsidRDefault="004873A7" w:rsidP="005D0FB1">
      <w:pPr>
        <w:ind w:left="-284"/>
      </w:pPr>
    </w:p>
    <w:p w14:paraId="08FC904F" w14:textId="7BEE3176" w:rsidR="004873A7" w:rsidRDefault="004873A7" w:rsidP="005D0FB1">
      <w:pPr>
        <w:ind w:left="-284"/>
      </w:pPr>
    </w:p>
    <w:p w14:paraId="0D55D3AB" w14:textId="7E3DDBAD" w:rsidR="004873A7" w:rsidRDefault="00A07A35" w:rsidP="005D0FB1">
      <w:pPr>
        <w:ind w:left="-284"/>
      </w:pPr>
      <w:r>
        <w:rPr>
          <w:rFonts w:ascii="Times New Roman" w:hAnsi="Times New Roman" w:cs="Times New Roman"/>
          <w:noProof/>
          <w:sz w:val="24"/>
          <w:szCs w:val="24"/>
          <w:lang w:val="en-IN" w:eastAsia="en-IN"/>
        </w:rPr>
        <mc:AlternateContent>
          <mc:Choice Requires="wps">
            <w:drawing>
              <wp:anchor distT="0" distB="0" distL="114300" distR="114300" simplePos="0" relativeHeight="251675136" behindDoc="0" locked="0" layoutInCell="1" allowOverlap="1" wp14:anchorId="1E8A9FEE" wp14:editId="42237CA4">
                <wp:simplePos x="0" y="0"/>
                <wp:positionH relativeFrom="column">
                  <wp:posOffset>-186690</wp:posOffset>
                </wp:positionH>
                <wp:positionV relativeFrom="paragraph">
                  <wp:posOffset>219075</wp:posOffset>
                </wp:positionV>
                <wp:extent cx="2597150" cy="198691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597150" cy="1986915"/>
                        </a:xfrm>
                        <a:prstGeom prst="rect">
                          <a:avLst/>
                        </a:prstGeom>
                        <a:noFill/>
                        <a:ln w="6350">
                          <a:noFill/>
                        </a:ln>
                      </wps:spPr>
                      <wps:txb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FEE" id="Text Box 186" o:spid="_x0000_s1035" type="#_x0000_t202" style="position:absolute;left:0;text-align:left;margin-left:-14.7pt;margin-top:17.25pt;width:204.5pt;height:156.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" filled="f" stroked="f" strokeweight=".5pt">
                <v:textbox>
                  <w:txbxContent>
                    <w:p w14:paraId="47263265" w14:textId="77777777" w:rsidR="00A07A35" w:rsidRPr="00A07A35" w:rsidRDefault="00A07A35" w:rsidP="00A07A35">
                      <w:pPr>
                        <w:pStyle w:val="WelcomeText"/>
                        <w:jc w:val="left"/>
                        <w:rPr>
                          <w:rFonts w:ascii="Calibri" w:hAnsi="Calibri" w:cs="Calibri"/>
                          <w:sz w:val="10"/>
                          <w:szCs w:val="12"/>
                        </w:rPr>
                      </w:pPr>
                      <w:r w:rsidRPr="00A07A35">
                        <w:rPr>
                          <w:rFonts w:ascii="Calibri" w:hAnsi="Calibri" w:cs="Calibri"/>
                        </w:rPr>
                        <w:t>The end result will be an end-to-end chatbot implementation for companies interested in increasing timely safety related information access that reduces injuries, deaths and related litigation expenses, emotional trauma and lost employee morale most of which once lost is impossible to retrieve thus making the offering a must have.</w:t>
                      </w:r>
                    </w:p>
                    <w:p w14:paraId="1F682ABB" w14:textId="77777777" w:rsidR="00A07A35" w:rsidRPr="00A07A35" w:rsidRDefault="00A07A35" w:rsidP="00A07A35">
                      <w:pPr>
                        <w:pStyle w:val="WelcomeText"/>
                        <w:jc w:val="left"/>
                        <w:rPr>
                          <w:rFonts w:ascii="Calibri" w:hAnsi="Calibri" w:cs="Calibri"/>
                          <w:b/>
                          <w:bCs/>
                          <w:sz w:val="8"/>
                          <w:szCs w:val="10"/>
                        </w:rPr>
                      </w:pPr>
                    </w:p>
                  </w:txbxContent>
                </v:textbox>
              </v:shape>
            </w:pict>
          </mc:Fallback>
        </mc:AlternateContent>
      </w:r>
    </w:p>
    <w:p w14:paraId="6AEA6CFC" w14:textId="69904A49" w:rsidR="004873A7" w:rsidRDefault="004873A7" w:rsidP="005D0FB1">
      <w:pPr>
        <w:ind w:left="-284"/>
      </w:pPr>
    </w:p>
    <w:p w14:paraId="1A23FF6F" w14:textId="720AF786" w:rsidR="004873A7" w:rsidRDefault="004873A7" w:rsidP="005D0FB1">
      <w:pPr>
        <w:ind w:left="-284"/>
      </w:pPr>
    </w:p>
    <w:p w14:paraId="29C6C458" w14:textId="496736C4" w:rsidR="004873A7" w:rsidRDefault="004873A7" w:rsidP="005D0FB1">
      <w:pPr>
        <w:ind w:left="-284"/>
      </w:pPr>
    </w:p>
    <w:p w14:paraId="17ACCC08" w14:textId="5B1C05AD" w:rsidR="004873A7" w:rsidRDefault="004873A7" w:rsidP="005D0FB1">
      <w:pPr>
        <w:ind w:left="-284"/>
      </w:pPr>
    </w:p>
    <w:p w14:paraId="5D12B595" w14:textId="31CCF902" w:rsidR="004873A7" w:rsidRDefault="004873A7" w:rsidP="005D0FB1">
      <w:pPr>
        <w:ind w:left="-284"/>
      </w:pPr>
    </w:p>
    <w:p w14:paraId="23C0DF83" w14:textId="4FF9EA9D" w:rsidR="004873A7" w:rsidRDefault="004873A7" w:rsidP="005D0FB1">
      <w:pPr>
        <w:ind w:left="-284"/>
        <w:rPr>
          <w:lang w:val="en-IN"/>
        </w:rPr>
      </w:pPr>
    </w:p>
    <w:p w14:paraId="41AA5610" w14:textId="3EB47329" w:rsidR="004873A7" w:rsidRDefault="004873A7" w:rsidP="005D0FB1">
      <w:pPr>
        <w:ind w:left="-284"/>
        <w:rPr>
          <w:lang w:val="en-IN"/>
        </w:rPr>
      </w:pPr>
    </w:p>
    <w:p w14:paraId="2BB2D372" w14:textId="0666974E" w:rsidR="004873A7" w:rsidRDefault="004873A7" w:rsidP="005D0FB1">
      <w:pPr>
        <w:ind w:left="-284"/>
        <w:rPr>
          <w:lang w:val="en-IN"/>
        </w:rPr>
      </w:pPr>
    </w:p>
    <w:p w14:paraId="28C74B7A" w14:textId="00A74D62" w:rsidR="004873A7" w:rsidRDefault="004873A7" w:rsidP="005D0FB1">
      <w:pPr>
        <w:ind w:left="-284"/>
        <w:rPr>
          <w:lang w:val="en-IN"/>
        </w:rPr>
      </w:pPr>
    </w:p>
    <w:p w14:paraId="2D5055B6" w14:textId="7DF4E7EE" w:rsidR="004873A7" w:rsidRDefault="004873A7" w:rsidP="005D0FB1">
      <w:pPr>
        <w:ind w:left="-284"/>
        <w:rPr>
          <w:lang w:val="en-IN"/>
        </w:rPr>
      </w:pPr>
    </w:p>
    <w:p w14:paraId="37727F5F" w14:textId="3E8D42F1" w:rsidR="004873A7" w:rsidRDefault="004873A7" w:rsidP="005D0FB1">
      <w:pPr>
        <w:ind w:left="-284"/>
        <w:rPr>
          <w:lang w:val="en-IN"/>
        </w:rPr>
      </w:pPr>
    </w:p>
    <w:p w14:paraId="4C4DF2D0" w14:textId="6568F88A" w:rsidR="004873A7" w:rsidRDefault="004873A7" w:rsidP="005D0FB1">
      <w:pPr>
        <w:ind w:left="-284"/>
        <w:rPr>
          <w:lang w:val="en-IN"/>
        </w:rPr>
      </w:pPr>
    </w:p>
    <w:p w14:paraId="451C3686" w14:textId="36174772" w:rsidR="00782EF7" w:rsidRDefault="00217BE6" w:rsidP="005D0FB1">
      <w:pPr>
        <w:ind w:left="-284"/>
        <w:rPr>
          <w:lang w:val="en-IN"/>
        </w:rPr>
      </w:pPr>
      <w:r>
        <w:rPr>
          <w:noProof/>
        </w:rPr>
        <w:lastRenderedPageBreak/>
        <mc:AlternateContent>
          <mc:Choice Requires="wpg">
            <w:drawing>
              <wp:anchor distT="0" distB="0" distL="114300" distR="114300" simplePos="0" relativeHeight="251656704" behindDoc="0" locked="0" layoutInCell="1" allowOverlap="1" wp14:anchorId="052AA337" wp14:editId="66718089">
                <wp:simplePos x="0" y="0"/>
                <wp:positionH relativeFrom="page">
                  <wp:align>right</wp:align>
                </wp:positionH>
                <wp:positionV relativeFrom="paragraph">
                  <wp:posOffset>-10886</wp:posOffset>
                </wp:positionV>
                <wp:extent cx="7772400" cy="4572000"/>
                <wp:effectExtent l="0" t="0" r="0" b="0"/>
                <wp:wrapNone/>
                <wp:docPr id="1139" name="Group 1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1140" name="Right Triangle 1140"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1" name="Right Triangle 1141"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2" name="Rectangle 1142" descr="chairs aligned along the wall"/>
                        <wps:cNvSpPr/>
                        <wps:spPr>
                          <a:xfrm>
                            <a:off x="228600" y="0"/>
                            <a:ext cx="7315200" cy="4572000"/>
                          </a:xfrm>
                          <a:prstGeom prst="rect">
                            <a:avLst/>
                          </a:prstGeom>
                          <a:blipFill dpi="0" rotWithShape="1">
                            <a:blip r:embed="rId3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3" name="Rectangle 1143"/>
                        <wps:cNvSpPr/>
                        <wps:spPr>
                          <a:xfrm>
                            <a:off x="0" y="2301240"/>
                            <a:ext cx="4572000" cy="1188720"/>
                          </a:xfrm>
                          <a:prstGeom prst="rect">
                            <a:avLst/>
                          </a:prstGeom>
                          <a:solidFill>
                            <a:schemeClr val="accent1">
                              <a:alpha val="6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wps:cNvSpPr/>
                        <wps:spPr>
                          <a:xfrm>
                            <a:off x="2103120" y="3627120"/>
                            <a:ext cx="5669280" cy="822960"/>
                          </a:xfrm>
                          <a:prstGeom prst="rect">
                            <a:avLst/>
                          </a:prstGeom>
                          <a:solidFill>
                            <a:schemeClr val="accent1">
                              <a:alpha val="72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EF681" w14:textId="57061313" w:rsidR="00213987" w:rsidRPr="00213987" w:rsidRDefault="00213987" w:rsidP="00213987">
                              <w:pPr>
                                <w:jc w:val="center"/>
                                <w:rPr>
                                  <w:sz w:val="72"/>
                                  <w:szCs w:val="72"/>
                                </w:rPr>
                              </w:pPr>
                              <w:r w:rsidRPr="00213987">
                                <w:rPr>
                                  <w:sz w:val="72"/>
                                  <w:szCs w:val="7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AA337" id="Group 1139" o:spid="_x0000_s1036" alt="&quot;&quot;" style="position:absolute;left:0;text-align:left;margin-left:560.8pt;margin-top:-.85pt;width:612pt;height:5in;z-index:251656704;mso-position-horizontal:right;mso-position-horizontal-relative:page"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">
                <v:shapetype id="_x0000_t6" coordsize="21600,21600" o:spt="6" path="m,l,21600r21600,xe">
                  <v:stroke joinstyle="miter"/>
                  <v:path gradientshapeok="t" o:connecttype="custom" o:connectlocs="0,0;0,10800;0,21600;10800,21600;21600,21600;10800,10800" textboxrect="1800,12600,12600,19800"/>
                </v:shapetype>
                <v:shape id="Right Triangle 1140" o:spid="_x0000_s103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" fillcolor="black [3213]" stroked="f" strokeweight="1pt"/>
                <v:shape id="Right Triangle 1141" o:spid="_x0000_s103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" fillcolor="black [3213]" stroked="f" strokeweight="1pt"/>
                <v:rect id="Rectangle 1142" o:spid="_x0000_s103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" stroked="f" strokeweight="1pt">
                  <v:fill r:id="rId35" o:title="chairs aligned along the wall" recolor="t" rotate="t" type="frame"/>
                </v:rect>
                <v:rect id="Rectangle 1143" o:spid="_x0000_s104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" fillcolor="#a53f52 [3204]" stroked="f" strokeweight="1pt">
                  <v:fill opacity="41891f"/>
                  <v:textbox>
                    <w:txbxContent>
                      <w:p w14:paraId="76C7B20F" w14:textId="306432D4" w:rsidR="00DD745E" w:rsidRPr="00DD745E" w:rsidRDefault="00DD745E" w:rsidP="00DD745E">
                        <w:pPr>
                          <w:jc w:val="center"/>
                          <w:rPr>
                            <w:b/>
                            <w:bCs/>
                            <w:sz w:val="144"/>
                            <w:szCs w:val="144"/>
                          </w:rPr>
                        </w:pPr>
                        <w:r w:rsidRPr="00DD745E">
                          <w:rPr>
                            <w:b/>
                            <w:bCs/>
                            <w:sz w:val="144"/>
                            <w:szCs w:val="144"/>
                          </w:rPr>
                          <w:t>PROBLEM</w:t>
                        </w:r>
                      </w:p>
                    </w:txbxContent>
                  </v:textbox>
                </v:rect>
                <v:rect id="Rectangle 1144" o:spid="_x0000_s104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" fillcolor="#a53f52 [3204]" stroked="f" strokeweight="1pt">
                  <v:fill opacity="47288f"/>
                  <v:textbox>
                    <w:txbxContent>
                      <w:p w14:paraId="7C3EF681" w14:textId="57061313" w:rsidR="00213987" w:rsidRPr="00213987" w:rsidRDefault="00213987" w:rsidP="00213987">
                        <w:pPr>
                          <w:jc w:val="center"/>
                          <w:rPr>
                            <w:sz w:val="72"/>
                            <w:szCs w:val="72"/>
                          </w:rPr>
                        </w:pPr>
                        <w:r w:rsidRPr="00213987">
                          <w:rPr>
                            <w:sz w:val="72"/>
                            <w:szCs w:val="72"/>
                          </w:rPr>
                          <w:t>STATEMENT</w:t>
                        </w:r>
                      </w:p>
                    </w:txbxContent>
                  </v:textbox>
                </v:rect>
                <w10:wrap anchorx="page"/>
              </v:group>
            </w:pict>
          </mc:Fallback>
        </mc:AlternateContent>
      </w:r>
    </w:p>
    <w:p w14:paraId="28604CF3" w14:textId="700A9915" w:rsidR="00217BE6" w:rsidRDefault="00217BE6" w:rsidP="005D0FB1">
      <w:pPr>
        <w:ind w:left="-284"/>
        <w:rPr>
          <w:lang w:val="en-IN"/>
        </w:rPr>
      </w:pPr>
    </w:p>
    <w:p w14:paraId="619FA1F4" w14:textId="4414FA10" w:rsidR="00217BE6" w:rsidRDefault="00217BE6" w:rsidP="005D0FB1">
      <w:pPr>
        <w:ind w:left="-284"/>
        <w:rPr>
          <w:lang w:val="en-IN"/>
        </w:rPr>
      </w:pPr>
    </w:p>
    <w:p w14:paraId="73CA0B48" w14:textId="291FB056" w:rsidR="00217BE6" w:rsidRDefault="00217BE6" w:rsidP="005D0FB1">
      <w:pPr>
        <w:ind w:left="-284"/>
        <w:rPr>
          <w:lang w:val="en-IN"/>
        </w:rPr>
      </w:pPr>
    </w:p>
    <w:p w14:paraId="3FBC8B5D" w14:textId="3F3B4A7F" w:rsidR="00217BE6" w:rsidRDefault="00217BE6" w:rsidP="005D0FB1">
      <w:pPr>
        <w:ind w:left="-284"/>
        <w:rPr>
          <w:lang w:val="en-IN"/>
        </w:rPr>
      </w:pPr>
    </w:p>
    <w:p w14:paraId="60A5D090" w14:textId="543F09C4" w:rsidR="00217BE6" w:rsidRDefault="00217BE6" w:rsidP="005D0FB1">
      <w:pPr>
        <w:ind w:left="-284"/>
        <w:rPr>
          <w:lang w:val="en-IN"/>
        </w:rPr>
      </w:pPr>
    </w:p>
    <w:p w14:paraId="11667BCC" w14:textId="23A8018D" w:rsidR="00217BE6" w:rsidRDefault="00217BE6" w:rsidP="005D0FB1">
      <w:pPr>
        <w:ind w:left="-284"/>
        <w:rPr>
          <w:lang w:val="en-IN"/>
        </w:rPr>
      </w:pPr>
    </w:p>
    <w:p w14:paraId="7F5039CA" w14:textId="43C5E3BB" w:rsidR="00217BE6" w:rsidRDefault="00217BE6" w:rsidP="005D0FB1">
      <w:pPr>
        <w:ind w:left="-284"/>
        <w:rPr>
          <w:lang w:val="en-IN"/>
        </w:rPr>
      </w:pPr>
    </w:p>
    <w:p w14:paraId="19BE65C3" w14:textId="3852A1BD" w:rsidR="00217BE6" w:rsidRDefault="00217BE6" w:rsidP="005D0FB1">
      <w:pPr>
        <w:ind w:left="-284"/>
        <w:rPr>
          <w:lang w:val="en-IN"/>
        </w:rPr>
      </w:pPr>
    </w:p>
    <w:p w14:paraId="55139677" w14:textId="6B804605" w:rsidR="00217BE6" w:rsidRDefault="00217BE6" w:rsidP="005D0FB1">
      <w:pPr>
        <w:ind w:left="-284"/>
        <w:rPr>
          <w:lang w:val="en-IN"/>
        </w:rPr>
      </w:pPr>
    </w:p>
    <w:p w14:paraId="330B1226" w14:textId="4AC3F7AC" w:rsidR="00217BE6" w:rsidRDefault="00217BE6" w:rsidP="005D0FB1">
      <w:pPr>
        <w:ind w:left="-284"/>
        <w:rPr>
          <w:lang w:val="en-IN"/>
        </w:rPr>
      </w:pPr>
    </w:p>
    <w:p w14:paraId="5B016058" w14:textId="5ED9E828" w:rsidR="00217BE6" w:rsidRDefault="00217BE6" w:rsidP="005D0FB1">
      <w:pPr>
        <w:ind w:left="-284"/>
        <w:rPr>
          <w:lang w:val="en-IN"/>
        </w:rPr>
      </w:pPr>
    </w:p>
    <w:p w14:paraId="68AC3EB7" w14:textId="32EED9CF" w:rsidR="00217BE6" w:rsidRDefault="00217BE6" w:rsidP="005D0FB1">
      <w:pPr>
        <w:ind w:left="-284"/>
        <w:rPr>
          <w:lang w:val="en-IN"/>
        </w:rPr>
      </w:pPr>
    </w:p>
    <w:p w14:paraId="1026A02F" w14:textId="34DBF794" w:rsidR="00217BE6" w:rsidRDefault="00217BE6" w:rsidP="005D0FB1">
      <w:pPr>
        <w:ind w:left="-284"/>
        <w:rPr>
          <w:lang w:val="en-IN"/>
        </w:rPr>
      </w:pPr>
    </w:p>
    <w:p w14:paraId="75B5ADB2" w14:textId="55D58A10" w:rsidR="00217BE6" w:rsidRDefault="00217BE6" w:rsidP="005D0FB1">
      <w:pPr>
        <w:ind w:left="-284"/>
        <w:rPr>
          <w:lang w:val="en-IN"/>
        </w:rPr>
      </w:pPr>
    </w:p>
    <w:p w14:paraId="7C1E6026" w14:textId="345B97ED" w:rsidR="00217BE6" w:rsidRDefault="00217BE6" w:rsidP="005D0FB1">
      <w:pPr>
        <w:ind w:left="-284"/>
        <w:rPr>
          <w:lang w:val="en-IN"/>
        </w:rPr>
      </w:pPr>
    </w:p>
    <w:p w14:paraId="38E03E55" w14:textId="0DC4178D" w:rsidR="00217BE6" w:rsidRDefault="00217BE6" w:rsidP="005D0FB1">
      <w:pPr>
        <w:ind w:left="-284"/>
        <w:rPr>
          <w:lang w:val="en-IN"/>
        </w:rPr>
      </w:pPr>
    </w:p>
    <w:p w14:paraId="36C83971" w14:textId="3A5066E3" w:rsidR="00217BE6" w:rsidRDefault="00217BE6" w:rsidP="005D0FB1">
      <w:pPr>
        <w:ind w:left="-284"/>
        <w:rPr>
          <w:lang w:val="en-IN"/>
        </w:rPr>
      </w:pPr>
    </w:p>
    <w:p w14:paraId="3987ED34" w14:textId="2EA3BC75" w:rsidR="00217BE6" w:rsidRDefault="00217BE6" w:rsidP="005D0FB1">
      <w:pPr>
        <w:ind w:left="-284"/>
        <w:rPr>
          <w:lang w:val="en-IN"/>
        </w:rPr>
      </w:pPr>
    </w:p>
    <w:p w14:paraId="5A81A2CD" w14:textId="3A4F8B8F" w:rsidR="00217BE6" w:rsidRDefault="00217BE6" w:rsidP="005D0FB1">
      <w:pPr>
        <w:ind w:left="-284"/>
        <w:rPr>
          <w:lang w:val="en-IN"/>
        </w:rPr>
      </w:pPr>
    </w:p>
    <w:p w14:paraId="18A9B4CF" w14:textId="418A2418" w:rsidR="00217BE6" w:rsidRDefault="00217BE6" w:rsidP="005D0FB1">
      <w:pPr>
        <w:ind w:left="-284"/>
        <w:rPr>
          <w:lang w:val="en-IN"/>
        </w:rPr>
      </w:pPr>
    </w:p>
    <w:p w14:paraId="6B977DB7" w14:textId="1E3FDB68" w:rsidR="00217BE6" w:rsidRDefault="00217BE6" w:rsidP="005D0FB1">
      <w:pPr>
        <w:ind w:left="-284"/>
        <w:rPr>
          <w:lang w:val="en-IN"/>
        </w:rPr>
      </w:pPr>
    </w:p>
    <w:p w14:paraId="12D0ED8A" w14:textId="743588EB" w:rsidR="00217BE6" w:rsidRDefault="00217BE6" w:rsidP="005D0FB1">
      <w:pPr>
        <w:ind w:left="-284"/>
        <w:rPr>
          <w:lang w:val="en-IN"/>
        </w:rPr>
      </w:pPr>
    </w:p>
    <w:p w14:paraId="44D28BA4" w14:textId="5C43FE8C" w:rsidR="00217BE6" w:rsidRDefault="00217BE6" w:rsidP="005D0FB1">
      <w:pPr>
        <w:ind w:left="-284"/>
        <w:rPr>
          <w:lang w:val="en-IN"/>
        </w:rPr>
      </w:pPr>
    </w:p>
    <w:p w14:paraId="3789373F" w14:textId="77777777" w:rsidR="00217BE6" w:rsidRDefault="00217BE6" w:rsidP="005D0FB1">
      <w:pPr>
        <w:ind w:left="-284"/>
        <w:rPr>
          <w:lang w:val="en-IN"/>
        </w:rPr>
      </w:pPr>
    </w:p>
    <w:p w14:paraId="3BE54B2D" w14:textId="1C47477D" w:rsidR="00782EF7" w:rsidRDefault="00782EF7" w:rsidP="005D0FB1">
      <w:pPr>
        <w:ind w:left="-284"/>
        <w:rPr>
          <w:lang w:val="en-IN"/>
        </w:rPr>
      </w:pPr>
    </w:p>
    <w:p w14:paraId="1E4B9C8F" w14:textId="7280352C" w:rsidR="00782EF7" w:rsidRDefault="00782EF7" w:rsidP="005D0FB1">
      <w:pPr>
        <w:ind w:left="-284"/>
        <w:rPr>
          <w:lang w:val="en-IN"/>
        </w:rPr>
      </w:pPr>
    </w:p>
    <w:p w14:paraId="746CE405" w14:textId="57265C5B" w:rsidR="007D0B1E" w:rsidRDefault="007D0B1E" w:rsidP="005D0FB1">
      <w:pPr>
        <w:ind w:left="-284"/>
        <w:rPr>
          <w:lang w:val="en-IN"/>
        </w:rPr>
      </w:pPr>
      <w:r w:rsidRPr="007D0B1E">
        <w:rPr>
          <w:noProof/>
          <w:lang w:val="en-IN"/>
        </w:rPr>
        <w:drawing>
          <wp:inline distT="0" distB="0" distL="0" distR="0" wp14:anchorId="4148C097" wp14:editId="57267172">
            <wp:extent cx="6858000" cy="4403725"/>
            <wp:effectExtent l="0" t="0" r="0" b="0"/>
            <wp:docPr id="1097" name="Picture 10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Graphical user interface, text&#10;&#10;Description automatically generated"/>
                    <pic:cNvPicPr/>
                  </pic:nvPicPr>
                  <pic:blipFill>
                    <a:blip r:embed="rId36"/>
                    <a:stretch>
                      <a:fillRect/>
                    </a:stretch>
                  </pic:blipFill>
                  <pic:spPr>
                    <a:xfrm>
                      <a:off x="0" y="0"/>
                      <a:ext cx="6858000" cy="4403725"/>
                    </a:xfrm>
                    <a:prstGeom prst="rect">
                      <a:avLst/>
                    </a:prstGeom>
                  </pic:spPr>
                </pic:pic>
              </a:graphicData>
            </a:graphic>
          </wp:inline>
        </w:drawing>
      </w:r>
    </w:p>
    <w:p w14:paraId="231CADAF" w14:textId="06AA06D0" w:rsidR="00217BE6" w:rsidRDefault="00217BE6" w:rsidP="005D0FB1">
      <w:pPr>
        <w:ind w:left="-284"/>
        <w:rPr>
          <w:lang w:val="en-IN"/>
        </w:rPr>
      </w:pPr>
    </w:p>
    <w:p w14:paraId="0E40AA3C" w14:textId="14D84665" w:rsidR="00711166" w:rsidRDefault="00076A43" w:rsidP="005D0FB1">
      <w:pPr>
        <w:ind w:left="-284"/>
        <w:rPr>
          <w:lang w:val="en-IN"/>
        </w:rPr>
      </w:pPr>
      <w:r>
        <w:rPr>
          <w:noProof/>
        </w:rPr>
        <w:lastRenderedPageBreak/>
        <mc:AlternateContent>
          <mc:Choice Requires="wps">
            <w:drawing>
              <wp:anchor distT="0" distB="0" distL="114300" distR="114300" simplePos="0" relativeHeight="251651584" behindDoc="0" locked="0" layoutInCell="1" allowOverlap="1" wp14:anchorId="582AA5E4" wp14:editId="523FDC05">
                <wp:simplePos x="0" y="0"/>
                <wp:positionH relativeFrom="margin">
                  <wp:posOffset>3190875</wp:posOffset>
                </wp:positionH>
                <wp:positionV relativeFrom="paragraph">
                  <wp:posOffset>-187325</wp:posOffset>
                </wp:positionV>
                <wp:extent cx="361950" cy="336550"/>
                <wp:effectExtent l="0" t="0" r="0" b="6350"/>
                <wp:wrapNone/>
                <wp:docPr id="24" name="Right Triangle 24"/>
                <wp:cNvGraphicFramePr/>
                <a:graphic xmlns:a="http://schemas.openxmlformats.org/drawingml/2006/main">
                  <a:graphicData uri="http://schemas.microsoft.com/office/word/2010/wordprocessingShape">
                    <wps:wsp>
                      <wps:cNvSpPr/>
                      <wps:spPr>
                        <a:xfrm>
                          <a:off x="0" y="0"/>
                          <a:ext cx="361950" cy="33655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9C83" id="Right Triangle 24" o:spid="_x0000_s1026" type="#_x0000_t6" style="position:absolute;margin-left:251.25pt;margin-top:-14.75pt;width:28.5pt;height:26.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" fillcolor="black [3213]" stroked="f" strokeweight="1pt">
                <w10:wrap anchorx="margin"/>
              </v:shape>
            </w:pict>
          </mc:Fallback>
        </mc:AlternateContent>
      </w:r>
      <w:r w:rsidR="008B2760">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7A4A3B10" wp14:editId="4DC2F5F4">
                <wp:simplePos x="0" y="0"/>
                <wp:positionH relativeFrom="column">
                  <wp:posOffset>-97971</wp:posOffset>
                </wp:positionH>
                <wp:positionV relativeFrom="paragraph">
                  <wp:posOffset>157389</wp:posOffset>
                </wp:positionV>
                <wp:extent cx="7315200" cy="3624943"/>
                <wp:effectExtent l="0" t="0" r="0" b="0"/>
                <wp:wrapNone/>
                <wp:docPr id="1120" name="Rectangle 1120" descr="academic walkway with flags aligning the path"/>
                <wp:cNvGraphicFramePr/>
                <a:graphic xmlns:a="http://schemas.openxmlformats.org/drawingml/2006/main">
                  <a:graphicData uri="http://schemas.microsoft.com/office/word/2010/wordprocessingShape">
                    <wps:wsp>
                      <wps:cNvSpPr/>
                      <wps:spPr>
                        <a:xfrm>
                          <a:off x="0" y="0"/>
                          <a:ext cx="7315200" cy="3624943"/>
                        </a:xfrm>
                        <a:prstGeom prst="rect">
                          <a:avLst/>
                        </a:prstGeom>
                        <a:blipFill dpi="0" rotWithShape="1">
                          <a:blip r:embed="rId3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04FD3" w14:textId="77777777" w:rsidR="00ED008A" w:rsidRDefault="00ED008A" w:rsidP="00ED008A">
                            <w:pPr>
                              <w:jc w:val="center"/>
                            </w:pPr>
                            <w:r>
                              <w:t>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3B10" id="Rectangle 1120" o:spid="_x0000_s1042" alt="academic walkway with flags aligning the path" style="position:absolute;left:0;text-align:left;margin-left:-7.7pt;margin-top:12.4pt;width:8in;height:285.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" stroked="f" strokeweight="1pt">
                <v:fill r:id="rId38" o:title="academic walkway with flags aligning the path" recolor="t" rotate="t" type="frame"/>
                <v:textbox>
                  <w:txbxContent>
                    <w:p w14:paraId="0F504FD3" w14:textId="77777777" w:rsidR="00ED008A" w:rsidRDefault="00ED008A" w:rsidP="00ED008A">
                      <w:pPr>
                        <w:jc w:val="center"/>
                      </w:pPr>
                      <w:r>
                        <w:t>4.</w:t>
                      </w:r>
                    </w:p>
                  </w:txbxContent>
                </v:textbox>
              </v:rect>
            </w:pict>
          </mc:Fallback>
        </mc:AlternateContent>
      </w:r>
    </w:p>
    <w:p w14:paraId="0456319B" w14:textId="05997AC3" w:rsidR="00ED008A" w:rsidRDefault="00E5697A" w:rsidP="005D0FB1">
      <w:pPr>
        <w:ind w:left="-284"/>
        <w:rPr>
          <w:lang w:val="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49536" behindDoc="0" locked="0" layoutInCell="1" allowOverlap="1" wp14:anchorId="0CC8D2EC" wp14:editId="4B62681C">
                <wp:simplePos x="0" y="0"/>
                <wp:positionH relativeFrom="column">
                  <wp:posOffset>-97971</wp:posOffset>
                </wp:positionH>
                <wp:positionV relativeFrom="paragraph">
                  <wp:posOffset>-357596</wp:posOffset>
                </wp:positionV>
                <wp:extent cx="3291840" cy="4147457"/>
                <wp:effectExtent l="0" t="0" r="3810" b="5715"/>
                <wp:wrapNone/>
                <wp:docPr id="1119" name="Rectangle 1119" descr="washout color block"/>
                <wp:cNvGraphicFramePr/>
                <a:graphic xmlns:a="http://schemas.openxmlformats.org/drawingml/2006/main">
                  <a:graphicData uri="http://schemas.microsoft.com/office/word/2010/wordprocessingShape">
                    <wps:wsp>
                      <wps:cNvSpPr/>
                      <wps:spPr>
                        <a:xfrm>
                          <a:off x="0" y="0"/>
                          <a:ext cx="3291840" cy="4147457"/>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C8D2EC" id="Rectangle 1119" o:spid="_x0000_s1043" alt="washout color block" style="position:absolute;left:0;text-align:left;margin-left:-7.7pt;margin-top:-28.15pt;width:259.2pt;height:326.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" fillcolor="#a53f52 [3204]" stroked="f" strokeweight="1pt">
                <v:fill opacity="6553f" color2="#a53f52 [3204]" rotate="t" focus="10%" type="gradient"/>
                <v:textbox>
                  <w:txbxContent>
                    <w:p w14:paraId="203986B5" w14:textId="219B5EBC" w:rsidR="005F0976" w:rsidRDefault="005F0976" w:rsidP="005F0976">
                      <w:pPr>
                        <w:jc w:val="center"/>
                      </w:pPr>
                      <w:r>
                        <w:rPr>
                          <w:sz w:val="44"/>
                          <w:szCs w:val="14"/>
                        </w:rPr>
                        <w:t xml:space="preserve">“If you don’t think it is safe, it probably isn’t” – </w:t>
                      </w:r>
                      <w:r>
                        <w:rPr>
                          <w:sz w:val="70"/>
                        </w:rPr>
                        <w:t xml:space="preserve">Jerry </w:t>
                      </w:r>
                      <w:r w:rsidRPr="005F0976">
                        <w:rPr>
                          <w:sz w:val="70"/>
                        </w:rPr>
                        <w:t>Smith</w:t>
                      </w:r>
                    </w:p>
                  </w:txbxContent>
                </v:textbox>
              </v:rect>
            </w:pict>
          </mc:Fallback>
        </mc:AlternateContent>
      </w:r>
    </w:p>
    <w:p w14:paraId="64CC87DD" w14:textId="16388A94" w:rsidR="00ED008A" w:rsidRDefault="00ED008A" w:rsidP="005D0FB1">
      <w:pPr>
        <w:ind w:left="-284"/>
        <w:rPr>
          <w:lang w:val="en-IN"/>
        </w:rPr>
      </w:pPr>
    </w:p>
    <w:p w14:paraId="2C7F2128" w14:textId="62625F13" w:rsidR="00ED008A" w:rsidRDefault="00ED008A" w:rsidP="005D0FB1">
      <w:pPr>
        <w:ind w:left="-284"/>
        <w:rPr>
          <w:lang w:val="en-IN"/>
        </w:rPr>
      </w:pPr>
    </w:p>
    <w:p w14:paraId="27B5A93D" w14:textId="17476B52" w:rsidR="00ED008A" w:rsidRDefault="00ED008A" w:rsidP="005D0FB1">
      <w:pPr>
        <w:ind w:left="-284"/>
        <w:rPr>
          <w:lang w:val="en-IN"/>
        </w:rPr>
      </w:pPr>
    </w:p>
    <w:p w14:paraId="12AA07C9" w14:textId="18811F49" w:rsidR="00ED008A" w:rsidRDefault="00E5697A" w:rsidP="005D0FB1">
      <w:pPr>
        <w:ind w:left="-284"/>
        <w:rPr>
          <w:lang w:val="en-IN"/>
        </w:rPr>
      </w:pPr>
      <w:r>
        <w:rPr>
          <w:noProof/>
        </w:rPr>
        <mc:AlternateContent>
          <mc:Choice Requires="wpg">
            <w:drawing>
              <wp:anchor distT="0" distB="0" distL="114300" distR="114300" simplePos="0" relativeHeight="251654656" behindDoc="0" locked="0" layoutInCell="1" allowOverlap="1" wp14:anchorId="55B03E2B" wp14:editId="1940C52E">
                <wp:simplePos x="0" y="0"/>
                <wp:positionH relativeFrom="margin">
                  <wp:posOffset>95250</wp:posOffset>
                </wp:positionH>
                <wp:positionV relativeFrom="paragraph">
                  <wp:posOffset>142529</wp:posOffset>
                </wp:positionV>
                <wp:extent cx="586740" cy="548640"/>
                <wp:effectExtent l="19050" t="19050" r="3810" b="3810"/>
                <wp:wrapNone/>
                <wp:docPr id="1121" name="Group 1121"/>
                <wp:cNvGraphicFramePr/>
                <a:graphic xmlns:a="http://schemas.openxmlformats.org/drawingml/2006/main">
                  <a:graphicData uri="http://schemas.microsoft.com/office/word/2010/wordprocessingGroup">
                    <wpg:wgp>
                      <wpg:cNvGrpSpPr/>
                      <wpg:grpSpPr>
                        <a:xfrm>
                          <a:off x="0" y="0"/>
                          <a:ext cx="586740" cy="548640"/>
                          <a:chOff x="0" y="0"/>
                          <a:chExt cx="587022" cy="548640"/>
                        </a:xfrm>
                      </wpg:grpSpPr>
                      <wps:wsp>
                        <wps:cNvPr id="1122" name="Straight Connector 112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 name="Straight Connector 112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D5711C" id="Group 1121" o:spid="_x0000_s1026" style="position:absolute;margin-left:7.5pt;margin-top:11.2pt;width:46.2pt;height:43.2pt;z-index:251699712;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">
                <v:line id="Straight Connector 1122"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" strokecolor="black [3213]" strokeweight="3pt">
                  <v:stroke joinstyle="miter"/>
                </v:line>
                <v:line id="Straight Connector 1123"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" strokecolor="black [3213]" strokeweight="3pt">
                  <v:stroke joinstyle="miter"/>
                </v:line>
                <w10:wrap anchorx="margin"/>
              </v:group>
            </w:pict>
          </mc:Fallback>
        </mc:AlternateContent>
      </w:r>
    </w:p>
    <w:p w14:paraId="3EE60764" w14:textId="7F8434F0" w:rsidR="00ED008A" w:rsidRDefault="00ED008A" w:rsidP="005D0FB1">
      <w:pPr>
        <w:ind w:left="-284"/>
        <w:rPr>
          <w:lang w:val="en-IN"/>
        </w:rPr>
      </w:pPr>
    </w:p>
    <w:p w14:paraId="05F6B212" w14:textId="1A3B5804" w:rsidR="00ED008A" w:rsidRDefault="00ED008A" w:rsidP="005D0FB1">
      <w:pPr>
        <w:ind w:left="-284"/>
        <w:rPr>
          <w:lang w:val="en-IN"/>
        </w:rPr>
      </w:pPr>
    </w:p>
    <w:p w14:paraId="57E22FBE" w14:textId="5E8D71CD" w:rsidR="00ED008A" w:rsidRDefault="00ED008A" w:rsidP="005D0FB1">
      <w:pPr>
        <w:ind w:left="-284"/>
        <w:rPr>
          <w:lang w:val="en-IN"/>
        </w:rPr>
      </w:pPr>
    </w:p>
    <w:p w14:paraId="2CBA3D86" w14:textId="11436B90" w:rsidR="00ED008A" w:rsidRDefault="00ED008A" w:rsidP="005D0FB1">
      <w:pPr>
        <w:ind w:left="-284"/>
        <w:rPr>
          <w:lang w:val="en-IN"/>
        </w:rPr>
      </w:pPr>
    </w:p>
    <w:p w14:paraId="771EB879" w14:textId="0DDF9D66" w:rsidR="00ED008A" w:rsidRDefault="00ED008A" w:rsidP="005D0FB1">
      <w:pPr>
        <w:ind w:left="-284"/>
        <w:rPr>
          <w:lang w:val="en-IN"/>
        </w:rPr>
      </w:pPr>
    </w:p>
    <w:p w14:paraId="0E6DEAC9" w14:textId="231D9986" w:rsidR="00ED008A" w:rsidRDefault="00ED008A" w:rsidP="005D0FB1">
      <w:pPr>
        <w:ind w:left="-284"/>
        <w:rPr>
          <w:lang w:val="en-IN"/>
        </w:rPr>
      </w:pPr>
    </w:p>
    <w:p w14:paraId="67F6BAA1" w14:textId="287A1013" w:rsidR="00ED008A" w:rsidRDefault="00ED008A" w:rsidP="005D0FB1">
      <w:pPr>
        <w:ind w:left="-284"/>
        <w:rPr>
          <w:lang w:val="en-IN"/>
        </w:rPr>
      </w:pPr>
    </w:p>
    <w:p w14:paraId="071AD13D" w14:textId="17BBFE00" w:rsidR="00ED008A" w:rsidRDefault="00ED008A" w:rsidP="005D0FB1">
      <w:pPr>
        <w:ind w:left="-284"/>
        <w:rPr>
          <w:lang w:val="en-IN"/>
        </w:rPr>
      </w:pPr>
    </w:p>
    <w:p w14:paraId="7D6B0921" w14:textId="387C15EB" w:rsidR="00ED008A" w:rsidRDefault="00E5697A" w:rsidP="005D0FB1">
      <w:pPr>
        <w:ind w:left="-284"/>
        <w:rPr>
          <w:lang w:val="en-IN"/>
        </w:rPr>
      </w:pPr>
      <w:r>
        <w:rPr>
          <w:noProof/>
        </w:rPr>
        <mc:AlternateContent>
          <mc:Choice Requires="wpg">
            <w:drawing>
              <wp:anchor distT="0" distB="0" distL="114300" distR="114300" simplePos="0" relativeHeight="251655680" behindDoc="0" locked="0" layoutInCell="1" allowOverlap="1" wp14:anchorId="595228C6" wp14:editId="64D9225E">
                <wp:simplePos x="0" y="0"/>
                <wp:positionH relativeFrom="margin">
                  <wp:posOffset>2429337</wp:posOffset>
                </wp:positionH>
                <wp:positionV relativeFrom="paragraph">
                  <wp:posOffset>38619</wp:posOffset>
                </wp:positionV>
                <wp:extent cx="586740" cy="548640"/>
                <wp:effectExtent l="0" t="0" r="22860" b="22860"/>
                <wp:wrapNone/>
                <wp:docPr id="1124" name="Group 1124"/>
                <wp:cNvGraphicFramePr/>
                <a:graphic xmlns:a="http://schemas.openxmlformats.org/drawingml/2006/main">
                  <a:graphicData uri="http://schemas.microsoft.com/office/word/2010/wordprocessingGroup">
                    <wpg:wgp>
                      <wpg:cNvGrpSpPr/>
                      <wpg:grpSpPr>
                        <a:xfrm rot="10800000">
                          <a:off x="0" y="0"/>
                          <a:ext cx="586740" cy="548640"/>
                          <a:chOff x="0" y="0"/>
                          <a:chExt cx="587022" cy="548640"/>
                        </a:xfrm>
                      </wpg:grpSpPr>
                      <wps:wsp>
                        <wps:cNvPr id="1125" name="Straight Connector 112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6" name="Straight Connector 112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C3C13F" id="Group 1124" o:spid="_x0000_s1026" style="position:absolute;margin-left:191.3pt;margin-top:3.05pt;width:46.2pt;height:43.2pt;rotation:180;z-index:251701760;mso-position-horizontal-relative:margin" coordsize="587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">
                <v:line id="Straight Connector 1125" o:spid="_x0000_s102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" strokecolor="black [3213]" strokeweight="3pt">
                  <v:stroke joinstyle="miter"/>
                </v:line>
                <v:line id="Straight Connector 1126" o:spid="_x0000_s102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" strokecolor="black [3213]" strokeweight="3pt">
                  <v:stroke joinstyle="miter"/>
                </v:line>
                <w10:wrap anchorx="margin"/>
              </v:group>
            </w:pict>
          </mc:Fallback>
        </mc:AlternateContent>
      </w:r>
    </w:p>
    <w:p w14:paraId="4D2087FB" w14:textId="4ED959D0" w:rsidR="00ED008A" w:rsidRDefault="00ED008A" w:rsidP="005D0FB1">
      <w:pPr>
        <w:ind w:left="-284"/>
        <w:rPr>
          <w:lang w:val="en-IN"/>
        </w:rPr>
      </w:pPr>
    </w:p>
    <w:p w14:paraId="48BA29E4" w14:textId="38FAFA82" w:rsidR="00ED008A" w:rsidRDefault="00ED008A" w:rsidP="005D0FB1">
      <w:pPr>
        <w:ind w:left="-284"/>
        <w:rPr>
          <w:lang w:val="en-IN"/>
        </w:rPr>
      </w:pPr>
    </w:p>
    <w:p w14:paraId="1617243F" w14:textId="70330EEF" w:rsidR="00ED008A" w:rsidRDefault="00ED008A" w:rsidP="005D0FB1">
      <w:pPr>
        <w:ind w:left="-284"/>
        <w:rPr>
          <w:lang w:val="en-IN"/>
        </w:rPr>
      </w:pPr>
    </w:p>
    <w:p w14:paraId="0628CEDB" w14:textId="474D178A" w:rsidR="00ED008A" w:rsidRDefault="00ED008A" w:rsidP="005D0FB1">
      <w:pPr>
        <w:ind w:left="-284"/>
        <w:rPr>
          <w:lang w:val="en-IN"/>
        </w:rPr>
      </w:pPr>
    </w:p>
    <w:p w14:paraId="657DAE0B" w14:textId="03470227" w:rsidR="00ED008A" w:rsidRDefault="00ED008A" w:rsidP="005D0FB1">
      <w:pPr>
        <w:ind w:left="-284"/>
        <w:rPr>
          <w:lang w:val="en-IN"/>
        </w:rPr>
      </w:pPr>
    </w:p>
    <w:p w14:paraId="6209DD6E" w14:textId="3A2D6E33" w:rsidR="00ED008A" w:rsidRDefault="00ED008A" w:rsidP="005D0FB1">
      <w:pPr>
        <w:ind w:left="-284"/>
        <w:rPr>
          <w:lang w:val="en-IN"/>
        </w:rPr>
      </w:pPr>
    </w:p>
    <w:p w14:paraId="756CE3BA" w14:textId="5BA04388" w:rsidR="00ED008A" w:rsidRDefault="00ED008A" w:rsidP="005D0FB1">
      <w:pPr>
        <w:ind w:left="-284"/>
        <w:rPr>
          <w:lang w:val="en-IN"/>
        </w:rPr>
      </w:pPr>
    </w:p>
    <w:p w14:paraId="0AF7B1F9" w14:textId="71755A25" w:rsidR="00782EF7" w:rsidRDefault="00655877" w:rsidP="005D0FB1">
      <w:pPr>
        <w:ind w:left="-284"/>
        <w:rPr>
          <w:lang w:val="en-IN"/>
        </w:rPr>
      </w:pPr>
      <w:r w:rsidRPr="00655877">
        <w:rPr>
          <w:noProof/>
          <w:lang w:val="en-IN"/>
        </w:rPr>
        <w:drawing>
          <wp:inline distT="0" distB="0" distL="0" distR="0" wp14:anchorId="2FC301FD" wp14:editId="790853E0">
            <wp:extent cx="7390551" cy="5116286"/>
            <wp:effectExtent l="0" t="0" r="1270" b="8255"/>
            <wp:docPr id="1105" name="Picture 1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Graphical user interface, application, Word&#10;&#10;Description automatically generated"/>
                    <pic:cNvPicPr/>
                  </pic:nvPicPr>
                  <pic:blipFill>
                    <a:blip r:embed="rId39"/>
                    <a:stretch>
                      <a:fillRect/>
                    </a:stretch>
                  </pic:blipFill>
                  <pic:spPr>
                    <a:xfrm>
                      <a:off x="0" y="0"/>
                      <a:ext cx="7391750" cy="5117116"/>
                    </a:xfrm>
                    <a:prstGeom prst="rect">
                      <a:avLst/>
                    </a:prstGeom>
                  </pic:spPr>
                </pic:pic>
              </a:graphicData>
            </a:graphic>
          </wp:inline>
        </w:drawing>
      </w:r>
    </w:p>
    <w:p w14:paraId="2942683F" w14:textId="77777777" w:rsidR="00ED008A" w:rsidRDefault="00ED008A" w:rsidP="005D0FB1">
      <w:pPr>
        <w:ind w:left="-284"/>
        <w:rPr>
          <w:lang w:val="en-IN"/>
        </w:rPr>
      </w:pPr>
    </w:p>
    <w:p w14:paraId="75028F51" w14:textId="7FB7B1D2" w:rsidR="00782EF7" w:rsidRDefault="00782EF7" w:rsidP="005D0FB1">
      <w:pPr>
        <w:ind w:left="-284"/>
        <w:rPr>
          <w:lang w:val="en-IN"/>
        </w:rPr>
      </w:pPr>
    </w:p>
    <w:p w14:paraId="30475E72" w14:textId="3940BCDE" w:rsidR="00884BE4" w:rsidRPr="004048B0" w:rsidRDefault="00884BE4"/>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3240"/>
        <w:gridCol w:w="360"/>
        <w:gridCol w:w="7599"/>
      </w:tblGrid>
      <w:tr w:rsidR="0015336E" w:rsidRPr="004048B0" w14:paraId="292F035C" w14:textId="77777777" w:rsidTr="00B6102C">
        <w:trPr>
          <w:trHeight w:val="432"/>
        </w:trPr>
        <w:tc>
          <w:tcPr>
            <w:tcW w:w="3600" w:type="dxa"/>
            <w:gridSpan w:val="2"/>
            <w:vMerge w:val="restart"/>
          </w:tcPr>
          <w:p w14:paraId="0D5B427A" w14:textId="77777777" w:rsidR="0015336E" w:rsidRPr="004048B0" w:rsidRDefault="0015336E" w:rsidP="005947BE">
            <w:pPr>
              <w:rPr>
                <w:noProof/>
              </w:rPr>
            </w:pPr>
          </w:p>
        </w:tc>
        <w:tc>
          <w:tcPr>
            <w:tcW w:w="7599" w:type="dxa"/>
          </w:tcPr>
          <w:p w14:paraId="0111F6A0" w14:textId="13BF5EA2" w:rsidR="0015336E" w:rsidRPr="004048B0" w:rsidRDefault="0015336E" w:rsidP="005947BE">
            <w:pPr>
              <w:rPr>
                <w:b/>
                <w:bCs/>
              </w:rPr>
            </w:pPr>
            <w:r w:rsidRPr="004048B0">
              <w:rPr>
                <w:noProof/>
                <w:lang w:eastAsia="en-AU"/>
              </w:rPr>
              <w:drawing>
                <wp:inline distT="0" distB="0" distL="0" distR="0" wp14:anchorId="52FFA0CE" wp14:editId="4F86AF83">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15336E" w:rsidRPr="004048B0" w14:paraId="44058B74" w14:textId="77777777" w:rsidTr="00B6102C">
        <w:trPr>
          <w:trHeight w:val="1440"/>
        </w:trPr>
        <w:tc>
          <w:tcPr>
            <w:tcW w:w="3600" w:type="dxa"/>
            <w:gridSpan w:val="2"/>
            <w:vMerge/>
          </w:tcPr>
          <w:p w14:paraId="0BA0B2D9" w14:textId="77777777" w:rsidR="0015336E" w:rsidRPr="004048B0" w:rsidRDefault="0015336E" w:rsidP="005947BE">
            <w:pPr>
              <w:rPr>
                <w:noProof/>
              </w:rPr>
            </w:pPr>
          </w:p>
        </w:tc>
        <w:tc>
          <w:tcPr>
            <w:tcW w:w="7599" w:type="dxa"/>
          </w:tcPr>
          <w:p w14:paraId="2EF9E651" w14:textId="68F7CE34" w:rsidR="0015336E" w:rsidRPr="004048B0" w:rsidRDefault="003F082A" w:rsidP="00FE44CB">
            <w:pPr>
              <w:pStyle w:val="Heading2"/>
              <w:outlineLvl w:val="1"/>
            </w:pPr>
            <w:r>
              <w:t>OBJECTIVE</w:t>
            </w:r>
          </w:p>
        </w:tc>
      </w:tr>
      <w:tr w:rsidR="0015336E" w:rsidRPr="004048B0" w14:paraId="4C4991B6" w14:textId="77777777" w:rsidTr="00B6102C">
        <w:trPr>
          <w:trHeight w:val="5680"/>
        </w:trPr>
        <w:tc>
          <w:tcPr>
            <w:tcW w:w="3600" w:type="dxa"/>
            <w:gridSpan w:val="2"/>
            <w:vMerge/>
          </w:tcPr>
          <w:p w14:paraId="23C3B10E" w14:textId="77777777" w:rsidR="0015336E" w:rsidRPr="004048B0" w:rsidRDefault="0015336E" w:rsidP="005947BE">
            <w:pPr>
              <w:rPr>
                <w:noProof/>
              </w:rPr>
            </w:pPr>
          </w:p>
        </w:tc>
        <w:tc>
          <w:tcPr>
            <w:tcW w:w="7599" w:type="dxa"/>
          </w:tcPr>
          <w:p w14:paraId="256C2208" w14:textId="0007381B" w:rsidR="0015336E" w:rsidRPr="004048B0" w:rsidRDefault="00765B92" w:rsidP="0015336E">
            <w:pPr>
              <w:pStyle w:val="Heading3"/>
              <w:outlineLvl w:val="2"/>
            </w:pPr>
            <w:r>
              <w:t>GOAL</w:t>
            </w:r>
          </w:p>
          <w:p w14:paraId="2A5B0F70" w14:textId="6F379FF3" w:rsidR="00765B92" w:rsidRDefault="0076771E" w:rsidP="007F603A">
            <w:pPr>
              <w:pStyle w:val="ListParagraph"/>
              <w:numPr>
                <w:ilvl w:val="0"/>
                <w:numId w:val="3"/>
              </w:numPr>
            </w:pPr>
            <w:r>
              <w:t>To create</w:t>
            </w:r>
            <w:r w:rsidR="00440F75">
              <w:t xml:space="preserve"> an</w:t>
            </w:r>
            <w:r>
              <w:t xml:space="preserve"> </w:t>
            </w:r>
            <w:r w:rsidR="00A4423B">
              <w:t>ind</w:t>
            </w:r>
            <w:r w:rsidR="00440F75">
              <w:t>ustrial conversational bot</w:t>
            </w:r>
          </w:p>
          <w:p w14:paraId="15DE8E88" w14:textId="03EE28F2" w:rsidR="00765B92" w:rsidRDefault="00B1585E" w:rsidP="007F603A">
            <w:pPr>
              <w:pStyle w:val="ListParagraph"/>
              <w:numPr>
                <w:ilvl w:val="0"/>
                <w:numId w:val="4"/>
              </w:numPr>
            </w:pPr>
            <w:r>
              <w:t xml:space="preserve">The </w:t>
            </w:r>
            <w:r w:rsidR="00A2015D">
              <w:t xml:space="preserve">chatbot </w:t>
            </w:r>
            <w:r>
              <w:t xml:space="preserve">will be used as </w:t>
            </w:r>
            <w:proofErr w:type="gramStart"/>
            <w:r>
              <w:t>an</w:t>
            </w:r>
            <w:proofErr w:type="gramEnd"/>
            <w:r>
              <w:t xml:space="preserve"> guide for the customer, employee and management to access the potential risk which </w:t>
            </w:r>
            <w:r w:rsidR="00D26C19">
              <w:t>might be involved for a specific sphere of work.</w:t>
            </w:r>
          </w:p>
          <w:p w14:paraId="4BA1A253" w14:textId="372D9091" w:rsidR="00EA0EF8" w:rsidRPr="004048B0" w:rsidRDefault="0080703F" w:rsidP="00EA0EF8">
            <w:pPr>
              <w:pStyle w:val="Heading3"/>
              <w:outlineLvl w:val="2"/>
            </w:pPr>
            <w:r>
              <w:t>HIGHL</w:t>
            </w:r>
            <w:r w:rsidR="00E306C5">
              <w:t>e</w:t>
            </w:r>
            <w:r>
              <w:t>VEL FINDINGS</w:t>
            </w:r>
          </w:p>
          <w:p w14:paraId="12DD2DF6" w14:textId="4622940D" w:rsidR="00EA0EF8" w:rsidRDefault="00ED5EE9" w:rsidP="007F603A">
            <w:pPr>
              <w:pStyle w:val="ListParagraph"/>
              <w:numPr>
                <w:ilvl w:val="0"/>
                <w:numId w:val="6"/>
              </w:numPr>
            </w:pPr>
            <w:r>
              <w:t>Many body-related actions and accidents has been found.</w:t>
            </w:r>
          </w:p>
          <w:p w14:paraId="47EC317F" w14:textId="30F2E325" w:rsidR="00ED5EE9" w:rsidRDefault="00ED5EE9" w:rsidP="007F603A">
            <w:pPr>
              <w:pStyle w:val="ListParagraph"/>
              <w:numPr>
                <w:ilvl w:val="0"/>
                <w:numId w:val="6"/>
              </w:numPr>
            </w:pPr>
            <w:r>
              <w:t>A lot of equipment related accident has been mentioned in the dataset.</w:t>
            </w:r>
          </w:p>
          <w:p w14:paraId="7100BD42" w14:textId="2E9E71E1" w:rsidR="00ED5EE9" w:rsidRPr="004048B0" w:rsidRDefault="00ED5EE9" w:rsidP="007F603A">
            <w:pPr>
              <w:pStyle w:val="ListParagraph"/>
              <w:numPr>
                <w:ilvl w:val="0"/>
                <w:numId w:val="6"/>
              </w:numPr>
            </w:pPr>
            <w:r>
              <w:t>Poor features map found with lack of access to quality data found.</w:t>
            </w:r>
          </w:p>
          <w:p w14:paraId="4A38E7BF" w14:textId="77777777" w:rsidR="0015336E" w:rsidRPr="004048B0" w:rsidRDefault="00EA0EF8" w:rsidP="00EA0EF8">
            <w:r w:rsidRPr="004048B0">
              <w:t xml:space="preserve"> </w:t>
            </w:r>
          </w:p>
          <w:p w14:paraId="041F58C4" w14:textId="3295A2A2" w:rsidR="00EA0EF8" w:rsidRPr="004048B0" w:rsidRDefault="0080703F" w:rsidP="00EA0EF8">
            <w:pPr>
              <w:pStyle w:val="Heading3"/>
              <w:outlineLvl w:val="2"/>
            </w:pPr>
            <w:r>
              <w:t>HIGHLEVEL IMPLICATIONS</w:t>
            </w:r>
          </w:p>
          <w:p w14:paraId="419D0A87" w14:textId="3EEA1CE1" w:rsidR="00EA0EF8" w:rsidRDefault="00CF4CE8" w:rsidP="007F603A">
            <w:pPr>
              <w:pStyle w:val="ListParagraph"/>
              <w:numPr>
                <w:ilvl w:val="0"/>
                <w:numId w:val="5"/>
              </w:numPr>
            </w:pPr>
            <w:r>
              <w:t>The main causes of the accidents are hand related operation and time base factor.</w:t>
            </w:r>
          </w:p>
          <w:p w14:paraId="3662CA9E" w14:textId="5A98316F" w:rsidR="00CF4CE8" w:rsidRDefault="00CF4CE8" w:rsidP="007F603A">
            <w:pPr>
              <w:pStyle w:val="ListParagraph"/>
              <w:numPr>
                <w:ilvl w:val="0"/>
                <w:numId w:val="5"/>
              </w:numPr>
            </w:pPr>
            <w:r>
              <w:t>More strict safety standard needs to be maintained to reduce accidents.</w:t>
            </w:r>
          </w:p>
          <w:p w14:paraId="1BAD5946" w14:textId="3209042E" w:rsidR="00B65346" w:rsidRPr="004048B0" w:rsidRDefault="00B65346" w:rsidP="007F603A">
            <w:pPr>
              <w:pStyle w:val="ListParagraph"/>
              <w:numPr>
                <w:ilvl w:val="0"/>
                <w:numId w:val="5"/>
              </w:numPr>
            </w:pPr>
            <w:r>
              <w:t>Equipment based safety standards needs to be defined.</w:t>
            </w:r>
          </w:p>
          <w:p w14:paraId="4524E9B6" w14:textId="77777777" w:rsidR="00C17936" w:rsidRDefault="00C17936" w:rsidP="00EA0EF8"/>
          <w:p w14:paraId="40A9C724" w14:textId="73857E19" w:rsidR="008C3883" w:rsidRPr="004048B0" w:rsidRDefault="0080703F" w:rsidP="00EA0EF8">
            <w:r>
              <w:t xml:space="preserve">The broader </w:t>
            </w:r>
            <w:r w:rsidR="000B12F0">
              <w:t>version is evaluated further in the EDA.</w:t>
            </w:r>
          </w:p>
        </w:tc>
      </w:tr>
      <w:tr w:rsidR="0015336E" w:rsidRPr="004048B0" w14:paraId="4F0E1A47" w14:textId="77777777" w:rsidTr="00B6102C">
        <w:trPr>
          <w:trHeight w:val="4892"/>
        </w:trPr>
        <w:tc>
          <w:tcPr>
            <w:tcW w:w="3600" w:type="dxa"/>
            <w:gridSpan w:val="2"/>
            <w:vMerge/>
          </w:tcPr>
          <w:p w14:paraId="3D67C098" w14:textId="77777777" w:rsidR="0015336E" w:rsidRPr="004048B0" w:rsidRDefault="0015336E" w:rsidP="005947BE">
            <w:pPr>
              <w:rPr>
                <w:noProof/>
              </w:rPr>
            </w:pPr>
          </w:p>
        </w:tc>
        <w:tc>
          <w:tcPr>
            <w:tcW w:w="7599" w:type="dxa"/>
          </w:tcPr>
          <w:p w14:paraId="50545A04" w14:textId="65C6E350" w:rsidR="0015336E" w:rsidRPr="004048B0" w:rsidRDefault="0015336E" w:rsidP="00120EDB">
            <w:pPr>
              <w:rPr>
                <w:noProof/>
              </w:rPr>
            </w:pPr>
            <w:r w:rsidRPr="004048B0">
              <w:rPr>
                <w:noProof/>
                <w:lang w:eastAsia="en-AU"/>
              </w:rPr>
              <w:drawing>
                <wp:inline distT="0" distB="0" distL="0" distR="0" wp14:anchorId="3E8B8FB9" wp14:editId="7D08073B">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4A958068" w14:textId="77777777" w:rsidTr="00B6102C">
        <w:trPr>
          <w:trHeight w:val="576"/>
        </w:trPr>
        <w:tc>
          <w:tcPr>
            <w:tcW w:w="3600" w:type="dxa"/>
            <w:gridSpan w:val="2"/>
            <w:vMerge/>
          </w:tcPr>
          <w:p w14:paraId="6B12F2ED" w14:textId="77777777" w:rsidR="0015336E" w:rsidRPr="004048B0" w:rsidRDefault="0015336E" w:rsidP="005947BE">
            <w:pPr>
              <w:rPr>
                <w:noProof/>
              </w:rPr>
            </w:pPr>
          </w:p>
        </w:tc>
        <w:tc>
          <w:tcPr>
            <w:tcW w:w="7599" w:type="dxa"/>
          </w:tcPr>
          <w:p w14:paraId="67BD2C80" w14:textId="63583696" w:rsidR="0015336E" w:rsidRDefault="00436A1C" w:rsidP="004048B0">
            <w:pPr>
              <w:pStyle w:val="Caption"/>
            </w:pPr>
            <w:sdt>
              <w:sdtPr>
                <w:id w:val="557511328"/>
                <w:placeholder>
                  <w:docPart w:val="2010F2170B10467BBB5CC01A58C9AE5F"/>
                </w:placeholder>
              </w:sdtPr>
              <w:sdtEndPr/>
              <w:sdtContent>
                <w:r w:rsidR="008C3883">
                  <w:t>.</w:t>
                </w:r>
              </w:sdtContent>
            </w:sdt>
            <w:r w:rsidR="004048B0" w:rsidRPr="004048B0">
              <w:t xml:space="preserve"> </w:t>
            </w:r>
          </w:p>
          <w:p w14:paraId="2D095491" w14:textId="77777777" w:rsidR="008C3883" w:rsidRDefault="008C3883" w:rsidP="008C3883"/>
          <w:p w14:paraId="7F81855A" w14:textId="77777777" w:rsidR="008C3883" w:rsidRDefault="008C3883" w:rsidP="008C3883"/>
          <w:p w14:paraId="58D98525" w14:textId="77777777" w:rsidR="008C3883" w:rsidRDefault="008C3883" w:rsidP="008C3883"/>
          <w:p w14:paraId="43CF7686" w14:textId="77777777" w:rsidR="008C3883" w:rsidRDefault="008C3883" w:rsidP="008C3883"/>
          <w:p w14:paraId="497B925D" w14:textId="77777777" w:rsidR="008C3883" w:rsidRDefault="008C3883" w:rsidP="008C3883"/>
          <w:p w14:paraId="50FE65D5" w14:textId="0902BF8F" w:rsidR="008C3883" w:rsidRPr="008C3883" w:rsidRDefault="008C3883" w:rsidP="008C3883"/>
        </w:tc>
      </w:tr>
      <w:tr w:rsidR="00CD7F84" w:rsidRPr="004048B0" w14:paraId="0C02058C" w14:textId="77777777" w:rsidTr="00B6102C">
        <w:trPr>
          <w:trHeight w:val="432"/>
        </w:trPr>
        <w:tc>
          <w:tcPr>
            <w:tcW w:w="3240" w:type="dxa"/>
          </w:tcPr>
          <w:p w14:paraId="4F5CC499" w14:textId="0D9AF166" w:rsidR="00CD7F84" w:rsidRPr="004048B0" w:rsidRDefault="00120EDB" w:rsidP="00417D0A">
            <w:r w:rsidRPr="004048B0">
              <w:lastRenderedPageBreak/>
              <w:br w:type="page"/>
            </w:r>
          </w:p>
        </w:tc>
        <w:tc>
          <w:tcPr>
            <w:tcW w:w="360" w:type="dxa"/>
          </w:tcPr>
          <w:p w14:paraId="34EF1220" w14:textId="77777777" w:rsidR="00CD7F84" w:rsidRPr="004048B0" w:rsidRDefault="00CD7F84" w:rsidP="0064029B">
            <w:pPr>
              <w:rPr>
                <w:noProof/>
              </w:rPr>
            </w:pPr>
          </w:p>
        </w:tc>
        <w:tc>
          <w:tcPr>
            <w:tcW w:w="7599" w:type="dxa"/>
          </w:tcPr>
          <w:p w14:paraId="529728B8" w14:textId="3930019D" w:rsidR="00CD7F84" w:rsidRPr="004048B0" w:rsidRDefault="00CD7F84" w:rsidP="0064029B">
            <w:r w:rsidRPr="004048B0">
              <w:rPr>
                <w:noProof/>
                <w:lang w:eastAsia="en-AU"/>
              </w:rPr>
              <w:drawing>
                <wp:inline distT="0" distB="0" distL="0" distR="0" wp14:anchorId="52659BCF" wp14:editId="380A700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C17936" w:rsidRPr="004048B0" w14:paraId="156BDFF4" w14:textId="77777777" w:rsidTr="00B6102C">
        <w:trPr>
          <w:trHeight w:val="1440"/>
        </w:trPr>
        <w:tc>
          <w:tcPr>
            <w:tcW w:w="3240" w:type="dxa"/>
            <w:vMerge w:val="restart"/>
          </w:tcPr>
          <w:p w14:paraId="572B879E" w14:textId="671DBFBE" w:rsidR="005641D4" w:rsidRDefault="005641D4" w:rsidP="00450F88">
            <w:pPr>
              <w:pStyle w:val="Heading3"/>
              <w:outlineLvl w:val="2"/>
            </w:pPr>
          </w:p>
          <w:p w14:paraId="2EFA0017" w14:textId="67E2FF3B" w:rsidR="00C17936" w:rsidRPr="004048B0" w:rsidRDefault="00C17936" w:rsidP="00450F88">
            <w:pPr>
              <w:ind w:left="360"/>
            </w:pPr>
          </w:p>
          <w:p w14:paraId="47E23C76" w14:textId="30793ED6" w:rsidR="004048B0" w:rsidRPr="004048B0" w:rsidRDefault="004048B0" w:rsidP="004048B0"/>
          <w:p w14:paraId="79BBFDFE" w14:textId="77810B7F" w:rsidR="00C17936" w:rsidRDefault="00C17936" w:rsidP="00440F75">
            <w:pPr>
              <w:pStyle w:val="Heading3"/>
              <w:outlineLvl w:val="2"/>
            </w:pPr>
            <w:r w:rsidRPr="004048B0">
              <w:rPr>
                <w:lang w:eastAsia="en-AU"/>
              </w:rPr>
              <w:drawing>
                <wp:inline distT="0" distB="0" distL="0" distR="0" wp14:anchorId="1625FB88" wp14:editId="037961E4">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85800" cy="685800"/>
                          </a:xfrm>
                          <a:prstGeom prst="rect">
                            <a:avLst/>
                          </a:prstGeom>
                        </pic:spPr>
                      </pic:pic>
                    </a:graphicData>
                  </a:graphic>
                </wp:inline>
              </w:drawing>
            </w:r>
          </w:p>
          <w:p w14:paraId="279D4622" w14:textId="5E57C74C" w:rsidR="00440F75" w:rsidRPr="00440F75" w:rsidRDefault="00561DD1" w:rsidP="00440F75">
            <w:pPr>
              <w:rPr>
                <w:sz w:val="32"/>
                <w:szCs w:val="32"/>
              </w:rPr>
            </w:pPr>
            <w:r>
              <w:rPr>
                <w:sz w:val="32"/>
                <w:szCs w:val="32"/>
              </w:rPr>
              <w:t>GENERAL INDUSTRY MEASURES - SAFETY</w:t>
            </w:r>
          </w:p>
          <w:p w14:paraId="15223DAC" w14:textId="63A1FF57" w:rsidR="00440F75" w:rsidRPr="00561DD1" w:rsidRDefault="00440F75" w:rsidP="00497409">
            <w:pPr>
              <w:pStyle w:val="Bullets"/>
              <w:ind w:left="360"/>
            </w:pPr>
            <w:r w:rsidRPr="00497409">
              <w:t>Proper Plant Layout</w:t>
            </w:r>
            <w:r w:rsidR="00896018" w:rsidRPr="00497409">
              <w:t xml:space="preserve"> </w:t>
            </w:r>
            <w:r w:rsidRPr="00497409">
              <w:t xml:space="preserve"> </w:t>
            </w:r>
          </w:p>
          <w:p w14:paraId="7D2F5AD9" w14:textId="458B110F" w:rsidR="00440F75" w:rsidRPr="00561DD1" w:rsidRDefault="00440F75" w:rsidP="00497409">
            <w:pPr>
              <w:pStyle w:val="Bullets"/>
              <w:ind w:left="360"/>
            </w:pPr>
            <w:r w:rsidRPr="00497409">
              <w:t>Proper Fire Prevention System</w:t>
            </w:r>
          </w:p>
          <w:p w14:paraId="04F4EDC0" w14:textId="77777777" w:rsidR="00440F75" w:rsidRPr="00561DD1" w:rsidRDefault="00440F75" w:rsidP="00497409">
            <w:pPr>
              <w:pStyle w:val="Bullets"/>
              <w:ind w:left="360"/>
            </w:pPr>
            <w:r w:rsidRPr="00497409">
              <w:t xml:space="preserve"> Health &amp; Hygiene</w:t>
            </w:r>
          </w:p>
          <w:p w14:paraId="4A945BCD" w14:textId="77777777" w:rsidR="00440F75" w:rsidRPr="00561DD1" w:rsidRDefault="00440F75" w:rsidP="00497409">
            <w:pPr>
              <w:pStyle w:val="Bullets"/>
              <w:ind w:left="360"/>
            </w:pPr>
            <w:r w:rsidRPr="00497409">
              <w:t>Proper Safety Training</w:t>
            </w:r>
          </w:p>
          <w:p w14:paraId="4E382B32" w14:textId="77777777" w:rsidR="00440F75" w:rsidRPr="00561DD1" w:rsidRDefault="00440F75" w:rsidP="00497409">
            <w:pPr>
              <w:pStyle w:val="Bullets"/>
              <w:ind w:left="360"/>
            </w:pPr>
            <w:r w:rsidRPr="00497409">
              <w:t>Proper Alarms And warning systems</w:t>
            </w:r>
          </w:p>
          <w:p w14:paraId="7A0AB314" w14:textId="77777777" w:rsidR="00440F75" w:rsidRPr="00561DD1" w:rsidRDefault="00440F75" w:rsidP="00497409">
            <w:pPr>
              <w:pStyle w:val="Bullets"/>
              <w:ind w:left="360"/>
            </w:pPr>
            <w:r w:rsidRPr="00497409">
              <w:t>Appropriate sensors and safety gears for employees</w:t>
            </w:r>
          </w:p>
          <w:p w14:paraId="31EA5504" w14:textId="135086D3" w:rsidR="00C17936" w:rsidRDefault="00440F75" w:rsidP="00497409">
            <w:pPr>
              <w:pStyle w:val="Bullets"/>
              <w:ind w:left="360"/>
            </w:pPr>
            <w:r w:rsidRPr="00497409">
              <w:t xml:space="preserve"> Sufficient lighting in the work area as well as the pathways</w:t>
            </w:r>
          </w:p>
          <w:p w14:paraId="1350FB69" w14:textId="0883C4C8" w:rsidR="00497409" w:rsidRDefault="00497409" w:rsidP="00497409">
            <w:pPr>
              <w:pStyle w:val="Bullets"/>
              <w:ind w:left="360"/>
            </w:pPr>
            <w:r>
              <w:t>Use proper tool for the job.</w:t>
            </w:r>
          </w:p>
          <w:p w14:paraId="4220EC0C" w14:textId="2ADB41BA" w:rsidR="00497409" w:rsidRDefault="00497409" w:rsidP="00497409">
            <w:pPr>
              <w:pStyle w:val="Bullets"/>
              <w:ind w:left="360"/>
            </w:pPr>
            <w:r>
              <w:t>Always wear proper safety gear for the work.</w:t>
            </w:r>
          </w:p>
          <w:p w14:paraId="38754CAB" w14:textId="465B712D" w:rsidR="00497409" w:rsidRDefault="00497409" w:rsidP="00497409">
            <w:pPr>
              <w:pStyle w:val="Bullets"/>
              <w:ind w:left="360"/>
            </w:pPr>
            <w:r>
              <w:t>Use proper tool for the job.</w:t>
            </w:r>
          </w:p>
          <w:p w14:paraId="3D11B2E6" w14:textId="69350750" w:rsidR="00497409" w:rsidRPr="00561DD1" w:rsidRDefault="00497409" w:rsidP="00497409">
            <w:pPr>
              <w:pStyle w:val="Bullets"/>
              <w:ind w:left="360"/>
            </w:pPr>
            <w:r>
              <w:t>Make sure chemicals are properly labeled and stored.</w:t>
            </w:r>
          </w:p>
          <w:p w14:paraId="05CC5891" w14:textId="77777777" w:rsidR="00C17936" w:rsidRPr="004048B0" w:rsidRDefault="00C17936" w:rsidP="00F620CA">
            <w:pPr>
              <w:ind w:left="360"/>
            </w:pPr>
          </w:p>
          <w:p w14:paraId="0B6E6B8D" w14:textId="77777777" w:rsidR="004048B0" w:rsidRPr="004048B0" w:rsidRDefault="004048B0" w:rsidP="004048B0"/>
          <w:p w14:paraId="2620AE88" w14:textId="539E985E" w:rsidR="00C17936" w:rsidRPr="004048B0" w:rsidRDefault="00C17936" w:rsidP="00450F88">
            <w:pPr>
              <w:pStyle w:val="Heading3"/>
              <w:outlineLvl w:val="2"/>
            </w:pPr>
            <w:r w:rsidRPr="004048B0">
              <w:rPr>
                <w:lang w:eastAsia="en-AU"/>
              </w:rPr>
              <w:drawing>
                <wp:inline distT="0" distB="0" distL="0" distR="0" wp14:anchorId="139977C6" wp14:editId="62AD2006">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85800" cy="685800"/>
                          </a:xfrm>
                          <a:prstGeom prst="rect">
                            <a:avLst/>
                          </a:prstGeom>
                        </pic:spPr>
                      </pic:pic>
                    </a:graphicData>
                  </a:graphic>
                </wp:inline>
              </w:drawing>
            </w:r>
          </w:p>
          <w:p w14:paraId="4ED4549F" w14:textId="2CA228B7" w:rsidR="00C17936" w:rsidRPr="004048B0" w:rsidRDefault="00896018" w:rsidP="0053179B">
            <w:pPr>
              <w:pStyle w:val="ListHeader"/>
            </w:pPr>
            <w:r>
              <w:t>EMPLOYEE BENEFITS</w:t>
            </w:r>
          </w:p>
          <w:p w14:paraId="37D9FC60" w14:textId="4B121384" w:rsidR="00C17936" w:rsidRDefault="00FC6549" w:rsidP="00455B63">
            <w:pPr>
              <w:pStyle w:val="Bullets"/>
              <w:numPr>
                <w:ilvl w:val="0"/>
                <w:numId w:val="0"/>
              </w:numPr>
              <w:ind w:left="1440" w:hanging="360"/>
            </w:pPr>
            <w:r>
              <w:t xml:space="preserve">Industrial </w:t>
            </w:r>
            <w:r w:rsidR="00896018">
              <w:t xml:space="preserve">safety </w:t>
            </w:r>
            <w:r>
              <w:t>knowledge.</w:t>
            </w:r>
          </w:p>
          <w:p w14:paraId="745AF7C1" w14:textId="11F23F7A" w:rsidR="00FC6549" w:rsidRDefault="00FC6549" w:rsidP="00FC6549">
            <w:pPr>
              <w:pStyle w:val="Bullets"/>
            </w:pPr>
            <w:r>
              <w:t>Risk avoidance.</w:t>
            </w:r>
          </w:p>
          <w:p w14:paraId="1579D967" w14:textId="40D3DA6F" w:rsidR="00FC6549" w:rsidRPr="004048B0" w:rsidRDefault="003A6130" w:rsidP="00FC6549">
            <w:pPr>
              <w:pStyle w:val="Bullets"/>
            </w:pPr>
            <w:r>
              <w:t>Safety features.</w:t>
            </w:r>
          </w:p>
          <w:p w14:paraId="40B3BD2D" w14:textId="77777777" w:rsidR="00C17936" w:rsidRPr="004048B0" w:rsidRDefault="00C17936" w:rsidP="006F5A91">
            <w:pPr>
              <w:spacing w:before="120"/>
            </w:pPr>
          </w:p>
        </w:tc>
        <w:tc>
          <w:tcPr>
            <w:tcW w:w="360" w:type="dxa"/>
            <w:vMerge w:val="restart"/>
          </w:tcPr>
          <w:p w14:paraId="4A6D3A11" w14:textId="086EBC79" w:rsidR="00C17936" w:rsidRPr="004048B0" w:rsidRDefault="00455B63" w:rsidP="00500AC9">
            <w:pPr>
              <w:pStyle w:val="Heading2"/>
              <w:outlineLvl w:val="1"/>
            </w:pPr>
            <w:r>
              <w:rPr>
                <w:noProof/>
              </w:rPr>
              <mc:AlternateContent>
                <mc:Choice Requires="wps">
                  <w:drawing>
                    <wp:anchor distT="0" distB="0" distL="114300" distR="114300" simplePos="0" relativeHeight="251638272" behindDoc="1" locked="0" layoutInCell="1" allowOverlap="1" wp14:anchorId="0CE68F31" wp14:editId="26B268DD">
                      <wp:simplePos x="0" y="0"/>
                      <wp:positionH relativeFrom="column">
                        <wp:posOffset>-2369820</wp:posOffset>
                      </wp:positionH>
                      <wp:positionV relativeFrom="paragraph">
                        <wp:posOffset>-270510</wp:posOffset>
                      </wp:positionV>
                      <wp:extent cx="2400300" cy="8968740"/>
                      <wp:effectExtent l="0" t="0" r="0" b="3810"/>
                      <wp:wrapNone/>
                      <wp:docPr id="1042" name="Rectangle 1042"/>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68F31" id="Rectangle 1042" o:spid="_x0000_s1044" style="position:absolute;margin-left:-186.6pt;margin-top:-21.3pt;width:189pt;height:706.2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" fillcolor="#e7e6e6 [3214]" stroked="f" strokeweight="1pt">
                      <v:textbox>
                        <w:txbxContent>
                          <w:p w14:paraId="47D33C0A" w14:textId="2B7DD278" w:rsidR="0092123E" w:rsidRDefault="0092123E" w:rsidP="0092123E">
                            <w:pPr>
                              <w:jc w:val="center"/>
                            </w:pPr>
                          </w:p>
                          <w:p w14:paraId="15000B94" w14:textId="3DC8F945" w:rsidR="0092123E" w:rsidRDefault="0092123E" w:rsidP="0092123E">
                            <w:pPr>
                              <w:jc w:val="center"/>
                            </w:pPr>
                          </w:p>
                          <w:p w14:paraId="620F9100" w14:textId="0A3A8B0A" w:rsidR="0092123E" w:rsidRDefault="0092123E" w:rsidP="0092123E">
                            <w:pPr>
                              <w:jc w:val="center"/>
                            </w:pPr>
                          </w:p>
                          <w:p w14:paraId="02F4B08A" w14:textId="00255090" w:rsidR="0092123E" w:rsidRDefault="0092123E" w:rsidP="0092123E">
                            <w:pPr>
                              <w:jc w:val="center"/>
                            </w:pPr>
                          </w:p>
                          <w:p w14:paraId="32906128" w14:textId="67EC18E2" w:rsidR="0092123E" w:rsidRDefault="0092123E" w:rsidP="0092123E">
                            <w:pPr>
                              <w:jc w:val="center"/>
                            </w:pPr>
                          </w:p>
                          <w:p w14:paraId="6783927B" w14:textId="3D97669B" w:rsidR="0092123E" w:rsidRDefault="0092123E" w:rsidP="0092123E">
                            <w:pPr>
                              <w:jc w:val="center"/>
                            </w:pPr>
                          </w:p>
                          <w:p w14:paraId="74480DB0" w14:textId="0B4220C9" w:rsidR="0092123E" w:rsidRDefault="0092123E" w:rsidP="0092123E">
                            <w:pPr>
                              <w:jc w:val="center"/>
                            </w:pPr>
                          </w:p>
                          <w:p w14:paraId="02F07EA3" w14:textId="77777777" w:rsidR="0092123E" w:rsidRDefault="0092123E" w:rsidP="0092123E">
                            <w:pPr>
                              <w:jc w:val="center"/>
                            </w:pPr>
                          </w:p>
                        </w:txbxContent>
                      </v:textbox>
                    </v:rect>
                  </w:pict>
                </mc:Fallback>
              </mc:AlternateContent>
            </w:r>
          </w:p>
        </w:tc>
        <w:tc>
          <w:tcPr>
            <w:tcW w:w="7599" w:type="dxa"/>
          </w:tcPr>
          <w:p w14:paraId="5B598C65" w14:textId="5219729F" w:rsidR="00C17936" w:rsidRPr="004048B0" w:rsidRDefault="00836620" w:rsidP="00FE44CB">
            <w:pPr>
              <w:pStyle w:val="Heading2"/>
              <w:outlineLvl w:val="1"/>
            </w:pPr>
            <w:r>
              <w:t xml:space="preserve">EDA </w:t>
            </w:r>
          </w:p>
        </w:tc>
      </w:tr>
      <w:tr w:rsidR="00C17936" w:rsidRPr="004048B0" w14:paraId="0768EA5D" w14:textId="77777777" w:rsidTr="00B6102C">
        <w:trPr>
          <w:trHeight w:val="54"/>
        </w:trPr>
        <w:tc>
          <w:tcPr>
            <w:tcW w:w="3240" w:type="dxa"/>
            <w:vMerge/>
          </w:tcPr>
          <w:p w14:paraId="667B3E46" w14:textId="77777777" w:rsidR="00C17936" w:rsidRPr="004048B0" w:rsidRDefault="00C17936" w:rsidP="00C17936">
            <w:pPr>
              <w:pStyle w:val="Heading3"/>
              <w:outlineLvl w:val="2"/>
              <w:rPr>
                <w:lang w:eastAsia="en-AU"/>
              </w:rPr>
            </w:pPr>
          </w:p>
        </w:tc>
        <w:tc>
          <w:tcPr>
            <w:tcW w:w="360" w:type="dxa"/>
            <w:vMerge/>
          </w:tcPr>
          <w:p w14:paraId="2110EAD5" w14:textId="77777777" w:rsidR="00C17936" w:rsidRPr="004048B0" w:rsidRDefault="00C17936" w:rsidP="00C17936">
            <w:pPr>
              <w:pStyle w:val="Heading2"/>
              <w:outlineLvl w:val="1"/>
            </w:pPr>
          </w:p>
        </w:tc>
        <w:tc>
          <w:tcPr>
            <w:tcW w:w="7599" w:type="dxa"/>
          </w:tcPr>
          <w:p w14:paraId="210DBA55" w14:textId="78145E00" w:rsidR="00C17936" w:rsidRPr="004048B0" w:rsidRDefault="00595820" w:rsidP="00C17936">
            <w:pPr>
              <w:pStyle w:val="Heading3"/>
              <w:outlineLvl w:val="2"/>
            </w:pPr>
            <w:r>
              <w:t>ap</w:t>
            </w:r>
            <w:r w:rsidR="00352AB0">
              <w:t>p</w:t>
            </w:r>
            <w:r>
              <w:t>roach</w:t>
            </w:r>
            <w:r w:rsidR="00C17936" w:rsidRPr="004048B0">
              <w:t xml:space="preserve"> </w:t>
            </w:r>
          </w:p>
          <w:p w14:paraId="26B21743" w14:textId="2163204A" w:rsidR="00C17936" w:rsidRDefault="00233C5A" w:rsidP="00C17936">
            <w:r>
              <w:t xml:space="preserve">The approach was initially to remove the stop words, use </w:t>
            </w:r>
            <w:r w:rsidR="006624D2">
              <w:t>lemmatization.</w:t>
            </w:r>
          </w:p>
          <w:p w14:paraId="72DA6AA8" w14:textId="021BA712" w:rsidR="006624D2" w:rsidRDefault="006624D2" w:rsidP="00C17936">
            <w:r>
              <w:t xml:space="preserve">We started using N Gram, Univariate </w:t>
            </w:r>
            <w:r w:rsidR="002437E2">
              <w:t>and</w:t>
            </w:r>
            <w:r>
              <w:t xml:space="preserve"> Bivariate and time series analysis to decide on the type, </w:t>
            </w:r>
            <w:proofErr w:type="gramStart"/>
            <w:r>
              <w:t>trend</w:t>
            </w:r>
            <w:proofErr w:type="gramEnd"/>
            <w:r>
              <w:t xml:space="preserve"> and pattern of the accident causes.</w:t>
            </w:r>
          </w:p>
          <w:p w14:paraId="0741F184" w14:textId="77777777" w:rsidR="009F5CFA" w:rsidRDefault="009F5CFA" w:rsidP="009F5CFA">
            <w:r>
              <w:t>•</w:t>
            </w:r>
            <w:r>
              <w:tab/>
              <w:t>Use Pre-processing technique</w:t>
            </w:r>
          </w:p>
          <w:p w14:paraId="07DB1B04" w14:textId="572B99BD" w:rsidR="009F5CFA" w:rsidRDefault="009F5CFA" w:rsidP="007F603A">
            <w:pPr>
              <w:pStyle w:val="ListParagraph"/>
              <w:numPr>
                <w:ilvl w:val="0"/>
                <w:numId w:val="12"/>
              </w:numPr>
            </w:pPr>
            <w:r>
              <w:t>Time-related feature extraction</w:t>
            </w:r>
          </w:p>
          <w:p w14:paraId="7BA8158F" w14:textId="0D63EBC5" w:rsidR="009F5CFA" w:rsidRDefault="009F5CFA" w:rsidP="007F603A">
            <w:pPr>
              <w:pStyle w:val="ListParagraph"/>
              <w:numPr>
                <w:ilvl w:val="0"/>
                <w:numId w:val="12"/>
              </w:numPr>
            </w:pPr>
            <w:r>
              <w:t>NLP pre-processing (special characters</w:t>
            </w:r>
            <w:r w:rsidR="00896018">
              <w:t xml:space="preserve"> removal</w:t>
            </w:r>
            <w:r>
              <w:t>, removing stop words)</w:t>
            </w:r>
          </w:p>
          <w:p w14:paraId="7A4FF61F" w14:textId="77777777" w:rsidR="009F5CFA" w:rsidRDefault="009F5CFA" w:rsidP="009F5CFA">
            <w:r>
              <w:t>•</w:t>
            </w:r>
            <w:r>
              <w:tab/>
              <w:t>Practice EDA technique</w:t>
            </w:r>
          </w:p>
          <w:p w14:paraId="68A2081C" w14:textId="77777777" w:rsidR="009F5CFA" w:rsidRDefault="009F5CFA" w:rsidP="009F5CFA">
            <w:r>
              <w:t>•</w:t>
            </w:r>
            <w:r>
              <w:tab/>
              <w:t>Practice visualizing technique.</w:t>
            </w:r>
          </w:p>
          <w:p w14:paraId="2B1DF5F6" w14:textId="77777777" w:rsidR="009F5CFA" w:rsidRDefault="009F5CFA" w:rsidP="009F5CFA">
            <w:r>
              <w:t>•</w:t>
            </w:r>
            <w:r>
              <w:tab/>
              <w:t>Practice feature engineering technique</w:t>
            </w:r>
          </w:p>
          <w:p w14:paraId="3771A566" w14:textId="77777777" w:rsidR="009F5CFA" w:rsidRDefault="009F5CFA" w:rsidP="009F5CFA">
            <w:r>
              <w:t>•</w:t>
            </w:r>
            <w:r>
              <w:tab/>
              <w:t>Practice modeling technique</w:t>
            </w:r>
          </w:p>
          <w:p w14:paraId="19332AA7" w14:textId="1DE31B64" w:rsidR="00C17936" w:rsidRPr="004048B0" w:rsidRDefault="009F5CFA" w:rsidP="009F5CFA">
            <w:r>
              <w:t>•</w:t>
            </w:r>
            <w:r>
              <w:tab/>
              <w:t>Causal analysis skill</w:t>
            </w:r>
          </w:p>
          <w:p w14:paraId="5AF7FCD1" w14:textId="3516B979" w:rsidR="00C17936" w:rsidRPr="004048B0" w:rsidRDefault="00352AB0" w:rsidP="00C17936">
            <w:pPr>
              <w:pStyle w:val="Heading3"/>
              <w:outlineLvl w:val="2"/>
            </w:pPr>
            <w:r>
              <w:t>pre-processing</w:t>
            </w:r>
            <w:r w:rsidR="00C17936" w:rsidRPr="004048B0">
              <w:t xml:space="preserve"> </w:t>
            </w:r>
          </w:p>
          <w:p w14:paraId="76AAC7F2" w14:textId="424CEECD" w:rsidR="00C17936" w:rsidRDefault="00812AC0" w:rsidP="007F603A">
            <w:pPr>
              <w:pStyle w:val="ListParagraph"/>
              <w:numPr>
                <w:ilvl w:val="0"/>
                <w:numId w:val="2"/>
              </w:numPr>
            </w:pPr>
            <w:r w:rsidRPr="00812AC0">
              <w:t>We noticed that except a 'date' column all other columns are categorical columns.</w:t>
            </w:r>
          </w:p>
          <w:p w14:paraId="752C2DF1" w14:textId="77777777" w:rsidR="00812AC0" w:rsidRPr="00595820" w:rsidRDefault="00812AC0" w:rsidP="007F603A">
            <w:pPr>
              <w:pStyle w:val="ListParagraph"/>
              <w:numPr>
                <w:ilvl w:val="0"/>
                <w:numId w:val="2"/>
              </w:numPr>
            </w:pPr>
            <w:r w:rsidRPr="00595820">
              <w:t xml:space="preserve">We observed that there are records of accidents from 1st Jan 2016 to 9th July 2017 in every month. </w:t>
            </w:r>
            <w:proofErr w:type="gramStart"/>
            <w:r w:rsidRPr="00595820">
              <w:t>So</w:t>
            </w:r>
            <w:proofErr w:type="gramEnd"/>
            <w:r w:rsidRPr="00595820">
              <w:t xml:space="preserve"> there are no outliers in the 'Date' column.</w:t>
            </w:r>
          </w:p>
          <w:p w14:paraId="74EFEA9A" w14:textId="77777777" w:rsidR="00812AC0" w:rsidRPr="00595820" w:rsidRDefault="00812AC0" w:rsidP="007F603A">
            <w:pPr>
              <w:pStyle w:val="ListParagraph"/>
              <w:numPr>
                <w:ilvl w:val="0"/>
                <w:numId w:val="2"/>
              </w:numPr>
            </w:pPr>
            <w:r w:rsidRPr="00595820">
              <w:t xml:space="preserve">There are 12 Local cities where manufacturing plant is located and </w:t>
            </w:r>
            <w:proofErr w:type="gramStart"/>
            <w:r w:rsidRPr="00595820">
              <w:t>it's</w:t>
            </w:r>
            <w:proofErr w:type="gramEnd"/>
            <w:r w:rsidRPr="00595820">
              <w:t xml:space="preserve"> types are in sequence so there are no outliers in 'Local' column.</w:t>
            </w:r>
          </w:p>
          <w:p w14:paraId="3307FFBF" w14:textId="77777777" w:rsidR="00812AC0" w:rsidRPr="00595820" w:rsidRDefault="00812AC0" w:rsidP="007F603A">
            <w:pPr>
              <w:pStyle w:val="ListParagraph"/>
              <w:numPr>
                <w:ilvl w:val="0"/>
                <w:numId w:val="2"/>
              </w:numPr>
            </w:pPr>
            <w:r w:rsidRPr="00595820">
              <w:t>There are only three Industry Sector types which are in sequence so there are no outliers in 'Industry Sector' column.</w:t>
            </w:r>
          </w:p>
          <w:p w14:paraId="54EB0825" w14:textId="77777777" w:rsidR="00812AC0" w:rsidRPr="00595820" w:rsidRDefault="00812AC0" w:rsidP="007F603A">
            <w:pPr>
              <w:pStyle w:val="ListParagraph"/>
              <w:numPr>
                <w:ilvl w:val="0"/>
                <w:numId w:val="2"/>
              </w:numPr>
            </w:pPr>
            <w:r w:rsidRPr="00595820">
              <w:t>There are only five Accident Level types which are in sequence so there are no outliers in 'Accident Level' column.</w:t>
            </w:r>
          </w:p>
          <w:p w14:paraId="57A45166" w14:textId="77777777" w:rsidR="00812AC0" w:rsidRPr="00595820" w:rsidRDefault="00812AC0" w:rsidP="007F603A">
            <w:pPr>
              <w:pStyle w:val="ListParagraph"/>
              <w:numPr>
                <w:ilvl w:val="0"/>
                <w:numId w:val="2"/>
              </w:numPr>
            </w:pPr>
            <w:r w:rsidRPr="00595820">
              <w:t>There are only six Potential Accident Level types which are in sequence so there are no outliers in 'Potential Accident Level' column.</w:t>
            </w:r>
          </w:p>
          <w:p w14:paraId="55D3ADB7" w14:textId="77777777" w:rsidR="00812AC0" w:rsidRPr="00595820" w:rsidRDefault="00812AC0" w:rsidP="007F603A">
            <w:pPr>
              <w:pStyle w:val="ListParagraph"/>
              <w:numPr>
                <w:ilvl w:val="0"/>
                <w:numId w:val="2"/>
              </w:numPr>
            </w:pPr>
            <w:r w:rsidRPr="00595820">
              <w:t>There are only two Gender types in the provided data so there are no outliers in 'Gender' column.</w:t>
            </w:r>
          </w:p>
          <w:p w14:paraId="34BC2264" w14:textId="77777777" w:rsidR="00812AC0" w:rsidRPr="00595820" w:rsidRDefault="00812AC0" w:rsidP="007F603A">
            <w:pPr>
              <w:pStyle w:val="ListParagraph"/>
              <w:numPr>
                <w:ilvl w:val="0"/>
                <w:numId w:val="2"/>
              </w:numPr>
            </w:pPr>
            <w:r w:rsidRPr="00595820">
              <w:t>There are only three Employee types in the provided data so there are no outliers in 'Gender' column.</w:t>
            </w:r>
          </w:p>
          <w:p w14:paraId="30803929" w14:textId="44E7B9B8" w:rsidR="00812AC0" w:rsidRPr="00595820" w:rsidRDefault="00812AC0" w:rsidP="007F603A">
            <w:pPr>
              <w:pStyle w:val="ListParagraph"/>
              <w:numPr>
                <w:ilvl w:val="0"/>
                <w:numId w:val="2"/>
              </w:numPr>
            </w:pPr>
            <w:r w:rsidRPr="00595820">
              <w:t xml:space="preserve">There are quite a lot of Critical risk </w:t>
            </w:r>
            <w:r w:rsidR="00C8698D" w:rsidRPr="00595820">
              <w:t>descriptions,</w:t>
            </w:r>
            <w:r w:rsidRPr="00595820">
              <w:t xml:space="preserve"> and we don't see any outliers but with the help of SME we can decide whether this column has outliers or not.</w:t>
            </w:r>
          </w:p>
          <w:p w14:paraId="10C58FF2" w14:textId="77777777" w:rsidR="00C17936" w:rsidRPr="004048B0" w:rsidRDefault="00C17936" w:rsidP="00C17936">
            <w:r w:rsidRPr="004048B0">
              <w:t xml:space="preserve"> </w:t>
            </w:r>
          </w:p>
          <w:p w14:paraId="062FE24D" w14:textId="6AE1C557" w:rsidR="00C17936" w:rsidRPr="004048B0" w:rsidRDefault="003459A4" w:rsidP="00C17936">
            <w:pPr>
              <w:pStyle w:val="Heading3"/>
              <w:outlineLvl w:val="2"/>
            </w:pPr>
            <w:r>
              <w:t>INSIGHTS</w:t>
            </w:r>
            <w:r w:rsidR="00C17936" w:rsidRPr="004048B0">
              <w:t xml:space="preserve"> </w:t>
            </w:r>
          </w:p>
          <w:p w14:paraId="6C8D71E7" w14:textId="77777777" w:rsidR="009413BA" w:rsidRPr="00D12FBB" w:rsidRDefault="009413BA" w:rsidP="007F603A">
            <w:pPr>
              <w:pStyle w:val="Heading3"/>
              <w:numPr>
                <w:ilvl w:val="0"/>
                <w:numId w:val="9"/>
              </w:numPr>
              <w:outlineLvl w:val="2"/>
              <w:rPr>
                <w:b w:val="0"/>
                <w:bCs w:val="0"/>
                <w:caps w:val="0"/>
                <w:noProof w:val="0"/>
                <w:spacing w:val="0"/>
                <w:sz w:val="22"/>
                <w:szCs w:val="22"/>
              </w:rPr>
            </w:pPr>
            <w:r w:rsidRPr="00D12FBB">
              <w:rPr>
                <w:b w:val="0"/>
                <w:bCs w:val="0"/>
                <w:caps w:val="0"/>
                <w:noProof w:val="0"/>
                <w:spacing w:val="0"/>
                <w:sz w:val="22"/>
                <w:szCs w:val="22"/>
              </w:rPr>
              <w:t>Though the staffs of the manufacturing plants are mostly males, EDA shows that males are likely involved in accidents (95%).</w:t>
            </w:r>
          </w:p>
          <w:p w14:paraId="0957928C" w14:textId="77777777" w:rsidR="009413BA" w:rsidRDefault="009413BA" w:rsidP="007F603A">
            <w:pPr>
              <w:pStyle w:val="ListParagraph"/>
              <w:numPr>
                <w:ilvl w:val="0"/>
                <w:numId w:val="9"/>
              </w:numPr>
            </w:pPr>
            <w:r w:rsidRPr="00D12FBB">
              <w:t>And males tend to get involved in accidents with higher risk levels than females.</w:t>
            </w:r>
          </w:p>
          <w:p w14:paraId="7F9DC06C" w14:textId="77777777" w:rsidR="009413BA" w:rsidRDefault="009413BA" w:rsidP="007F603A">
            <w:pPr>
              <w:pStyle w:val="ListParagraph"/>
              <w:numPr>
                <w:ilvl w:val="0"/>
                <w:numId w:val="9"/>
              </w:numPr>
            </w:pPr>
            <w:r w:rsidRPr="00D12FBB">
              <w:t>Comparing employee's accidents count with third parties' accide</w:t>
            </w:r>
            <w:r>
              <w:t>0.</w:t>
            </w:r>
            <w:r w:rsidRPr="00D12FBB">
              <w:t>nts count, EDA shows that third parties are likely involved in accidents (58%</w:t>
            </w:r>
            <w:r>
              <w:t>)</w:t>
            </w:r>
          </w:p>
          <w:p w14:paraId="336C0F25" w14:textId="4284FDF5" w:rsidR="00415CB4" w:rsidRDefault="00415CB4" w:rsidP="006658D3"/>
          <w:p w14:paraId="030F83BD" w14:textId="053D9413" w:rsidR="00D46CD7" w:rsidRDefault="00D46CD7" w:rsidP="006658D3"/>
          <w:p w14:paraId="2666490A" w14:textId="77777777" w:rsidR="00D46CD7" w:rsidRDefault="00D46CD7" w:rsidP="006658D3"/>
          <w:p w14:paraId="607519BA" w14:textId="075D2AAB" w:rsidR="00415CB4" w:rsidRPr="004048B0" w:rsidRDefault="00D46CD7" w:rsidP="006658D3">
            <w:r>
              <w:rPr>
                <w:noProof/>
              </w:rPr>
              <w:lastRenderedPageBreak/>
              <mc:AlternateContent>
                <mc:Choice Requires="wps">
                  <w:drawing>
                    <wp:anchor distT="0" distB="0" distL="114300" distR="114300" simplePos="0" relativeHeight="251644416" behindDoc="1" locked="0" layoutInCell="1" allowOverlap="1" wp14:anchorId="701F73CA" wp14:editId="256DA23B">
                      <wp:simplePos x="0" y="0"/>
                      <wp:positionH relativeFrom="column">
                        <wp:posOffset>-2621280</wp:posOffset>
                      </wp:positionH>
                      <wp:positionV relativeFrom="paragraph">
                        <wp:posOffset>123190</wp:posOffset>
                      </wp:positionV>
                      <wp:extent cx="2400300" cy="8968740"/>
                      <wp:effectExtent l="0" t="0" r="0" b="3810"/>
                      <wp:wrapNone/>
                      <wp:docPr id="1043" name="Rectangle 1043"/>
                      <wp:cNvGraphicFramePr/>
                      <a:graphic xmlns:a="http://schemas.openxmlformats.org/drawingml/2006/main">
                        <a:graphicData uri="http://schemas.microsoft.com/office/word/2010/wordprocessingShape">
                          <wps:wsp>
                            <wps:cNvSpPr/>
                            <wps:spPr>
                              <a:xfrm>
                                <a:off x="0" y="0"/>
                                <a:ext cx="2400300" cy="8968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348E" id="Rectangle 1043" o:spid="_x0000_s1026" style="position:absolute;margin-left:-206.4pt;margin-top:9.7pt;width:189pt;height:70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" fillcolor="#e7e6e6 [3214]" stroked="f" strokeweight="1pt"/>
                  </w:pict>
                </mc:Fallback>
              </mc:AlternateContent>
            </w:r>
          </w:p>
        </w:tc>
      </w:tr>
    </w:tbl>
    <w:tbl>
      <w:tblPr>
        <w:tblW w:w="0" w:type="auto"/>
        <w:tblLook w:val="0600" w:firstRow="0" w:lastRow="0" w:firstColumn="0" w:lastColumn="0" w:noHBand="1" w:noVBand="1"/>
      </w:tblPr>
      <w:tblGrid>
        <w:gridCol w:w="3600"/>
        <w:gridCol w:w="7191"/>
      </w:tblGrid>
      <w:tr w:rsidR="004A4C49" w:rsidRPr="004048B0" w14:paraId="4A8D7A1D" w14:textId="77777777" w:rsidTr="00076A43">
        <w:trPr>
          <w:trHeight w:val="432"/>
        </w:trPr>
        <w:tc>
          <w:tcPr>
            <w:tcW w:w="3600" w:type="dxa"/>
            <w:vMerge w:val="restart"/>
            <w:vAlign w:val="center"/>
          </w:tcPr>
          <w:p w14:paraId="12168EAE" w14:textId="4FF86013" w:rsidR="00A34F78" w:rsidRDefault="00A34F78" w:rsidP="00076A43">
            <w:pPr>
              <w:pStyle w:val="Quote"/>
              <w:jc w:val="center"/>
            </w:pPr>
          </w:p>
          <w:p w14:paraId="0A262FD5" w14:textId="77777777" w:rsidR="00A34F78" w:rsidRDefault="00A34F78" w:rsidP="00076A43">
            <w:pPr>
              <w:pStyle w:val="Quote"/>
              <w:jc w:val="center"/>
            </w:pPr>
          </w:p>
          <w:p w14:paraId="59EADE0E" w14:textId="26661D44" w:rsidR="004A4C49" w:rsidRPr="004048B0" w:rsidRDefault="00836620" w:rsidP="00076A43">
            <w:pPr>
              <w:pStyle w:val="Quote"/>
              <w:jc w:val="center"/>
            </w:pPr>
            <w:r>
              <w:t>Deciding Models and Model Building</w:t>
            </w:r>
          </w:p>
        </w:tc>
        <w:tc>
          <w:tcPr>
            <w:tcW w:w="7191" w:type="dxa"/>
          </w:tcPr>
          <w:p w14:paraId="2255A451" w14:textId="6BE15E45" w:rsidR="004A4C49" w:rsidRPr="004048B0" w:rsidRDefault="004A4C49" w:rsidP="005E6F60">
            <w:r w:rsidRPr="004048B0">
              <w:rPr>
                <w:noProof/>
                <w:lang w:eastAsia="en-AU"/>
              </w:rPr>
              <w:drawing>
                <wp:inline distT="0" distB="0" distL="0" distR="0" wp14:anchorId="3FFC7689" wp14:editId="79F570E5">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545D6346" w14:textId="77777777" w:rsidTr="00FE44CB">
        <w:trPr>
          <w:trHeight w:val="1440"/>
        </w:trPr>
        <w:tc>
          <w:tcPr>
            <w:tcW w:w="3600" w:type="dxa"/>
            <w:vMerge/>
          </w:tcPr>
          <w:p w14:paraId="30927757" w14:textId="77777777" w:rsidR="004A4C49" w:rsidRPr="004048B0" w:rsidRDefault="004A4C49" w:rsidP="004D4384">
            <w:pPr>
              <w:pStyle w:val="Quote"/>
            </w:pPr>
          </w:p>
        </w:tc>
        <w:tc>
          <w:tcPr>
            <w:tcW w:w="7191" w:type="dxa"/>
          </w:tcPr>
          <w:p w14:paraId="7DF8FF0C" w14:textId="2DD7D275" w:rsidR="004A4C49" w:rsidRPr="004048B0" w:rsidRDefault="00436A1C" w:rsidP="00FE44CB">
            <w:pPr>
              <w:pStyle w:val="Heading2"/>
            </w:pPr>
            <w:sdt>
              <w:sdtPr>
                <w:id w:val="-1568491668"/>
                <w:placeholder>
                  <w:docPart w:val="97EBD564A94E480C993D9A08C5AAEAB9"/>
                </w:placeholder>
                <w:temporary/>
                <w:showingPlcHdr/>
                <w15:appearance w15:val="hidden"/>
              </w:sdtPr>
              <w:sdtEndPr/>
              <w:sdtContent>
                <w:r w:rsidR="006F5A91" w:rsidRPr="004048B0">
                  <w:t xml:space="preserve">WHAT’S NEXT </w:t>
                </w:r>
              </w:sdtContent>
            </w:sdt>
          </w:p>
        </w:tc>
      </w:tr>
      <w:tr w:rsidR="004A4C49" w:rsidRPr="004048B0" w14:paraId="3D1A2614" w14:textId="77777777" w:rsidTr="006551C3">
        <w:trPr>
          <w:trHeight w:val="11583"/>
        </w:trPr>
        <w:tc>
          <w:tcPr>
            <w:tcW w:w="3600" w:type="dxa"/>
            <w:vMerge/>
          </w:tcPr>
          <w:p w14:paraId="1DB64E45" w14:textId="77777777" w:rsidR="004A4C49" w:rsidRPr="004048B0" w:rsidRDefault="004A4C49" w:rsidP="004D4384">
            <w:pPr>
              <w:pStyle w:val="Quote"/>
            </w:pPr>
          </w:p>
        </w:tc>
        <w:tc>
          <w:tcPr>
            <w:tcW w:w="7191" w:type="dxa"/>
          </w:tcPr>
          <w:p w14:paraId="294511F4" w14:textId="375F8086" w:rsidR="00D12FBB" w:rsidRDefault="00D12FBB" w:rsidP="00D12FBB">
            <w:r>
              <w:t>Objective:</w:t>
            </w:r>
          </w:p>
          <w:p w14:paraId="5DB22DE9" w14:textId="5F891705" w:rsidR="00D12FBB" w:rsidRDefault="00D12FBB" w:rsidP="007F603A">
            <w:pPr>
              <w:pStyle w:val="ListParagraph"/>
              <w:numPr>
                <w:ilvl w:val="0"/>
                <w:numId w:val="7"/>
              </w:numPr>
            </w:pPr>
            <w:r>
              <w:t>Presumption of cause of accidents</w:t>
            </w:r>
          </w:p>
          <w:p w14:paraId="56F9D0C1" w14:textId="3A996550" w:rsidR="004A4C49" w:rsidRDefault="00D12FBB" w:rsidP="007F603A">
            <w:pPr>
              <w:pStyle w:val="ListParagraph"/>
              <w:numPr>
                <w:ilvl w:val="0"/>
                <w:numId w:val="7"/>
              </w:numPr>
            </w:pPr>
            <w:r>
              <w:t>Surveying a factor that increases severity of accidents</w:t>
            </w:r>
          </w:p>
          <w:p w14:paraId="29D07E50" w14:textId="77777777" w:rsidR="00D12FBB" w:rsidRDefault="00D12FBB" w:rsidP="00D12FBB">
            <w:pPr>
              <w:pStyle w:val="ListParagraph"/>
            </w:pPr>
          </w:p>
          <w:p w14:paraId="073A0230" w14:textId="77777777" w:rsidR="00D12FBB" w:rsidRDefault="00D12FBB" w:rsidP="00D12FBB">
            <w:r>
              <w:t>Building the model which classify the severity of accidents, we can understand the factor related to the causality of accidents.</w:t>
            </w:r>
          </w:p>
          <w:p w14:paraId="6408DA3D" w14:textId="77777777" w:rsidR="00D12FBB" w:rsidRDefault="00D12FBB" w:rsidP="00D12FBB">
            <w:r>
              <w:t>So, two models were built based on those cases below.</w:t>
            </w:r>
          </w:p>
          <w:p w14:paraId="0C0C8BCA" w14:textId="58889E13" w:rsidR="00D12FBB" w:rsidRDefault="00D12FBB" w:rsidP="007F603A">
            <w:pPr>
              <w:pStyle w:val="ListParagraph"/>
              <w:numPr>
                <w:ilvl w:val="0"/>
                <w:numId w:val="8"/>
              </w:numPr>
            </w:pPr>
            <w:r>
              <w:t>Accident Level.</w:t>
            </w:r>
          </w:p>
          <w:p w14:paraId="4C7C3946" w14:textId="77777777" w:rsidR="00D12FBB" w:rsidRDefault="00D12FBB" w:rsidP="007F603A">
            <w:pPr>
              <w:pStyle w:val="ListParagraph"/>
              <w:numPr>
                <w:ilvl w:val="0"/>
                <w:numId w:val="8"/>
              </w:numPr>
            </w:pPr>
            <w:r>
              <w:t>Potential accident level.</w:t>
            </w:r>
          </w:p>
          <w:p w14:paraId="14D9A42A" w14:textId="77777777" w:rsidR="00A34033" w:rsidRDefault="00A34033" w:rsidP="00A34033"/>
          <w:p w14:paraId="2BFE04DE" w14:textId="77777777" w:rsidR="00A34033" w:rsidRDefault="00A34033" w:rsidP="00A34033"/>
          <w:p w14:paraId="089DDABE" w14:textId="514EAC11" w:rsidR="00A34033" w:rsidRDefault="00A34033" w:rsidP="00A34033">
            <w:r>
              <w:t xml:space="preserve">The model that has been used are </w:t>
            </w:r>
            <w:r w:rsidR="00E95BB6">
              <w:t>below:</w:t>
            </w:r>
          </w:p>
          <w:p w14:paraId="2A70A630" w14:textId="77777777" w:rsidR="00A34033" w:rsidRDefault="00A34033" w:rsidP="007F603A">
            <w:pPr>
              <w:pStyle w:val="ListParagraph"/>
              <w:numPr>
                <w:ilvl w:val="0"/>
                <w:numId w:val="10"/>
              </w:numPr>
            </w:pPr>
            <w:r w:rsidRPr="00A34033">
              <w:t>Random Forest</w:t>
            </w:r>
          </w:p>
          <w:p w14:paraId="158B1824" w14:textId="77777777" w:rsidR="00A34033" w:rsidRDefault="00A34033" w:rsidP="007F603A">
            <w:pPr>
              <w:pStyle w:val="ListParagraph"/>
              <w:numPr>
                <w:ilvl w:val="0"/>
                <w:numId w:val="10"/>
              </w:numPr>
            </w:pPr>
            <w:r w:rsidRPr="00A34033">
              <w:t>Gradient Boosting</w:t>
            </w:r>
          </w:p>
          <w:p w14:paraId="04D9A047" w14:textId="77777777" w:rsidR="00A34033" w:rsidRDefault="00A34033" w:rsidP="007F603A">
            <w:pPr>
              <w:pStyle w:val="ListParagraph"/>
              <w:numPr>
                <w:ilvl w:val="0"/>
                <w:numId w:val="10"/>
              </w:numPr>
            </w:pPr>
            <w:r w:rsidRPr="00A34033">
              <w:t>Logistic Regression</w:t>
            </w:r>
          </w:p>
          <w:p w14:paraId="590FE0F4" w14:textId="77777777" w:rsidR="00A34033" w:rsidRDefault="00A34033" w:rsidP="007F603A">
            <w:pPr>
              <w:pStyle w:val="ListParagraph"/>
              <w:numPr>
                <w:ilvl w:val="0"/>
                <w:numId w:val="10"/>
              </w:numPr>
            </w:pPr>
            <w:r w:rsidRPr="00A34033">
              <w:t>Linear SVC model</w:t>
            </w:r>
          </w:p>
          <w:p w14:paraId="45842468" w14:textId="77777777" w:rsidR="00A34033" w:rsidRDefault="00A34033" w:rsidP="00A34033"/>
          <w:p w14:paraId="2F1B9BD8" w14:textId="5F62B138" w:rsidR="00A34033" w:rsidRDefault="00210087" w:rsidP="00A34033">
            <w:r>
              <w:t xml:space="preserve">      </w:t>
            </w:r>
            <w:r w:rsidRPr="00210087">
              <w:rPr>
                <w:noProof/>
              </w:rPr>
              <w:drawing>
                <wp:inline distT="0" distB="0" distL="0" distR="0" wp14:anchorId="440B90B1" wp14:editId="57F8FBA0">
                  <wp:extent cx="3916680" cy="129286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332" cy="1302655"/>
                          </a:xfrm>
                          <a:prstGeom prst="rect">
                            <a:avLst/>
                          </a:prstGeom>
                        </pic:spPr>
                      </pic:pic>
                    </a:graphicData>
                  </a:graphic>
                </wp:inline>
              </w:drawing>
            </w:r>
          </w:p>
          <w:p w14:paraId="337EB88C" w14:textId="77777777" w:rsidR="00A34033" w:rsidRDefault="00A34033" w:rsidP="00A34033"/>
          <w:p w14:paraId="4D232932" w14:textId="0E45CB25" w:rsidR="00A34033" w:rsidRDefault="00A34033" w:rsidP="00A34033">
            <w:r>
              <w:t xml:space="preserve">While using Neural Network Classifiers the steps involved </w:t>
            </w:r>
            <w:r w:rsidR="00E95BB6">
              <w:t>were:</w:t>
            </w:r>
          </w:p>
          <w:p w14:paraId="2F0AEE2C" w14:textId="4523A14B" w:rsidR="00E95BB6" w:rsidRDefault="00C313FD" w:rsidP="007F603A">
            <w:pPr>
              <w:pStyle w:val="ListParagraph"/>
              <w:numPr>
                <w:ilvl w:val="0"/>
                <w:numId w:val="11"/>
              </w:numPr>
            </w:pPr>
            <w:r>
              <w:t>Padding sequences.</w:t>
            </w:r>
          </w:p>
          <w:p w14:paraId="02EF98F6" w14:textId="278FDDA9" w:rsidR="00C313FD" w:rsidRDefault="00C313FD" w:rsidP="007F603A">
            <w:pPr>
              <w:pStyle w:val="ListParagraph"/>
              <w:numPr>
                <w:ilvl w:val="0"/>
                <w:numId w:val="11"/>
              </w:numPr>
            </w:pPr>
            <w:r>
              <w:t>Use of Glove embedding</w:t>
            </w:r>
          </w:p>
          <w:p w14:paraId="55375FFB" w14:textId="42E23F12" w:rsidR="00C313FD" w:rsidRDefault="00C313FD" w:rsidP="007F603A">
            <w:pPr>
              <w:pStyle w:val="ListParagraph"/>
              <w:numPr>
                <w:ilvl w:val="0"/>
                <w:numId w:val="11"/>
              </w:numPr>
            </w:pPr>
            <w:r>
              <w:t>RNN Classifier</w:t>
            </w:r>
          </w:p>
          <w:p w14:paraId="7C9A5C45" w14:textId="3C4F55A2" w:rsidR="00C313FD" w:rsidRDefault="00C313FD" w:rsidP="007F603A">
            <w:pPr>
              <w:pStyle w:val="ListParagraph"/>
              <w:numPr>
                <w:ilvl w:val="0"/>
                <w:numId w:val="11"/>
              </w:numPr>
            </w:pPr>
            <w:r>
              <w:t>LSTM Classifier</w:t>
            </w:r>
          </w:p>
          <w:p w14:paraId="4A950895" w14:textId="2E2A10BE" w:rsidR="00DC73D6" w:rsidRDefault="00DC73D6" w:rsidP="00DC73D6"/>
          <w:tbl>
            <w:tblPr>
              <w:tblStyle w:val="PlainTable4"/>
              <w:tblW w:w="0" w:type="auto"/>
              <w:tblLook w:val="04A0" w:firstRow="1" w:lastRow="0" w:firstColumn="1" w:lastColumn="0" w:noHBand="0" w:noVBand="1"/>
            </w:tblPr>
            <w:tblGrid>
              <w:gridCol w:w="3482"/>
              <w:gridCol w:w="3483"/>
            </w:tblGrid>
            <w:tr w:rsidR="00DC73D6" w14:paraId="5AD2CD48" w14:textId="77777777" w:rsidTr="00D317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vAlign w:val="center"/>
                </w:tcPr>
                <w:p w14:paraId="543841AC" w14:textId="1BB90FDD" w:rsidR="00DC73D6" w:rsidRDefault="00DC73D6" w:rsidP="006E23AF">
                  <w:r>
                    <w:t>CONFUSION MATRIX</w:t>
                  </w:r>
                </w:p>
              </w:tc>
              <w:tc>
                <w:tcPr>
                  <w:tcW w:w="3483" w:type="dxa"/>
                </w:tcPr>
                <w:p w14:paraId="0D3C3BE7" w14:textId="61FC4A18" w:rsidR="00DC73D6" w:rsidRDefault="00D31792" w:rsidP="00DC73D6">
                  <w:pPr>
                    <w:cnfStyle w:val="100000000000" w:firstRow="1" w:lastRow="0" w:firstColumn="0" w:lastColumn="0" w:oddVBand="0" w:evenVBand="0" w:oddHBand="0" w:evenHBand="0" w:firstRowFirstColumn="0" w:firstRowLastColumn="0" w:lastRowFirstColumn="0" w:lastRowLastColumn="0"/>
                  </w:pPr>
                  <w:r>
                    <w:t xml:space="preserve">           </w:t>
                  </w:r>
                </w:p>
              </w:tc>
            </w:tr>
          </w:tbl>
          <w:p w14:paraId="1ED12291" w14:textId="77777777" w:rsidR="00DC73D6" w:rsidRDefault="00DC73D6" w:rsidP="00DC73D6"/>
          <w:p w14:paraId="5B6B43F0" w14:textId="19AE6ECF" w:rsidR="00A34033" w:rsidRPr="004048B0" w:rsidRDefault="006E23AF" w:rsidP="00A34033">
            <w:r w:rsidRPr="00D31792">
              <w:rPr>
                <w:noProof/>
              </w:rPr>
              <w:drawing>
                <wp:inline distT="0" distB="0" distL="0" distR="0" wp14:anchorId="10A1C089" wp14:editId="05D9FB7A">
                  <wp:extent cx="4353786" cy="20764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142" cy="2084251"/>
                          </a:xfrm>
                          <a:prstGeom prst="rect">
                            <a:avLst/>
                          </a:prstGeom>
                        </pic:spPr>
                      </pic:pic>
                    </a:graphicData>
                  </a:graphic>
                </wp:inline>
              </w:drawing>
            </w:r>
          </w:p>
        </w:tc>
      </w:tr>
    </w:tbl>
    <w:tbl>
      <w:tblPr>
        <w:tblpPr w:leftFromText="180" w:rightFromText="180" w:vertAnchor="text" w:horzAnchor="margin" w:tblpY="-227"/>
        <w:tblW w:w="0" w:type="auto"/>
        <w:tblLook w:val="0600" w:firstRow="0" w:lastRow="0" w:firstColumn="0" w:lastColumn="0" w:noHBand="1" w:noVBand="1"/>
      </w:tblPr>
      <w:tblGrid>
        <w:gridCol w:w="7780"/>
      </w:tblGrid>
      <w:tr w:rsidR="006E23AF" w:rsidRPr="004048B0" w14:paraId="1DB55040" w14:textId="77777777" w:rsidTr="006E23AF">
        <w:trPr>
          <w:trHeight w:val="454"/>
        </w:trPr>
        <w:tc>
          <w:tcPr>
            <w:tcW w:w="7780" w:type="dxa"/>
          </w:tcPr>
          <w:p w14:paraId="2EF59080" w14:textId="57469C2B" w:rsidR="006E23AF" w:rsidRPr="004048B0" w:rsidRDefault="006E23AF" w:rsidP="006E23AF"/>
        </w:tc>
      </w:tr>
    </w:tbl>
    <w:tbl>
      <w:tblPr>
        <w:tblW w:w="0" w:type="auto"/>
        <w:tblLook w:val="0600" w:firstRow="0" w:lastRow="0" w:firstColumn="0" w:lastColumn="0" w:noHBand="1" w:noVBand="1"/>
      </w:tblPr>
      <w:tblGrid>
        <w:gridCol w:w="10800"/>
      </w:tblGrid>
      <w:tr w:rsidR="005A0AD1" w:rsidRPr="004048B0" w14:paraId="7DFF34D7" w14:textId="77777777" w:rsidTr="005E6F60">
        <w:trPr>
          <w:trHeight w:val="432"/>
        </w:trPr>
        <w:tc>
          <w:tcPr>
            <w:tcW w:w="10800" w:type="dxa"/>
          </w:tcPr>
          <w:p w14:paraId="75F2C868" w14:textId="7456191C" w:rsidR="005A0AD1" w:rsidRPr="004048B0" w:rsidRDefault="005A0AD1" w:rsidP="005E6F60">
            <w:pPr>
              <w:rPr>
                <w:noProof/>
              </w:rPr>
            </w:pPr>
            <w:r w:rsidRPr="004048B0">
              <w:rPr>
                <w:noProof/>
                <w:lang w:eastAsia="en-AU"/>
              </w:rPr>
              <w:drawing>
                <wp:inline distT="0" distB="0" distL="0" distR="0" wp14:anchorId="0AC06E6E" wp14:editId="728F7DC5">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5A0AD1" w:rsidRPr="004048B0" w14:paraId="5177AD04" w14:textId="77777777" w:rsidTr="005E6F60">
        <w:trPr>
          <w:trHeight w:val="1440"/>
        </w:trPr>
        <w:tc>
          <w:tcPr>
            <w:tcW w:w="10800" w:type="dxa"/>
          </w:tcPr>
          <w:p w14:paraId="429B0E12" w14:textId="38EA9D4C" w:rsidR="005A0AD1" w:rsidRPr="004048B0" w:rsidRDefault="00233C5A" w:rsidP="005E6F60">
            <w:pPr>
              <w:pStyle w:val="Heading2"/>
            </w:pPr>
            <w:r>
              <w:t xml:space="preserve">Visual </w:t>
            </w:r>
            <w:r w:rsidR="005A0AD1">
              <w:t>analysis</w:t>
            </w:r>
          </w:p>
        </w:tc>
      </w:tr>
      <w:tr w:rsidR="005A0AD1" w:rsidRPr="004048B0" w14:paraId="1AA6AC5D" w14:textId="77777777" w:rsidTr="005E6F60">
        <w:trPr>
          <w:trHeight w:val="1764"/>
        </w:trPr>
        <w:tc>
          <w:tcPr>
            <w:tcW w:w="10800" w:type="dxa"/>
          </w:tcPr>
          <w:tbl>
            <w:tblPr>
              <w:tblW w:w="0" w:type="auto"/>
              <w:tblLook w:val="0600" w:firstRow="0" w:lastRow="0" w:firstColumn="0" w:lastColumn="0" w:noHBand="1" w:noVBand="1"/>
            </w:tblPr>
            <w:tblGrid>
              <w:gridCol w:w="2483"/>
              <w:gridCol w:w="2484"/>
              <w:gridCol w:w="2484"/>
              <w:gridCol w:w="2484"/>
            </w:tblGrid>
            <w:tr w:rsidR="005A0AD1" w:rsidRPr="005A0AD1" w14:paraId="5520D208" w14:textId="77777777" w:rsidTr="005A0AD1">
              <w:trPr>
                <w:trHeight w:val="626"/>
              </w:trPr>
              <w:tc>
                <w:tcPr>
                  <w:tcW w:w="2483" w:type="dxa"/>
                  <w:tcBorders>
                    <w:bottom w:val="single" w:sz="24" w:space="0" w:color="44546A" w:themeColor="text2"/>
                  </w:tcBorders>
                  <w:vAlign w:val="center"/>
                </w:tcPr>
                <w:p w14:paraId="1BA940AA" w14:textId="77777777" w:rsidR="005A0AD1" w:rsidRPr="005A0AD1" w:rsidRDefault="005A0AD1" w:rsidP="005A0AD1">
                  <w:pPr>
                    <w:pStyle w:val="TableHeader"/>
                    <w:rPr>
                      <w:sz w:val="20"/>
                      <w:szCs w:val="16"/>
                    </w:rPr>
                  </w:pPr>
                </w:p>
              </w:tc>
              <w:tc>
                <w:tcPr>
                  <w:tcW w:w="2484" w:type="dxa"/>
                  <w:tcBorders>
                    <w:bottom w:val="single" w:sz="24" w:space="0" w:color="44546A" w:themeColor="text2"/>
                  </w:tcBorders>
                  <w:vAlign w:val="center"/>
                </w:tcPr>
                <w:p w14:paraId="47227879" w14:textId="08C92FD1" w:rsidR="005A0AD1" w:rsidRPr="005A0AD1" w:rsidRDefault="00436A1C" w:rsidP="005A0AD1">
                  <w:pPr>
                    <w:pStyle w:val="TableHeader"/>
                    <w:rPr>
                      <w:sz w:val="20"/>
                      <w:szCs w:val="16"/>
                    </w:rPr>
                  </w:pPr>
                  <w:sdt>
                    <w:sdtPr>
                      <w:rPr>
                        <w:sz w:val="20"/>
                        <w:szCs w:val="16"/>
                      </w:rPr>
                      <w:id w:val="-1525467015"/>
                      <w:placeholder>
                        <w:docPart w:val="1ACA777E775F439693B0DADDD9FFB0B2"/>
                      </w:placeholder>
                      <w:temporary/>
                      <w:showingPlcHdr/>
                      <w15:appearance w15:val="hidden"/>
                    </w:sdtPr>
                    <w:sdtEndPr/>
                    <w:sdtContent>
                      <w:r w:rsidR="005A0AD1" w:rsidRPr="005A0AD1">
                        <w:rPr>
                          <w:sz w:val="20"/>
                          <w:szCs w:val="16"/>
                        </w:rPr>
                        <w:t>Q1</w:t>
                      </w:r>
                    </w:sdtContent>
                  </w:sdt>
                </w:p>
              </w:tc>
              <w:tc>
                <w:tcPr>
                  <w:tcW w:w="2484" w:type="dxa"/>
                  <w:tcBorders>
                    <w:bottom w:val="single" w:sz="24" w:space="0" w:color="44546A" w:themeColor="text2"/>
                  </w:tcBorders>
                  <w:vAlign w:val="center"/>
                </w:tcPr>
                <w:p w14:paraId="10749513" w14:textId="5F5AAAA5" w:rsidR="005A0AD1" w:rsidRPr="005A0AD1" w:rsidRDefault="00436A1C" w:rsidP="005A0AD1">
                  <w:pPr>
                    <w:pStyle w:val="TableHeader"/>
                    <w:rPr>
                      <w:sz w:val="20"/>
                      <w:szCs w:val="16"/>
                    </w:rPr>
                  </w:pPr>
                  <w:sdt>
                    <w:sdtPr>
                      <w:rPr>
                        <w:sz w:val="20"/>
                        <w:szCs w:val="16"/>
                      </w:rPr>
                      <w:id w:val="-839303546"/>
                      <w:placeholder>
                        <w:docPart w:val="F11C1BD92F5340759D9B90FC6A8C3F3D"/>
                      </w:placeholder>
                      <w:temporary/>
                      <w:showingPlcHdr/>
                      <w15:appearance w15:val="hidden"/>
                    </w:sdtPr>
                    <w:sdtEndPr/>
                    <w:sdtContent>
                      <w:r w:rsidR="005A0AD1" w:rsidRPr="005A0AD1">
                        <w:rPr>
                          <w:sz w:val="20"/>
                          <w:szCs w:val="16"/>
                        </w:rPr>
                        <w:t>Q2</w:t>
                      </w:r>
                    </w:sdtContent>
                  </w:sdt>
                </w:p>
              </w:tc>
              <w:tc>
                <w:tcPr>
                  <w:tcW w:w="2484" w:type="dxa"/>
                  <w:tcBorders>
                    <w:bottom w:val="single" w:sz="24" w:space="0" w:color="44546A" w:themeColor="text2"/>
                  </w:tcBorders>
                  <w:vAlign w:val="center"/>
                </w:tcPr>
                <w:p w14:paraId="6387A895" w14:textId="54B1E282" w:rsidR="005A0AD1" w:rsidRPr="005A0AD1" w:rsidRDefault="00436A1C" w:rsidP="005A0AD1">
                  <w:pPr>
                    <w:pStyle w:val="TableHeader"/>
                    <w:rPr>
                      <w:sz w:val="20"/>
                      <w:szCs w:val="16"/>
                    </w:rPr>
                  </w:pPr>
                  <w:sdt>
                    <w:sdtPr>
                      <w:rPr>
                        <w:sz w:val="20"/>
                        <w:szCs w:val="16"/>
                      </w:rPr>
                      <w:id w:val="-328439108"/>
                      <w:placeholder>
                        <w:docPart w:val="357529B78DC643BB9E8316339275CAE2"/>
                      </w:placeholder>
                      <w:temporary/>
                      <w:showingPlcHdr/>
                      <w15:appearance w15:val="hidden"/>
                    </w:sdtPr>
                    <w:sdtEndPr/>
                    <w:sdtContent>
                      <w:r w:rsidR="005A0AD1" w:rsidRPr="005A0AD1">
                        <w:rPr>
                          <w:sz w:val="20"/>
                          <w:szCs w:val="16"/>
                        </w:rPr>
                        <w:t>Q3</w:t>
                      </w:r>
                    </w:sdtContent>
                  </w:sdt>
                </w:p>
              </w:tc>
            </w:tr>
            <w:tr w:rsidR="005A0AD1" w:rsidRPr="005A0AD1" w14:paraId="6F28335D" w14:textId="77777777" w:rsidTr="005A0AD1">
              <w:trPr>
                <w:trHeight w:val="476"/>
              </w:trPr>
              <w:tc>
                <w:tcPr>
                  <w:tcW w:w="2483" w:type="dxa"/>
                  <w:tcBorders>
                    <w:top w:val="single" w:sz="24" w:space="0" w:color="44546A" w:themeColor="text2"/>
                    <w:right w:val="single" w:sz="8" w:space="0" w:color="E7E6E6" w:themeColor="background2"/>
                  </w:tcBorders>
                </w:tcPr>
                <w:p w14:paraId="67265984" w14:textId="7E25C62B" w:rsidR="005A0AD1" w:rsidRPr="005A0AD1" w:rsidRDefault="005A0AD1" w:rsidP="005A0AD1">
                  <w:pPr>
                    <w:pStyle w:val="TableLeft1"/>
                    <w:rPr>
                      <w:sz w:val="20"/>
                      <w:szCs w:val="16"/>
                    </w:rPr>
                  </w:pPr>
                  <w:r w:rsidRPr="005A0AD1">
                    <w:rPr>
                      <w:sz w:val="20"/>
                      <w:szCs w:val="16"/>
                    </w:rPr>
                    <w:t>COUNTRY</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45450A46" w14:textId="2E5584FC" w:rsidR="005A0AD1" w:rsidRPr="005A0AD1" w:rsidRDefault="005A0AD1" w:rsidP="005A0AD1">
                  <w:pPr>
                    <w:pStyle w:val="TableData"/>
                    <w:rPr>
                      <w:sz w:val="20"/>
                      <w:szCs w:val="16"/>
                    </w:rPr>
                  </w:pPr>
                  <w:r w:rsidRPr="005A0AD1">
                    <w:rPr>
                      <w:sz w:val="20"/>
                      <w:szCs w:val="16"/>
                    </w:rPr>
                    <w:t>Country01: 59.1$</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04A7F9CC" w14:textId="40477D84" w:rsidR="005A0AD1" w:rsidRPr="005A0AD1" w:rsidRDefault="005A0AD1" w:rsidP="005A0AD1">
                  <w:pPr>
                    <w:pStyle w:val="TableData"/>
                    <w:rPr>
                      <w:sz w:val="20"/>
                      <w:szCs w:val="16"/>
                    </w:rPr>
                  </w:pPr>
                  <w:r w:rsidRPr="005A0AD1">
                    <w:rPr>
                      <w:sz w:val="20"/>
                      <w:szCs w:val="16"/>
                    </w:rPr>
                    <w:t>Country0</w:t>
                  </w:r>
                  <w:r>
                    <w:rPr>
                      <w:sz w:val="20"/>
                      <w:szCs w:val="16"/>
                    </w:rPr>
                    <w:t>2: 38.6%</w:t>
                  </w:r>
                </w:p>
              </w:tc>
              <w:tc>
                <w:tcPr>
                  <w:tcW w:w="2484" w:type="dxa"/>
                  <w:tcBorders>
                    <w:top w:val="single" w:sz="24" w:space="0" w:color="44546A" w:themeColor="text2"/>
                    <w:left w:val="single" w:sz="8" w:space="0" w:color="E7E6E6" w:themeColor="background2"/>
                    <w:right w:val="single" w:sz="8" w:space="0" w:color="E7E6E6" w:themeColor="background2"/>
                  </w:tcBorders>
                  <w:vAlign w:val="center"/>
                </w:tcPr>
                <w:p w14:paraId="3B26BCD5" w14:textId="216A0C3C" w:rsidR="005A0AD1" w:rsidRPr="005A0AD1" w:rsidRDefault="005A0AD1" w:rsidP="005A0AD1">
                  <w:pPr>
                    <w:pStyle w:val="TableData"/>
                    <w:rPr>
                      <w:sz w:val="20"/>
                      <w:szCs w:val="16"/>
                    </w:rPr>
                  </w:pPr>
                  <w:r>
                    <w:rPr>
                      <w:sz w:val="20"/>
                      <w:szCs w:val="16"/>
                    </w:rPr>
                    <w:t>Country03: 10.4%</w:t>
                  </w:r>
                </w:p>
              </w:tc>
            </w:tr>
            <w:tr w:rsidR="005A0AD1" w:rsidRPr="005A0AD1" w14:paraId="30B4E366" w14:textId="77777777" w:rsidTr="005A0AD1">
              <w:trPr>
                <w:trHeight w:val="463"/>
              </w:trPr>
              <w:tc>
                <w:tcPr>
                  <w:tcW w:w="2483" w:type="dxa"/>
                  <w:tcBorders>
                    <w:right w:val="single" w:sz="8" w:space="0" w:color="E7E6E6" w:themeColor="background2"/>
                  </w:tcBorders>
                  <w:vAlign w:val="center"/>
                </w:tcPr>
                <w:p w14:paraId="7447769C" w14:textId="4F059A8D" w:rsidR="005A0AD1" w:rsidRPr="005A0AD1" w:rsidRDefault="005A0AD1" w:rsidP="005A0AD1">
                  <w:pPr>
                    <w:pStyle w:val="TableLeft2"/>
                    <w:rPr>
                      <w:sz w:val="20"/>
                      <w:szCs w:val="16"/>
                    </w:rPr>
                  </w:pPr>
                  <w:r w:rsidRPr="005A0AD1">
                    <w:rPr>
                      <w:sz w:val="20"/>
                      <w:szCs w:val="16"/>
                    </w:rPr>
                    <w:t>SECTORS</w:t>
                  </w:r>
                </w:p>
              </w:tc>
              <w:tc>
                <w:tcPr>
                  <w:tcW w:w="2484" w:type="dxa"/>
                  <w:tcBorders>
                    <w:left w:val="single" w:sz="8" w:space="0" w:color="E7E6E6" w:themeColor="background2"/>
                    <w:right w:val="single" w:sz="8" w:space="0" w:color="E7E6E6" w:themeColor="background2"/>
                  </w:tcBorders>
                  <w:vAlign w:val="center"/>
                </w:tcPr>
                <w:p w14:paraId="749E3A60" w14:textId="266949F4" w:rsidR="005A0AD1" w:rsidRPr="005A0AD1" w:rsidRDefault="005A0AD1" w:rsidP="005A0AD1">
                  <w:pPr>
                    <w:pStyle w:val="TableData"/>
                    <w:rPr>
                      <w:sz w:val="20"/>
                      <w:szCs w:val="16"/>
                    </w:rPr>
                  </w:pPr>
                  <w:r w:rsidRPr="005A0AD1">
                    <w:rPr>
                      <w:sz w:val="20"/>
                      <w:szCs w:val="16"/>
                    </w:rPr>
                    <w:t>Metals: 31.5%</w:t>
                  </w:r>
                </w:p>
              </w:tc>
              <w:tc>
                <w:tcPr>
                  <w:tcW w:w="2484" w:type="dxa"/>
                  <w:tcBorders>
                    <w:left w:val="single" w:sz="8" w:space="0" w:color="E7E6E6" w:themeColor="background2"/>
                    <w:right w:val="single" w:sz="8" w:space="0" w:color="E7E6E6" w:themeColor="background2"/>
                  </w:tcBorders>
                  <w:vAlign w:val="center"/>
                </w:tcPr>
                <w:p w14:paraId="753270E1" w14:textId="5CD9D65E" w:rsidR="005A0AD1" w:rsidRPr="005A0AD1" w:rsidRDefault="005A0AD1" w:rsidP="005A0AD1">
                  <w:pPr>
                    <w:pStyle w:val="TableData"/>
                    <w:rPr>
                      <w:sz w:val="20"/>
                      <w:szCs w:val="16"/>
                    </w:rPr>
                  </w:pPr>
                  <w:r w:rsidRPr="005A0AD1">
                    <w:rPr>
                      <w:sz w:val="20"/>
                      <w:szCs w:val="16"/>
                    </w:rPr>
                    <w:t>Mining: 56.7%</w:t>
                  </w:r>
                </w:p>
              </w:tc>
              <w:tc>
                <w:tcPr>
                  <w:tcW w:w="2484" w:type="dxa"/>
                  <w:tcBorders>
                    <w:left w:val="single" w:sz="8" w:space="0" w:color="E7E6E6" w:themeColor="background2"/>
                    <w:right w:val="single" w:sz="8" w:space="0" w:color="E7E6E6" w:themeColor="background2"/>
                  </w:tcBorders>
                  <w:vAlign w:val="center"/>
                </w:tcPr>
                <w:p w14:paraId="2B215942" w14:textId="4B659294" w:rsidR="005A0AD1" w:rsidRPr="005A0AD1" w:rsidRDefault="005A0AD1" w:rsidP="005A0AD1">
                  <w:pPr>
                    <w:pStyle w:val="TableData"/>
                    <w:rPr>
                      <w:sz w:val="20"/>
                      <w:szCs w:val="16"/>
                    </w:rPr>
                  </w:pPr>
                  <w:r w:rsidRPr="005A0AD1">
                    <w:rPr>
                      <w:sz w:val="20"/>
                      <w:szCs w:val="16"/>
                    </w:rPr>
                    <w:t>Others:11.8%</w:t>
                  </w:r>
                </w:p>
              </w:tc>
            </w:tr>
            <w:tr w:rsidR="005A0AD1" w:rsidRPr="005A0AD1" w14:paraId="3379378A" w14:textId="77777777" w:rsidTr="005A0AD1">
              <w:trPr>
                <w:trHeight w:val="476"/>
              </w:trPr>
              <w:tc>
                <w:tcPr>
                  <w:tcW w:w="2483" w:type="dxa"/>
                  <w:tcBorders>
                    <w:right w:val="single" w:sz="8" w:space="0" w:color="E7E6E6" w:themeColor="background2"/>
                  </w:tcBorders>
                  <w:vAlign w:val="center"/>
                </w:tcPr>
                <w:p w14:paraId="26848D75" w14:textId="6AD0CE28" w:rsidR="005A0AD1" w:rsidRPr="005A0AD1" w:rsidRDefault="005A0AD1" w:rsidP="005A0AD1">
                  <w:pPr>
                    <w:pStyle w:val="TableLeft3"/>
                    <w:rPr>
                      <w:sz w:val="20"/>
                      <w:szCs w:val="16"/>
                    </w:rPr>
                  </w:pPr>
                  <w:r w:rsidRPr="005A0AD1">
                    <w:rPr>
                      <w:sz w:val="20"/>
                      <w:szCs w:val="16"/>
                    </w:rPr>
                    <w:t>GENDER</w:t>
                  </w:r>
                </w:p>
              </w:tc>
              <w:tc>
                <w:tcPr>
                  <w:tcW w:w="2484" w:type="dxa"/>
                  <w:tcBorders>
                    <w:left w:val="single" w:sz="8" w:space="0" w:color="E7E6E6" w:themeColor="background2"/>
                    <w:right w:val="single" w:sz="8" w:space="0" w:color="E7E6E6" w:themeColor="background2"/>
                  </w:tcBorders>
                  <w:vAlign w:val="center"/>
                </w:tcPr>
                <w:p w14:paraId="46338D55" w14:textId="78236E5D" w:rsidR="005A0AD1" w:rsidRPr="005A0AD1" w:rsidRDefault="005A0AD1" w:rsidP="005A0AD1">
                  <w:pPr>
                    <w:pStyle w:val="TableData"/>
                    <w:rPr>
                      <w:sz w:val="20"/>
                      <w:szCs w:val="16"/>
                    </w:rPr>
                  </w:pPr>
                  <w:r w:rsidRPr="005A0AD1">
                    <w:rPr>
                      <w:sz w:val="20"/>
                      <w:szCs w:val="16"/>
                    </w:rPr>
                    <w:t>Male: 94.8%</w:t>
                  </w:r>
                </w:p>
              </w:tc>
              <w:tc>
                <w:tcPr>
                  <w:tcW w:w="2484" w:type="dxa"/>
                  <w:tcBorders>
                    <w:left w:val="single" w:sz="8" w:space="0" w:color="E7E6E6" w:themeColor="background2"/>
                    <w:right w:val="single" w:sz="8" w:space="0" w:color="E7E6E6" w:themeColor="background2"/>
                  </w:tcBorders>
                  <w:vAlign w:val="center"/>
                </w:tcPr>
                <w:p w14:paraId="42C1C8D3" w14:textId="7B2C937F" w:rsidR="005A0AD1" w:rsidRPr="005A0AD1" w:rsidRDefault="005A0AD1" w:rsidP="005A0AD1">
                  <w:pPr>
                    <w:pStyle w:val="TableData"/>
                    <w:rPr>
                      <w:sz w:val="20"/>
                      <w:szCs w:val="16"/>
                    </w:rPr>
                  </w:pPr>
                  <w:r w:rsidRPr="005A0AD1">
                    <w:rPr>
                      <w:sz w:val="20"/>
                      <w:szCs w:val="16"/>
                    </w:rPr>
                    <w:t>Female: 5.18%</w:t>
                  </w:r>
                </w:p>
              </w:tc>
              <w:tc>
                <w:tcPr>
                  <w:tcW w:w="2484" w:type="dxa"/>
                  <w:tcBorders>
                    <w:left w:val="single" w:sz="8" w:space="0" w:color="E7E6E6" w:themeColor="background2"/>
                    <w:right w:val="single" w:sz="8" w:space="0" w:color="E7E6E6" w:themeColor="background2"/>
                  </w:tcBorders>
                  <w:vAlign w:val="center"/>
                </w:tcPr>
                <w:p w14:paraId="1F42236A" w14:textId="6DA6D26B" w:rsidR="005A0AD1" w:rsidRPr="005A0AD1" w:rsidRDefault="005A0AD1" w:rsidP="005A0AD1">
                  <w:pPr>
                    <w:pStyle w:val="TableData"/>
                    <w:rPr>
                      <w:sz w:val="20"/>
                      <w:szCs w:val="16"/>
                    </w:rPr>
                  </w:pPr>
                </w:p>
              </w:tc>
            </w:tr>
          </w:tbl>
          <w:p w14:paraId="56126482" w14:textId="086401C3" w:rsidR="005A0AD1" w:rsidRPr="004048B0" w:rsidRDefault="005A0AD1" w:rsidP="005A0AD1">
            <w:pPr>
              <w:spacing w:before="240"/>
            </w:pPr>
          </w:p>
        </w:tc>
      </w:tr>
      <w:tr w:rsidR="005A0AD1" w:rsidRPr="004048B0" w14:paraId="3A4A0B69" w14:textId="77777777" w:rsidTr="005E6F60">
        <w:trPr>
          <w:trHeight w:val="288"/>
        </w:trPr>
        <w:tc>
          <w:tcPr>
            <w:tcW w:w="10800" w:type="dxa"/>
          </w:tcPr>
          <w:p w14:paraId="3A0E99E7" w14:textId="77777777" w:rsidR="005A0AD1" w:rsidRDefault="005A0AD1" w:rsidP="005E6F60"/>
          <w:p w14:paraId="072F3D29" w14:textId="3D99D402" w:rsidR="005A0AD1" w:rsidRPr="004048B0" w:rsidRDefault="005A0AD1" w:rsidP="005E6F60">
            <w:r w:rsidRPr="005A0AD1">
              <w:rPr>
                <w:noProof/>
              </w:rPr>
              <w:drawing>
                <wp:inline distT="0" distB="0" distL="0" distR="0" wp14:anchorId="181ECAAD" wp14:editId="05D8EC26">
                  <wp:extent cx="2217767"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644" cy="1922000"/>
                          </a:xfrm>
                          <a:prstGeom prst="rect">
                            <a:avLst/>
                          </a:prstGeom>
                        </pic:spPr>
                      </pic:pic>
                    </a:graphicData>
                  </a:graphic>
                </wp:inline>
              </w:drawing>
            </w:r>
            <w:r w:rsidRPr="005A0AD1">
              <w:rPr>
                <w:noProof/>
              </w:rPr>
              <w:drawing>
                <wp:inline distT="0" distB="0" distL="0" distR="0" wp14:anchorId="59CA2213" wp14:editId="6DE831C3">
                  <wp:extent cx="2011680" cy="194661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4313" cy="1958836"/>
                          </a:xfrm>
                          <a:prstGeom prst="rect">
                            <a:avLst/>
                          </a:prstGeom>
                        </pic:spPr>
                      </pic:pic>
                    </a:graphicData>
                  </a:graphic>
                </wp:inline>
              </w:drawing>
            </w:r>
            <w:r w:rsidRPr="005A0AD1">
              <w:rPr>
                <w:noProof/>
              </w:rPr>
              <w:drawing>
                <wp:inline distT="0" distB="0" distL="0" distR="0" wp14:anchorId="722E98D6" wp14:editId="7FC9FC5F">
                  <wp:extent cx="2367851" cy="1932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3680" cy="1945861"/>
                          </a:xfrm>
                          <a:prstGeom prst="rect">
                            <a:avLst/>
                          </a:prstGeom>
                        </pic:spPr>
                      </pic:pic>
                    </a:graphicData>
                  </a:graphic>
                </wp:inline>
              </w:drawing>
            </w:r>
          </w:p>
        </w:tc>
      </w:tr>
      <w:tr w:rsidR="005A0AD1" w:rsidRPr="004048B0" w14:paraId="2D73A5BA" w14:textId="77777777" w:rsidTr="005E6F60">
        <w:trPr>
          <w:trHeight w:val="2151"/>
        </w:trPr>
        <w:tc>
          <w:tcPr>
            <w:tcW w:w="10800" w:type="dxa"/>
          </w:tcPr>
          <w:p w14:paraId="2237396A" w14:textId="77777777" w:rsidR="005A0AD1" w:rsidRDefault="005A0AD1" w:rsidP="005E6F60">
            <w:pPr>
              <w:rPr>
                <w:color w:val="000000" w:themeColor="text1"/>
              </w:rPr>
            </w:pPr>
          </w:p>
          <w:tbl>
            <w:tblPr>
              <w:tblStyle w:val="PlainTable4"/>
              <w:tblW w:w="0" w:type="auto"/>
              <w:tblLook w:val="04A0" w:firstRow="1" w:lastRow="0" w:firstColumn="1" w:lastColumn="0" w:noHBand="0" w:noVBand="1"/>
            </w:tblPr>
            <w:tblGrid>
              <w:gridCol w:w="5386"/>
              <w:gridCol w:w="5198"/>
            </w:tblGrid>
            <w:tr w:rsidR="00934E20" w14:paraId="4CC9C4DD" w14:textId="77777777" w:rsidTr="00934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tcPr>
                <w:p w14:paraId="20A78661" w14:textId="4908AA88" w:rsidR="00934E20" w:rsidRDefault="00934E20" w:rsidP="005E6F60">
                  <w:pPr>
                    <w:rPr>
                      <w:color w:val="000000" w:themeColor="text1"/>
                    </w:rPr>
                  </w:pPr>
                  <w:r w:rsidRPr="00934E20">
                    <w:rPr>
                      <w:noProof/>
                      <w:color w:val="000000" w:themeColor="text1"/>
                    </w:rPr>
                    <w:drawing>
                      <wp:inline distT="0" distB="0" distL="0" distR="0" wp14:anchorId="1C3DDB62" wp14:editId="02E3D681">
                        <wp:extent cx="3337560" cy="20251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7560" cy="2025141"/>
                                </a:xfrm>
                                <a:prstGeom prst="rect">
                                  <a:avLst/>
                                </a:prstGeom>
                              </pic:spPr>
                            </pic:pic>
                          </a:graphicData>
                        </a:graphic>
                      </wp:inline>
                    </w:drawing>
                  </w:r>
                </w:p>
              </w:tc>
              <w:tc>
                <w:tcPr>
                  <w:tcW w:w="5198" w:type="dxa"/>
                  <w:vAlign w:val="center"/>
                </w:tcPr>
                <w:p w14:paraId="55DAFA86" w14:textId="7C341079" w:rsidR="00934E20" w:rsidRPr="00934E20" w:rsidRDefault="00934E20" w:rsidP="00934E20">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34E20">
                    <w:rPr>
                      <w:color w:val="000000" w:themeColor="text1"/>
                    </w:rPr>
                    <w:t>Categorization has been done for accident severity which also follows the most obvious trends/</w:t>
                  </w:r>
                </w:p>
              </w:tc>
            </w:tr>
            <w:tr w:rsidR="00934E20" w14:paraId="1D6F1209" w14:textId="77777777" w:rsidTr="00934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6" w:type="dxa"/>
                  <w:vAlign w:val="center"/>
                </w:tcPr>
                <w:p w14:paraId="5578C2DC" w14:textId="478EF8A5" w:rsidR="00934E20" w:rsidRDefault="00934E20" w:rsidP="00934E20">
                  <w:pPr>
                    <w:jc w:val="center"/>
                    <w:rPr>
                      <w:b w:val="0"/>
                      <w:bCs w:val="0"/>
                      <w:color w:val="000000" w:themeColor="text1"/>
                    </w:rPr>
                  </w:pPr>
                  <w:r>
                    <w:rPr>
                      <w:color w:val="000000" w:themeColor="text1"/>
                    </w:rPr>
                    <w:t xml:space="preserve">Most possible cases of accident </w:t>
                  </w:r>
                  <w:proofErr w:type="gramStart"/>
                  <w:r>
                    <w:rPr>
                      <w:color w:val="000000" w:themeColor="text1"/>
                    </w:rPr>
                    <w:t>has</w:t>
                  </w:r>
                  <w:proofErr w:type="gramEnd"/>
                  <w:r>
                    <w:rPr>
                      <w:color w:val="000000" w:themeColor="text1"/>
                    </w:rPr>
                    <w:t xml:space="preserve"> been witness during Autumn.</w:t>
                  </w:r>
                </w:p>
                <w:p w14:paraId="7392387C" w14:textId="6484CB51" w:rsidR="00934E20" w:rsidRDefault="00934E20" w:rsidP="00934E20">
                  <w:pPr>
                    <w:jc w:val="center"/>
                    <w:rPr>
                      <w:color w:val="000000" w:themeColor="text1"/>
                    </w:rPr>
                  </w:pPr>
                </w:p>
              </w:tc>
              <w:tc>
                <w:tcPr>
                  <w:tcW w:w="5198" w:type="dxa"/>
                  <w:vAlign w:val="center"/>
                </w:tcPr>
                <w:p w14:paraId="4B8DE3F5" w14:textId="5DD49BC5" w:rsidR="00934E20" w:rsidRDefault="00934E20" w:rsidP="00934E2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34E20">
                    <w:rPr>
                      <w:noProof/>
                      <w:color w:val="000000" w:themeColor="text1"/>
                    </w:rPr>
                    <w:drawing>
                      <wp:inline distT="0" distB="0" distL="0" distR="0" wp14:anchorId="1DDB32FE" wp14:editId="79A8CE6E">
                        <wp:extent cx="3219449" cy="1917561"/>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3870" cy="1926150"/>
                                </a:xfrm>
                                <a:prstGeom prst="rect">
                                  <a:avLst/>
                                </a:prstGeom>
                              </pic:spPr>
                            </pic:pic>
                          </a:graphicData>
                        </a:graphic>
                      </wp:inline>
                    </w:drawing>
                  </w:r>
                </w:p>
              </w:tc>
            </w:tr>
            <w:tr w:rsidR="00934E20" w14:paraId="7F0BBE64" w14:textId="77777777" w:rsidTr="00934E20">
              <w:tc>
                <w:tcPr>
                  <w:cnfStyle w:val="001000000000" w:firstRow="0" w:lastRow="0" w:firstColumn="1" w:lastColumn="0" w:oddVBand="0" w:evenVBand="0" w:oddHBand="0" w:evenHBand="0" w:firstRowFirstColumn="0" w:firstRowLastColumn="0" w:lastRowFirstColumn="0" w:lastRowLastColumn="0"/>
                  <w:tcW w:w="5386" w:type="dxa"/>
                </w:tcPr>
                <w:p w14:paraId="4913A98D" w14:textId="77777777" w:rsidR="00934E20" w:rsidRDefault="00934E20" w:rsidP="005E6F60">
                  <w:pPr>
                    <w:rPr>
                      <w:color w:val="000000" w:themeColor="text1"/>
                    </w:rPr>
                  </w:pPr>
                </w:p>
              </w:tc>
              <w:tc>
                <w:tcPr>
                  <w:tcW w:w="5198" w:type="dxa"/>
                </w:tcPr>
                <w:p w14:paraId="125C6E9A" w14:textId="77777777" w:rsidR="00934E20" w:rsidRDefault="00934E20" w:rsidP="005E6F60">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62090FED" w14:textId="47B618BB" w:rsidR="00233C5A" w:rsidRDefault="00233C5A" w:rsidP="005E6F60">
            <w:pPr>
              <w:rPr>
                <w:color w:val="000000" w:themeColor="text1"/>
              </w:rPr>
            </w:pPr>
          </w:p>
          <w:p w14:paraId="2FDF9E25" w14:textId="77777777" w:rsidR="008833EA" w:rsidRDefault="008833EA" w:rsidP="005E6F60">
            <w:pPr>
              <w:rPr>
                <w:color w:val="000000" w:themeColor="text1"/>
              </w:rPr>
            </w:pPr>
          </w:p>
          <w:p w14:paraId="3728E626" w14:textId="67FDB755" w:rsidR="00D5138D" w:rsidRPr="00D5138D" w:rsidRDefault="00D5138D" w:rsidP="005E6F60">
            <w:pPr>
              <w:rPr>
                <w:b/>
                <w:bCs/>
                <w:color w:val="000000" w:themeColor="text1"/>
              </w:rPr>
            </w:pPr>
            <w:r w:rsidRPr="00D5138D">
              <w:rPr>
                <w:b/>
                <w:bCs/>
                <w:color w:val="000000" w:themeColor="text1"/>
              </w:rPr>
              <w:t xml:space="preserve">Accident Level </w:t>
            </w:r>
            <w:r w:rsidR="00D12FBB">
              <w:rPr>
                <w:b/>
                <w:bCs/>
                <w:color w:val="000000" w:themeColor="text1"/>
              </w:rPr>
              <w:t>monthly occurrences:</w:t>
            </w:r>
          </w:p>
          <w:p w14:paraId="7380BDA5" w14:textId="77777777" w:rsidR="00D12FBB" w:rsidRDefault="00D12FBB" w:rsidP="005E6F60">
            <w:pPr>
              <w:rPr>
                <w:color w:val="000000" w:themeColor="text1"/>
              </w:rPr>
            </w:pPr>
          </w:p>
          <w:p w14:paraId="4A9CF590" w14:textId="4F5E5CA2" w:rsidR="00D5138D" w:rsidRDefault="00D5138D" w:rsidP="005E6F60">
            <w:pPr>
              <w:rPr>
                <w:color w:val="000000" w:themeColor="text1"/>
              </w:rPr>
            </w:pPr>
            <w:r w:rsidRPr="00D5138D">
              <w:rPr>
                <w:noProof/>
                <w:color w:val="000000" w:themeColor="text1"/>
              </w:rPr>
              <w:drawing>
                <wp:inline distT="0" distB="0" distL="0" distR="0" wp14:anchorId="13CBF139" wp14:editId="5C043B50">
                  <wp:extent cx="591258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1713" cy="1640830"/>
                          </a:xfrm>
                          <a:prstGeom prst="rect">
                            <a:avLst/>
                          </a:prstGeom>
                        </pic:spPr>
                      </pic:pic>
                    </a:graphicData>
                  </a:graphic>
                </wp:inline>
              </w:drawing>
            </w:r>
          </w:p>
          <w:p w14:paraId="72C62EFE" w14:textId="3805BCBC" w:rsidR="00D12FBB" w:rsidRDefault="00D12FBB" w:rsidP="005E6F60">
            <w:pPr>
              <w:rPr>
                <w:color w:val="000000" w:themeColor="text1"/>
              </w:rPr>
            </w:pPr>
          </w:p>
          <w:p w14:paraId="4F2658E1" w14:textId="5AEA658A" w:rsidR="00D12FBB" w:rsidRPr="00D12FBB" w:rsidRDefault="00D12FBB" w:rsidP="005E6F60">
            <w:pPr>
              <w:rPr>
                <w:b/>
                <w:bCs/>
                <w:color w:val="000000" w:themeColor="text1"/>
              </w:rPr>
            </w:pPr>
            <w:r w:rsidRPr="00D12FBB">
              <w:rPr>
                <w:b/>
                <w:bCs/>
                <w:color w:val="000000" w:themeColor="text1"/>
              </w:rPr>
              <w:t>Potential Level monthly occurrences:</w:t>
            </w:r>
          </w:p>
          <w:p w14:paraId="55A170DD" w14:textId="5084D293" w:rsidR="00233C5A" w:rsidRPr="004048B0" w:rsidRDefault="00233C5A" w:rsidP="005E6F60">
            <w:pPr>
              <w:rPr>
                <w:color w:val="000000" w:themeColor="text1"/>
              </w:rPr>
            </w:pPr>
          </w:p>
        </w:tc>
      </w:tr>
      <w:tr w:rsidR="00D5138D" w:rsidRPr="004048B0" w14:paraId="7E5DC713" w14:textId="77777777" w:rsidTr="005E6F60">
        <w:trPr>
          <w:trHeight w:val="2151"/>
        </w:trPr>
        <w:tc>
          <w:tcPr>
            <w:tcW w:w="10800" w:type="dxa"/>
          </w:tcPr>
          <w:p w14:paraId="006D5B8C" w14:textId="1F54E546" w:rsidR="00D5138D" w:rsidRDefault="00D5138D" w:rsidP="005E6F60">
            <w:pPr>
              <w:rPr>
                <w:color w:val="000000" w:themeColor="text1"/>
              </w:rPr>
            </w:pPr>
            <w:r w:rsidRPr="00D5138D">
              <w:rPr>
                <w:noProof/>
                <w:color w:val="000000" w:themeColor="text1"/>
              </w:rPr>
              <w:drawing>
                <wp:inline distT="0" distB="0" distL="0" distR="0" wp14:anchorId="6BE3B1C5" wp14:editId="29644574">
                  <wp:extent cx="5865665" cy="15163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4014" cy="1521123"/>
                          </a:xfrm>
                          <a:prstGeom prst="rect">
                            <a:avLst/>
                          </a:prstGeom>
                        </pic:spPr>
                      </pic:pic>
                    </a:graphicData>
                  </a:graphic>
                </wp:inline>
              </w:drawing>
            </w:r>
          </w:p>
        </w:tc>
      </w:tr>
      <w:tr w:rsidR="005A0AD1" w:rsidRPr="004048B0" w14:paraId="2FD5F180" w14:textId="77777777" w:rsidTr="005E6F60">
        <w:trPr>
          <w:trHeight w:val="288"/>
        </w:trPr>
        <w:tc>
          <w:tcPr>
            <w:tcW w:w="10800" w:type="dxa"/>
          </w:tcPr>
          <w:p w14:paraId="48A9A96F" w14:textId="77777777" w:rsidR="005A0AD1" w:rsidRPr="004048B0" w:rsidRDefault="005A0AD1" w:rsidP="005E6F60"/>
        </w:tc>
      </w:tr>
      <w:tr w:rsidR="005A0AD1" w:rsidRPr="004048B0" w14:paraId="044A8505" w14:textId="77777777" w:rsidTr="00CE0C0C">
        <w:trPr>
          <w:trHeight w:val="5715"/>
        </w:trPr>
        <w:tc>
          <w:tcPr>
            <w:tcW w:w="10800" w:type="dxa"/>
          </w:tcPr>
          <w:p w14:paraId="3C906831" w14:textId="37FE69C1" w:rsidR="005A0AD1" w:rsidRDefault="00991765" w:rsidP="005E6F60">
            <w:pPr>
              <w:pStyle w:val="TableHeader"/>
            </w:pPr>
            <w:r w:rsidRPr="00991765">
              <w:rPr>
                <w:noProof/>
              </w:rPr>
              <w:drawing>
                <wp:inline distT="0" distB="0" distL="0" distR="0" wp14:anchorId="4777394A" wp14:editId="06C9415F">
                  <wp:extent cx="6027420" cy="35232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31" cy="3524659"/>
                          </a:xfrm>
                          <a:prstGeom prst="rect">
                            <a:avLst/>
                          </a:prstGeom>
                        </pic:spPr>
                      </pic:pic>
                    </a:graphicData>
                  </a:graphic>
                </wp:inline>
              </w:drawing>
            </w:r>
          </w:p>
          <w:p w14:paraId="3D9E7DBD" w14:textId="288615D2" w:rsidR="00991765" w:rsidRPr="00CE0C0C" w:rsidRDefault="00991765" w:rsidP="00CE0C0C">
            <w:pPr>
              <w:pStyle w:val="TableHeader"/>
              <w:ind w:left="601" w:right="627"/>
              <w:jc w:val="both"/>
              <w:rPr>
                <w:sz w:val="22"/>
                <w:szCs w:val="18"/>
              </w:rPr>
            </w:pPr>
            <w:r>
              <w:rPr>
                <w:sz w:val="22"/>
                <w:szCs w:val="18"/>
              </w:rPr>
              <w:t xml:space="preserve">It is observed that </w:t>
            </w:r>
            <w:r w:rsidRPr="00991765">
              <w:rPr>
                <w:sz w:val="22"/>
                <w:szCs w:val="18"/>
              </w:rPr>
              <w:t xml:space="preserve">number of accidents occurred in 2016 </w:t>
            </w:r>
            <w:r>
              <w:rPr>
                <w:sz w:val="22"/>
                <w:szCs w:val="18"/>
              </w:rPr>
              <w:t xml:space="preserve">is more </w:t>
            </w:r>
            <w:r w:rsidRPr="00991765">
              <w:rPr>
                <w:sz w:val="22"/>
                <w:szCs w:val="18"/>
              </w:rPr>
              <w:t>compared to 2017, in year 2016 we have all 12 months of data whereas year 2017 has only 7 months of data</w:t>
            </w:r>
            <w:r w:rsidR="00CE0C0C">
              <w:rPr>
                <w:sz w:val="22"/>
                <w:szCs w:val="18"/>
              </w:rPr>
              <w:t xml:space="preserve">. </w:t>
            </w:r>
            <w:r w:rsidRPr="00991765">
              <w:rPr>
                <w:sz w:val="22"/>
                <w:szCs w:val="18"/>
              </w:rPr>
              <w:t>It seems that the number of accidents decreased in latter of the year / month.</w:t>
            </w:r>
          </w:p>
        </w:tc>
      </w:tr>
    </w:tbl>
    <w:p w14:paraId="39DDBDA0" w14:textId="77777777" w:rsidR="005A0AD1" w:rsidRPr="004048B0" w:rsidRDefault="005A0AD1" w:rsidP="005A0AD1"/>
    <w:p w14:paraId="6BFD6436" w14:textId="1182BD4D" w:rsidR="005A0AD1" w:rsidRPr="004048B0" w:rsidRDefault="005A0AD1">
      <w:pPr>
        <w:sectPr w:rsidR="005A0AD1" w:rsidRPr="004048B0" w:rsidSect="005D0DC1">
          <w:pgSz w:w="12240" w:h="15840"/>
          <w:pgMar w:top="426" w:right="720" w:bottom="720" w:left="720" w:header="288" w:footer="288" w:gutter="0"/>
          <w:cols w:space="720"/>
          <w:titlePg/>
          <w:docGrid w:linePitch="360"/>
        </w:sectPr>
      </w:pPr>
    </w:p>
    <w:p w14:paraId="72FA5676" w14:textId="0A635D38" w:rsidR="005F350F" w:rsidRDefault="005F350F"/>
    <w:p w14:paraId="20FBD50F" w14:textId="78295E43" w:rsidR="00743CB7" w:rsidRDefault="00743CB7"/>
    <w:tbl>
      <w:tblPr>
        <w:tblW w:w="0" w:type="auto"/>
        <w:tblLook w:val="0600" w:firstRow="0" w:lastRow="0" w:firstColumn="0" w:lastColumn="0" w:noHBand="1" w:noVBand="1"/>
      </w:tblPr>
      <w:tblGrid>
        <w:gridCol w:w="10800"/>
      </w:tblGrid>
      <w:tr w:rsidR="00743CB7" w:rsidRPr="004048B0" w14:paraId="659184FD" w14:textId="77777777" w:rsidTr="005E6F60">
        <w:trPr>
          <w:trHeight w:val="432"/>
        </w:trPr>
        <w:tc>
          <w:tcPr>
            <w:tcW w:w="10800" w:type="dxa"/>
          </w:tcPr>
          <w:p w14:paraId="3DE3C1E0" w14:textId="167960A7" w:rsidR="00743CB7" w:rsidRPr="004048B0" w:rsidRDefault="00743CB7" w:rsidP="005E6F60">
            <w:pPr>
              <w:rPr>
                <w:noProof/>
              </w:rPr>
            </w:pPr>
            <w:r w:rsidRPr="004048B0">
              <w:rPr>
                <w:noProof/>
                <w:lang w:eastAsia="en-AU"/>
              </w:rPr>
              <w:drawing>
                <wp:inline distT="0" distB="0" distL="0" distR="0" wp14:anchorId="4FF363F4" wp14:editId="71DD7EE6">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743CB7" w:rsidRPr="004048B0" w14:paraId="34DE51C3" w14:textId="77777777" w:rsidTr="005E6F60">
        <w:trPr>
          <w:trHeight w:val="1440"/>
        </w:trPr>
        <w:tc>
          <w:tcPr>
            <w:tcW w:w="10800" w:type="dxa"/>
          </w:tcPr>
          <w:p w14:paraId="1AA7DD37" w14:textId="710A30C2" w:rsidR="00743CB7" w:rsidRPr="004048B0" w:rsidRDefault="00743CB7" w:rsidP="005E6F60">
            <w:pPr>
              <w:pStyle w:val="Heading2"/>
            </w:pPr>
            <w:r>
              <w:t>causal analysis</w:t>
            </w:r>
          </w:p>
        </w:tc>
      </w:tr>
    </w:tbl>
    <w:p w14:paraId="1B1CE4A9" w14:textId="3D4E2851" w:rsidR="00743CB7" w:rsidRPr="00956D89" w:rsidRDefault="00743CB7" w:rsidP="007F603A">
      <w:pPr>
        <w:pStyle w:val="ListParagraph"/>
        <w:numPr>
          <w:ilvl w:val="0"/>
          <w:numId w:val="24"/>
        </w:numPr>
      </w:pPr>
      <w:r w:rsidRPr="00956D89">
        <w:t>The most frequent word is causing (a verb).</w:t>
      </w:r>
    </w:p>
    <w:p w14:paraId="3E7CF0D3" w14:textId="77777777" w:rsidR="00743CB7" w:rsidRPr="00956D89" w:rsidRDefault="00743CB7" w:rsidP="007F603A">
      <w:pPr>
        <w:pStyle w:val="ListParagraph"/>
        <w:numPr>
          <w:ilvl w:val="0"/>
          <w:numId w:val="24"/>
        </w:numPr>
      </w:pPr>
      <w:r w:rsidRPr="00956D89">
        <w:t>There are several nouns like pipe, collaborator, time etc.</w:t>
      </w:r>
    </w:p>
    <w:p w14:paraId="5A2FA8CA" w14:textId="5F8AE06F" w:rsidR="00743CB7" w:rsidRPr="00956D89" w:rsidRDefault="00743CB7" w:rsidP="007F603A">
      <w:pPr>
        <w:pStyle w:val="ListParagraph"/>
        <w:numPr>
          <w:ilvl w:val="0"/>
          <w:numId w:val="24"/>
        </w:numPr>
      </w:pPr>
      <w:r w:rsidRPr="00956D89">
        <w:t xml:space="preserve">Most accidents involved the hands of the persons involved from which we can draw a statement that operation procedure well define can </w:t>
      </w:r>
      <w:proofErr w:type="gramStart"/>
      <w:r w:rsidRPr="00956D89">
        <w:t>definitely impose</w:t>
      </w:r>
      <w:proofErr w:type="gramEnd"/>
      <w:r w:rsidRPr="00956D89">
        <w:t xml:space="preserve"> accident-avoidance conditions.</w:t>
      </w:r>
    </w:p>
    <w:p w14:paraId="3904DC92" w14:textId="5F1D3B46" w:rsidR="00743CB7" w:rsidRPr="00956D89" w:rsidRDefault="00743CB7" w:rsidP="007F603A">
      <w:pPr>
        <w:pStyle w:val="ListParagraph"/>
        <w:numPr>
          <w:ilvl w:val="0"/>
          <w:numId w:val="24"/>
        </w:numPr>
      </w:pPr>
      <w:r w:rsidRPr="00956D89">
        <w:t>There are other words which depict some sort of action (verbs). For example, hit, remove, fall move...etc.</w:t>
      </w:r>
    </w:p>
    <w:p w14:paraId="08074337" w14:textId="5F7DD9BE" w:rsidR="00743CB7" w:rsidRDefault="00743CB7" w:rsidP="00A34033">
      <w:pPr>
        <w:pStyle w:val="ListParagraph"/>
      </w:pPr>
      <w:r w:rsidRPr="00743CB7">
        <w:rPr>
          <w:noProof/>
        </w:rPr>
        <w:drawing>
          <wp:inline distT="0" distB="0" distL="0" distR="0" wp14:anchorId="2BB6738D" wp14:editId="595A2FE5">
            <wp:extent cx="5745480" cy="3272796"/>
            <wp:effectExtent l="0" t="0" r="7620" b="381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5"/>
                    <a:stretch>
                      <a:fillRect/>
                    </a:stretch>
                  </pic:blipFill>
                  <pic:spPr>
                    <a:xfrm>
                      <a:off x="0" y="0"/>
                      <a:ext cx="5754198" cy="3277762"/>
                    </a:xfrm>
                    <a:prstGeom prst="rect">
                      <a:avLst/>
                    </a:prstGeom>
                  </pic:spPr>
                </pic:pic>
              </a:graphicData>
            </a:graphic>
          </wp:inline>
        </w:drawing>
      </w:r>
    </w:p>
    <w:p w14:paraId="7900DD21" w14:textId="679A3187" w:rsidR="00D224D1" w:rsidRDefault="00D224D1" w:rsidP="00A34033">
      <w:pPr>
        <w:pStyle w:val="ListParagraph"/>
      </w:pPr>
    </w:p>
    <w:p w14:paraId="2CFA5562" w14:textId="77777777" w:rsidR="00D224D1" w:rsidRDefault="00D224D1" w:rsidP="00A34033">
      <w:pPr>
        <w:pStyle w:val="ListParagraph"/>
      </w:pPr>
    </w:p>
    <w:p w14:paraId="146C5DA0" w14:textId="46493424" w:rsidR="00D224D1" w:rsidRDefault="00D224D1" w:rsidP="00A34033">
      <w:pPr>
        <w:pStyle w:val="ListParagraph"/>
      </w:pPr>
      <w:r>
        <w:t xml:space="preserve">From the below diagram we can draw </w:t>
      </w:r>
      <w:r w:rsidR="00CE0C0C">
        <w:t>that m</w:t>
      </w:r>
      <w:r w:rsidR="00CE0C0C" w:rsidRPr="00D224D1">
        <w:t>ale</w:t>
      </w:r>
      <w:r w:rsidRPr="00D224D1">
        <w:t xml:space="preserve"> are the most effected gender with Potential Accident Level 4 and 5 which is from Mining sector.</w:t>
      </w:r>
    </w:p>
    <w:p w14:paraId="57CB6DA1" w14:textId="77777777" w:rsidR="00D224D1" w:rsidRDefault="00D224D1" w:rsidP="00A34033">
      <w:pPr>
        <w:pStyle w:val="ListParagraph"/>
      </w:pPr>
    </w:p>
    <w:p w14:paraId="20956CFC" w14:textId="475317D4" w:rsidR="00D224D1" w:rsidRDefault="00D224D1" w:rsidP="00A34033">
      <w:pPr>
        <w:pStyle w:val="ListParagraph"/>
      </w:pPr>
      <w:r w:rsidRPr="00D224D1">
        <w:rPr>
          <w:noProof/>
        </w:rPr>
        <w:drawing>
          <wp:inline distT="0" distB="0" distL="0" distR="0" wp14:anchorId="00AA7842" wp14:editId="73EC4538">
            <wp:extent cx="6454140" cy="2231458"/>
            <wp:effectExtent l="0" t="0" r="3810" b="0"/>
            <wp:docPr id="1074" name="Picture 10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Graphical user interface, application&#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6471654" cy="2237513"/>
                    </a:xfrm>
                    <a:prstGeom prst="rect">
                      <a:avLst/>
                    </a:prstGeom>
                  </pic:spPr>
                </pic:pic>
              </a:graphicData>
            </a:graphic>
          </wp:inline>
        </w:drawing>
      </w:r>
    </w:p>
    <w:p w14:paraId="778EE0F0" w14:textId="3EB173D9" w:rsidR="00D224D1" w:rsidRDefault="00D224D1" w:rsidP="00A34033">
      <w:pPr>
        <w:pStyle w:val="ListParagraph"/>
      </w:pPr>
    </w:p>
    <w:p w14:paraId="05999792" w14:textId="20192903" w:rsidR="00D224D1" w:rsidRDefault="00D224D1" w:rsidP="00A34033">
      <w:pPr>
        <w:pStyle w:val="ListParagraph"/>
      </w:pPr>
    </w:p>
    <w:p w14:paraId="004717C8" w14:textId="42681645" w:rsidR="000B33FE" w:rsidRDefault="000B33FE" w:rsidP="00A34033">
      <w:pPr>
        <w:pStyle w:val="ListParagraph"/>
      </w:pPr>
    </w:p>
    <w:p w14:paraId="2E2B1AE7" w14:textId="46B3DCDF" w:rsidR="000B33FE" w:rsidRDefault="000B33FE" w:rsidP="00A34033">
      <w:pPr>
        <w:pStyle w:val="ListParagraph"/>
      </w:pPr>
    </w:p>
    <w:p w14:paraId="7D2D1F64" w14:textId="22CCB3E2" w:rsidR="000B33FE" w:rsidRPr="008F2E13" w:rsidRDefault="008F2E13" w:rsidP="00A34033">
      <w:pPr>
        <w:pStyle w:val="ListParagraph"/>
        <w:rPr>
          <w:b/>
          <w:bCs/>
          <w:sz w:val="28"/>
          <w:szCs w:val="28"/>
        </w:rPr>
      </w:pPr>
      <w:r w:rsidRPr="008F2E13">
        <w:rPr>
          <w:b/>
          <w:bCs/>
          <w:sz w:val="28"/>
          <w:szCs w:val="28"/>
        </w:rPr>
        <w:t xml:space="preserve">WORD CLOUD REPRESENTATION </w:t>
      </w:r>
    </w:p>
    <w:p w14:paraId="221DADC9" w14:textId="77777777" w:rsidR="008F2E13" w:rsidRDefault="008F2E13" w:rsidP="00A34033">
      <w:pPr>
        <w:pStyle w:val="ListParagraph"/>
      </w:pPr>
    </w:p>
    <w:p w14:paraId="51F07996" w14:textId="21BA9B42" w:rsidR="000B33FE" w:rsidRDefault="001C5DA4" w:rsidP="00A34033">
      <w:pPr>
        <w:pStyle w:val="ListParagraph"/>
      </w:pPr>
      <w:r w:rsidRPr="001C5DA4">
        <w:rPr>
          <w:noProof/>
        </w:rPr>
        <w:drawing>
          <wp:inline distT="0" distB="0" distL="0" distR="0" wp14:anchorId="78DC5758" wp14:editId="4A287E2A">
            <wp:extent cx="5952226" cy="2979420"/>
            <wp:effectExtent l="133350" t="114300" r="125095" b="163830"/>
            <wp:docPr id="1110" name="Picture 1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Text&#10;&#10;Description automatically generated"/>
                    <pic:cNvPicPr/>
                  </pic:nvPicPr>
                  <pic:blipFill>
                    <a:blip r:embed="rId58"/>
                    <a:stretch>
                      <a:fillRect/>
                    </a:stretch>
                  </pic:blipFill>
                  <pic:spPr>
                    <a:xfrm>
                      <a:off x="0" y="0"/>
                      <a:ext cx="5955619" cy="298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9AC23" w14:textId="774D7FDF" w:rsidR="008F2E13" w:rsidRDefault="008F2E13" w:rsidP="00A34033">
      <w:pPr>
        <w:pStyle w:val="ListParagraph"/>
      </w:pPr>
    </w:p>
    <w:p w14:paraId="196325D9" w14:textId="77777777" w:rsidR="008F2E13" w:rsidRPr="008F2E13" w:rsidRDefault="008F2E13" w:rsidP="008F2E13">
      <w:pPr>
        <w:pStyle w:val="ListParagraph"/>
        <w:rPr>
          <w:b/>
          <w:bCs/>
          <w:u w:val="single"/>
        </w:rPr>
      </w:pPr>
      <w:r w:rsidRPr="008F2E13">
        <w:rPr>
          <w:b/>
          <w:bCs/>
          <w:u w:val="single"/>
        </w:rPr>
        <w:t>Observations</w:t>
      </w:r>
    </w:p>
    <w:p w14:paraId="0BAFAF15" w14:textId="77777777" w:rsidR="008F2E13" w:rsidRDefault="008F2E13" w:rsidP="008F2E13">
      <w:pPr>
        <w:pStyle w:val="ListParagraph"/>
      </w:pPr>
    </w:p>
    <w:p w14:paraId="6DDC6369" w14:textId="77777777" w:rsidR="008F2E13" w:rsidRDefault="008F2E13" w:rsidP="008F2E13">
      <w:pPr>
        <w:pStyle w:val="ListParagraph"/>
      </w:pPr>
      <w:r>
        <w:t>There are many body-related, employee related, movement-related, equipment-</w:t>
      </w:r>
      <w:proofErr w:type="gramStart"/>
      <w:r>
        <w:t>related</w:t>
      </w:r>
      <w:proofErr w:type="gramEnd"/>
      <w:r>
        <w:t xml:space="preserve"> and accident-related words.</w:t>
      </w:r>
    </w:p>
    <w:p w14:paraId="3ADEA87C" w14:textId="77777777" w:rsidR="008F2E13" w:rsidRDefault="008F2E13" w:rsidP="008F2E13">
      <w:pPr>
        <w:pStyle w:val="ListParagraph"/>
      </w:pPr>
    </w:p>
    <w:p w14:paraId="0AF261E9" w14:textId="2444A9B9" w:rsidR="008F2E13" w:rsidRDefault="008F2E13" w:rsidP="007F603A">
      <w:pPr>
        <w:pStyle w:val="ListParagraph"/>
        <w:numPr>
          <w:ilvl w:val="1"/>
          <w:numId w:val="24"/>
        </w:numPr>
      </w:pPr>
      <w:r>
        <w:t>Body-related: left</w:t>
      </w:r>
      <w:r w:rsidR="00BC46E1">
        <w:t>.</w:t>
      </w:r>
    </w:p>
    <w:p w14:paraId="3C8BA13A" w14:textId="77777777" w:rsidR="0076374A" w:rsidRDefault="0076374A" w:rsidP="007F603A">
      <w:pPr>
        <w:pStyle w:val="ListParagraph"/>
        <w:numPr>
          <w:ilvl w:val="1"/>
          <w:numId w:val="24"/>
        </w:numPr>
      </w:pPr>
      <w:r>
        <w:t>Employee-related: employee, supervisor.</w:t>
      </w:r>
    </w:p>
    <w:p w14:paraId="53B502D0" w14:textId="77777777" w:rsidR="0076374A" w:rsidRDefault="0076374A" w:rsidP="007F603A">
      <w:pPr>
        <w:pStyle w:val="ListParagraph"/>
        <w:numPr>
          <w:ilvl w:val="1"/>
          <w:numId w:val="24"/>
        </w:numPr>
      </w:pPr>
      <w:r>
        <w:t>Movement-related: drill, lift, align, remove</w:t>
      </w:r>
    </w:p>
    <w:p w14:paraId="6239D01C" w14:textId="77777777" w:rsidR="0076374A" w:rsidRDefault="0076374A" w:rsidP="007F603A">
      <w:pPr>
        <w:pStyle w:val="ListParagraph"/>
        <w:numPr>
          <w:ilvl w:val="1"/>
          <w:numId w:val="24"/>
        </w:numPr>
      </w:pPr>
      <w:r>
        <w:t>Equipment-related: cathode, pump, rod, sodium.</w:t>
      </w:r>
    </w:p>
    <w:p w14:paraId="5EF1A740" w14:textId="77777777" w:rsidR="0076374A" w:rsidRDefault="0076374A" w:rsidP="007F603A">
      <w:pPr>
        <w:pStyle w:val="ListParagraph"/>
        <w:numPr>
          <w:ilvl w:val="1"/>
          <w:numId w:val="24"/>
        </w:numPr>
      </w:pPr>
      <w:r>
        <w:t>Accident-related: accident, activity.</w:t>
      </w:r>
    </w:p>
    <w:p w14:paraId="792FDF04" w14:textId="77AA1D5C" w:rsidR="0076374A" w:rsidRDefault="0076374A" w:rsidP="0076374A">
      <w:pPr>
        <w:pStyle w:val="ListParagraph"/>
        <w:ind w:left="1440"/>
      </w:pPr>
    </w:p>
    <w:p w14:paraId="54354DD4" w14:textId="77777777" w:rsidR="0076374A" w:rsidRDefault="0076374A" w:rsidP="0076374A">
      <w:pPr>
        <w:pStyle w:val="ListParagraph"/>
        <w:ind w:left="1440"/>
      </w:pPr>
    </w:p>
    <w:tbl>
      <w:tblPr>
        <w:tblStyle w:val="GridTable5Dark-Accent6"/>
        <w:tblpPr w:leftFromText="180" w:rightFromText="180" w:vertAnchor="text" w:horzAnchor="margin" w:tblpXSpec="right" w:tblpY="188"/>
        <w:tblW w:w="0" w:type="auto"/>
        <w:tblLook w:val="04A0" w:firstRow="1" w:lastRow="0" w:firstColumn="1" w:lastColumn="0" w:noHBand="0" w:noVBand="1"/>
      </w:tblPr>
      <w:tblGrid>
        <w:gridCol w:w="5148"/>
        <w:gridCol w:w="5496"/>
      </w:tblGrid>
      <w:tr w:rsidR="0076374A" w14:paraId="7E7CF590" w14:textId="77777777" w:rsidTr="007637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2" w:type="dxa"/>
            <w:gridSpan w:val="2"/>
          </w:tcPr>
          <w:p w14:paraId="59A3DDB3" w14:textId="77777777" w:rsidR="0076374A" w:rsidRPr="006E0062" w:rsidRDefault="0076374A" w:rsidP="0076374A">
            <w:pPr>
              <w:pStyle w:val="TableData"/>
              <w:jc w:val="left"/>
              <w:rPr>
                <w:rStyle w:val="Strong"/>
                <w:rFonts w:ascii="Segoe UI" w:hAnsi="Segoe UI" w:cs="Segoe UI"/>
                <w:sz w:val="18"/>
                <w:szCs w:val="18"/>
                <w:u w:val="single"/>
              </w:rPr>
            </w:pPr>
            <w:r w:rsidRPr="006E0062">
              <w:rPr>
                <w:rStyle w:val="Strong"/>
                <w:rFonts w:ascii="Segoe UI" w:hAnsi="Segoe UI" w:cs="Segoe UI"/>
                <w:u w:val="single"/>
              </w:rPr>
              <w:t>MULTI VARIATE ANAYSIS</w:t>
            </w:r>
          </w:p>
        </w:tc>
      </w:tr>
      <w:tr w:rsidR="00356A39" w14:paraId="187D28B0"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1AE597D7" w14:textId="77777777" w:rsidR="0076374A" w:rsidRPr="0076374A" w:rsidRDefault="0076374A" w:rsidP="007F603A">
            <w:pPr>
              <w:pStyle w:val="TableData"/>
              <w:numPr>
                <w:ilvl w:val="0"/>
                <w:numId w:val="25"/>
              </w:numPr>
              <w:jc w:val="left"/>
              <w:rPr>
                <w:b w:val="0"/>
                <w:bCs w:val="0"/>
              </w:rPr>
            </w:pPr>
            <w:r w:rsidRPr="0076374A">
              <w:rPr>
                <w:rStyle w:val="Strong"/>
                <w:rFonts w:ascii="Segoe UI" w:hAnsi="Segoe UI" w:cs="Segoe UI"/>
                <w:b/>
                <w:bCs/>
                <w:sz w:val="18"/>
                <w:szCs w:val="18"/>
              </w:rPr>
              <w:t>Local_3 is the most effected city and most effected class of Employee type are Third Party and Employee.</w:t>
            </w:r>
          </w:p>
        </w:tc>
        <w:tc>
          <w:tcPr>
            <w:tcW w:w="4986" w:type="dxa"/>
          </w:tcPr>
          <w:p w14:paraId="74FED6C3"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3 has highest number of Mining industry sector accident.</w:t>
            </w:r>
          </w:p>
          <w:p w14:paraId="6F81F7DD"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680ED165" w14:textId="7777777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Local 5 has highest number of Metals industry sector accident.</w:t>
            </w:r>
          </w:p>
          <w:p w14:paraId="1B83F020" w14:textId="77777777" w:rsidR="0076374A" w:rsidRPr="006E0062" w:rsidRDefault="0076374A" w:rsidP="0076374A">
            <w:pPr>
              <w:pStyle w:val="TableData"/>
              <w:ind w:left="720"/>
              <w:jc w:val="left"/>
              <w:cnfStyle w:val="000000100000" w:firstRow="0" w:lastRow="0" w:firstColumn="0" w:lastColumn="0" w:oddVBand="0" w:evenVBand="0" w:oddHBand="1" w:evenHBand="0" w:firstRowFirstColumn="0" w:firstRowLastColumn="0" w:lastRowFirstColumn="0" w:lastRowLastColumn="0"/>
              <w:rPr>
                <w:b/>
                <w:bCs/>
              </w:rPr>
            </w:pPr>
          </w:p>
          <w:p w14:paraId="2F9FCCB3" w14:textId="6CA683B3"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Mining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1,2,3,4,7.</w:t>
            </w:r>
          </w:p>
          <w:p w14:paraId="207CB709"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6B869D19" w14:textId="03BB87B7" w:rsidR="0076374A" w:rsidRPr="0076374A"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rStyle w:val="Strong"/>
              </w:rPr>
            </w:pPr>
            <w:r w:rsidRPr="006E0062">
              <w:rPr>
                <w:rStyle w:val="Strong"/>
                <w:rFonts w:ascii="Segoe UI" w:hAnsi="Segoe UI" w:cs="Segoe UI"/>
                <w:b w:val="0"/>
                <w:bCs w:val="0"/>
                <w:sz w:val="18"/>
                <w:szCs w:val="18"/>
              </w:rPr>
              <w:t xml:space="preserve">All the Metals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5,6,8,9</w:t>
            </w:r>
            <w:r>
              <w:rPr>
                <w:rStyle w:val="Strong"/>
                <w:rFonts w:ascii="Segoe UI" w:hAnsi="Segoe UI" w:cs="Segoe UI"/>
                <w:b w:val="0"/>
                <w:bCs w:val="0"/>
                <w:sz w:val="18"/>
                <w:szCs w:val="18"/>
              </w:rPr>
              <w:t>.</w:t>
            </w:r>
          </w:p>
          <w:p w14:paraId="2645B734" w14:textId="77777777" w:rsidR="0076374A" w:rsidRPr="006E0062" w:rsidRDefault="0076374A" w:rsidP="0076374A">
            <w:pPr>
              <w:pStyle w:val="TableData"/>
              <w:jc w:val="left"/>
              <w:cnfStyle w:val="000000100000" w:firstRow="0" w:lastRow="0" w:firstColumn="0" w:lastColumn="0" w:oddVBand="0" w:evenVBand="0" w:oddHBand="1" w:evenHBand="0" w:firstRowFirstColumn="0" w:firstRowLastColumn="0" w:lastRowFirstColumn="0" w:lastRowLastColumn="0"/>
              <w:rPr>
                <w:b/>
                <w:bCs/>
              </w:rPr>
            </w:pPr>
          </w:p>
          <w:p w14:paraId="5B9207C0" w14:textId="2865E4C4" w:rsidR="0076374A" w:rsidRPr="006E0062" w:rsidRDefault="0076374A" w:rsidP="007F603A">
            <w:pPr>
              <w:pStyle w:val="TableData"/>
              <w:numPr>
                <w:ilvl w:val="0"/>
                <w:numId w:val="25"/>
              </w:numPr>
              <w:jc w:val="left"/>
              <w:cnfStyle w:val="000000100000" w:firstRow="0" w:lastRow="0" w:firstColumn="0" w:lastColumn="0" w:oddVBand="0" w:evenVBand="0" w:oddHBand="1" w:evenHBand="0" w:firstRowFirstColumn="0" w:firstRowLastColumn="0" w:lastRowFirstColumn="0" w:lastRowLastColumn="0"/>
              <w:rPr>
                <w:b/>
                <w:bCs/>
              </w:rPr>
            </w:pPr>
            <w:r w:rsidRPr="006E0062">
              <w:rPr>
                <w:rStyle w:val="Strong"/>
                <w:rFonts w:ascii="Segoe UI" w:hAnsi="Segoe UI" w:cs="Segoe UI"/>
                <w:b w:val="0"/>
                <w:bCs w:val="0"/>
                <w:sz w:val="18"/>
                <w:szCs w:val="18"/>
              </w:rPr>
              <w:t xml:space="preserve">All the Others industry sector accidents </w:t>
            </w:r>
            <w:r w:rsidR="008833EA" w:rsidRPr="006E0062">
              <w:rPr>
                <w:rStyle w:val="Strong"/>
                <w:rFonts w:ascii="Segoe UI" w:hAnsi="Segoe UI" w:cs="Segoe UI"/>
                <w:b w:val="0"/>
                <w:bCs w:val="0"/>
                <w:sz w:val="18"/>
                <w:szCs w:val="18"/>
              </w:rPr>
              <w:t>happened</w:t>
            </w:r>
            <w:r w:rsidRPr="006E0062">
              <w:rPr>
                <w:rStyle w:val="Strong"/>
                <w:rFonts w:ascii="Segoe UI" w:hAnsi="Segoe UI" w:cs="Segoe UI"/>
                <w:b w:val="0"/>
                <w:bCs w:val="0"/>
                <w:sz w:val="18"/>
                <w:szCs w:val="18"/>
              </w:rPr>
              <w:t xml:space="preserve"> in Local 10,11,12.</w:t>
            </w:r>
          </w:p>
          <w:p w14:paraId="0C4043FE" w14:textId="77777777" w:rsidR="0076374A" w:rsidRDefault="0076374A" w:rsidP="0076374A">
            <w:pPr>
              <w:pStyle w:val="ListParagraph"/>
              <w:ind w:left="0"/>
              <w:cnfStyle w:val="000000100000" w:firstRow="0" w:lastRow="0" w:firstColumn="0" w:lastColumn="0" w:oddVBand="0" w:evenVBand="0" w:oddHBand="1" w:evenHBand="0" w:firstRowFirstColumn="0" w:firstRowLastColumn="0" w:lastRowFirstColumn="0" w:lastRowLastColumn="0"/>
            </w:pPr>
          </w:p>
        </w:tc>
      </w:tr>
      <w:tr w:rsidR="00356A39" w14:paraId="7F370710"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48EB15F" w14:textId="33F24BAB" w:rsidR="0076374A" w:rsidRDefault="0076374A" w:rsidP="0076374A">
            <w:pPr>
              <w:pStyle w:val="ListParagraph"/>
              <w:ind w:left="0"/>
            </w:pPr>
            <w:r w:rsidRPr="006E0062">
              <w:rPr>
                <w:noProof/>
              </w:rPr>
              <w:lastRenderedPageBreak/>
              <w:drawing>
                <wp:inline distT="0" distB="0" distL="0" distR="0" wp14:anchorId="7D16E014" wp14:editId="0E7CDED0">
                  <wp:extent cx="3101340" cy="1798489"/>
                  <wp:effectExtent l="0" t="0" r="3810" b="0"/>
                  <wp:docPr id="1112" name="Picture 1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Chart, bar chart&#10;&#10;Description automatically generated"/>
                          <pic:cNvPicPr/>
                        </pic:nvPicPr>
                        <pic:blipFill>
                          <a:blip r:embed="rId59"/>
                          <a:stretch>
                            <a:fillRect/>
                          </a:stretch>
                        </pic:blipFill>
                        <pic:spPr>
                          <a:xfrm>
                            <a:off x="0" y="0"/>
                            <a:ext cx="3116927" cy="1807528"/>
                          </a:xfrm>
                          <a:prstGeom prst="rect">
                            <a:avLst/>
                          </a:prstGeom>
                        </pic:spPr>
                      </pic:pic>
                    </a:graphicData>
                  </a:graphic>
                </wp:inline>
              </w:drawing>
            </w:r>
          </w:p>
        </w:tc>
        <w:tc>
          <w:tcPr>
            <w:tcW w:w="4986" w:type="dxa"/>
          </w:tcPr>
          <w:p w14:paraId="41373D4A" w14:textId="2F2133B9" w:rsidR="0076374A" w:rsidRDefault="0076374A"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6E0062">
              <w:rPr>
                <w:noProof/>
              </w:rPr>
              <w:drawing>
                <wp:inline distT="0" distB="0" distL="0" distR="0" wp14:anchorId="089D21AD" wp14:editId="677C84F6">
                  <wp:extent cx="3319780" cy="1798252"/>
                  <wp:effectExtent l="0" t="0" r="0" b="0"/>
                  <wp:docPr id="1113" name="Picture 1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Chart, bar chart&#10;&#10;Description automatically generated"/>
                          <pic:cNvPicPr/>
                        </pic:nvPicPr>
                        <pic:blipFill>
                          <a:blip r:embed="rId60"/>
                          <a:stretch>
                            <a:fillRect/>
                          </a:stretch>
                        </pic:blipFill>
                        <pic:spPr>
                          <a:xfrm>
                            <a:off x="0" y="0"/>
                            <a:ext cx="3395279" cy="1839148"/>
                          </a:xfrm>
                          <a:prstGeom prst="rect">
                            <a:avLst/>
                          </a:prstGeom>
                        </pic:spPr>
                      </pic:pic>
                    </a:graphicData>
                  </a:graphic>
                </wp:inline>
              </w:drawing>
            </w:r>
          </w:p>
        </w:tc>
      </w:tr>
      <w:tr w:rsidR="00356A39" w14:paraId="70C93FAD" w14:textId="77777777" w:rsidTr="00763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41953CD0" w14:textId="340D2464" w:rsidR="00356A39" w:rsidRPr="00356A39" w:rsidRDefault="00356A39" w:rsidP="007F603A">
            <w:pPr>
              <w:pStyle w:val="ListParagraph"/>
              <w:numPr>
                <w:ilvl w:val="0"/>
                <w:numId w:val="26"/>
              </w:numPr>
              <w:rPr>
                <w:b w:val="0"/>
                <w:bCs w:val="0"/>
              </w:rPr>
            </w:pPr>
            <w:r w:rsidRPr="00356A39">
              <w:rPr>
                <w:b w:val="0"/>
                <w:bCs w:val="0"/>
              </w:rPr>
              <w:t>Country_01 is the most effected country and most of the classes of Potential Accident Level belongs to country_01</w:t>
            </w:r>
          </w:p>
        </w:tc>
        <w:tc>
          <w:tcPr>
            <w:tcW w:w="4986" w:type="dxa"/>
          </w:tcPr>
          <w:p w14:paraId="154AC737" w14:textId="3BDA14AB" w:rsidR="00356A39" w:rsidRPr="006E0062" w:rsidRDefault="00356A39" w:rsidP="007F603A">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356A39">
              <w:t>Mining sector is the most effected and severity level of Accidents also belongs to the same sector</w:t>
            </w:r>
          </w:p>
        </w:tc>
      </w:tr>
      <w:tr w:rsidR="00356A39" w14:paraId="7754D063" w14:textId="77777777" w:rsidTr="0076374A">
        <w:tc>
          <w:tcPr>
            <w:cnfStyle w:val="001000000000" w:firstRow="0" w:lastRow="0" w:firstColumn="1" w:lastColumn="0" w:oddVBand="0" w:evenVBand="0" w:oddHBand="0" w:evenHBand="0" w:firstRowFirstColumn="0" w:firstRowLastColumn="0" w:lastRowFirstColumn="0" w:lastRowLastColumn="0"/>
            <w:tcW w:w="5106" w:type="dxa"/>
          </w:tcPr>
          <w:p w14:paraId="1F9A2A8D" w14:textId="3B060828" w:rsidR="00356A39" w:rsidRPr="006E0062" w:rsidRDefault="00356A39" w:rsidP="0076374A">
            <w:pPr>
              <w:pStyle w:val="ListParagraph"/>
              <w:ind w:left="0"/>
            </w:pPr>
            <w:r w:rsidRPr="00356A39">
              <w:rPr>
                <w:noProof/>
              </w:rPr>
              <w:drawing>
                <wp:inline distT="0" distB="0" distL="0" distR="0" wp14:anchorId="61F0151B" wp14:editId="2F05C26F">
                  <wp:extent cx="3131820" cy="171841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0618" cy="1723237"/>
                          </a:xfrm>
                          <a:prstGeom prst="rect">
                            <a:avLst/>
                          </a:prstGeom>
                        </pic:spPr>
                      </pic:pic>
                    </a:graphicData>
                  </a:graphic>
                </wp:inline>
              </w:drawing>
            </w:r>
          </w:p>
        </w:tc>
        <w:tc>
          <w:tcPr>
            <w:tcW w:w="4986" w:type="dxa"/>
          </w:tcPr>
          <w:p w14:paraId="785F33D8" w14:textId="7924273D" w:rsidR="00356A39" w:rsidRPr="006E0062" w:rsidRDefault="00356A39" w:rsidP="0076374A">
            <w:pPr>
              <w:pStyle w:val="ListParagraph"/>
              <w:ind w:left="0"/>
              <w:cnfStyle w:val="000000000000" w:firstRow="0" w:lastRow="0" w:firstColumn="0" w:lastColumn="0" w:oddVBand="0" w:evenVBand="0" w:oddHBand="0" w:evenHBand="0" w:firstRowFirstColumn="0" w:firstRowLastColumn="0" w:lastRowFirstColumn="0" w:lastRowLastColumn="0"/>
            </w:pPr>
            <w:r w:rsidRPr="00356A39">
              <w:rPr>
                <w:noProof/>
              </w:rPr>
              <w:drawing>
                <wp:inline distT="0" distB="0" distL="0" distR="0" wp14:anchorId="2D56A067" wp14:editId="0B00F9D7">
                  <wp:extent cx="3345180" cy="1776508"/>
                  <wp:effectExtent l="0" t="0" r="762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81" cy="1783625"/>
                          </a:xfrm>
                          <a:prstGeom prst="rect">
                            <a:avLst/>
                          </a:prstGeom>
                        </pic:spPr>
                      </pic:pic>
                    </a:graphicData>
                  </a:graphic>
                </wp:inline>
              </w:drawing>
            </w:r>
          </w:p>
        </w:tc>
      </w:tr>
    </w:tbl>
    <w:p w14:paraId="5F034B96" w14:textId="1C77B1D4" w:rsidR="000B33FE" w:rsidRDefault="000B33FE" w:rsidP="00A34033">
      <w:pPr>
        <w:pStyle w:val="ListParagraph"/>
      </w:pPr>
    </w:p>
    <w:p w14:paraId="36EDE0EA" w14:textId="5EDA551C" w:rsidR="000B33FE" w:rsidRDefault="000B33FE" w:rsidP="00A34033">
      <w:pPr>
        <w:pStyle w:val="ListParagraph"/>
      </w:pPr>
    </w:p>
    <w:p w14:paraId="65168168" w14:textId="5CD75A1D" w:rsidR="000B33FE" w:rsidRDefault="00BF1E8C" w:rsidP="007F603A">
      <w:pPr>
        <w:pStyle w:val="ListParagraph"/>
        <w:numPr>
          <w:ilvl w:val="0"/>
          <w:numId w:val="27"/>
        </w:numPr>
      </w:pPr>
      <w:r w:rsidRPr="00BF1E8C">
        <w:t>Mining sector is the most effected sector and most of the classes of Critical Risk comes from this sector.</w:t>
      </w:r>
    </w:p>
    <w:p w14:paraId="6D0585F1" w14:textId="21747618" w:rsidR="000B33FE" w:rsidRDefault="00BF1E8C" w:rsidP="00BF1E8C">
      <w:r w:rsidRPr="00BF1E8C">
        <w:rPr>
          <w:noProof/>
        </w:rPr>
        <w:drawing>
          <wp:inline distT="0" distB="0" distL="0" distR="0" wp14:anchorId="7094807D" wp14:editId="3F7D5498">
            <wp:extent cx="6604000" cy="1996440"/>
            <wp:effectExtent l="0" t="0" r="6350" b="3810"/>
            <wp:docPr id="1116" name="Picture 11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descr="Timeline&#10;&#10;Description automatically generated with low confidence"/>
                    <pic:cNvPicPr/>
                  </pic:nvPicPr>
                  <pic:blipFill>
                    <a:blip r:embed="rId63"/>
                    <a:stretch>
                      <a:fillRect/>
                    </a:stretch>
                  </pic:blipFill>
                  <pic:spPr>
                    <a:xfrm>
                      <a:off x="0" y="0"/>
                      <a:ext cx="6631346" cy="2004707"/>
                    </a:xfrm>
                    <a:prstGeom prst="rect">
                      <a:avLst/>
                    </a:prstGeom>
                  </pic:spPr>
                </pic:pic>
              </a:graphicData>
            </a:graphic>
          </wp:inline>
        </w:drawing>
      </w:r>
    </w:p>
    <w:p w14:paraId="77608911" w14:textId="2017E4C2" w:rsidR="00BF1E8C" w:rsidRDefault="00BF1E8C" w:rsidP="007F603A">
      <w:pPr>
        <w:pStyle w:val="ListParagraph"/>
        <w:numPr>
          <w:ilvl w:val="0"/>
          <w:numId w:val="27"/>
        </w:numPr>
      </w:pPr>
      <w:r>
        <w:t>Most of the classes of Potential Accident Level are from other class of Critical Risk which is 232 in No.</w:t>
      </w:r>
    </w:p>
    <w:p w14:paraId="4DE93CE7" w14:textId="4D77581F" w:rsidR="00BF1E8C" w:rsidRDefault="00BF1E8C" w:rsidP="007F603A">
      <w:pPr>
        <w:pStyle w:val="ListParagraph"/>
        <w:numPr>
          <w:ilvl w:val="0"/>
          <w:numId w:val="27"/>
        </w:numPr>
      </w:pPr>
      <w:r>
        <w:t xml:space="preserve">The severity of the Potential Accident Level </w:t>
      </w:r>
      <w:proofErr w:type="gramStart"/>
      <w:r>
        <w:t>are</w:t>
      </w:r>
      <w:proofErr w:type="gramEnd"/>
      <w:r>
        <w:t xml:space="preserve"> from the class Fall, Electrical installation, Vehicles, Projection, Pressed and Mobile equipment.</w:t>
      </w:r>
    </w:p>
    <w:p w14:paraId="6D0791D8" w14:textId="106E87AB" w:rsidR="00BF1E8C" w:rsidRDefault="00BF1E8C" w:rsidP="00BF1E8C">
      <w:r w:rsidRPr="00BF1E8C">
        <w:rPr>
          <w:noProof/>
        </w:rPr>
        <w:drawing>
          <wp:inline distT="0" distB="0" distL="0" distR="0" wp14:anchorId="3648CAAD" wp14:editId="46231A7E">
            <wp:extent cx="7023100" cy="2089785"/>
            <wp:effectExtent l="0" t="0" r="6350" b="5715"/>
            <wp:docPr id="1117" name="Picture 111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descr="Graphical user interface, chart, scatter chart&#10;&#10;Description automatically generated"/>
                    <pic:cNvPicPr/>
                  </pic:nvPicPr>
                  <pic:blipFill>
                    <a:blip r:embed="rId64"/>
                    <a:stretch>
                      <a:fillRect/>
                    </a:stretch>
                  </pic:blipFill>
                  <pic:spPr>
                    <a:xfrm>
                      <a:off x="0" y="0"/>
                      <a:ext cx="7027012" cy="2090949"/>
                    </a:xfrm>
                    <a:prstGeom prst="rect">
                      <a:avLst/>
                    </a:prstGeom>
                  </pic:spPr>
                </pic:pic>
              </a:graphicData>
            </a:graphic>
          </wp:inline>
        </w:drawing>
      </w:r>
    </w:p>
    <w:tbl>
      <w:tblPr>
        <w:tblW w:w="11199" w:type="dxa"/>
        <w:tblLayout w:type="fixed"/>
        <w:tblLook w:val="0600" w:firstRow="0" w:lastRow="0" w:firstColumn="0" w:lastColumn="0" w:noHBand="1" w:noVBand="1"/>
      </w:tblPr>
      <w:tblGrid>
        <w:gridCol w:w="3240"/>
        <w:gridCol w:w="360"/>
        <w:gridCol w:w="7599"/>
      </w:tblGrid>
      <w:tr w:rsidR="008A58A9" w:rsidRPr="004048B0" w14:paraId="23298303" w14:textId="77777777" w:rsidTr="00DC1341">
        <w:trPr>
          <w:trHeight w:val="1440"/>
        </w:trPr>
        <w:tc>
          <w:tcPr>
            <w:tcW w:w="3240" w:type="dxa"/>
            <w:vMerge w:val="restart"/>
          </w:tcPr>
          <w:p w14:paraId="4E305B3B" w14:textId="69014F3B" w:rsidR="008A58A9" w:rsidRDefault="00432B09" w:rsidP="00DC1341">
            <w:pPr>
              <w:pStyle w:val="Heading3"/>
            </w:pPr>
            <w:r>
              <w:lastRenderedPageBreak/>
              <mc:AlternateContent>
                <mc:Choice Requires="wps">
                  <w:drawing>
                    <wp:anchor distT="0" distB="0" distL="114300" distR="114300" simplePos="0" relativeHeight="251645440" behindDoc="1" locked="0" layoutInCell="1" allowOverlap="1" wp14:anchorId="4BBDE532" wp14:editId="4BBC345B">
                      <wp:simplePos x="0" y="0"/>
                      <wp:positionH relativeFrom="column">
                        <wp:posOffset>-236220</wp:posOffset>
                      </wp:positionH>
                      <wp:positionV relativeFrom="paragraph">
                        <wp:posOffset>0</wp:posOffset>
                      </wp:positionV>
                      <wp:extent cx="2400300" cy="9060180"/>
                      <wp:effectExtent l="0" t="0" r="0" b="7620"/>
                      <wp:wrapNone/>
                      <wp:docPr id="1044" name="Rectangle 1044"/>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3C797" id="Rectangle 1044" o:spid="_x0000_s1026" style="position:absolute;margin-left:-18.6pt;margin-top:0;width:189pt;height:713.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" fillcolor="#e7e6e6 [3214]" stroked="f" strokeweight="1pt"/>
                  </w:pict>
                </mc:Fallback>
              </mc:AlternateContent>
            </w:r>
          </w:p>
          <w:p w14:paraId="03EEF0E1" w14:textId="77777777" w:rsidR="00D71D43" w:rsidRPr="00D71D43" w:rsidRDefault="00D71D43" w:rsidP="00D71D43"/>
          <w:p w14:paraId="25345CD0" w14:textId="53985A9E" w:rsidR="008A58A9" w:rsidRDefault="00373AA1" w:rsidP="00DC1341">
            <w:pPr>
              <w:pStyle w:val="ListHeader"/>
            </w:pPr>
            <w:r>
              <w:rPr>
                <w:noProof/>
              </w:rPr>
              <w:drawing>
                <wp:inline distT="0" distB="0" distL="0" distR="0" wp14:anchorId="6C8494EF" wp14:editId="0E316612">
                  <wp:extent cx="1920240" cy="1009015"/>
                  <wp:effectExtent l="0" t="0" r="3810" b="0"/>
                  <wp:docPr id="61" name="Picture 61" descr="fa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Tex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1009015"/>
                          </a:xfrm>
                          <a:prstGeom prst="rect">
                            <a:avLst/>
                          </a:prstGeom>
                          <a:noFill/>
                          <a:ln>
                            <a:noFill/>
                          </a:ln>
                        </pic:spPr>
                      </pic:pic>
                    </a:graphicData>
                  </a:graphic>
                </wp:inline>
              </w:drawing>
            </w:r>
          </w:p>
          <w:p w14:paraId="0148777A" w14:textId="1591AB35" w:rsidR="008A58A9" w:rsidRPr="00786C2A" w:rsidRDefault="00373AA1" w:rsidP="00DC1341">
            <w:pPr>
              <w:pStyle w:val="Bullets"/>
              <w:rPr>
                <w:sz w:val="20"/>
                <w:szCs w:val="20"/>
              </w:rPr>
            </w:pPr>
            <w:proofErr w:type="spellStart"/>
            <w:r w:rsidRPr="00786C2A">
              <w:rPr>
                <w:sz w:val="20"/>
                <w:szCs w:val="20"/>
              </w:rPr>
              <w:t>FastText</w:t>
            </w:r>
            <w:proofErr w:type="spellEnd"/>
            <w:r w:rsidRPr="00786C2A">
              <w:rPr>
                <w:sz w:val="20"/>
                <w:szCs w:val="20"/>
              </w:rPr>
              <w:t xml:space="preserve"> is an open-source, free, lightweight library that allows users to learn text representations and text classifiers</w:t>
            </w:r>
          </w:p>
          <w:p w14:paraId="1061CB27" w14:textId="6D726CE4" w:rsidR="00373AA1" w:rsidRPr="00786C2A" w:rsidRDefault="00373AA1" w:rsidP="00DC1341">
            <w:pPr>
              <w:pStyle w:val="Bullets"/>
              <w:rPr>
                <w:sz w:val="20"/>
                <w:szCs w:val="20"/>
              </w:rPr>
            </w:pPr>
            <w:r w:rsidRPr="00786C2A">
              <w:rPr>
                <w:sz w:val="20"/>
                <w:szCs w:val="20"/>
              </w:rPr>
              <w:t>It works on standard, generic hardware. Models can later be reduced in size to even fit on mobile devices.</w:t>
            </w:r>
          </w:p>
          <w:p w14:paraId="541C44BB" w14:textId="77777777" w:rsidR="008A58A9" w:rsidRPr="004048B0" w:rsidRDefault="008A58A9" w:rsidP="00DC1341">
            <w:pPr>
              <w:ind w:left="360"/>
            </w:pPr>
          </w:p>
          <w:p w14:paraId="5B85A9BA" w14:textId="77777777" w:rsidR="008A58A9" w:rsidRPr="004048B0" w:rsidRDefault="008A58A9" w:rsidP="00DC1341"/>
          <w:p w14:paraId="00983032" w14:textId="630E289D" w:rsidR="003C51CD" w:rsidRDefault="003C51CD" w:rsidP="003C51CD">
            <w:pPr>
              <w:pStyle w:val="Bullets"/>
              <w:numPr>
                <w:ilvl w:val="0"/>
                <w:numId w:val="0"/>
              </w:numPr>
              <w:ind w:left="360" w:hanging="360"/>
            </w:pPr>
            <w:r>
              <w:rPr>
                <w:noProof/>
              </w:rPr>
              <w:drawing>
                <wp:inline distT="0" distB="0" distL="0" distR="0" wp14:anchorId="3364CEF2" wp14:editId="1825804E">
                  <wp:extent cx="1920240" cy="1597025"/>
                  <wp:effectExtent l="0" t="0" r="3810" b="3175"/>
                  <wp:docPr id="1026" name="Picture 1026" descr="LSTM Gradient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TM Gradients | Laptrin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0240" cy="1597025"/>
                          </a:xfrm>
                          <a:prstGeom prst="rect">
                            <a:avLst/>
                          </a:prstGeom>
                          <a:ln>
                            <a:noFill/>
                          </a:ln>
                          <a:effectLst>
                            <a:softEdge rad="112500"/>
                          </a:effectLst>
                        </pic:spPr>
                      </pic:pic>
                    </a:graphicData>
                  </a:graphic>
                </wp:inline>
              </w:drawing>
            </w:r>
          </w:p>
          <w:p w14:paraId="2D37A0C5" w14:textId="1C490DF7" w:rsidR="00A10C63" w:rsidRPr="00786C2A" w:rsidRDefault="00A10C63" w:rsidP="003713D5">
            <w:pPr>
              <w:pStyle w:val="Bullets"/>
              <w:rPr>
                <w:sz w:val="20"/>
                <w:szCs w:val="20"/>
              </w:rPr>
            </w:pPr>
            <w:r w:rsidRPr="00786C2A">
              <w:rPr>
                <w:sz w:val="20"/>
                <w:szCs w:val="20"/>
              </w:rPr>
              <w:t>An artificial recurrent neural network (RNN) architecture used in the field of deep learning.</w:t>
            </w:r>
          </w:p>
          <w:p w14:paraId="147AF912" w14:textId="25D3B085" w:rsidR="003713D5" w:rsidRPr="00786C2A" w:rsidRDefault="00786C2A" w:rsidP="003713D5">
            <w:pPr>
              <w:pStyle w:val="Bullets"/>
              <w:rPr>
                <w:sz w:val="20"/>
                <w:szCs w:val="20"/>
              </w:rPr>
            </w:pPr>
            <w:r>
              <w:rPr>
                <w:sz w:val="20"/>
                <w:szCs w:val="20"/>
              </w:rPr>
              <w:t xml:space="preserve">It is </w:t>
            </w:r>
            <w:r w:rsidRPr="00786C2A">
              <w:rPr>
                <w:sz w:val="20"/>
                <w:szCs w:val="20"/>
              </w:rPr>
              <w:t xml:space="preserve">well-suited to classifying, </w:t>
            </w:r>
            <w:proofErr w:type="gramStart"/>
            <w:r w:rsidRPr="00786C2A">
              <w:rPr>
                <w:sz w:val="20"/>
                <w:szCs w:val="20"/>
              </w:rPr>
              <w:t>processing</w:t>
            </w:r>
            <w:proofErr w:type="gramEnd"/>
            <w:r w:rsidRPr="00786C2A">
              <w:rPr>
                <w:sz w:val="20"/>
                <w:szCs w:val="20"/>
              </w:rPr>
              <w:t xml:space="preserve"> and making predictions based on time series data, since there can be lags of unknown duration between important events in a time series</w:t>
            </w:r>
            <w:r w:rsidR="003713D5" w:rsidRPr="00786C2A">
              <w:rPr>
                <w:sz w:val="20"/>
                <w:szCs w:val="20"/>
              </w:rPr>
              <w:t>.</w:t>
            </w:r>
          </w:p>
          <w:p w14:paraId="0057E8C5" w14:textId="050CFAA9" w:rsidR="00760707" w:rsidRDefault="00760707" w:rsidP="003C51CD">
            <w:pPr>
              <w:pStyle w:val="Bullets"/>
              <w:numPr>
                <w:ilvl w:val="0"/>
                <w:numId w:val="0"/>
              </w:numPr>
              <w:ind w:left="360" w:hanging="360"/>
              <w:rPr>
                <w:b/>
                <w:bCs/>
              </w:rPr>
            </w:pPr>
          </w:p>
          <w:p w14:paraId="442BDEFB" w14:textId="5EE6E505" w:rsidR="00CA5F41" w:rsidRDefault="00CA5F41" w:rsidP="003C51CD">
            <w:pPr>
              <w:pStyle w:val="Bullets"/>
              <w:numPr>
                <w:ilvl w:val="0"/>
                <w:numId w:val="0"/>
              </w:numPr>
              <w:ind w:left="360" w:hanging="360"/>
              <w:rPr>
                <w:b/>
                <w:bCs/>
              </w:rPr>
            </w:pPr>
          </w:p>
          <w:p w14:paraId="0555E181" w14:textId="3699761E" w:rsidR="00CA5F41"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6464" behindDoc="1" locked="0" layoutInCell="1" allowOverlap="1" wp14:anchorId="54F59B07" wp14:editId="71B7F9EA">
                      <wp:simplePos x="0" y="0"/>
                      <wp:positionH relativeFrom="column">
                        <wp:posOffset>-220980</wp:posOffset>
                      </wp:positionH>
                      <wp:positionV relativeFrom="paragraph">
                        <wp:posOffset>-9525</wp:posOffset>
                      </wp:positionV>
                      <wp:extent cx="2400300" cy="9060180"/>
                      <wp:effectExtent l="0" t="0" r="0" b="7620"/>
                      <wp:wrapNone/>
                      <wp:docPr id="1045" name="Rectangle 1045"/>
                      <wp:cNvGraphicFramePr/>
                      <a:graphic xmlns:a="http://schemas.openxmlformats.org/drawingml/2006/main">
                        <a:graphicData uri="http://schemas.microsoft.com/office/word/2010/wordprocessingShape">
                          <wps:wsp>
                            <wps:cNvSpPr/>
                            <wps:spPr>
                              <a:xfrm>
                                <a:off x="0" y="0"/>
                                <a:ext cx="2400300" cy="9060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63479" id="Rectangle 1045" o:spid="_x0000_s1026" style="position:absolute;margin-left:-17.4pt;margin-top:-.75pt;width:189pt;height:713.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" fillcolor="#f2f2f2 [3052]" stroked="f" strokeweight="1pt"/>
                  </w:pict>
                </mc:Fallback>
              </mc:AlternateContent>
            </w:r>
          </w:p>
          <w:p w14:paraId="330CDF03" w14:textId="62161CA5" w:rsidR="003713D5" w:rsidRDefault="00C86808" w:rsidP="003C51CD">
            <w:pPr>
              <w:pStyle w:val="Bullets"/>
              <w:numPr>
                <w:ilvl w:val="0"/>
                <w:numId w:val="0"/>
              </w:numPr>
              <w:ind w:left="360" w:hanging="360"/>
              <w:rPr>
                <w:b/>
                <w:bCs/>
              </w:rPr>
            </w:pPr>
            <w:r w:rsidRPr="00C86808">
              <w:rPr>
                <w:b/>
                <w:bCs/>
              </w:rPr>
              <w:t xml:space="preserve">Model Loss function </w:t>
            </w:r>
          </w:p>
          <w:p w14:paraId="020B6A75" w14:textId="46D80E62" w:rsidR="00760707" w:rsidRDefault="00760707" w:rsidP="003C51CD">
            <w:pPr>
              <w:pStyle w:val="Bullets"/>
              <w:numPr>
                <w:ilvl w:val="0"/>
                <w:numId w:val="0"/>
              </w:numPr>
              <w:ind w:left="360" w:hanging="360"/>
              <w:rPr>
                <w:b/>
                <w:bCs/>
              </w:rPr>
            </w:pPr>
          </w:p>
          <w:p w14:paraId="0F730002" w14:textId="3DB50A37" w:rsidR="00C86808" w:rsidRDefault="00235331" w:rsidP="003C51CD">
            <w:pPr>
              <w:pStyle w:val="Bullets"/>
              <w:numPr>
                <w:ilvl w:val="0"/>
                <w:numId w:val="0"/>
              </w:numPr>
              <w:ind w:left="360" w:hanging="360"/>
              <w:rPr>
                <w:b/>
                <w:bCs/>
              </w:rPr>
            </w:pPr>
            <w:r w:rsidRPr="00760707">
              <w:rPr>
                <w:b/>
                <w:bCs/>
                <w:noProof/>
              </w:rPr>
              <w:drawing>
                <wp:inline distT="0" distB="0" distL="0" distR="0" wp14:anchorId="57C71EC2" wp14:editId="39FB6E15">
                  <wp:extent cx="1920240" cy="1238885"/>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240" cy="1238885"/>
                          </a:xfrm>
                          <a:prstGeom prst="rect">
                            <a:avLst/>
                          </a:prstGeom>
                        </pic:spPr>
                      </pic:pic>
                    </a:graphicData>
                  </a:graphic>
                </wp:inline>
              </w:drawing>
            </w:r>
          </w:p>
          <w:p w14:paraId="6723690C" w14:textId="77777777" w:rsidR="00760707" w:rsidRDefault="00760707" w:rsidP="003C51CD">
            <w:pPr>
              <w:pStyle w:val="Bullets"/>
              <w:numPr>
                <w:ilvl w:val="0"/>
                <w:numId w:val="0"/>
              </w:numPr>
              <w:ind w:left="360" w:hanging="360"/>
              <w:rPr>
                <w:b/>
                <w:bCs/>
              </w:rPr>
            </w:pPr>
          </w:p>
          <w:p w14:paraId="6CA6E43D" w14:textId="77777777" w:rsidR="00CA5F41" w:rsidRDefault="00CA5F41" w:rsidP="00760707">
            <w:pPr>
              <w:pStyle w:val="Bullets"/>
              <w:numPr>
                <w:ilvl w:val="0"/>
                <w:numId w:val="0"/>
              </w:numPr>
              <w:ind w:left="360" w:hanging="360"/>
              <w:rPr>
                <w:b/>
                <w:bCs/>
              </w:rPr>
            </w:pPr>
          </w:p>
          <w:p w14:paraId="526AF2ED" w14:textId="449D9696" w:rsidR="00AB79B5" w:rsidRDefault="00760707" w:rsidP="00760707">
            <w:pPr>
              <w:pStyle w:val="Bullets"/>
              <w:numPr>
                <w:ilvl w:val="0"/>
                <w:numId w:val="0"/>
              </w:numPr>
              <w:ind w:left="360" w:hanging="360"/>
              <w:rPr>
                <w:b/>
                <w:bCs/>
              </w:rPr>
            </w:pPr>
            <w:r w:rsidRPr="00C86808">
              <w:rPr>
                <w:b/>
                <w:bCs/>
              </w:rPr>
              <w:t xml:space="preserve">Model </w:t>
            </w:r>
            <w:r>
              <w:rPr>
                <w:b/>
                <w:bCs/>
              </w:rPr>
              <w:t>accuracy</w:t>
            </w:r>
          </w:p>
          <w:p w14:paraId="2BCEA56D" w14:textId="31AD16FF" w:rsidR="00CA5F41" w:rsidRDefault="00CA5F41" w:rsidP="00760707">
            <w:pPr>
              <w:pStyle w:val="Bullets"/>
              <w:numPr>
                <w:ilvl w:val="0"/>
                <w:numId w:val="0"/>
              </w:numPr>
              <w:ind w:left="360" w:hanging="360"/>
              <w:rPr>
                <w:b/>
                <w:bCs/>
              </w:rPr>
            </w:pPr>
          </w:p>
          <w:p w14:paraId="03D376C6" w14:textId="1B1BE867" w:rsidR="00917A93" w:rsidRDefault="00D542FE" w:rsidP="00760707">
            <w:pPr>
              <w:pStyle w:val="Bullets"/>
              <w:numPr>
                <w:ilvl w:val="0"/>
                <w:numId w:val="0"/>
              </w:numPr>
              <w:ind w:left="360" w:hanging="360"/>
              <w:rPr>
                <w:b/>
                <w:bCs/>
              </w:rPr>
            </w:pPr>
            <w:r w:rsidRPr="00D542FE">
              <w:rPr>
                <w:b/>
                <w:bCs/>
                <w:noProof/>
              </w:rPr>
              <w:drawing>
                <wp:inline distT="0" distB="0" distL="0" distR="0" wp14:anchorId="242C9151" wp14:editId="7DBB0101">
                  <wp:extent cx="1920240" cy="1202690"/>
                  <wp:effectExtent l="0" t="0" r="381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0240" cy="1202690"/>
                          </a:xfrm>
                          <a:prstGeom prst="rect">
                            <a:avLst/>
                          </a:prstGeom>
                        </pic:spPr>
                      </pic:pic>
                    </a:graphicData>
                  </a:graphic>
                </wp:inline>
              </w:drawing>
            </w:r>
          </w:p>
          <w:p w14:paraId="100F265C" w14:textId="4CF23B22" w:rsidR="00760707" w:rsidRDefault="00760707" w:rsidP="00760707">
            <w:pPr>
              <w:pStyle w:val="Bullets"/>
              <w:numPr>
                <w:ilvl w:val="0"/>
                <w:numId w:val="0"/>
              </w:numPr>
              <w:ind w:left="360" w:hanging="360"/>
              <w:rPr>
                <w:b/>
                <w:bCs/>
              </w:rPr>
            </w:pPr>
            <w:r w:rsidRPr="00C86808">
              <w:rPr>
                <w:b/>
                <w:bCs/>
              </w:rPr>
              <w:t xml:space="preserve"> </w:t>
            </w:r>
          </w:p>
          <w:p w14:paraId="730A8B42" w14:textId="77777777" w:rsidR="00CA5F41" w:rsidRDefault="00CA5F41" w:rsidP="00CA5F41">
            <w:pPr>
              <w:pStyle w:val="Bullets"/>
              <w:numPr>
                <w:ilvl w:val="0"/>
                <w:numId w:val="0"/>
              </w:numPr>
              <w:rPr>
                <w:b/>
                <w:bCs/>
              </w:rPr>
            </w:pPr>
          </w:p>
          <w:p w14:paraId="2EB484D8" w14:textId="031C62E5" w:rsidR="00D71D43" w:rsidRDefault="00D71D43" w:rsidP="00D71D43">
            <w:pPr>
              <w:pStyle w:val="Bullets"/>
              <w:numPr>
                <w:ilvl w:val="0"/>
                <w:numId w:val="0"/>
              </w:numPr>
              <w:ind w:left="360" w:hanging="360"/>
              <w:rPr>
                <w:b/>
                <w:bCs/>
              </w:rPr>
            </w:pPr>
            <w:r>
              <w:rPr>
                <w:b/>
                <w:bCs/>
              </w:rPr>
              <w:t>Confusion Matrix</w:t>
            </w:r>
          </w:p>
          <w:p w14:paraId="1002B739" w14:textId="19883293" w:rsidR="00CA5F41" w:rsidRDefault="00CA5F41" w:rsidP="00D71D43">
            <w:pPr>
              <w:pStyle w:val="Bullets"/>
              <w:numPr>
                <w:ilvl w:val="0"/>
                <w:numId w:val="0"/>
              </w:numPr>
              <w:ind w:left="360" w:hanging="360"/>
              <w:rPr>
                <w:b/>
                <w:bCs/>
              </w:rPr>
            </w:pPr>
          </w:p>
          <w:p w14:paraId="731A98ED" w14:textId="2DF844C7" w:rsidR="00D71D43" w:rsidRDefault="00917A93" w:rsidP="003C51CD">
            <w:pPr>
              <w:pStyle w:val="Bullets"/>
              <w:numPr>
                <w:ilvl w:val="0"/>
                <w:numId w:val="0"/>
              </w:numPr>
              <w:ind w:left="360" w:hanging="360"/>
              <w:rPr>
                <w:b/>
                <w:bCs/>
              </w:rPr>
            </w:pPr>
            <w:r w:rsidRPr="00917A93">
              <w:rPr>
                <w:b/>
                <w:bCs/>
                <w:noProof/>
              </w:rPr>
              <w:drawing>
                <wp:inline distT="0" distB="0" distL="0" distR="0" wp14:anchorId="7FEE9177" wp14:editId="0A227A5A">
                  <wp:extent cx="1920240" cy="1952625"/>
                  <wp:effectExtent l="0" t="0" r="381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240" cy="1952625"/>
                          </a:xfrm>
                          <a:prstGeom prst="rect">
                            <a:avLst/>
                          </a:prstGeom>
                        </pic:spPr>
                      </pic:pic>
                    </a:graphicData>
                  </a:graphic>
                </wp:inline>
              </w:drawing>
            </w:r>
          </w:p>
          <w:p w14:paraId="6CB96417" w14:textId="77777777" w:rsidR="00CA5F41" w:rsidRDefault="00CA5F41" w:rsidP="003C51CD">
            <w:pPr>
              <w:pStyle w:val="Bullets"/>
              <w:numPr>
                <w:ilvl w:val="0"/>
                <w:numId w:val="0"/>
              </w:numPr>
              <w:ind w:left="360" w:hanging="360"/>
              <w:rPr>
                <w:b/>
                <w:bCs/>
              </w:rPr>
            </w:pPr>
          </w:p>
          <w:p w14:paraId="38151D03" w14:textId="77777777" w:rsidR="00CA5F41" w:rsidRDefault="00CA5F41" w:rsidP="003C51CD">
            <w:pPr>
              <w:pStyle w:val="Bullets"/>
              <w:numPr>
                <w:ilvl w:val="0"/>
                <w:numId w:val="0"/>
              </w:numPr>
              <w:ind w:left="360" w:hanging="360"/>
              <w:rPr>
                <w:b/>
                <w:bCs/>
              </w:rPr>
            </w:pPr>
          </w:p>
          <w:p w14:paraId="28F98C44" w14:textId="77777777" w:rsidR="00CA5F41" w:rsidRDefault="00CA5F41" w:rsidP="003C51CD">
            <w:pPr>
              <w:pStyle w:val="Bullets"/>
              <w:numPr>
                <w:ilvl w:val="0"/>
                <w:numId w:val="0"/>
              </w:numPr>
              <w:ind w:left="360" w:hanging="360"/>
              <w:rPr>
                <w:b/>
                <w:bCs/>
              </w:rPr>
            </w:pPr>
          </w:p>
          <w:p w14:paraId="37BAB187" w14:textId="77777777" w:rsidR="00CA5F41" w:rsidRDefault="00CA5F41" w:rsidP="003C51CD">
            <w:pPr>
              <w:pStyle w:val="Bullets"/>
              <w:numPr>
                <w:ilvl w:val="0"/>
                <w:numId w:val="0"/>
              </w:numPr>
              <w:ind w:left="360" w:hanging="360"/>
              <w:rPr>
                <w:b/>
                <w:bCs/>
              </w:rPr>
            </w:pPr>
          </w:p>
          <w:p w14:paraId="00D2364B" w14:textId="77777777" w:rsidR="00CA5F41" w:rsidRDefault="00CA5F41" w:rsidP="003C51CD">
            <w:pPr>
              <w:pStyle w:val="Bullets"/>
              <w:numPr>
                <w:ilvl w:val="0"/>
                <w:numId w:val="0"/>
              </w:numPr>
              <w:ind w:left="360" w:hanging="360"/>
              <w:rPr>
                <w:b/>
                <w:bCs/>
              </w:rPr>
            </w:pPr>
          </w:p>
          <w:p w14:paraId="1E5A23EE" w14:textId="2C00675F" w:rsidR="00CA5F41" w:rsidRDefault="00CA5F41" w:rsidP="003C51CD">
            <w:pPr>
              <w:pStyle w:val="Bullets"/>
              <w:numPr>
                <w:ilvl w:val="0"/>
                <w:numId w:val="0"/>
              </w:numPr>
              <w:ind w:left="360" w:hanging="360"/>
              <w:rPr>
                <w:b/>
                <w:bCs/>
              </w:rPr>
            </w:pPr>
          </w:p>
          <w:p w14:paraId="2978E26A" w14:textId="6094A506" w:rsidR="00CA5F41" w:rsidRDefault="00CA5F41" w:rsidP="003C51CD">
            <w:pPr>
              <w:pStyle w:val="Bullets"/>
              <w:numPr>
                <w:ilvl w:val="0"/>
                <w:numId w:val="0"/>
              </w:numPr>
              <w:ind w:left="360" w:hanging="360"/>
              <w:rPr>
                <w:b/>
                <w:bCs/>
              </w:rPr>
            </w:pPr>
          </w:p>
          <w:p w14:paraId="37D36597" w14:textId="64B679C2" w:rsidR="00192B87" w:rsidRDefault="00D46CD7" w:rsidP="003C51CD">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7488" behindDoc="1" locked="0" layoutInCell="1" allowOverlap="1" wp14:anchorId="76FFDE45" wp14:editId="67BC9341">
                      <wp:simplePos x="0" y="0"/>
                      <wp:positionH relativeFrom="column">
                        <wp:posOffset>-220980</wp:posOffset>
                      </wp:positionH>
                      <wp:positionV relativeFrom="paragraph">
                        <wp:posOffset>296545</wp:posOffset>
                      </wp:positionV>
                      <wp:extent cx="2400300" cy="8829675"/>
                      <wp:effectExtent l="0" t="0" r="0" b="9525"/>
                      <wp:wrapNone/>
                      <wp:docPr id="1046" name="Rectangle 1046"/>
                      <wp:cNvGraphicFramePr/>
                      <a:graphic xmlns:a="http://schemas.openxmlformats.org/drawingml/2006/main">
                        <a:graphicData uri="http://schemas.microsoft.com/office/word/2010/wordprocessingShape">
                          <wps:wsp>
                            <wps:cNvSpPr/>
                            <wps:spPr>
                              <a:xfrm>
                                <a:off x="0" y="0"/>
                                <a:ext cx="2400300" cy="8829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9503" id="Rectangle 1046" o:spid="_x0000_s1026" style="position:absolute;margin-left:-17.4pt;margin-top:23.35pt;width:189pt;height:695.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" fillcolor="#f2f2f2 [3052]" stroked="f" strokeweight="1pt"/>
                  </w:pict>
                </mc:Fallback>
              </mc:AlternateContent>
            </w:r>
          </w:p>
          <w:p w14:paraId="7BAF68F9" w14:textId="77777777" w:rsidR="00192B87" w:rsidRDefault="00192B87" w:rsidP="003C51CD">
            <w:pPr>
              <w:pStyle w:val="Bullets"/>
              <w:numPr>
                <w:ilvl w:val="0"/>
                <w:numId w:val="0"/>
              </w:numPr>
              <w:ind w:left="360" w:hanging="360"/>
              <w:rPr>
                <w:b/>
                <w:bCs/>
              </w:rPr>
            </w:pPr>
          </w:p>
          <w:p w14:paraId="7F87AE1D" w14:textId="2F7E51D1" w:rsidR="00CA5F41" w:rsidRDefault="00192B87" w:rsidP="003C51CD">
            <w:pPr>
              <w:pStyle w:val="Bullets"/>
              <w:numPr>
                <w:ilvl w:val="0"/>
                <w:numId w:val="0"/>
              </w:numPr>
              <w:ind w:left="360" w:hanging="360"/>
              <w:rPr>
                <w:b/>
                <w:bCs/>
              </w:rPr>
            </w:pPr>
            <w:r>
              <w:rPr>
                <w:b/>
                <w:bCs/>
              </w:rPr>
              <w:t xml:space="preserve">      </w:t>
            </w:r>
            <w:r w:rsidR="00CA5F41">
              <w:rPr>
                <w:noProof/>
              </w:rPr>
              <w:drawing>
                <wp:inline distT="0" distB="0" distL="0" distR="0" wp14:anchorId="52C7BADE" wp14:editId="486A062B">
                  <wp:extent cx="1562100" cy="2082800"/>
                  <wp:effectExtent l="0" t="0" r="0" b="0"/>
                  <wp:docPr id="1041" name="Picture 1041" descr="Neural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al network - Wikip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2100" cy="2082800"/>
                          </a:xfrm>
                          <a:prstGeom prst="rect">
                            <a:avLst/>
                          </a:prstGeom>
                          <a:noFill/>
                          <a:ln>
                            <a:noFill/>
                          </a:ln>
                        </pic:spPr>
                      </pic:pic>
                    </a:graphicData>
                  </a:graphic>
                </wp:inline>
              </w:drawing>
            </w:r>
          </w:p>
          <w:p w14:paraId="27C4BE98" w14:textId="41D0838B" w:rsidR="001358FF" w:rsidRDefault="001358FF" w:rsidP="003C51CD">
            <w:pPr>
              <w:pStyle w:val="Bullets"/>
              <w:numPr>
                <w:ilvl w:val="0"/>
                <w:numId w:val="0"/>
              </w:numPr>
              <w:ind w:left="360" w:hanging="360"/>
              <w:rPr>
                <w:b/>
                <w:bCs/>
              </w:rPr>
            </w:pPr>
          </w:p>
          <w:p w14:paraId="7753396B" w14:textId="4ECEBA7A" w:rsidR="001358FF" w:rsidRDefault="001358FF" w:rsidP="003C51CD">
            <w:pPr>
              <w:pStyle w:val="Bullets"/>
              <w:numPr>
                <w:ilvl w:val="0"/>
                <w:numId w:val="0"/>
              </w:numPr>
              <w:ind w:left="360" w:hanging="360"/>
              <w:rPr>
                <w:b/>
                <w:bCs/>
              </w:rPr>
            </w:pPr>
          </w:p>
          <w:p w14:paraId="6BD4B6DB" w14:textId="5A77D5E9" w:rsidR="001358FF" w:rsidRDefault="001358FF" w:rsidP="003C51CD">
            <w:pPr>
              <w:pStyle w:val="Bullets"/>
              <w:numPr>
                <w:ilvl w:val="0"/>
                <w:numId w:val="0"/>
              </w:numPr>
              <w:ind w:left="360" w:hanging="360"/>
              <w:rPr>
                <w:b/>
                <w:bCs/>
              </w:rPr>
            </w:pPr>
          </w:p>
          <w:p w14:paraId="42562A47" w14:textId="0AC5CA7F" w:rsidR="001358FF" w:rsidRDefault="001358FF" w:rsidP="003C51CD">
            <w:pPr>
              <w:pStyle w:val="Bullets"/>
              <w:numPr>
                <w:ilvl w:val="0"/>
                <w:numId w:val="0"/>
              </w:numPr>
              <w:ind w:left="360" w:hanging="360"/>
              <w:rPr>
                <w:b/>
                <w:bCs/>
              </w:rPr>
            </w:pPr>
          </w:p>
          <w:p w14:paraId="60F62A59" w14:textId="5EC38BB8" w:rsidR="001358FF" w:rsidRDefault="001358FF" w:rsidP="003C51CD">
            <w:pPr>
              <w:pStyle w:val="Bullets"/>
              <w:numPr>
                <w:ilvl w:val="0"/>
                <w:numId w:val="0"/>
              </w:numPr>
              <w:ind w:left="360" w:hanging="360"/>
              <w:rPr>
                <w:b/>
                <w:bCs/>
              </w:rPr>
            </w:pPr>
          </w:p>
          <w:p w14:paraId="0ED4078F" w14:textId="7732BA22" w:rsidR="001358FF" w:rsidRDefault="001358FF" w:rsidP="003C51CD">
            <w:pPr>
              <w:pStyle w:val="Bullets"/>
              <w:numPr>
                <w:ilvl w:val="0"/>
                <w:numId w:val="0"/>
              </w:numPr>
              <w:ind w:left="360" w:hanging="360"/>
              <w:rPr>
                <w:b/>
                <w:bCs/>
              </w:rPr>
            </w:pPr>
          </w:p>
          <w:p w14:paraId="16347F75" w14:textId="77777777" w:rsidR="00D46CD7" w:rsidRDefault="00D46CD7" w:rsidP="004873A7">
            <w:pPr>
              <w:pStyle w:val="Bullets"/>
              <w:numPr>
                <w:ilvl w:val="0"/>
                <w:numId w:val="0"/>
              </w:numPr>
              <w:ind w:left="360" w:hanging="360"/>
              <w:rPr>
                <w:b/>
                <w:bCs/>
              </w:rPr>
            </w:pPr>
          </w:p>
          <w:p w14:paraId="67C7685E" w14:textId="77777777" w:rsidR="00D46CD7" w:rsidRDefault="00D46CD7" w:rsidP="004873A7">
            <w:pPr>
              <w:pStyle w:val="Bullets"/>
              <w:numPr>
                <w:ilvl w:val="0"/>
                <w:numId w:val="0"/>
              </w:numPr>
              <w:ind w:left="360" w:hanging="360"/>
              <w:rPr>
                <w:b/>
                <w:bCs/>
              </w:rPr>
            </w:pPr>
          </w:p>
          <w:p w14:paraId="3F07B3FF" w14:textId="77777777" w:rsidR="00D46CD7" w:rsidRDefault="00D46CD7" w:rsidP="004873A7">
            <w:pPr>
              <w:pStyle w:val="Bullets"/>
              <w:numPr>
                <w:ilvl w:val="0"/>
                <w:numId w:val="0"/>
              </w:numPr>
              <w:ind w:left="360" w:hanging="360"/>
              <w:rPr>
                <w:b/>
                <w:bCs/>
              </w:rPr>
            </w:pPr>
          </w:p>
          <w:p w14:paraId="4952BF99" w14:textId="77777777" w:rsidR="00D46CD7" w:rsidRDefault="00D46CD7" w:rsidP="004873A7">
            <w:pPr>
              <w:pStyle w:val="Bullets"/>
              <w:numPr>
                <w:ilvl w:val="0"/>
                <w:numId w:val="0"/>
              </w:numPr>
              <w:ind w:left="360" w:hanging="360"/>
              <w:rPr>
                <w:b/>
                <w:bCs/>
              </w:rPr>
            </w:pPr>
          </w:p>
          <w:p w14:paraId="6F76505B" w14:textId="77777777" w:rsidR="00D46CD7" w:rsidRDefault="00D46CD7" w:rsidP="004873A7">
            <w:pPr>
              <w:pStyle w:val="Bullets"/>
              <w:numPr>
                <w:ilvl w:val="0"/>
                <w:numId w:val="0"/>
              </w:numPr>
              <w:ind w:left="360" w:hanging="360"/>
              <w:rPr>
                <w:b/>
                <w:bCs/>
              </w:rPr>
            </w:pPr>
          </w:p>
          <w:p w14:paraId="7016DAB2" w14:textId="77777777" w:rsidR="00D46CD7" w:rsidRDefault="00D46CD7" w:rsidP="004873A7">
            <w:pPr>
              <w:pStyle w:val="Bullets"/>
              <w:numPr>
                <w:ilvl w:val="0"/>
                <w:numId w:val="0"/>
              </w:numPr>
              <w:ind w:left="360" w:hanging="360"/>
              <w:rPr>
                <w:b/>
                <w:bCs/>
              </w:rPr>
            </w:pPr>
          </w:p>
          <w:p w14:paraId="5F56C69C" w14:textId="77777777" w:rsidR="00D46CD7" w:rsidRDefault="00D46CD7" w:rsidP="004873A7">
            <w:pPr>
              <w:pStyle w:val="Bullets"/>
              <w:numPr>
                <w:ilvl w:val="0"/>
                <w:numId w:val="0"/>
              </w:numPr>
              <w:ind w:left="360" w:hanging="360"/>
              <w:rPr>
                <w:b/>
                <w:bCs/>
              </w:rPr>
            </w:pPr>
          </w:p>
          <w:p w14:paraId="7DDE93A1" w14:textId="77777777" w:rsidR="00D46CD7" w:rsidRDefault="00D46CD7" w:rsidP="004873A7">
            <w:pPr>
              <w:pStyle w:val="Bullets"/>
              <w:numPr>
                <w:ilvl w:val="0"/>
                <w:numId w:val="0"/>
              </w:numPr>
              <w:ind w:left="360" w:hanging="360"/>
              <w:rPr>
                <w:b/>
                <w:bCs/>
              </w:rPr>
            </w:pPr>
          </w:p>
          <w:p w14:paraId="4BA9DA1F" w14:textId="77777777" w:rsidR="00D46CD7" w:rsidRDefault="00D46CD7" w:rsidP="004873A7">
            <w:pPr>
              <w:pStyle w:val="Bullets"/>
              <w:numPr>
                <w:ilvl w:val="0"/>
                <w:numId w:val="0"/>
              </w:numPr>
              <w:ind w:left="360" w:hanging="360"/>
              <w:rPr>
                <w:b/>
                <w:bCs/>
              </w:rPr>
            </w:pPr>
          </w:p>
          <w:p w14:paraId="7ED315C2" w14:textId="77777777" w:rsidR="00D46CD7" w:rsidRDefault="00D46CD7" w:rsidP="004873A7">
            <w:pPr>
              <w:pStyle w:val="Bullets"/>
              <w:numPr>
                <w:ilvl w:val="0"/>
                <w:numId w:val="0"/>
              </w:numPr>
              <w:ind w:left="360" w:hanging="360"/>
              <w:rPr>
                <w:b/>
                <w:bCs/>
              </w:rPr>
            </w:pPr>
          </w:p>
          <w:p w14:paraId="4DB6C79D" w14:textId="77777777" w:rsidR="00D46CD7" w:rsidRDefault="00D46CD7" w:rsidP="004873A7">
            <w:pPr>
              <w:pStyle w:val="Bullets"/>
              <w:numPr>
                <w:ilvl w:val="0"/>
                <w:numId w:val="0"/>
              </w:numPr>
              <w:ind w:left="360" w:hanging="360"/>
              <w:rPr>
                <w:b/>
                <w:bCs/>
              </w:rPr>
            </w:pPr>
          </w:p>
          <w:p w14:paraId="4E9F1BB1" w14:textId="77777777" w:rsidR="00D46CD7" w:rsidRDefault="00D46CD7" w:rsidP="004873A7">
            <w:pPr>
              <w:pStyle w:val="Bullets"/>
              <w:numPr>
                <w:ilvl w:val="0"/>
                <w:numId w:val="0"/>
              </w:numPr>
              <w:ind w:left="360" w:hanging="360"/>
              <w:rPr>
                <w:b/>
                <w:bCs/>
              </w:rPr>
            </w:pPr>
          </w:p>
          <w:p w14:paraId="2997B170" w14:textId="77777777" w:rsidR="00D46CD7" w:rsidRDefault="00D46CD7" w:rsidP="004873A7">
            <w:pPr>
              <w:pStyle w:val="Bullets"/>
              <w:numPr>
                <w:ilvl w:val="0"/>
                <w:numId w:val="0"/>
              </w:numPr>
              <w:ind w:left="360" w:hanging="360"/>
              <w:rPr>
                <w:b/>
                <w:bCs/>
              </w:rPr>
            </w:pPr>
          </w:p>
          <w:p w14:paraId="0E872D6D" w14:textId="77777777" w:rsidR="00D46CD7" w:rsidRDefault="00D46CD7" w:rsidP="004873A7">
            <w:pPr>
              <w:pStyle w:val="Bullets"/>
              <w:numPr>
                <w:ilvl w:val="0"/>
                <w:numId w:val="0"/>
              </w:numPr>
              <w:ind w:left="360" w:hanging="360"/>
              <w:rPr>
                <w:b/>
                <w:bCs/>
              </w:rPr>
            </w:pPr>
          </w:p>
          <w:p w14:paraId="0D752BBF" w14:textId="77777777" w:rsidR="00D46CD7" w:rsidRDefault="00D46CD7" w:rsidP="004873A7">
            <w:pPr>
              <w:pStyle w:val="Bullets"/>
              <w:numPr>
                <w:ilvl w:val="0"/>
                <w:numId w:val="0"/>
              </w:numPr>
              <w:ind w:left="360" w:hanging="360"/>
              <w:rPr>
                <w:b/>
                <w:bCs/>
              </w:rPr>
            </w:pPr>
          </w:p>
          <w:p w14:paraId="4436E4A5" w14:textId="77777777" w:rsidR="00D46CD7" w:rsidRDefault="00D46CD7" w:rsidP="004873A7">
            <w:pPr>
              <w:pStyle w:val="Bullets"/>
              <w:numPr>
                <w:ilvl w:val="0"/>
                <w:numId w:val="0"/>
              </w:numPr>
              <w:ind w:left="360" w:hanging="360"/>
              <w:rPr>
                <w:b/>
                <w:bCs/>
              </w:rPr>
            </w:pPr>
          </w:p>
          <w:p w14:paraId="3BDF830A" w14:textId="77777777" w:rsidR="00D46CD7" w:rsidRDefault="00D46CD7" w:rsidP="004873A7">
            <w:pPr>
              <w:pStyle w:val="Bullets"/>
              <w:numPr>
                <w:ilvl w:val="0"/>
                <w:numId w:val="0"/>
              </w:numPr>
              <w:ind w:left="360" w:hanging="360"/>
              <w:rPr>
                <w:b/>
                <w:bCs/>
              </w:rPr>
            </w:pPr>
          </w:p>
          <w:p w14:paraId="50284D03" w14:textId="77777777" w:rsidR="00D46CD7" w:rsidRDefault="00D46CD7" w:rsidP="004873A7">
            <w:pPr>
              <w:pStyle w:val="Bullets"/>
              <w:numPr>
                <w:ilvl w:val="0"/>
                <w:numId w:val="0"/>
              </w:numPr>
              <w:ind w:left="360" w:hanging="360"/>
              <w:rPr>
                <w:b/>
                <w:bCs/>
              </w:rPr>
            </w:pPr>
          </w:p>
          <w:p w14:paraId="0DE13515" w14:textId="77777777" w:rsidR="00D46CD7" w:rsidRDefault="00D46CD7" w:rsidP="004873A7">
            <w:pPr>
              <w:pStyle w:val="Bullets"/>
              <w:numPr>
                <w:ilvl w:val="0"/>
                <w:numId w:val="0"/>
              </w:numPr>
              <w:ind w:left="360" w:hanging="360"/>
              <w:rPr>
                <w:b/>
                <w:bCs/>
              </w:rPr>
            </w:pPr>
          </w:p>
          <w:p w14:paraId="7F07CEF6" w14:textId="77777777" w:rsidR="00D46CD7" w:rsidRDefault="00D46CD7" w:rsidP="004873A7">
            <w:pPr>
              <w:pStyle w:val="Bullets"/>
              <w:numPr>
                <w:ilvl w:val="0"/>
                <w:numId w:val="0"/>
              </w:numPr>
              <w:ind w:left="360" w:hanging="360"/>
              <w:rPr>
                <w:b/>
                <w:bCs/>
              </w:rPr>
            </w:pPr>
          </w:p>
          <w:p w14:paraId="12BB1704" w14:textId="33D3BDFF" w:rsidR="00D46CD7" w:rsidRDefault="00D46CD7" w:rsidP="004873A7">
            <w:pPr>
              <w:pStyle w:val="Bullets"/>
              <w:numPr>
                <w:ilvl w:val="0"/>
                <w:numId w:val="0"/>
              </w:numPr>
              <w:ind w:left="360" w:hanging="360"/>
              <w:rPr>
                <w:b/>
                <w:bCs/>
              </w:rPr>
            </w:pPr>
            <w:r>
              <w:rPr>
                <w:noProof/>
              </w:rPr>
              <w:lastRenderedPageBreak/>
              <mc:AlternateContent>
                <mc:Choice Requires="wps">
                  <w:drawing>
                    <wp:anchor distT="0" distB="0" distL="114300" distR="114300" simplePos="0" relativeHeight="251648512" behindDoc="1" locked="0" layoutInCell="1" allowOverlap="1" wp14:anchorId="0CA0E0F7" wp14:editId="267B8C7E">
                      <wp:simplePos x="0" y="0"/>
                      <wp:positionH relativeFrom="column">
                        <wp:posOffset>-234315</wp:posOffset>
                      </wp:positionH>
                      <wp:positionV relativeFrom="paragraph">
                        <wp:posOffset>-8255</wp:posOffset>
                      </wp:positionV>
                      <wp:extent cx="2400300" cy="8930640"/>
                      <wp:effectExtent l="0" t="0" r="0" b="3810"/>
                      <wp:wrapNone/>
                      <wp:docPr id="1050" name="Rectangle 1050"/>
                      <wp:cNvGraphicFramePr/>
                      <a:graphic xmlns:a="http://schemas.openxmlformats.org/drawingml/2006/main">
                        <a:graphicData uri="http://schemas.microsoft.com/office/word/2010/wordprocessingShape">
                          <wps:wsp>
                            <wps:cNvSpPr/>
                            <wps:spPr>
                              <a:xfrm>
                                <a:off x="0" y="0"/>
                                <a:ext cx="2400300" cy="8930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FF1B7" id="Rectangle 1050" o:spid="_x0000_s1026" style="position:absolute;margin-left:-18.45pt;margin-top:-.65pt;width:189pt;height:703.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" fillcolor="#f2f2f2 [3052]" stroked="f" strokeweight="1pt"/>
                  </w:pict>
                </mc:Fallback>
              </mc:AlternateContent>
            </w:r>
          </w:p>
          <w:p w14:paraId="68BF6984" w14:textId="60D852BD" w:rsidR="00D46CD7" w:rsidRDefault="00D46CD7" w:rsidP="004873A7">
            <w:pPr>
              <w:pStyle w:val="Bullets"/>
              <w:numPr>
                <w:ilvl w:val="0"/>
                <w:numId w:val="0"/>
              </w:numPr>
              <w:ind w:left="360" w:hanging="360"/>
              <w:rPr>
                <w:b/>
                <w:bCs/>
              </w:rPr>
            </w:pPr>
          </w:p>
          <w:p w14:paraId="022DE3ED" w14:textId="5E49A06F" w:rsidR="001358FF" w:rsidRDefault="001358FF" w:rsidP="004873A7">
            <w:pPr>
              <w:pStyle w:val="Bullets"/>
              <w:numPr>
                <w:ilvl w:val="0"/>
                <w:numId w:val="0"/>
              </w:numPr>
              <w:ind w:left="360" w:hanging="360"/>
              <w:rPr>
                <w:b/>
                <w:bCs/>
              </w:rPr>
            </w:pPr>
            <w:r>
              <w:rPr>
                <w:b/>
                <w:bCs/>
              </w:rPr>
              <w:t>Confusion Matrix</w:t>
            </w:r>
          </w:p>
          <w:p w14:paraId="17AB6C5D" w14:textId="77777777" w:rsidR="001358FF" w:rsidRDefault="001358FF" w:rsidP="003C51CD">
            <w:pPr>
              <w:pStyle w:val="Bullets"/>
              <w:numPr>
                <w:ilvl w:val="0"/>
                <w:numId w:val="0"/>
              </w:numPr>
              <w:ind w:left="360" w:hanging="360"/>
              <w:rPr>
                <w:b/>
                <w:bCs/>
              </w:rPr>
            </w:pPr>
          </w:p>
          <w:p w14:paraId="24E31535" w14:textId="03C8901C" w:rsidR="001358FF" w:rsidRDefault="001358FF" w:rsidP="003C51CD">
            <w:pPr>
              <w:pStyle w:val="Bullets"/>
              <w:numPr>
                <w:ilvl w:val="0"/>
                <w:numId w:val="0"/>
              </w:numPr>
              <w:ind w:left="360" w:hanging="360"/>
              <w:rPr>
                <w:b/>
                <w:bCs/>
              </w:rPr>
            </w:pPr>
            <w:r w:rsidRPr="001358FF">
              <w:rPr>
                <w:b/>
                <w:bCs/>
                <w:noProof/>
              </w:rPr>
              <w:drawing>
                <wp:inline distT="0" distB="0" distL="0" distR="0" wp14:anchorId="5CDED152" wp14:editId="6CC994B0">
                  <wp:extent cx="1920240" cy="2008505"/>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0" cy="2008505"/>
                          </a:xfrm>
                          <a:prstGeom prst="rect">
                            <a:avLst/>
                          </a:prstGeom>
                        </pic:spPr>
                      </pic:pic>
                    </a:graphicData>
                  </a:graphic>
                </wp:inline>
              </w:drawing>
            </w:r>
          </w:p>
          <w:p w14:paraId="07E0A0F3" w14:textId="4F8B3390" w:rsidR="00CB216D" w:rsidRDefault="00CB216D" w:rsidP="003C51CD">
            <w:pPr>
              <w:pStyle w:val="Bullets"/>
              <w:numPr>
                <w:ilvl w:val="0"/>
                <w:numId w:val="0"/>
              </w:numPr>
              <w:ind w:left="360" w:hanging="360"/>
              <w:rPr>
                <w:b/>
                <w:bCs/>
              </w:rPr>
            </w:pPr>
          </w:p>
          <w:p w14:paraId="2A45F860" w14:textId="59564547" w:rsidR="00CB216D" w:rsidRDefault="00CB216D" w:rsidP="003C51CD">
            <w:pPr>
              <w:pStyle w:val="Bullets"/>
              <w:numPr>
                <w:ilvl w:val="0"/>
                <w:numId w:val="0"/>
              </w:numPr>
              <w:ind w:left="360" w:hanging="360"/>
              <w:rPr>
                <w:b/>
                <w:bCs/>
              </w:rPr>
            </w:pPr>
          </w:p>
          <w:p w14:paraId="5DAC9CCB" w14:textId="4207F615" w:rsidR="00CB216D" w:rsidRDefault="00CB216D" w:rsidP="003C51CD">
            <w:pPr>
              <w:pStyle w:val="Bullets"/>
              <w:numPr>
                <w:ilvl w:val="0"/>
                <w:numId w:val="0"/>
              </w:numPr>
              <w:ind w:left="360" w:hanging="360"/>
              <w:rPr>
                <w:b/>
                <w:bCs/>
              </w:rPr>
            </w:pPr>
          </w:p>
          <w:p w14:paraId="46785168" w14:textId="10D7CB17" w:rsidR="00CB216D" w:rsidRDefault="00CB216D" w:rsidP="003C51CD">
            <w:pPr>
              <w:pStyle w:val="Bullets"/>
              <w:numPr>
                <w:ilvl w:val="0"/>
                <w:numId w:val="0"/>
              </w:numPr>
              <w:ind w:left="360" w:hanging="360"/>
              <w:rPr>
                <w:b/>
                <w:bCs/>
              </w:rPr>
            </w:pPr>
          </w:p>
          <w:p w14:paraId="20C20436" w14:textId="1B557FB0" w:rsidR="00CB216D" w:rsidRDefault="00CB216D" w:rsidP="003C51CD">
            <w:pPr>
              <w:pStyle w:val="Bullets"/>
              <w:numPr>
                <w:ilvl w:val="0"/>
                <w:numId w:val="0"/>
              </w:numPr>
              <w:ind w:left="360" w:hanging="360"/>
              <w:rPr>
                <w:b/>
                <w:bCs/>
              </w:rPr>
            </w:pPr>
          </w:p>
          <w:p w14:paraId="3A10343E" w14:textId="77777777" w:rsidR="00D46CD7" w:rsidRDefault="00D46CD7" w:rsidP="003C51CD">
            <w:pPr>
              <w:pStyle w:val="Bullets"/>
              <w:numPr>
                <w:ilvl w:val="0"/>
                <w:numId w:val="0"/>
              </w:numPr>
              <w:ind w:left="360" w:hanging="360"/>
              <w:rPr>
                <w:b/>
                <w:bCs/>
              </w:rPr>
            </w:pPr>
          </w:p>
          <w:p w14:paraId="02E64772" w14:textId="362C5EA3" w:rsidR="00CB216D" w:rsidRDefault="00CB216D" w:rsidP="009C620E">
            <w:pPr>
              <w:pStyle w:val="Bullets"/>
              <w:numPr>
                <w:ilvl w:val="0"/>
                <w:numId w:val="0"/>
              </w:numPr>
              <w:rPr>
                <w:b/>
                <w:bCs/>
              </w:rPr>
            </w:pPr>
            <w:r w:rsidRPr="00CB216D">
              <w:rPr>
                <w:b/>
                <w:bCs/>
                <w:noProof/>
              </w:rPr>
              <w:drawing>
                <wp:inline distT="0" distB="0" distL="0" distR="0" wp14:anchorId="076FC06C" wp14:editId="0C5A18C1">
                  <wp:extent cx="1920240" cy="1318260"/>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0240" cy="1318260"/>
                          </a:xfrm>
                          <a:prstGeom prst="rect">
                            <a:avLst/>
                          </a:prstGeom>
                        </pic:spPr>
                      </pic:pic>
                    </a:graphicData>
                  </a:graphic>
                </wp:inline>
              </w:drawing>
            </w:r>
          </w:p>
          <w:p w14:paraId="226341EB" w14:textId="69EDC961" w:rsidR="009C620E" w:rsidRDefault="009C620E" w:rsidP="009C620E">
            <w:pPr>
              <w:pStyle w:val="Bullets"/>
              <w:numPr>
                <w:ilvl w:val="0"/>
                <w:numId w:val="0"/>
              </w:numPr>
              <w:rPr>
                <w:b/>
                <w:bCs/>
              </w:rPr>
            </w:pPr>
          </w:p>
          <w:p w14:paraId="625390C3" w14:textId="3D467528" w:rsidR="009C620E" w:rsidRDefault="009C620E" w:rsidP="009C620E">
            <w:pPr>
              <w:pStyle w:val="Bullets"/>
              <w:numPr>
                <w:ilvl w:val="0"/>
                <w:numId w:val="0"/>
              </w:numPr>
              <w:rPr>
                <w:b/>
                <w:bCs/>
              </w:rPr>
            </w:pPr>
            <w:r>
              <w:rPr>
                <w:b/>
                <w:bCs/>
              </w:rPr>
              <w:t>Confusion matrix</w:t>
            </w:r>
          </w:p>
          <w:p w14:paraId="63892476" w14:textId="151890F0" w:rsidR="009C620E" w:rsidRDefault="009C620E" w:rsidP="009C620E">
            <w:pPr>
              <w:pStyle w:val="Bullets"/>
              <w:numPr>
                <w:ilvl w:val="0"/>
                <w:numId w:val="0"/>
              </w:numPr>
              <w:rPr>
                <w:b/>
                <w:bCs/>
              </w:rPr>
            </w:pPr>
            <w:r w:rsidRPr="009C620E">
              <w:rPr>
                <w:b/>
                <w:bCs/>
                <w:noProof/>
              </w:rPr>
              <w:drawing>
                <wp:inline distT="0" distB="0" distL="0" distR="0" wp14:anchorId="157FEE8B" wp14:editId="77745E7B">
                  <wp:extent cx="1920240" cy="1974215"/>
                  <wp:effectExtent l="0" t="0" r="3810"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0" cy="1974215"/>
                          </a:xfrm>
                          <a:prstGeom prst="rect">
                            <a:avLst/>
                          </a:prstGeom>
                        </pic:spPr>
                      </pic:pic>
                    </a:graphicData>
                  </a:graphic>
                </wp:inline>
              </w:drawing>
            </w:r>
          </w:p>
          <w:p w14:paraId="4CAD35FE" w14:textId="1AB0F5EF" w:rsidR="001358FF" w:rsidRDefault="001358FF" w:rsidP="003C51CD">
            <w:pPr>
              <w:pStyle w:val="Bullets"/>
              <w:numPr>
                <w:ilvl w:val="0"/>
                <w:numId w:val="0"/>
              </w:numPr>
              <w:ind w:left="360" w:hanging="360"/>
              <w:rPr>
                <w:b/>
                <w:bCs/>
              </w:rPr>
            </w:pPr>
          </w:p>
          <w:p w14:paraId="11D78946" w14:textId="77777777" w:rsidR="00D46CD7" w:rsidRDefault="00D46CD7" w:rsidP="003C51CD">
            <w:pPr>
              <w:pStyle w:val="Bullets"/>
              <w:numPr>
                <w:ilvl w:val="0"/>
                <w:numId w:val="0"/>
              </w:numPr>
              <w:ind w:left="360" w:hanging="360"/>
              <w:rPr>
                <w:b/>
                <w:bCs/>
              </w:rPr>
            </w:pPr>
          </w:p>
          <w:p w14:paraId="1A5C74EB" w14:textId="67FE2E2A" w:rsidR="001358FF" w:rsidRDefault="001358FF" w:rsidP="003C51CD">
            <w:pPr>
              <w:pStyle w:val="Bullets"/>
              <w:numPr>
                <w:ilvl w:val="0"/>
                <w:numId w:val="0"/>
              </w:numPr>
              <w:ind w:left="360" w:hanging="360"/>
              <w:rPr>
                <w:b/>
                <w:bCs/>
              </w:rPr>
            </w:pPr>
          </w:p>
          <w:p w14:paraId="3FB32BAE" w14:textId="77777777" w:rsidR="00AA268D" w:rsidRDefault="00AA268D" w:rsidP="003C51CD">
            <w:pPr>
              <w:pStyle w:val="Bullets"/>
              <w:numPr>
                <w:ilvl w:val="0"/>
                <w:numId w:val="0"/>
              </w:numPr>
              <w:ind w:left="360" w:hanging="360"/>
              <w:rPr>
                <w:b/>
                <w:bCs/>
              </w:rPr>
            </w:pPr>
          </w:p>
          <w:p w14:paraId="25330299" w14:textId="04C9CDD1" w:rsidR="001358FF" w:rsidRDefault="00213F97" w:rsidP="003C51CD">
            <w:pPr>
              <w:pStyle w:val="Bullets"/>
              <w:numPr>
                <w:ilvl w:val="0"/>
                <w:numId w:val="0"/>
              </w:numPr>
              <w:ind w:left="360" w:hanging="360"/>
              <w:rPr>
                <w:b/>
                <w:bCs/>
              </w:rPr>
            </w:pPr>
            <w:r w:rsidRPr="00213F97">
              <w:rPr>
                <w:b/>
                <w:bCs/>
                <w:noProof/>
              </w:rPr>
              <w:drawing>
                <wp:inline distT="0" distB="0" distL="0" distR="0" wp14:anchorId="6156F3A8" wp14:editId="465981A1">
                  <wp:extent cx="1996440" cy="1138555"/>
                  <wp:effectExtent l="0" t="0" r="3810" b="444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724" cy="1143279"/>
                          </a:xfrm>
                          <a:prstGeom prst="rect">
                            <a:avLst/>
                          </a:prstGeom>
                        </pic:spPr>
                      </pic:pic>
                    </a:graphicData>
                  </a:graphic>
                </wp:inline>
              </w:drawing>
            </w:r>
          </w:p>
          <w:p w14:paraId="2186C5CA" w14:textId="3A682648" w:rsidR="00CA5F41" w:rsidRDefault="00CA5F41" w:rsidP="003C51CD">
            <w:pPr>
              <w:pStyle w:val="Bullets"/>
              <w:numPr>
                <w:ilvl w:val="0"/>
                <w:numId w:val="0"/>
              </w:numPr>
              <w:ind w:left="360" w:hanging="360"/>
              <w:rPr>
                <w:b/>
                <w:bCs/>
              </w:rPr>
            </w:pPr>
          </w:p>
          <w:p w14:paraId="2B708557" w14:textId="77777777" w:rsidR="00CA5F41" w:rsidRDefault="00CA5F41" w:rsidP="003C51CD">
            <w:pPr>
              <w:pStyle w:val="Bullets"/>
              <w:numPr>
                <w:ilvl w:val="0"/>
                <w:numId w:val="0"/>
              </w:numPr>
              <w:ind w:left="360" w:hanging="360"/>
              <w:rPr>
                <w:b/>
                <w:bCs/>
              </w:rPr>
            </w:pPr>
          </w:p>
          <w:p w14:paraId="3225BD95" w14:textId="77777777" w:rsidR="00CA5F41" w:rsidRDefault="00CA5F41" w:rsidP="003C51CD">
            <w:pPr>
              <w:pStyle w:val="Bullets"/>
              <w:numPr>
                <w:ilvl w:val="0"/>
                <w:numId w:val="0"/>
              </w:numPr>
              <w:ind w:left="360" w:hanging="360"/>
              <w:rPr>
                <w:b/>
                <w:bCs/>
              </w:rPr>
            </w:pPr>
          </w:p>
          <w:p w14:paraId="6B1484D4" w14:textId="77777777" w:rsidR="00CA5F41" w:rsidRDefault="00CA5F41" w:rsidP="003C51CD">
            <w:pPr>
              <w:pStyle w:val="Bullets"/>
              <w:numPr>
                <w:ilvl w:val="0"/>
                <w:numId w:val="0"/>
              </w:numPr>
              <w:ind w:left="360" w:hanging="360"/>
              <w:rPr>
                <w:b/>
                <w:bCs/>
              </w:rPr>
            </w:pPr>
          </w:p>
          <w:p w14:paraId="27475B47" w14:textId="77777777" w:rsidR="008358D4" w:rsidRDefault="008358D4" w:rsidP="003C51CD">
            <w:pPr>
              <w:pStyle w:val="Bullets"/>
              <w:numPr>
                <w:ilvl w:val="0"/>
                <w:numId w:val="0"/>
              </w:numPr>
              <w:ind w:left="360" w:hanging="360"/>
              <w:rPr>
                <w:b/>
                <w:bCs/>
              </w:rPr>
            </w:pPr>
          </w:p>
          <w:p w14:paraId="58CFFBC4" w14:textId="77777777" w:rsidR="008358D4" w:rsidRDefault="008358D4" w:rsidP="003C51CD">
            <w:pPr>
              <w:pStyle w:val="Bullets"/>
              <w:numPr>
                <w:ilvl w:val="0"/>
                <w:numId w:val="0"/>
              </w:numPr>
              <w:ind w:left="360" w:hanging="360"/>
              <w:rPr>
                <w:b/>
                <w:bCs/>
              </w:rPr>
            </w:pPr>
          </w:p>
          <w:p w14:paraId="4A81BF26" w14:textId="77777777" w:rsidR="008358D4" w:rsidRDefault="008358D4" w:rsidP="003C51CD">
            <w:pPr>
              <w:pStyle w:val="Bullets"/>
              <w:numPr>
                <w:ilvl w:val="0"/>
                <w:numId w:val="0"/>
              </w:numPr>
              <w:ind w:left="360" w:hanging="360"/>
              <w:rPr>
                <w:b/>
                <w:bCs/>
              </w:rPr>
            </w:pPr>
          </w:p>
          <w:p w14:paraId="357D10A0" w14:textId="6A747E14" w:rsidR="00CA5F41" w:rsidRDefault="00AA268D" w:rsidP="008358D4">
            <w:pPr>
              <w:pStyle w:val="Bullets"/>
              <w:numPr>
                <w:ilvl w:val="0"/>
                <w:numId w:val="0"/>
              </w:numPr>
              <w:rPr>
                <w:b/>
                <w:bCs/>
              </w:rPr>
            </w:pPr>
            <w:r w:rsidRPr="00AA268D">
              <w:rPr>
                <w:b/>
                <w:bCs/>
                <w:noProof/>
              </w:rPr>
              <w:drawing>
                <wp:inline distT="0" distB="0" distL="0" distR="0" wp14:anchorId="74FB03A8" wp14:editId="72CEDB85">
                  <wp:extent cx="1920240" cy="991235"/>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0" cy="991235"/>
                          </a:xfrm>
                          <a:prstGeom prst="rect">
                            <a:avLst/>
                          </a:prstGeom>
                        </pic:spPr>
                      </pic:pic>
                    </a:graphicData>
                  </a:graphic>
                </wp:inline>
              </w:drawing>
            </w:r>
          </w:p>
          <w:p w14:paraId="331CA9F2" w14:textId="77777777" w:rsidR="008358D4" w:rsidRDefault="008358D4" w:rsidP="003C51CD">
            <w:pPr>
              <w:pStyle w:val="Bullets"/>
              <w:numPr>
                <w:ilvl w:val="0"/>
                <w:numId w:val="0"/>
              </w:numPr>
              <w:ind w:left="360" w:hanging="360"/>
              <w:rPr>
                <w:b/>
                <w:bCs/>
              </w:rPr>
            </w:pPr>
          </w:p>
          <w:p w14:paraId="44234A22" w14:textId="77777777" w:rsidR="00733B66" w:rsidRDefault="00733B66" w:rsidP="003C51CD">
            <w:pPr>
              <w:pStyle w:val="Bullets"/>
              <w:numPr>
                <w:ilvl w:val="0"/>
                <w:numId w:val="0"/>
              </w:numPr>
              <w:ind w:left="360" w:hanging="360"/>
              <w:rPr>
                <w:b/>
                <w:bCs/>
              </w:rPr>
            </w:pPr>
          </w:p>
          <w:p w14:paraId="5C4F7F51" w14:textId="77777777" w:rsidR="00733B66" w:rsidRDefault="00733B66" w:rsidP="003C51CD">
            <w:pPr>
              <w:pStyle w:val="Bullets"/>
              <w:numPr>
                <w:ilvl w:val="0"/>
                <w:numId w:val="0"/>
              </w:numPr>
              <w:ind w:left="360" w:hanging="360"/>
              <w:rPr>
                <w:b/>
                <w:bCs/>
              </w:rPr>
            </w:pPr>
          </w:p>
          <w:p w14:paraId="19926C94" w14:textId="77777777" w:rsidR="00733B66" w:rsidRDefault="00733B66" w:rsidP="003C51CD">
            <w:pPr>
              <w:pStyle w:val="Bullets"/>
              <w:numPr>
                <w:ilvl w:val="0"/>
                <w:numId w:val="0"/>
              </w:numPr>
              <w:ind w:left="360" w:hanging="360"/>
              <w:rPr>
                <w:b/>
                <w:bCs/>
              </w:rPr>
            </w:pPr>
          </w:p>
          <w:p w14:paraId="679B1105" w14:textId="77777777" w:rsidR="00733B66" w:rsidRDefault="00733B66" w:rsidP="003C51CD">
            <w:pPr>
              <w:pStyle w:val="Bullets"/>
              <w:numPr>
                <w:ilvl w:val="0"/>
                <w:numId w:val="0"/>
              </w:numPr>
              <w:ind w:left="360" w:hanging="360"/>
              <w:rPr>
                <w:b/>
                <w:bCs/>
              </w:rPr>
            </w:pPr>
          </w:p>
          <w:p w14:paraId="786D1D71" w14:textId="77777777" w:rsidR="00733B66" w:rsidRDefault="00733B66" w:rsidP="003C51CD">
            <w:pPr>
              <w:pStyle w:val="Bullets"/>
              <w:numPr>
                <w:ilvl w:val="0"/>
                <w:numId w:val="0"/>
              </w:numPr>
              <w:ind w:left="360" w:hanging="360"/>
              <w:rPr>
                <w:b/>
                <w:bCs/>
              </w:rPr>
            </w:pPr>
          </w:p>
          <w:p w14:paraId="219154E3" w14:textId="77777777" w:rsidR="00733B66" w:rsidRDefault="00733B66" w:rsidP="003C51CD">
            <w:pPr>
              <w:pStyle w:val="Bullets"/>
              <w:numPr>
                <w:ilvl w:val="0"/>
                <w:numId w:val="0"/>
              </w:numPr>
              <w:ind w:left="360" w:hanging="360"/>
              <w:rPr>
                <w:b/>
                <w:bCs/>
              </w:rPr>
            </w:pPr>
          </w:p>
          <w:p w14:paraId="557DD757" w14:textId="44CE0C8F" w:rsidR="008358D4" w:rsidRPr="00C86808" w:rsidRDefault="00733B66" w:rsidP="003C51CD">
            <w:pPr>
              <w:pStyle w:val="Bullets"/>
              <w:numPr>
                <w:ilvl w:val="0"/>
                <w:numId w:val="0"/>
              </w:numPr>
              <w:ind w:left="360" w:hanging="360"/>
              <w:rPr>
                <w:b/>
                <w:bCs/>
              </w:rPr>
            </w:pPr>
            <w:r>
              <w:rPr>
                <w:noProof/>
              </w:rPr>
              <w:drawing>
                <wp:inline distT="0" distB="0" distL="0" distR="0" wp14:anchorId="34DEFF04" wp14:editId="04C87BF3">
                  <wp:extent cx="1920240" cy="1438275"/>
                  <wp:effectExtent l="0" t="0" r="3810" b="9525"/>
                  <wp:docPr id="1108" name="Picture 1108" descr="Random fores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ndom forest - Wiki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0" cy="1438275"/>
                          </a:xfrm>
                          <a:prstGeom prst="rect">
                            <a:avLst/>
                          </a:prstGeom>
                          <a:noFill/>
                          <a:ln>
                            <a:noFill/>
                          </a:ln>
                        </pic:spPr>
                      </pic:pic>
                    </a:graphicData>
                  </a:graphic>
                </wp:inline>
              </w:drawing>
            </w:r>
          </w:p>
        </w:tc>
        <w:tc>
          <w:tcPr>
            <w:tcW w:w="360" w:type="dxa"/>
            <w:vMerge w:val="restart"/>
          </w:tcPr>
          <w:p w14:paraId="57BB063C" w14:textId="77777777" w:rsidR="008A58A9" w:rsidRPr="004048B0" w:rsidRDefault="008A58A9" w:rsidP="00DC1341">
            <w:pPr>
              <w:pStyle w:val="Heading2"/>
            </w:pPr>
          </w:p>
        </w:tc>
        <w:tc>
          <w:tcPr>
            <w:tcW w:w="7599" w:type="dxa"/>
          </w:tcPr>
          <w:p w14:paraId="3CEB1FA3" w14:textId="05749003" w:rsidR="008A58A9" w:rsidRPr="004048B0" w:rsidRDefault="00373AA1" w:rsidP="00DC1341">
            <w:pPr>
              <w:pStyle w:val="Heading2"/>
            </w:pPr>
            <w:r>
              <w:t>MODEL TUNNING</w:t>
            </w:r>
            <w:r w:rsidR="008A58A9">
              <w:t xml:space="preserve"> </w:t>
            </w:r>
          </w:p>
        </w:tc>
      </w:tr>
      <w:tr w:rsidR="008A58A9" w:rsidRPr="004048B0" w14:paraId="623B66EE" w14:textId="77777777" w:rsidTr="00DC1341">
        <w:trPr>
          <w:trHeight w:val="11808"/>
        </w:trPr>
        <w:tc>
          <w:tcPr>
            <w:tcW w:w="3240" w:type="dxa"/>
            <w:vMerge/>
          </w:tcPr>
          <w:p w14:paraId="0A93D8EB" w14:textId="77777777" w:rsidR="008A58A9" w:rsidRPr="004048B0" w:rsidRDefault="008A58A9" w:rsidP="00DC1341">
            <w:pPr>
              <w:pStyle w:val="Heading3"/>
              <w:rPr>
                <w:lang w:eastAsia="en-AU"/>
              </w:rPr>
            </w:pPr>
          </w:p>
        </w:tc>
        <w:tc>
          <w:tcPr>
            <w:tcW w:w="360" w:type="dxa"/>
            <w:vMerge/>
          </w:tcPr>
          <w:p w14:paraId="64F56624" w14:textId="77777777" w:rsidR="008A58A9" w:rsidRPr="004048B0" w:rsidRDefault="008A58A9" w:rsidP="00DC1341">
            <w:pPr>
              <w:pStyle w:val="Heading2"/>
            </w:pPr>
          </w:p>
        </w:tc>
        <w:tc>
          <w:tcPr>
            <w:tcW w:w="7599" w:type="dxa"/>
          </w:tcPr>
          <w:p w14:paraId="305857E6" w14:textId="285E260E" w:rsidR="00373AA1" w:rsidRDefault="00373AA1" w:rsidP="00DC1341">
            <w:pPr>
              <w:pStyle w:val="Heading3"/>
            </w:pPr>
            <w:r w:rsidRPr="004048B0">
              <w:rPr>
                <w:lang w:eastAsia="en-AU"/>
              </w:rPr>
              <w:drawing>
                <wp:inline distT="0" distB="0" distL="0" distR="0" wp14:anchorId="345CBD6E" wp14:editId="1A47CBDB">
                  <wp:extent cx="2280971" cy="121920"/>
                  <wp:effectExtent l="0" t="0" r="5080" b="0"/>
                  <wp:docPr id="60" name="Graphic 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355C6AD1" w14:textId="34722BBA" w:rsidR="008A58A9" w:rsidRDefault="00611419" w:rsidP="00DC1341">
            <w:pPr>
              <w:pStyle w:val="Heading3"/>
            </w:pPr>
            <w:r>
              <w:t xml:space="preserve">FASTTEXT - </w:t>
            </w:r>
            <w:r w:rsidR="008A58A9">
              <w:t>approach</w:t>
            </w:r>
            <w:r w:rsidR="008A58A9" w:rsidRPr="004048B0">
              <w:t xml:space="preserve"> </w:t>
            </w:r>
          </w:p>
          <w:p w14:paraId="1B044A2D" w14:textId="77777777" w:rsidR="00A601ED" w:rsidRPr="00A601ED" w:rsidRDefault="00A601ED" w:rsidP="00A601ED"/>
          <w:p w14:paraId="24771FB9" w14:textId="1CB00F92" w:rsidR="00FB454E" w:rsidRDefault="00D55FA6" w:rsidP="007F603A">
            <w:pPr>
              <w:pStyle w:val="ListParagraph"/>
              <w:numPr>
                <w:ilvl w:val="0"/>
                <w:numId w:val="18"/>
              </w:numPr>
            </w:pPr>
            <w:r>
              <w:t xml:space="preserve">With Hyper parameters tuning with below code such as EPOC, </w:t>
            </w:r>
            <w:r w:rsidR="008833EA">
              <w:t>Learning</w:t>
            </w:r>
            <w:r>
              <w:t xml:space="preserve"> Rate,</w:t>
            </w:r>
            <w:r w:rsidR="008833EA">
              <w:t xml:space="preserve"> </w:t>
            </w:r>
            <w:proofErr w:type="spellStart"/>
            <w:r>
              <w:t>Wordgrams</w:t>
            </w:r>
            <w:proofErr w:type="spellEnd"/>
            <w:r>
              <w:t xml:space="preserve">, hierarchical </w:t>
            </w:r>
            <w:proofErr w:type="spellStart"/>
            <w:r>
              <w:t>softmax</w:t>
            </w:r>
            <w:proofErr w:type="spellEnd"/>
            <w:r>
              <w:t xml:space="preserve"> and Multi </w:t>
            </w:r>
            <w:proofErr w:type="gramStart"/>
            <w:r>
              <w:t>label(</w:t>
            </w:r>
            <w:proofErr w:type="gramEnd"/>
            <w:r>
              <w:t xml:space="preserve">just tried). </w:t>
            </w:r>
            <w:r w:rsidR="008833EA" w:rsidRPr="00D55FA6">
              <w:t>Training</w:t>
            </w:r>
            <w:r w:rsidRPr="00D55FA6">
              <w:t xml:space="preserve"> with EPOC 300 for both Accident and Potential accident levels</w:t>
            </w:r>
            <w:r w:rsidR="00FB454E">
              <w:t>.</w:t>
            </w:r>
          </w:p>
          <w:p w14:paraId="3D2B052E" w14:textId="77777777" w:rsidR="00B63915" w:rsidRDefault="00B63915" w:rsidP="00B63915">
            <w:pPr>
              <w:pStyle w:val="ListParagraph"/>
            </w:pPr>
          </w:p>
          <w:p w14:paraId="725E7AD9" w14:textId="4F5B120F" w:rsidR="00FB454E" w:rsidRPr="00741C11" w:rsidRDefault="00FB454E" w:rsidP="007F603A">
            <w:pPr>
              <w:pStyle w:val="ListParagraph"/>
              <w:numPr>
                <w:ilvl w:val="0"/>
                <w:numId w:val="18"/>
              </w:numPr>
            </w:pPr>
            <w:r w:rsidRPr="00741C11">
              <w:t xml:space="preserve">With </w:t>
            </w:r>
            <w:proofErr w:type="spellStart"/>
            <w:proofErr w:type="gramStart"/>
            <w:r w:rsidRPr="00741C11">
              <w:t>WordNGrams</w:t>
            </w:r>
            <w:proofErr w:type="spellEnd"/>
            <w:r w:rsidR="00741C11">
              <w:t xml:space="preserve"> :</w:t>
            </w:r>
            <w:proofErr w:type="gramEnd"/>
            <w:r w:rsidR="00741C11">
              <w:t xml:space="preserve"> a</w:t>
            </w:r>
            <w:r w:rsidRPr="00741C11">
              <w:t xml:space="preserve">dding more than '1' </w:t>
            </w:r>
            <w:proofErr w:type="spellStart"/>
            <w:r w:rsidRPr="00741C11">
              <w:t>Wordgram</w:t>
            </w:r>
            <w:proofErr w:type="spellEnd"/>
            <w:r w:rsidRPr="00741C11">
              <w:t xml:space="preserve"> </w:t>
            </w:r>
            <w:r w:rsidR="008833EA" w:rsidRPr="00741C11">
              <w:t>decreasing</w:t>
            </w:r>
            <w:r w:rsidRPr="00741C11">
              <w:t xml:space="preserve"> the accuracy so No effect or improvement adding </w:t>
            </w:r>
            <w:proofErr w:type="spellStart"/>
            <w:r w:rsidRPr="00741C11">
              <w:t>wordgram</w:t>
            </w:r>
            <w:proofErr w:type="spellEnd"/>
            <w:r w:rsidRPr="00741C11">
              <w:t xml:space="preserve"> hyperparameter</w:t>
            </w:r>
          </w:p>
          <w:p w14:paraId="4D9B4ED7" w14:textId="77777777" w:rsidR="00C63BE3" w:rsidRPr="00C63BE3" w:rsidRDefault="00C63BE3" w:rsidP="00C63BE3">
            <w:pPr>
              <w:pStyle w:val="ListParagraph"/>
              <w:rPr>
                <w:b/>
                <w:bCs/>
              </w:rPr>
            </w:pPr>
            <w:r w:rsidRPr="00C63BE3">
              <w:rPr>
                <w:b/>
                <w:bCs/>
              </w:rPr>
              <w:t xml:space="preserve">So far </w:t>
            </w:r>
            <w:proofErr w:type="spellStart"/>
            <w:r w:rsidRPr="00C63BE3">
              <w:rPr>
                <w:b/>
                <w:bCs/>
              </w:rPr>
              <w:t>FastText</w:t>
            </w:r>
            <w:proofErr w:type="spellEnd"/>
            <w:r w:rsidRPr="00C63BE3">
              <w:rPr>
                <w:b/>
                <w:bCs/>
              </w:rPr>
              <w:t xml:space="preserve"> giving the accuracy of</w:t>
            </w:r>
          </w:p>
          <w:p w14:paraId="6F771B82" w14:textId="34B609AA" w:rsidR="00FB454E" w:rsidRDefault="00C63BE3" w:rsidP="00C63BE3">
            <w:pPr>
              <w:pStyle w:val="ListParagraph"/>
              <w:rPr>
                <w:b/>
                <w:bCs/>
              </w:rPr>
            </w:pPr>
            <w:r w:rsidRPr="00C63BE3">
              <w:rPr>
                <w:b/>
                <w:bCs/>
              </w:rPr>
              <w:t>Potential Accident level - 43%</w:t>
            </w:r>
          </w:p>
          <w:p w14:paraId="469D9DC4" w14:textId="77777777" w:rsidR="00DB5683" w:rsidRPr="00C63BE3" w:rsidRDefault="00DB5683" w:rsidP="00C63BE3">
            <w:pPr>
              <w:pStyle w:val="ListParagraph"/>
              <w:rPr>
                <w:b/>
                <w:bCs/>
              </w:rPr>
            </w:pPr>
          </w:p>
          <w:p w14:paraId="45A299CE" w14:textId="3C97F960" w:rsidR="00D55FA6" w:rsidRDefault="00611419" w:rsidP="00FB454E">
            <w:pPr>
              <w:pStyle w:val="ListParagraph"/>
            </w:pPr>
            <w:r w:rsidRPr="00611419">
              <w:rPr>
                <w:noProof/>
              </w:rPr>
              <w:drawing>
                <wp:inline distT="0" distB="0" distL="0" distR="0" wp14:anchorId="6F4D1DA2" wp14:editId="4F645B56">
                  <wp:extent cx="4688205" cy="24796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8205" cy="2479675"/>
                          </a:xfrm>
                          <a:prstGeom prst="rect">
                            <a:avLst/>
                          </a:prstGeom>
                        </pic:spPr>
                      </pic:pic>
                    </a:graphicData>
                  </a:graphic>
                </wp:inline>
              </w:drawing>
            </w:r>
          </w:p>
          <w:p w14:paraId="3F0A1E09" w14:textId="76BE5736" w:rsidR="00A601ED" w:rsidRDefault="009753A7" w:rsidP="00A601ED">
            <w:pPr>
              <w:pStyle w:val="Heading3"/>
            </w:pPr>
            <w:r w:rsidRPr="004048B0">
              <w:rPr>
                <w:lang w:eastAsia="en-AU"/>
              </w:rPr>
              <w:drawing>
                <wp:inline distT="0" distB="0" distL="0" distR="0" wp14:anchorId="4BE591D4" wp14:editId="5810D6B8">
                  <wp:extent cx="2280971" cy="121920"/>
                  <wp:effectExtent l="0" t="0" r="5080" b="0"/>
                  <wp:docPr id="1038" name="Graphic 10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62407B18" w14:textId="3C894AE9" w:rsidR="008A58A9" w:rsidRDefault="00A601ED" w:rsidP="00D542FE">
            <w:pPr>
              <w:pStyle w:val="Heading3"/>
            </w:pPr>
            <w:r>
              <w:t>LSTM - approach</w:t>
            </w:r>
            <w:r w:rsidRPr="004048B0">
              <w:t xml:space="preserve"> </w:t>
            </w:r>
          </w:p>
          <w:p w14:paraId="7A0B9D90" w14:textId="2AA8A41C" w:rsidR="008750E2" w:rsidRDefault="008750E2" w:rsidP="008750E2"/>
          <w:p w14:paraId="6344C402" w14:textId="77777777" w:rsidR="008750E2" w:rsidRDefault="008750E2" w:rsidP="008750E2">
            <w:r>
              <w:t>A common LSTM unit is composed of a cell, an input gate, an output gate and a forget gate. The cell remembers values over arbitrary time intervals and the three gates regulate the flow of information into and out of the cell.</w:t>
            </w:r>
          </w:p>
          <w:p w14:paraId="602069ED" w14:textId="77777777" w:rsidR="008750E2" w:rsidRDefault="008750E2" w:rsidP="008750E2"/>
          <w:p w14:paraId="22AC9752" w14:textId="08E4CF83" w:rsidR="008750E2" w:rsidRDefault="008750E2" w:rsidP="008750E2">
            <w:r>
              <w:t xml:space="preserve">LSTM networks are well-suited to classifying, </w:t>
            </w:r>
            <w:proofErr w:type="gramStart"/>
            <w:r>
              <w:t>processing</w:t>
            </w:r>
            <w:proofErr w:type="gramEnd"/>
            <w:r>
              <w:t xml:space="preserve"> and making predictions based on time series data, since there can be lags of unknown duration between important events in a time series. LSTMs were developed to deal with the vanishing gradient problem that can be encountered when training traditional RNNs. Relative insensitivity to gap length is an advantage of LSTM over RNNs, hidden Markov models and other sequence learning methods in numerous applications.</w:t>
            </w:r>
          </w:p>
          <w:p w14:paraId="4CF98F42" w14:textId="1CF9B96F" w:rsidR="002C13A3" w:rsidRDefault="002C13A3" w:rsidP="008750E2"/>
          <w:p w14:paraId="334BA4BA" w14:textId="77FB3F65" w:rsidR="002C13A3" w:rsidRDefault="002C13A3" w:rsidP="008750E2"/>
          <w:p w14:paraId="7CBBFEFF" w14:textId="77777777" w:rsidR="002C13A3" w:rsidRPr="008750E2" w:rsidRDefault="002C13A3" w:rsidP="008750E2"/>
          <w:p w14:paraId="3DA792FC" w14:textId="77777777" w:rsidR="008A58A9" w:rsidRDefault="008A58A9" w:rsidP="003E431C"/>
          <w:p w14:paraId="67CCB1AB" w14:textId="0E2A4F67" w:rsidR="003E431C" w:rsidRPr="001D77AB" w:rsidRDefault="001D77AB" w:rsidP="003E431C">
            <w:pPr>
              <w:rPr>
                <w:b/>
                <w:bCs/>
              </w:rPr>
            </w:pPr>
            <w:r w:rsidRPr="001D77AB">
              <w:rPr>
                <w:b/>
                <w:bCs/>
              </w:rPr>
              <w:t>Summary:</w:t>
            </w:r>
          </w:p>
          <w:p w14:paraId="633E2243" w14:textId="56D5624C" w:rsidR="003E431C" w:rsidRDefault="00AE4F4B" w:rsidP="003E431C">
            <w:r w:rsidRPr="00AE4F4B">
              <w:rPr>
                <w:noProof/>
              </w:rPr>
              <w:drawing>
                <wp:inline distT="0" distB="0" distL="0" distR="0" wp14:anchorId="0801D290" wp14:editId="190A40F0">
                  <wp:extent cx="3773805" cy="221173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4583" cy="2212193"/>
                          </a:xfrm>
                          <a:prstGeom prst="rect">
                            <a:avLst/>
                          </a:prstGeom>
                        </pic:spPr>
                      </pic:pic>
                    </a:graphicData>
                  </a:graphic>
                </wp:inline>
              </w:drawing>
            </w:r>
          </w:p>
          <w:p w14:paraId="520FC030" w14:textId="414CCC8D" w:rsidR="00A60BAD" w:rsidRDefault="00A60BAD" w:rsidP="003E431C"/>
          <w:p w14:paraId="3A501244" w14:textId="3C251D9C" w:rsidR="00A60BAD" w:rsidRPr="002C5CD8" w:rsidRDefault="002C5CD8" w:rsidP="003E431C">
            <w:pPr>
              <w:rPr>
                <w:b/>
                <w:bCs/>
                <w:u w:val="single"/>
              </w:rPr>
            </w:pPr>
            <w:r w:rsidRPr="002C5CD8">
              <w:rPr>
                <w:b/>
                <w:bCs/>
                <w:u w:val="single"/>
              </w:rPr>
              <w:t>Approach</w:t>
            </w:r>
          </w:p>
          <w:p w14:paraId="3312FF6F" w14:textId="6A08E61C" w:rsidR="00A60BAD" w:rsidRDefault="00A60BAD" w:rsidP="003E431C"/>
          <w:p w14:paraId="5417CE44" w14:textId="0B9FDE77" w:rsidR="002C5CD8" w:rsidRDefault="002C5CD8" w:rsidP="007F603A">
            <w:pPr>
              <w:pStyle w:val="ListParagraph"/>
              <w:numPr>
                <w:ilvl w:val="0"/>
                <w:numId w:val="19"/>
              </w:numPr>
            </w:pPr>
            <w:r>
              <w:t xml:space="preserve">Steps </w:t>
            </w:r>
            <w:proofErr w:type="gramStart"/>
            <w:r>
              <w:t>used  :</w:t>
            </w:r>
            <w:proofErr w:type="gramEnd"/>
          </w:p>
          <w:p w14:paraId="3B8BF82A" w14:textId="77777777" w:rsidR="00C40AD7" w:rsidRDefault="00C40AD7" w:rsidP="007F603A">
            <w:pPr>
              <w:pStyle w:val="ListParagraph"/>
              <w:numPr>
                <w:ilvl w:val="0"/>
                <w:numId w:val="20"/>
              </w:numPr>
            </w:pPr>
            <w:r w:rsidRPr="00C40AD7">
              <w:t>Adding the Bidirectional LSTM layer with 128 units</w:t>
            </w:r>
          </w:p>
          <w:p w14:paraId="030F53B1" w14:textId="77777777" w:rsidR="00C40AD7" w:rsidRDefault="00C40AD7" w:rsidP="007F603A">
            <w:pPr>
              <w:pStyle w:val="ListParagraph"/>
              <w:numPr>
                <w:ilvl w:val="0"/>
                <w:numId w:val="20"/>
              </w:numPr>
            </w:pPr>
            <w:r w:rsidRPr="00C40AD7">
              <w:t>Adding global pooling to make it 1D</w:t>
            </w:r>
          </w:p>
          <w:p w14:paraId="63C956A5" w14:textId="6DFFB253" w:rsidR="00F44B88" w:rsidRDefault="00F44B88" w:rsidP="007F603A">
            <w:pPr>
              <w:pStyle w:val="ListParagraph"/>
              <w:numPr>
                <w:ilvl w:val="0"/>
                <w:numId w:val="20"/>
              </w:numPr>
            </w:pPr>
            <w:r w:rsidRPr="00F44B88">
              <w:t>Adding dropout to avoid overfitting</w:t>
            </w:r>
          </w:p>
          <w:p w14:paraId="056913C4" w14:textId="0DC9E925" w:rsidR="00F97046" w:rsidRDefault="00F97046" w:rsidP="007F603A">
            <w:pPr>
              <w:pStyle w:val="ListParagraph"/>
              <w:numPr>
                <w:ilvl w:val="0"/>
                <w:numId w:val="20"/>
              </w:numPr>
            </w:pPr>
            <w:proofErr w:type="gramStart"/>
            <w:r w:rsidRPr="00F97046">
              <w:t>Dense(</w:t>
            </w:r>
            <w:proofErr w:type="gramEnd"/>
            <w:r w:rsidRPr="00F97046">
              <w:t>6, activation='</w:t>
            </w:r>
            <w:proofErr w:type="spellStart"/>
            <w:r w:rsidRPr="00F97046">
              <w:t>softmax</w:t>
            </w:r>
            <w:proofErr w:type="spellEnd"/>
            <w:r w:rsidRPr="00F97046">
              <w:t>')</w:t>
            </w:r>
          </w:p>
          <w:p w14:paraId="03A8DF29" w14:textId="56374A55" w:rsidR="002319D6" w:rsidRDefault="002319D6" w:rsidP="003E431C"/>
          <w:p w14:paraId="7D1B6A77" w14:textId="77777777" w:rsidR="002104DE" w:rsidRPr="009774DB" w:rsidRDefault="002104DE" w:rsidP="002104DE">
            <w:pPr>
              <w:rPr>
                <w:b/>
                <w:bCs/>
              </w:rPr>
            </w:pPr>
            <w:r w:rsidRPr="009774DB">
              <w:rPr>
                <w:b/>
                <w:bCs/>
              </w:rPr>
              <w:t>Classification Report:</w:t>
            </w:r>
          </w:p>
          <w:p w14:paraId="222B95B8" w14:textId="77777777" w:rsidR="002104DE" w:rsidRDefault="002104DE" w:rsidP="003E431C"/>
          <w:p w14:paraId="39A2D77C" w14:textId="11129D14" w:rsidR="003C13BE" w:rsidRDefault="00B302C9" w:rsidP="003E431C">
            <w:r>
              <w:t xml:space="preserve">   </w:t>
            </w:r>
            <w:r w:rsidR="00563AE2" w:rsidRPr="00563AE2">
              <w:rPr>
                <w:noProof/>
              </w:rPr>
              <w:drawing>
                <wp:inline distT="0" distB="0" distL="0" distR="0" wp14:anchorId="55CEFD32" wp14:editId="00D457DC">
                  <wp:extent cx="4105848" cy="196242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5848" cy="1962424"/>
                          </a:xfrm>
                          <a:prstGeom prst="rect">
                            <a:avLst/>
                          </a:prstGeom>
                        </pic:spPr>
                      </pic:pic>
                    </a:graphicData>
                  </a:graphic>
                </wp:inline>
              </w:drawing>
            </w:r>
          </w:p>
          <w:p w14:paraId="533BA0A9" w14:textId="16031EFF" w:rsidR="00527824" w:rsidRDefault="00527824" w:rsidP="003E431C"/>
          <w:p w14:paraId="644D490A" w14:textId="36308E77" w:rsidR="00527824" w:rsidRDefault="00527824" w:rsidP="003E431C"/>
          <w:p w14:paraId="036B92B5" w14:textId="7FEED330" w:rsidR="00B302C9" w:rsidRDefault="006113D0" w:rsidP="00F3400E">
            <w:r w:rsidRPr="006113D0">
              <w:rPr>
                <w:b/>
                <w:bCs/>
                <w:noProof/>
                <w:u w:val="single"/>
              </w:rPr>
              <mc:AlternateContent>
                <mc:Choice Requires="wps">
                  <w:drawing>
                    <wp:anchor distT="45720" distB="45720" distL="114300" distR="114300" simplePos="0" relativeHeight="251679232" behindDoc="0" locked="0" layoutInCell="1" allowOverlap="1" wp14:anchorId="6F6C1F26" wp14:editId="550A005B">
                      <wp:simplePos x="0" y="0"/>
                      <wp:positionH relativeFrom="column">
                        <wp:posOffset>2245583</wp:posOffset>
                      </wp:positionH>
                      <wp:positionV relativeFrom="paragraph">
                        <wp:posOffset>436640</wp:posOffset>
                      </wp:positionV>
                      <wp:extent cx="477520" cy="3048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304800"/>
                              </a:xfrm>
                              <a:prstGeom prst="rect">
                                <a:avLst/>
                              </a:prstGeom>
                              <a:solidFill>
                                <a:srgbClr val="CCFFFF"/>
                              </a:solidFill>
                              <a:ln w="9525">
                                <a:noFill/>
                                <a:miter lim="800000"/>
                                <a:headEnd/>
                                <a:tailEnd/>
                              </a:ln>
                            </wps:spPr>
                            <wps:txbx>
                              <w:txbxContent>
                                <w:p w14:paraId="7972910D" w14:textId="5888BB95" w:rsidR="006113D0" w:rsidRPr="006113D0" w:rsidRDefault="006113D0">
                                  <w:pPr>
                                    <w:rPr>
                                      <w:b/>
                                      <w:bCs/>
                                      <w:sz w:val="18"/>
                                      <w:szCs w:val="18"/>
                                    </w:rPr>
                                  </w:pPr>
                                  <w:r w:rsidRPr="006113D0">
                                    <w:rPr>
                                      <w:b/>
                                      <w:bCs/>
                                      <w:sz w:val="18"/>
                                      <w:szCs w:val="18"/>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C1F26" id="_x0000_s1045" type="#_x0000_t202" style="position:absolute;margin-left:176.8pt;margin-top:34.4pt;width:37.6pt;height:2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iJAIAACM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" fillcolor="#cff" stroked="f">
                      <v:textbox>
                        <w:txbxContent>
                          <w:p w14:paraId="7972910D" w14:textId="5888BB95" w:rsidR="006113D0" w:rsidRPr="006113D0" w:rsidRDefault="006113D0">
                            <w:pPr>
                              <w:rPr>
                                <w:b/>
                                <w:bCs/>
                                <w:sz w:val="18"/>
                                <w:szCs w:val="18"/>
                              </w:rPr>
                            </w:pPr>
                            <w:r w:rsidRPr="006113D0">
                              <w:rPr>
                                <w:b/>
                                <w:bCs/>
                                <w:sz w:val="18"/>
                                <w:szCs w:val="18"/>
                              </w:rPr>
                              <w:t>51%</w:t>
                            </w:r>
                          </w:p>
                        </w:txbxContent>
                      </v:textbox>
                    </v:shape>
                  </w:pict>
                </mc:Fallback>
              </mc:AlternateContent>
            </w:r>
            <w:r w:rsidR="007E59E7" w:rsidRPr="007E59E7">
              <w:rPr>
                <w:noProof/>
              </w:rPr>
              <w:drawing>
                <wp:inline distT="0" distB="0" distL="0" distR="0" wp14:anchorId="07AA3ADE" wp14:editId="1B2F696F">
                  <wp:extent cx="4688205" cy="8890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8205" cy="889000"/>
                          </a:xfrm>
                          <a:prstGeom prst="rect">
                            <a:avLst/>
                          </a:prstGeom>
                        </pic:spPr>
                      </pic:pic>
                    </a:graphicData>
                  </a:graphic>
                </wp:inline>
              </w:drawing>
            </w:r>
          </w:p>
          <w:p w14:paraId="3D42E136" w14:textId="2C5D9329" w:rsidR="007E59E7" w:rsidRDefault="007E59E7" w:rsidP="00F3400E"/>
          <w:p w14:paraId="5C34BF0B" w14:textId="2DDA0E00" w:rsidR="00527824" w:rsidRPr="00F3400E" w:rsidRDefault="00527824" w:rsidP="00F3400E">
            <w:r w:rsidRPr="00F3400E">
              <w:t>Bi-Directional LSTM is working with best accuracy of 49%. Model needs more data cleaning.</w:t>
            </w:r>
          </w:p>
          <w:p w14:paraId="06F55792" w14:textId="2D56685C" w:rsidR="002319D6" w:rsidRDefault="002319D6" w:rsidP="003E431C"/>
          <w:p w14:paraId="19764D46" w14:textId="565556D6" w:rsidR="009753A7" w:rsidRDefault="009753A7" w:rsidP="003E431C"/>
          <w:p w14:paraId="2E7CB82A" w14:textId="602710FB" w:rsidR="009753A7" w:rsidRDefault="009753A7" w:rsidP="003E431C"/>
          <w:p w14:paraId="24CE93AD" w14:textId="7EBEA038" w:rsidR="009753A7" w:rsidRDefault="009753A7" w:rsidP="003E431C"/>
          <w:p w14:paraId="4F00859F" w14:textId="77777777" w:rsidR="009753A7" w:rsidRDefault="009753A7" w:rsidP="003E431C"/>
          <w:p w14:paraId="7BDE348A" w14:textId="2258F953" w:rsidR="009753A7" w:rsidRDefault="009753A7" w:rsidP="009753A7">
            <w:pPr>
              <w:pStyle w:val="Heading3"/>
            </w:pPr>
            <w:r w:rsidRPr="004048B0">
              <w:rPr>
                <w:lang w:eastAsia="en-AU"/>
              </w:rPr>
              <w:lastRenderedPageBreak/>
              <w:drawing>
                <wp:inline distT="0" distB="0" distL="0" distR="0" wp14:anchorId="111B925F" wp14:editId="7A7ED53D">
                  <wp:extent cx="2280971" cy="121920"/>
                  <wp:effectExtent l="0" t="0" r="5080" b="0"/>
                  <wp:docPr id="1039" name="Graphic 103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692999B" w14:textId="66010CCF" w:rsidR="009753A7" w:rsidRPr="004048B0" w:rsidRDefault="005542AD" w:rsidP="009753A7">
            <w:pPr>
              <w:pStyle w:val="Heading3"/>
            </w:pPr>
            <w:r>
              <w:t>nueral network classifier</w:t>
            </w:r>
            <w:r w:rsidR="009753A7" w:rsidRPr="004048B0">
              <w:t xml:space="preserve"> </w:t>
            </w:r>
          </w:p>
          <w:p w14:paraId="2B237A3E" w14:textId="77777777" w:rsidR="009753A7" w:rsidRDefault="009753A7" w:rsidP="003E431C"/>
          <w:p w14:paraId="507F0110" w14:textId="35C21D15" w:rsidR="00457611" w:rsidRDefault="00F726DD" w:rsidP="003E431C">
            <w:pPr>
              <w:rPr>
                <w:b/>
                <w:bCs/>
              </w:rPr>
            </w:pPr>
            <w:proofErr w:type="gramStart"/>
            <w:r w:rsidRPr="00F726DD">
              <w:rPr>
                <w:b/>
                <w:bCs/>
              </w:rPr>
              <w:t>Approach</w:t>
            </w:r>
            <w:r>
              <w:rPr>
                <w:b/>
                <w:bCs/>
              </w:rPr>
              <w:t xml:space="preserve"> :</w:t>
            </w:r>
            <w:proofErr w:type="gramEnd"/>
          </w:p>
          <w:p w14:paraId="72E288B1" w14:textId="77A2D4E0" w:rsidR="00F726DD" w:rsidRDefault="00F726DD" w:rsidP="003E431C">
            <w:pPr>
              <w:rPr>
                <w:b/>
                <w:bCs/>
              </w:rPr>
            </w:pPr>
          </w:p>
          <w:p w14:paraId="3CCD88D7" w14:textId="6CAE2EA3" w:rsidR="00F726DD" w:rsidRDefault="008A2198" w:rsidP="007F603A">
            <w:pPr>
              <w:pStyle w:val="ListParagraph"/>
              <w:numPr>
                <w:ilvl w:val="0"/>
                <w:numId w:val="19"/>
              </w:numPr>
            </w:pPr>
            <w:r w:rsidRPr="008A2198">
              <w:t xml:space="preserve">The model is </w:t>
            </w:r>
            <w:r>
              <w:t>s</w:t>
            </w:r>
            <w:r w:rsidRPr="008A2198">
              <w:t xml:space="preserve">plit into </w:t>
            </w:r>
            <w:r>
              <w:t>382 group for train and 43 groups for test.</w:t>
            </w:r>
          </w:p>
          <w:p w14:paraId="714019F9" w14:textId="0D476BA6" w:rsidR="008A2198" w:rsidRDefault="00457AA0" w:rsidP="007F603A">
            <w:pPr>
              <w:pStyle w:val="ListParagraph"/>
              <w:numPr>
                <w:ilvl w:val="0"/>
                <w:numId w:val="19"/>
              </w:numPr>
            </w:pPr>
            <w:r>
              <w:t>M</w:t>
            </w:r>
            <w:r w:rsidRPr="00457AA0">
              <w:t>ax</w:t>
            </w:r>
            <w:r>
              <w:t xml:space="preserve"> </w:t>
            </w:r>
            <w:r w:rsidRPr="00457AA0">
              <w:t xml:space="preserve">features </w:t>
            </w:r>
            <w:r>
              <w:t xml:space="preserve">used is </w:t>
            </w:r>
            <w:r w:rsidRPr="00457AA0">
              <w:t>10000</w:t>
            </w:r>
          </w:p>
          <w:p w14:paraId="07F968D2" w14:textId="30573112" w:rsidR="0038060B" w:rsidRDefault="0038060B" w:rsidP="007F603A">
            <w:pPr>
              <w:pStyle w:val="ListParagraph"/>
              <w:numPr>
                <w:ilvl w:val="0"/>
                <w:numId w:val="19"/>
              </w:numPr>
            </w:pPr>
            <w:r>
              <w:t xml:space="preserve">Steps </w:t>
            </w:r>
            <w:proofErr w:type="gramStart"/>
            <w:r>
              <w:t>used  :</w:t>
            </w:r>
            <w:proofErr w:type="gramEnd"/>
          </w:p>
          <w:p w14:paraId="1C025FD3" w14:textId="45F65307" w:rsidR="0038060B" w:rsidRDefault="0038060B" w:rsidP="007F603A">
            <w:pPr>
              <w:pStyle w:val="ListParagraph"/>
              <w:numPr>
                <w:ilvl w:val="0"/>
                <w:numId w:val="20"/>
              </w:numPr>
            </w:pPr>
            <w:r>
              <w:t>Pad sequences</w:t>
            </w:r>
          </w:p>
          <w:p w14:paraId="15DC1F71" w14:textId="3D6E36E5" w:rsidR="0038060B" w:rsidRDefault="008956D3" w:rsidP="007F603A">
            <w:pPr>
              <w:pStyle w:val="ListParagraph"/>
              <w:numPr>
                <w:ilvl w:val="0"/>
                <w:numId w:val="20"/>
              </w:numPr>
            </w:pPr>
            <w:r>
              <w:t>Creating weight matrix and Glove embeddings.</w:t>
            </w:r>
          </w:p>
          <w:p w14:paraId="483CB3E7" w14:textId="4D8A7D42" w:rsidR="008956D3" w:rsidRDefault="008956D3" w:rsidP="007F603A">
            <w:pPr>
              <w:pStyle w:val="ListParagraph"/>
              <w:numPr>
                <w:ilvl w:val="0"/>
                <w:numId w:val="20"/>
              </w:numPr>
            </w:pPr>
            <w:r>
              <w:t xml:space="preserve">Glove </w:t>
            </w:r>
            <w:proofErr w:type="gramStart"/>
            <w:r>
              <w:t>used :</w:t>
            </w:r>
            <w:proofErr w:type="gramEnd"/>
            <w:r>
              <w:t xml:space="preserve"> </w:t>
            </w:r>
            <w:r w:rsidRPr="008956D3">
              <w:t>glove.6B.200d</w:t>
            </w:r>
          </w:p>
          <w:p w14:paraId="54F4355A" w14:textId="2A864E2C" w:rsidR="004438FF" w:rsidRDefault="004438FF" w:rsidP="007F603A">
            <w:pPr>
              <w:pStyle w:val="ListParagraph"/>
              <w:numPr>
                <w:ilvl w:val="0"/>
                <w:numId w:val="21"/>
              </w:numPr>
            </w:pPr>
            <w:r>
              <w:t xml:space="preserve">Layer </w:t>
            </w:r>
            <w:proofErr w:type="gramStart"/>
            <w:r>
              <w:t>structure  used</w:t>
            </w:r>
            <w:proofErr w:type="gramEnd"/>
            <w:r>
              <w:t xml:space="preserve"> :</w:t>
            </w:r>
          </w:p>
          <w:p w14:paraId="6AEC6215" w14:textId="2FBD25C6" w:rsidR="004438FF" w:rsidRPr="00083AB9" w:rsidRDefault="004438FF" w:rsidP="007F603A">
            <w:pPr>
              <w:pStyle w:val="ListParagraph"/>
              <w:numPr>
                <w:ilvl w:val="0"/>
                <w:numId w:val="20"/>
              </w:numPr>
            </w:pPr>
            <w:proofErr w:type="gramStart"/>
            <w:r w:rsidRPr="00083AB9">
              <w:t>Dense(</w:t>
            </w:r>
            <w:proofErr w:type="gramEnd"/>
            <w:r w:rsidRPr="00083AB9">
              <w:t>100, activation='</w:t>
            </w:r>
            <w:proofErr w:type="spellStart"/>
            <w:r w:rsidRPr="00083AB9">
              <w:t>relu</w:t>
            </w:r>
            <w:proofErr w:type="spellEnd"/>
            <w:r w:rsidRPr="00083AB9">
              <w:t>',</w:t>
            </w:r>
            <w:proofErr w:type="spellStart"/>
            <w:r w:rsidR="00437064" w:rsidRPr="00083AB9">
              <w:t>i</w:t>
            </w:r>
            <w:r w:rsidRPr="00083AB9">
              <w:t>nput_shape</w:t>
            </w:r>
            <w:proofErr w:type="spellEnd"/>
            <w:r w:rsidRPr="00083AB9">
              <w:t>=())</w:t>
            </w:r>
          </w:p>
          <w:p w14:paraId="097B9FC4" w14:textId="5BC9F581" w:rsidR="004438FF" w:rsidRPr="00083AB9" w:rsidRDefault="004438FF" w:rsidP="007F603A">
            <w:pPr>
              <w:pStyle w:val="ListParagraph"/>
              <w:numPr>
                <w:ilvl w:val="0"/>
                <w:numId w:val="20"/>
              </w:numPr>
            </w:pPr>
            <w:proofErr w:type="gramStart"/>
            <w:r w:rsidRPr="00083AB9">
              <w:t>Dropout(</w:t>
            </w:r>
            <w:proofErr w:type="gramEnd"/>
            <w:r w:rsidRPr="00083AB9">
              <w:t>0.4))</w:t>
            </w:r>
          </w:p>
          <w:p w14:paraId="66ACD77A" w14:textId="120DDBD4" w:rsidR="004438FF" w:rsidRPr="00083AB9" w:rsidRDefault="004438FF" w:rsidP="007F603A">
            <w:pPr>
              <w:pStyle w:val="ListParagraph"/>
              <w:numPr>
                <w:ilvl w:val="0"/>
                <w:numId w:val="20"/>
              </w:numPr>
            </w:pPr>
            <w:proofErr w:type="spellStart"/>
            <w:proofErr w:type="gramStart"/>
            <w:r w:rsidRPr="00083AB9">
              <w:t>BatchNormalization</w:t>
            </w:r>
            <w:proofErr w:type="spellEnd"/>
            <w:r w:rsidRPr="00083AB9">
              <w:t>(</w:t>
            </w:r>
            <w:proofErr w:type="gramEnd"/>
            <w:r w:rsidRPr="00083AB9">
              <w:t>)</w:t>
            </w:r>
          </w:p>
          <w:p w14:paraId="0FD342C8" w14:textId="1518097D" w:rsidR="004438FF" w:rsidRPr="00083AB9" w:rsidRDefault="004438FF" w:rsidP="007F603A">
            <w:pPr>
              <w:pStyle w:val="ListParagraph"/>
              <w:numPr>
                <w:ilvl w:val="0"/>
                <w:numId w:val="20"/>
              </w:numPr>
            </w:pPr>
            <w:proofErr w:type="gramStart"/>
            <w:r w:rsidRPr="00083AB9">
              <w:t>Dense(</w:t>
            </w:r>
            <w:proofErr w:type="gramEnd"/>
            <w:r w:rsidRPr="00083AB9">
              <w:t>50, activation='</w:t>
            </w:r>
            <w:proofErr w:type="spellStart"/>
            <w:r w:rsidRPr="00083AB9">
              <w:t>relu</w:t>
            </w:r>
            <w:proofErr w:type="spellEnd"/>
            <w:r w:rsidRPr="00083AB9">
              <w:t>')</w:t>
            </w:r>
          </w:p>
          <w:p w14:paraId="36B5B5DE" w14:textId="4D7303A7" w:rsidR="004438FF" w:rsidRPr="00083AB9" w:rsidRDefault="004438FF" w:rsidP="007F603A">
            <w:pPr>
              <w:pStyle w:val="ListParagraph"/>
              <w:numPr>
                <w:ilvl w:val="0"/>
                <w:numId w:val="20"/>
              </w:numPr>
            </w:pPr>
            <w:proofErr w:type="gramStart"/>
            <w:r w:rsidRPr="00083AB9">
              <w:t>Dropout(</w:t>
            </w:r>
            <w:proofErr w:type="gramEnd"/>
            <w:r w:rsidRPr="00083AB9">
              <w:t>0.4)</w:t>
            </w:r>
          </w:p>
          <w:p w14:paraId="740EDCDD" w14:textId="3E9D6715" w:rsidR="004438FF" w:rsidRPr="00083AB9" w:rsidRDefault="004438FF" w:rsidP="007F603A">
            <w:pPr>
              <w:pStyle w:val="ListParagraph"/>
              <w:numPr>
                <w:ilvl w:val="0"/>
                <w:numId w:val="20"/>
              </w:numPr>
            </w:pPr>
            <w:proofErr w:type="spellStart"/>
            <w:proofErr w:type="gramStart"/>
            <w:r w:rsidRPr="00083AB9">
              <w:t>BatchNormalization</w:t>
            </w:r>
            <w:proofErr w:type="spellEnd"/>
            <w:r w:rsidRPr="00083AB9">
              <w:t>(</w:t>
            </w:r>
            <w:proofErr w:type="gramEnd"/>
            <w:r w:rsidRPr="00083AB9">
              <w:t>)</w:t>
            </w:r>
          </w:p>
          <w:p w14:paraId="793BF49B" w14:textId="5BEF0E92" w:rsidR="004438FF" w:rsidRPr="00083AB9" w:rsidRDefault="004438FF" w:rsidP="007F603A">
            <w:pPr>
              <w:pStyle w:val="ListParagraph"/>
              <w:numPr>
                <w:ilvl w:val="0"/>
                <w:numId w:val="20"/>
              </w:numPr>
            </w:pPr>
            <w:proofErr w:type="gramStart"/>
            <w:r w:rsidRPr="00083AB9">
              <w:t>Dense(</w:t>
            </w:r>
            <w:proofErr w:type="gramEnd"/>
            <w:r w:rsidRPr="00083AB9">
              <w:t>25, activation='</w:t>
            </w:r>
            <w:proofErr w:type="spellStart"/>
            <w:r w:rsidRPr="00083AB9">
              <w:t>relu</w:t>
            </w:r>
            <w:proofErr w:type="spellEnd"/>
            <w:r w:rsidRPr="00083AB9">
              <w:t>')</w:t>
            </w:r>
          </w:p>
          <w:p w14:paraId="0C23D4EC" w14:textId="70951264" w:rsidR="004438FF" w:rsidRPr="00083AB9" w:rsidRDefault="004438FF" w:rsidP="007F603A">
            <w:pPr>
              <w:pStyle w:val="ListParagraph"/>
              <w:numPr>
                <w:ilvl w:val="0"/>
                <w:numId w:val="20"/>
              </w:numPr>
            </w:pPr>
            <w:proofErr w:type="gramStart"/>
            <w:r w:rsidRPr="00083AB9">
              <w:t>Dropout(</w:t>
            </w:r>
            <w:proofErr w:type="gramEnd"/>
            <w:r w:rsidRPr="00083AB9">
              <w:t>0.4)</w:t>
            </w:r>
          </w:p>
          <w:p w14:paraId="7D71BF81" w14:textId="77777777" w:rsidR="004438FF" w:rsidRPr="008A2198" w:rsidRDefault="004438FF" w:rsidP="004438FF">
            <w:pPr>
              <w:pStyle w:val="ListParagraph"/>
            </w:pPr>
          </w:p>
          <w:p w14:paraId="6CB77F39" w14:textId="76511C6C" w:rsidR="00457611" w:rsidRPr="004E0BF5" w:rsidRDefault="004E0BF5" w:rsidP="003E431C">
            <w:pPr>
              <w:rPr>
                <w:b/>
                <w:bCs/>
              </w:rPr>
            </w:pPr>
            <w:r w:rsidRPr="004E0BF5">
              <w:rPr>
                <w:b/>
                <w:bCs/>
              </w:rPr>
              <w:t>Model Summary</w:t>
            </w:r>
          </w:p>
          <w:p w14:paraId="357DAD0F" w14:textId="381FFB09" w:rsidR="00457611" w:rsidRDefault="00457611" w:rsidP="003E431C"/>
          <w:p w14:paraId="3DEE6974" w14:textId="1DF4823D" w:rsidR="00C128D2" w:rsidRDefault="00C128D2" w:rsidP="003E431C">
            <w:r w:rsidRPr="00C128D2">
              <w:rPr>
                <w:noProof/>
              </w:rPr>
              <w:drawing>
                <wp:inline distT="0" distB="0" distL="0" distR="0" wp14:anchorId="1F705321" wp14:editId="6EC76D28">
                  <wp:extent cx="4688205" cy="4349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205" cy="4349750"/>
                          </a:xfrm>
                          <a:prstGeom prst="rect">
                            <a:avLst/>
                          </a:prstGeom>
                        </pic:spPr>
                      </pic:pic>
                    </a:graphicData>
                  </a:graphic>
                </wp:inline>
              </w:drawing>
            </w:r>
          </w:p>
          <w:p w14:paraId="0496A1C3" w14:textId="77777777" w:rsidR="00457611" w:rsidRDefault="00457611" w:rsidP="003E431C"/>
          <w:p w14:paraId="219F6D0A" w14:textId="77777777" w:rsidR="00457611" w:rsidRDefault="00457611" w:rsidP="003E431C"/>
          <w:p w14:paraId="783D36A9" w14:textId="77777777" w:rsidR="00457611" w:rsidRDefault="00457611" w:rsidP="003E431C"/>
          <w:p w14:paraId="07A6367E" w14:textId="06486C59" w:rsidR="00457611" w:rsidRPr="009774DB" w:rsidRDefault="009774DB" w:rsidP="003E431C">
            <w:pPr>
              <w:rPr>
                <w:b/>
                <w:bCs/>
              </w:rPr>
            </w:pPr>
            <w:r w:rsidRPr="009774DB">
              <w:rPr>
                <w:b/>
                <w:bCs/>
              </w:rPr>
              <w:lastRenderedPageBreak/>
              <w:t xml:space="preserve">Classification </w:t>
            </w:r>
            <w:r w:rsidR="008D3AAF" w:rsidRPr="009774DB">
              <w:rPr>
                <w:b/>
                <w:bCs/>
              </w:rPr>
              <w:t>Report:</w:t>
            </w:r>
          </w:p>
          <w:p w14:paraId="1EF81FF9" w14:textId="77777777" w:rsidR="009774DB" w:rsidRDefault="009774DB" w:rsidP="003E431C"/>
          <w:p w14:paraId="77C6B341" w14:textId="7C2CD765" w:rsidR="009774DB" w:rsidRDefault="009774DB" w:rsidP="003E431C">
            <w:r w:rsidRPr="009774DB">
              <w:rPr>
                <w:noProof/>
              </w:rPr>
              <w:drawing>
                <wp:inline distT="0" distB="0" distL="0" distR="0" wp14:anchorId="3285E3F7" wp14:editId="73B39C3A">
                  <wp:extent cx="4084320" cy="1940052"/>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9864" cy="1942685"/>
                          </a:xfrm>
                          <a:prstGeom prst="rect">
                            <a:avLst/>
                          </a:prstGeom>
                        </pic:spPr>
                      </pic:pic>
                    </a:graphicData>
                  </a:graphic>
                </wp:inline>
              </w:drawing>
            </w:r>
          </w:p>
          <w:p w14:paraId="72BB5247" w14:textId="1BD10734" w:rsidR="008D3AAF" w:rsidRDefault="008D3AAF" w:rsidP="003E431C"/>
          <w:p w14:paraId="3D0E0BB1" w14:textId="3E1DFF92" w:rsidR="00DC03B3" w:rsidRDefault="0062642B" w:rsidP="003E431C">
            <w:r w:rsidRPr="0062642B">
              <w:rPr>
                <w:noProof/>
              </w:rPr>
              <w:drawing>
                <wp:inline distT="0" distB="0" distL="0" distR="0" wp14:anchorId="6CC6BCCC" wp14:editId="4C7D5149">
                  <wp:extent cx="4688205" cy="1134110"/>
                  <wp:effectExtent l="0" t="0" r="0" b="889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205" cy="1134110"/>
                          </a:xfrm>
                          <a:prstGeom prst="rect">
                            <a:avLst/>
                          </a:prstGeom>
                        </pic:spPr>
                      </pic:pic>
                    </a:graphicData>
                  </a:graphic>
                </wp:inline>
              </w:drawing>
            </w:r>
          </w:p>
          <w:p w14:paraId="7F4BB2D6" w14:textId="7487324D" w:rsidR="008D3AAF" w:rsidRDefault="008D3AAF" w:rsidP="003E431C">
            <w:r>
              <w:t>What we could ascertain is t</w:t>
            </w:r>
            <w:r w:rsidRPr="008D3AAF">
              <w:t>he Neural Network model is not learning well. Accuracy is 40%</w:t>
            </w:r>
            <w:r>
              <w:t>.</w:t>
            </w:r>
          </w:p>
          <w:p w14:paraId="2822C361" w14:textId="77777777" w:rsidR="00457611" w:rsidRDefault="00457611" w:rsidP="003E431C"/>
          <w:p w14:paraId="2C7B9F85" w14:textId="77777777" w:rsidR="00457611" w:rsidRDefault="00457611" w:rsidP="003E431C"/>
          <w:p w14:paraId="25505B7C" w14:textId="142196D5" w:rsidR="00457611" w:rsidRDefault="00457611" w:rsidP="00457611">
            <w:pPr>
              <w:pStyle w:val="Heading3"/>
            </w:pPr>
            <w:r w:rsidRPr="004048B0">
              <w:rPr>
                <w:lang w:eastAsia="en-AU"/>
              </w:rPr>
              <w:drawing>
                <wp:inline distT="0" distB="0" distL="0" distR="0" wp14:anchorId="1F7735B7" wp14:editId="7EA42CDD">
                  <wp:extent cx="2280971" cy="121920"/>
                  <wp:effectExtent l="0" t="0" r="5080" b="0"/>
                  <wp:docPr id="1047" name="Graphic 104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5A875B74" w14:textId="77777777" w:rsidR="00457611" w:rsidRDefault="00FD0071" w:rsidP="003E431C">
            <w:pPr>
              <w:rPr>
                <w:b/>
                <w:bCs/>
                <w:caps/>
                <w:noProof/>
                <w:spacing w:val="80"/>
                <w:sz w:val="36"/>
                <w:szCs w:val="32"/>
              </w:rPr>
            </w:pPr>
            <w:r w:rsidRPr="00FD0071">
              <w:rPr>
                <w:b/>
                <w:bCs/>
                <w:caps/>
                <w:noProof/>
                <w:spacing w:val="80"/>
                <w:sz w:val="36"/>
                <w:szCs w:val="32"/>
              </w:rPr>
              <w:t>Linear SVC model</w:t>
            </w:r>
          </w:p>
          <w:p w14:paraId="5873DBB8" w14:textId="77777777" w:rsidR="009E28D0" w:rsidRDefault="009E28D0" w:rsidP="003E431C">
            <w:pPr>
              <w:rPr>
                <w:b/>
                <w:bCs/>
                <w:caps/>
                <w:noProof/>
                <w:spacing w:val="80"/>
                <w:sz w:val="36"/>
                <w:szCs w:val="32"/>
              </w:rPr>
            </w:pPr>
          </w:p>
          <w:p w14:paraId="5D2982DA" w14:textId="0E8F2797" w:rsidR="009E28D0" w:rsidRDefault="009E28D0" w:rsidP="003E431C">
            <w:r w:rsidRPr="009E28D0">
              <w:t xml:space="preserve">The Linear Support Vector Classifier (SVC) method applies a linear kernel function to perform classification and it performs well with </w:t>
            </w:r>
            <w:r w:rsidR="008D1AA3" w:rsidRPr="009E28D0">
              <w:t>many</w:t>
            </w:r>
            <w:r w:rsidRPr="009E28D0">
              <w:t xml:space="preserve"> samples. If we compare it with the SVC model, the Linear SVC has additional parameters such as penalty normalization which applies 'L1' or 'L2' and loss function</w:t>
            </w:r>
            <w:r w:rsidR="006D10A1">
              <w:t>.</w:t>
            </w:r>
          </w:p>
          <w:p w14:paraId="096A19F5" w14:textId="77777777" w:rsidR="006D10A1" w:rsidRDefault="006D10A1" w:rsidP="003E431C"/>
          <w:p w14:paraId="5F2B181E" w14:textId="77777777" w:rsidR="006D10A1" w:rsidRDefault="006D10A1" w:rsidP="003E431C">
            <w:pPr>
              <w:rPr>
                <w:b/>
                <w:bCs/>
              </w:rPr>
            </w:pPr>
            <w:r w:rsidRPr="006D10A1">
              <w:rPr>
                <w:b/>
                <w:bCs/>
              </w:rPr>
              <w:t>Classification Report:</w:t>
            </w:r>
          </w:p>
          <w:p w14:paraId="753952A6" w14:textId="2AB947A7" w:rsidR="006D10A1" w:rsidRDefault="006D10A1" w:rsidP="003E431C">
            <w:pPr>
              <w:rPr>
                <w:b/>
                <w:bCs/>
              </w:rPr>
            </w:pPr>
            <w:r>
              <w:rPr>
                <w:b/>
                <w:bCs/>
              </w:rPr>
              <w:t xml:space="preserve"> </w:t>
            </w:r>
          </w:p>
          <w:p w14:paraId="0583EBC0" w14:textId="1171E437" w:rsidR="006D10A1" w:rsidRDefault="006D10A1" w:rsidP="003E431C">
            <w:pPr>
              <w:rPr>
                <w:b/>
                <w:bCs/>
              </w:rPr>
            </w:pPr>
            <w:r>
              <w:rPr>
                <w:b/>
                <w:bCs/>
              </w:rPr>
              <w:t xml:space="preserve">    </w:t>
            </w:r>
            <w:r w:rsidRPr="006D10A1">
              <w:rPr>
                <w:b/>
                <w:bCs/>
                <w:noProof/>
              </w:rPr>
              <w:drawing>
                <wp:inline distT="0" distB="0" distL="0" distR="0" wp14:anchorId="1DEDA9D7" wp14:editId="7B5A2832">
                  <wp:extent cx="3907155" cy="1784953"/>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7495" cy="1789677"/>
                          </a:xfrm>
                          <a:prstGeom prst="rect">
                            <a:avLst/>
                          </a:prstGeom>
                        </pic:spPr>
                      </pic:pic>
                    </a:graphicData>
                  </a:graphic>
                </wp:inline>
              </w:drawing>
            </w:r>
          </w:p>
          <w:p w14:paraId="4CFCFE4D" w14:textId="77777777" w:rsidR="008D1AA3" w:rsidRDefault="008D1AA3" w:rsidP="003E431C">
            <w:pPr>
              <w:rPr>
                <w:b/>
                <w:bCs/>
              </w:rPr>
            </w:pPr>
          </w:p>
          <w:p w14:paraId="30F7DC59" w14:textId="624DC580" w:rsidR="008D1AA3" w:rsidRDefault="008D1AA3" w:rsidP="008D1AA3">
            <w:r>
              <w:t>What we could ascertain is t</w:t>
            </w:r>
            <w:r w:rsidRPr="008D3AAF">
              <w:t xml:space="preserve">he </w:t>
            </w:r>
            <w:r>
              <w:t xml:space="preserve">SVC </w:t>
            </w:r>
            <w:r w:rsidRPr="008D3AAF">
              <w:t>model is not learning well. Accuracy is 4</w:t>
            </w:r>
            <w:r>
              <w:t>2</w:t>
            </w:r>
            <w:r w:rsidRPr="008D3AAF">
              <w:t>%</w:t>
            </w:r>
            <w:r>
              <w:t>.</w:t>
            </w:r>
          </w:p>
          <w:p w14:paraId="6FC14930" w14:textId="77777777" w:rsidR="008D1AA3" w:rsidRDefault="008D1AA3" w:rsidP="003E431C">
            <w:pPr>
              <w:rPr>
                <w:b/>
                <w:bCs/>
              </w:rPr>
            </w:pPr>
          </w:p>
          <w:p w14:paraId="54DC57C7" w14:textId="77777777" w:rsidR="00213F97" w:rsidRDefault="00213F97" w:rsidP="003E431C">
            <w:pPr>
              <w:rPr>
                <w:b/>
                <w:bCs/>
              </w:rPr>
            </w:pPr>
          </w:p>
          <w:p w14:paraId="0483DE78" w14:textId="77777777" w:rsidR="00213F97" w:rsidRDefault="00213F97" w:rsidP="003E431C">
            <w:pPr>
              <w:rPr>
                <w:b/>
                <w:bCs/>
              </w:rPr>
            </w:pPr>
          </w:p>
          <w:p w14:paraId="0AA45077" w14:textId="77777777" w:rsidR="00213F97" w:rsidRDefault="00213F97" w:rsidP="003E431C">
            <w:pPr>
              <w:rPr>
                <w:b/>
                <w:bCs/>
              </w:rPr>
            </w:pPr>
          </w:p>
          <w:p w14:paraId="294D05B0" w14:textId="151D9774" w:rsidR="00213F97" w:rsidRDefault="00213F97" w:rsidP="00213F97">
            <w:pPr>
              <w:pStyle w:val="Heading3"/>
            </w:pPr>
            <w:r w:rsidRPr="004048B0">
              <w:rPr>
                <w:lang w:eastAsia="en-AU"/>
              </w:rPr>
              <w:lastRenderedPageBreak/>
              <w:drawing>
                <wp:inline distT="0" distB="0" distL="0" distR="0" wp14:anchorId="4C613020" wp14:editId="4CC50791">
                  <wp:extent cx="2280971" cy="121920"/>
                  <wp:effectExtent l="0" t="0" r="5080" b="0"/>
                  <wp:docPr id="1098" name="Graphic 109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1920E9DF" w14:textId="293AC674" w:rsidR="00213F97" w:rsidRDefault="00213F97" w:rsidP="00213F97">
            <w:pPr>
              <w:rPr>
                <w:b/>
                <w:bCs/>
                <w:caps/>
                <w:noProof/>
                <w:spacing w:val="80"/>
                <w:sz w:val="36"/>
                <w:szCs w:val="32"/>
              </w:rPr>
            </w:pPr>
            <w:r w:rsidRPr="00213F97">
              <w:rPr>
                <w:b/>
                <w:bCs/>
                <w:caps/>
                <w:noProof/>
                <w:spacing w:val="80"/>
                <w:sz w:val="36"/>
                <w:szCs w:val="32"/>
              </w:rPr>
              <w:t>Logistic Regression</w:t>
            </w:r>
          </w:p>
          <w:p w14:paraId="1FEBD17D" w14:textId="0B6E3EC0" w:rsidR="00213F97" w:rsidRPr="00213F97" w:rsidRDefault="00213F97" w:rsidP="00213F97">
            <w:r w:rsidRPr="00213F97">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r>
              <w:t>.</w:t>
            </w:r>
          </w:p>
          <w:p w14:paraId="310171AC" w14:textId="608C2DB1" w:rsidR="00213F97" w:rsidRDefault="000A4E2D" w:rsidP="00213F97">
            <w:pPr>
              <w:rPr>
                <w:b/>
                <w:bCs/>
                <w:caps/>
                <w:noProof/>
                <w:spacing w:val="80"/>
                <w:sz w:val="36"/>
                <w:szCs w:val="32"/>
              </w:rPr>
            </w:pPr>
            <w:r w:rsidRPr="000A4E2D">
              <w:rPr>
                <w:b/>
                <w:bCs/>
                <w:caps/>
                <w:noProof/>
                <w:spacing w:val="80"/>
                <w:sz w:val="36"/>
                <w:szCs w:val="32"/>
              </w:rPr>
              <w:drawing>
                <wp:inline distT="0" distB="0" distL="0" distR="0" wp14:anchorId="2513A6EF" wp14:editId="3DC013D4">
                  <wp:extent cx="3863340" cy="1685993"/>
                  <wp:effectExtent l="0" t="0" r="381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511" cy="1693050"/>
                          </a:xfrm>
                          <a:prstGeom prst="rect">
                            <a:avLst/>
                          </a:prstGeom>
                        </pic:spPr>
                      </pic:pic>
                    </a:graphicData>
                  </a:graphic>
                </wp:inline>
              </w:drawing>
            </w:r>
          </w:p>
          <w:p w14:paraId="7FD1336B" w14:textId="700CB809" w:rsidR="00213F97" w:rsidRDefault="00213F97" w:rsidP="00213F97">
            <w:pPr>
              <w:pStyle w:val="Heading3"/>
            </w:pPr>
            <w:r w:rsidRPr="004048B0">
              <w:rPr>
                <w:lang w:eastAsia="en-AU"/>
              </w:rPr>
              <w:drawing>
                <wp:inline distT="0" distB="0" distL="0" distR="0" wp14:anchorId="1E3EC1A3" wp14:editId="0CC570CE">
                  <wp:extent cx="2280971" cy="121920"/>
                  <wp:effectExtent l="0" t="0" r="5080" b="0"/>
                  <wp:docPr id="1099" name="Graphic 109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0A371FF2" w14:textId="5830FC04" w:rsidR="00213F97" w:rsidRDefault="00213F97" w:rsidP="00213F97">
            <w:pPr>
              <w:rPr>
                <w:b/>
                <w:bCs/>
                <w:caps/>
                <w:noProof/>
                <w:spacing w:val="80"/>
                <w:sz w:val="36"/>
                <w:szCs w:val="32"/>
              </w:rPr>
            </w:pPr>
            <w:r w:rsidRPr="00213F97">
              <w:rPr>
                <w:b/>
                <w:bCs/>
                <w:caps/>
                <w:noProof/>
                <w:spacing w:val="80"/>
                <w:sz w:val="36"/>
                <w:szCs w:val="32"/>
              </w:rPr>
              <w:t>Gradient Boosting</w:t>
            </w:r>
          </w:p>
          <w:p w14:paraId="7D33738E" w14:textId="09ACAA71" w:rsidR="007E1195" w:rsidRPr="007E1195" w:rsidRDefault="007E1195" w:rsidP="003E431C">
            <w:r w:rsidRPr="007E1195">
              <w:t xml:space="preserve">Gradient boosting is a machine learning technique for regression, </w:t>
            </w:r>
            <w:proofErr w:type="gramStart"/>
            <w:r w:rsidRPr="007E1195">
              <w:t>classification</w:t>
            </w:r>
            <w:proofErr w:type="gramEnd"/>
            <w:r w:rsidRPr="007E1195">
              <w:t xml:space="preserve"> and other tasks, which produces a prediction model in the form of an ensemble of weak prediction models, typically decision trees.</w:t>
            </w:r>
          </w:p>
          <w:p w14:paraId="784DE9F8" w14:textId="72239BD7" w:rsidR="00213F97" w:rsidRDefault="00F87EC5" w:rsidP="003E431C">
            <w:pPr>
              <w:rPr>
                <w:b/>
                <w:bCs/>
              </w:rPr>
            </w:pPr>
            <w:r w:rsidRPr="00F87EC5">
              <w:rPr>
                <w:b/>
                <w:bCs/>
                <w:noProof/>
              </w:rPr>
              <w:drawing>
                <wp:inline distT="0" distB="0" distL="0" distR="0" wp14:anchorId="6CC58CD7" wp14:editId="0D853893">
                  <wp:extent cx="3985260" cy="166039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4734" cy="1672670"/>
                          </a:xfrm>
                          <a:prstGeom prst="rect">
                            <a:avLst/>
                          </a:prstGeom>
                        </pic:spPr>
                      </pic:pic>
                    </a:graphicData>
                  </a:graphic>
                </wp:inline>
              </w:drawing>
            </w:r>
          </w:p>
          <w:p w14:paraId="6015CF25" w14:textId="7449CE30" w:rsidR="00213F97" w:rsidRDefault="00213F97" w:rsidP="00213F97">
            <w:pPr>
              <w:pStyle w:val="Heading3"/>
            </w:pPr>
            <w:r w:rsidRPr="004048B0">
              <w:rPr>
                <w:lang w:eastAsia="en-AU"/>
              </w:rPr>
              <w:drawing>
                <wp:inline distT="0" distB="0" distL="0" distR="0" wp14:anchorId="2A2977A3" wp14:editId="4AD8198C">
                  <wp:extent cx="2280971" cy="121920"/>
                  <wp:effectExtent l="0" t="0" r="5080" b="0"/>
                  <wp:docPr id="1100" name="Graphic 11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7020" cy="122243"/>
                          </a:xfrm>
                          <a:prstGeom prst="rect">
                            <a:avLst/>
                          </a:prstGeom>
                        </pic:spPr>
                      </pic:pic>
                    </a:graphicData>
                  </a:graphic>
                </wp:inline>
              </w:drawing>
            </w:r>
          </w:p>
          <w:p w14:paraId="4D6CDEEA" w14:textId="77777777" w:rsidR="00213F97" w:rsidRDefault="00213F97" w:rsidP="003E431C">
            <w:pPr>
              <w:rPr>
                <w:b/>
                <w:bCs/>
                <w:caps/>
                <w:noProof/>
                <w:spacing w:val="80"/>
                <w:sz w:val="36"/>
                <w:szCs w:val="32"/>
              </w:rPr>
            </w:pPr>
            <w:r w:rsidRPr="00213F97">
              <w:rPr>
                <w:b/>
                <w:bCs/>
                <w:caps/>
                <w:noProof/>
                <w:spacing w:val="80"/>
                <w:sz w:val="36"/>
                <w:szCs w:val="32"/>
              </w:rPr>
              <w:t>Random Forest</w:t>
            </w:r>
          </w:p>
          <w:p w14:paraId="0ECA58EE" w14:textId="3FC20591" w:rsidR="00F87EC5" w:rsidRPr="00F87EC5" w:rsidRDefault="00F87EC5" w:rsidP="003E431C">
            <w:r w:rsidRPr="00F87EC5">
              <w:t>Random forests or random decision forests are an </w:t>
            </w:r>
            <w:hyperlink r:id="rId87" w:tooltip="Ensemble learning" w:history="1">
              <w:r w:rsidRPr="00F87EC5">
                <w:t>ensemble learning</w:t>
              </w:r>
            </w:hyperlink>
            <w:r w:rsidRPr="00F87EC5">
              <w:t> method for </w:t>
            </w:r>
            <w:hyperlink r:id="rId88" w:tooltip="Statistical classification" w:history="1">
              <w:r w:rsidRPr="00F87EC5">
                <w:t>classification</w:t>
              </w:r>
            </w:hyperlink>
            <w:r w:rsidRPr="00F87EC5">
              <w:t>, </w:t>
            </w:r>
            <w:hyperlink r:id="rId89" w:tooltip="Regression analysis" w:history="1">
              <w:r w:rsidRPr="00F87EC5">
                <w:t>regression</w:t>
              </w:r>
            </w:hyperlink>
            <w:r w:rsidRPr="00F87EC5">
              <w:t> and other tasks that operates by constructing a multitude of </w:t>
            </w:r>
            <w:hyperlink r:id="rId90" w:tooltip="Decision tree learning" w:history="1">
              <w:r w:rsidRPr="00F87EC5">
                <w:t>decision trees</w:t>
              </w:r>
            </w:hyperlink>
            <w:r w:rsidRPr="00F87EC5">
              <w:t> at training time. For classification tasks, the output of the random forest is the class selected by most trees. For regression tasks, the mean or average prediction of the individual trees is returned.</w:t>
            </w:r>
          </w:p>
          <w:p w14:paraId="24EE3A32" w14:textId="31ACD8A0" w:rsidR="00213F97" w:rsidRPr="006D10A1" w:rsidRDefault="00213F97" w:rsidP="003E431C">
            <w:pPr>
              <w:rPr>
                <w:b/>
                <w:bCs/>
              </w:rPr>
            </w:pPr>
            <w:r w:rsidRPr="00213F97">
              <w:rPr>
                <w:b/>
                <w:bCs/>
                <w:noProof/>
              </w:rPr>
              <w:drawing>
                <wp:inline distT="0" distB="0" distL="0" distR="0" wp14:anchorId="6BF41499" wp14:editId="5F58E7E6">
                  <wp:extent cx="3832860" cy="14909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9143" cy="1497323"/>
                          </a:xfrm>
                          <a:prstGeom prst="rect">
                            <a:avLst/>
                          </a:prstGeom>
                        </pic:spPr>
                      </pic:pic>
                    </a:graphicData>
                  </a:graphic>
                </wp:inline>
              </w:drawing>
            </w:r>
          </w:p>
        </w:tc>
      </w:tr>
    </w:tbl>
    <w:p w14:paraId="28EB8E4B" w14:textId="040BA9D8" w:rsidR="008A58A9" w:rsidRDefault="00CA5F41">
      <w:r>
        <w:lastRenderedPageBreak/>
        <w:t xml:space="preserve">                  </w:t>
      </w:r>
    </w:p>
    <w:p w14:paraId="11B276F4" w14:textId="068A2784" w:rsidR="008A58A9" w:rsidRDefault="008A58A9"/>
    <w:tbl>
      <w:tblPr>
        <w:tblW w:w="0" w:type="auto"/>
        <w:tblLook w:val="0600" w:firstRow="0" w:lastRow="0" w:firstColumn="0" w:lastColumn="0" w:noHBand="1" w:noVBand="1"/>
      </w:tblPr>
      <w:tblGrid>
        <w:gridCol w:w="10800"/>
      </w:tblGrid>
      <w:tr w:rsidR="0089297A" w:rsidRPr="004048B0" w14:paraId="5F6244C2" w14:textId="77777777" w:rsidTr="00DC1341">
        <w:trPr>
          <w:trHeight w:val="432"/>
        </w:trPr>
        <w:tc>
          <w:tcPr>
            <w:tcW w:w="10800" w:type="dxa"/>
          </w:tcPr>
          <w:p w14:paraId="01D4E503" w14:textId="0098B540" w:rsidR="0089297A" w:rsidRPr="004048B0" w:rsidRDefault="0089297A" w:rsidP="00DC1341">
            <w:pPr>
              <w:rPr>
                <w:noProof/>
              </w:rPr>
            </w:pPr>
            <w:r w:rsidRPr="004048B0">
              <w:rPr>
                <w:noProof/>
                <w:lang w:eastAsia="en-AU"/>
              </w:rPr>
              <w:lastRenderedPageBreak/>
              <w:drawing>
                <wp:inline distT="0" distB="0" distL="0" distR="0" wp14:anchorId="3E8FCCB7" wp14:editId="70C54CCD">
                  <wp:extent cx="2286000" cy="222740"/>
                  <wp:effectExtent l="0" t="0" r="0" b="6350"/>
                  <wp:docPr id="1034" name="Graphic 10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89297A" w:rsidRPr="007C566A" w14:paraId="7CE028F2" w14:textId="77777777" w:rsidTr="00CA2C1A">
        <w:trPr>
          <w:trHeight w:val="1440"/>
        </w:trPr>
        <w:tc>
          <w:tcPr>
            <w:tcW w:w="10800" w:type="dxa"/>
          </w:tcPr>
          <w:p w14:paraId="57F4A7CF" w14:textId="73D0A2C3" w:rsidR="0089297A" w:rsidRPr="0089297A" w:rsidRDefault="0089297A" w:rsidP="00DC1341">
            <w:pPr>
              <w:pStyle w:val="Heading2"/>
              <w:rPr>
                <w:sz w:val="48"/>
                <w:szCs w:val="48"/>
              </w:rPr>
            </w:pPr>
            <w:r w:rsidRPr="0089297A">
              <w:rPr>
                <w:sz w:val="48"/>
                <w:szCs w:val="48"/>
              </w:rPr>
              <w:t>GLOBAL MODEL COMPARISON</w:t>
            </w:r>
          </w:p>
          <w:p w14:paraId="5FD69F2B" w14:textId="77777777" w:rsidR="0089297A" w:rsidRDefault="0089297A" w:rsidP="00DC1341"/>
          <w:p w14:paraId="33495B5C" w14:textId="1DA87E5D" w:rsidR="0089297A" w:rsidRDefault="00CA2C1A" w:rsidP="00DC1341">
            <w:r w:rsidRPr="00CA2C1A">
              <w:rPr>
                <w:noProof/>
                <w:shd w:val="clear" w:color="auto" w:fill="92D050"/>
              </w:rPr>
              <w:drawing>
                <wp:inline distT="0" distB="0" distL="0" distR="0" wp14:anchorId="5BD6C00B" wp14:editId="257DF9C6">
                  <wp:extent cx="6522720" cy="2556510"/>
                  <wp:effectExtent l="0" t="0" r="0" b="0"/>
                  <wp:docPr id="34" name="Chart 34">
                    <a:extLst xmlns:a="http://schemas.openxmlformats.org/drawingml/2006/main">
                      <a:ext uri="{FF2B5EF4-FFF2-40B4-BE49-F238E27FC236}">
                        <a16:creationId xmlns:a16="http://schemas.microsoft.com/office/drawing/2014/main" id="{1F0C103C-90F4-43BD-9823-A894E10DC8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9B20688" w14:textId="77777777" w:rsidR="00E675F5" w:rsidRDefault="00E675F5" w:rsidP="00DC1341"/>
          <w:p w14:paraId="40F52568" w14:textId="6042620D" w:rsidR="00E675F5" w:rsidRDefault="009A2728" w:rsidP="00DC1341">
            <w:pPr>
              <w:rPr>
                <w:b/>
                <w:bCs/>
              </w:rPr>
            </w:pPr>
            <w:r w:rsidRPr="009A2728">
              <w:rPr>
                <w:b/>
                <w:bCs/>
              </w:rPr>
              <w:t>Key Highlights:</w:t>
            </w:r>
          </w:p>
          <w:p w14:paraId="6DB8868E" w14:textId="5B0EDCC3" w:rsidR="00544C17" w:rsidRDefault="00544C17" w:rsidP="00DC1341">
            <w:pPr>
              <w:rPr>
                <w:b/>
                <w:bCs/>
              </w:rPr>
            </w:pPr>
          </w:p>
          <w:p w14:paraId="230C4DD7" w14:textId="577AE111" w:rsidR="000B33FE" w:rsidRDefault="00544C17" w:rsidP="007F603A">
            <w:pPr>
              <w:pStyle w:val="ListParagraph"/>
              <w:numPr>
                <w:ilvl w:val="0"/>
                <w:numId w:val="22"/>
              </w:numPr>
            </w:pPr>
            <w:r w:rsidRPr="00CF30CB">
              <w:t xml:space="preserve">The best performing model is </w:t>
            </w:r>
            <w:r w:rsidR="001404E0">
              <w:t>LSTM.</w:t>
            </w:r>
          </w:p>
          <w:p w14:paraId="5B66FBAE" w14:textId="26195826" w:rsidR="001404E0" w:rsidRDefault="001404E0" w:rsidP="007F603A">
            <w:pPr>
              <w:pStyle w:val="ListParagraph"/>
              <w:numPr>
                <w:ilvl w:val="0"/>
                <w:numId w:val="22"/>
              </w:numPr>
            </w:pPr>
            <w:r>
              <w:t>The poorest performer is Logistic regression.</w:t>
            </w:r>
          </w:p>
          <w:p w14:paraId="136F8A71" w14:textId="1F4E1339" w:rsidR="009B0600" w:rsidRDefault="009B0600" w:rsidP="009B0600"/>
          <w:p w14:paraId="1144421C" w14:textId="26DB5629" w:rsidR="009B0600" w:rsidRPr="0071263B" w:rsidRDefault="005354CE" w:rsidP="009B0600">
            <w:pPr>
              <w:rPr>
                <w:b/>
                <w:bCs/>
              </w:rPr>
            </w:pPr>
            <w:r>
              <w:rPr>
                <w:b/>
                <w:bCs/>
              </w:rPr>
              <w:t xml:space="preserve">Model </w:t>
            </w:r>
            <w:proofErr w:type="gramStart"/>
            <w:r>
              <w:rPr>
                <w:b/>
                <w:bCs/>
              </w:rPr>
              <w:t>Descriptions</w:t>
            </w:r>
            <w:r w:rsidR="002E246E" w:rsidRPr="0071263B">
              <w:rPr>
                <w:b/>
                <w:bCs/>
              </w:rPr>
              <w:t xml:space="preserve"> :</w:t>
            </w:r>
            <w:proofErr w:type="gramEnd"/>
          </w:p>
          <w:p w14:paraId="2C4F29B3" w14:textId="73FF8A12" w:rsidR="009B0600" w:rsidRDefault="009B0600" w:rsidP="009B0600"/>
          <w:p w14:paraId="0E292C57" w14:textId="182A6E6E" w:rsidR="00393CEA" w:rsidRDefault="00393CEA" w:rsidP="007F603A">
            <w:pPr>
              <w:pStyle w:val="ListParagraph"/>
              <w:numPr>
                <w:ilvl w:val="0"/>
                <w:numId w:val="23"/>
              </w:numPr>
            </w:pPr>
            <w:r w:rsidRPr="00393CEA">
              <w:t xml:space="preserve">A </w:t>
            </w:r>
            <w:r w:rsidRPr="00393CEA">
              <w:rPr>
                <w:b/>
                <w:bCs/>
              </w:rPr>
              <w:t>Bidirectional LSTM</w:t>
            </w:r>
            <w:r w:rsidRPr="00393CEA">
              <w:t xml:space="preserve"> is a sequence processing model that consists of two LSTMs: one taking the input in a forward direction, and the other in a backwards direction. We have used Bidirectional LSTM with various hyperparameters such as 50 LSTM cells and Dropout to avoid overfitting. We have also used callback functions to stop the running if </w:t>
            </w:r>
            <w:proofErr w:type="spellStart"/>
            <w:r w:rsidRPr="00393CEA">
              <w:t>val_loss</w:t>
            </w:r>
            <w:proofErr w:type="spellEnd"/>
            <w:r w:rsidRPr="00393CEA">
              <w:t xml:space="preserve"> did not improve with patient level of 10. The Model is facing some overfitting issue due to less no. of observation and lots of Naming and unwanted words in the corpus. We are taking manual steps to clean the corpus as we have 425 observations.</w:t>
            </w:r>
          </w:p>
          <w:p w14:paraId="2EDB3852" w14:textId="77777777" w:rsidR="00393CEA" w:rsidRPr="00393CEA" w:rsidRDefault="00393CEA" w:rsidP="00393CEA">
            <w:pPr>
              <w:pStyle w:val="ListParagraph"/>
            </w:pPr>
          </w:p>
          <w:p w14:paraId="2D60D0C6" w14:textId="5C96D0FB" w:rsidR="009B0600" w:rsidRDefault="00853500" w:rsidP="007F603A">
            <w:pPr>
              <w:pStyle w:val="ListParagraph"/>
              <w:numPr>
                <w:ilvl w:val="0"/>
                <w:numId w:val="23"/>
              </w:numPr>
            </w:pPr>
            <w:r w:rsidRPr="00853500">
              <w:rPr>
                <w:b/>
                <w:bCs/>
              </w:rPr>
              <w:t>Logistic model</w:t>
            </w:r>
            <w:r w:rsidRPr="00023A2C">
              <w:t xml:space="preserve"> is used to model the probability of a certain class or event existing such as pass/fail, win/lose</w:t>
            </w:r>
            <w:r>
              <w:t xml:space="preserve"> and </w:t>
            </w:r>
            <w:r w:rsidRPr="00023A2C">
              <w:t>alive/dead</w:t>
            </w:r>
            <w:r>
              <w:t>. Model is also facing overfitting. We are trying more hyperparameter tuning to improve the test accuracy</w:t>
            </w:r>
          </w:p>
          <w:p w14:paraId="1B55BAC2" w14:textId="77777777" w:rsidR="00AA7D8A" w:rsidRDefault="00AA7D8A" w:rsidP="00AA7D8A">
            <w:pPr>
              <w:pStyle w:val="ListParagraph"/>
            </w:pPr>
          </w:p>
          <w:p w14:paraId="214E0F65" w14:textId="42EA72A0" w:rsidR="00173374" w:rsidRDefault="00173374" w:rsidP="007F603A">
            <w:pPr>
              <w:pStyle w:val="ListParagraph"/>
              <w:numPr>
                <w:ilvl w:val="0"/>
                <w:numId w:val="23"/>
              </w:numPr>
            </w:pPr>
            <w:r w:rsidRPr="00173374">
              <w:t xml:space="preserve">The Objective of a </w:t>
            </w:r>
            <w:r w:rsidRPr="00173374">
              <w:rPr>
                <w:b/>
                <w:bCs/>
              </w:rPr>
              <w:t>Linear SVC (Support Vector Classifier)</w:t>
            </w:r>
            <w:r w:rsidRPr="00173374">
              <w:t xml:space="preserve"> is to fit to the data you provide, returning a "best fit" hyperplane that divides, or categorizes, your data. From there, after getting the hyperplane, you can then feed some features to your classifier to see what the "predicted" class is. As the model is facing overfitting issue. We are working on more hyperparameter tuning and Data cleaning part.</w:t>
            </w:r>
          </w:p>
          <w:p w14:paraId="373C4F46" w14:textId="77777777" w:rsidR="00AA7D8A" w:rsidRDefault="00AA7D8A" w:rsidP="00AA7D8A"/>
          <w:p w14:paraId="5EB01FCE" w14:textId="3F6CB52D" w:rsidR="0071263B" w:rsidRDefault="00AA7D8A" w:rsidP="007F603A">
            <w:pPr>
              <w:pStyle w:val="ListParagraph"/>
              <w:numPr>
                <w:ilvl w:val="0"/>
                <w:numId w:val="23"/>
              </w:numPr>
            </w:pPr>
            <w:r w:rsidRPr="00AA7D8A">
              <w:rPr>
                <w:b/>
                <w:bCs/>
              </w:rPr>
              <w:t>GBM</w:t>
            </w:r>
            <w:r>
              <w:t xml:space="preserve"> is a sequential model</w:t>
            </w:r>
            <w:r w:rsidRPr="005D24D1">
              <w:t xml:space="preserve">. It relies on the intuition that the best possible next model, when combined with previous models, minimizes the overall prediction error. The key idea is to set the target outcomes for this next model </w:t>
            </w:r>
            <w:r w:rsidR="002E246E" w:rsidRPr="005D24D1">
              <w:t>to</w:t>
            </w:r>
            <w:r w:rsidRPr="005D24D1">
              <w:t xml:space="preserve"> minimize the error.</w:t>
            </w:r>
            <w:r>
              <w:t xml:space="preserve"> Model build is also facing overfitting. We are also trying more hyperparameter tuning to improve the test accuracy.</w:t>
            </w:r>
          </w:p>
          <w:p w14:paraId="25E127FF" w14:textId="77777777" w:rsidR="0071263B" w:rsidRDefault="0071263B" w:rsidP="0071263B">
            <w:pPr>
              <w:pStyle w:val="ListParagraph"/>
            </w:pPr>
          </w:p>
          <w:p w14:paraId="2EFC7354" w14:textId="6ADCE9F7" w:rsidR="0071263B" w:rsidRPr="00CF30CB" w:rsidRDefault="0071263B" w:rsidP="007F603A">
            <w:pPr>
              <w:pStyle w:val="ListParagraph"/>
              <w:numPr>
                <w:ilvl w:val="0"/>
                <w:numId w:val="23"/>
              </w:numPr>
            </w:pPr>
            <w:r w:rsidRPr="0071263B">
              <w:rPr>
                <w:b/>
                <w:bCs/>
              </w:rPr>
              <w:t>Random forests</w:t>
            </w:r>
            <w:r w:rsidRPr="005A6E1F">
              <w:t xml:space="preserve"> or random decision forests are an ensemble learning method for classification, regression and other tasks that operates by constructing a multitude of decision trees at training time. For classification tasks, the output of the random forest is the class selected by most trees</w:t>
            </w:r>
            <w:r>
              <w:t xml:space="preserve">. </w:t>
            </w:r>
            <w:r w:rsidR="002E246E">
              <w:t>Models</w:t>
            </w:r>
            <w:r>
              <w:t xml:space="preserve"> build on Random Forest is also facing overfitting. We are also trying more hyperparameter tuning to improve the test accuracy.</w:t>
            </w:r>
          </w:p>
          <w:tbl>
            <w:tblPr>
              <w:tblpPr w:leftFromText="180" w:rightFromText="180" w:vertAnchor="text" w:horzAnchor="margin" w:tblpY="-227"/>
              <w:tblW w:w="0" w:type="auto"/>
              <w:tblLook w:val="0600" w:firstRow="0" w:lastRow="0" w:firstColumn="0" w:lastColumn="0" w:noHBand="1" w:noVBand="1"/>
            </w:tblPr>
            <w:tblGrid>
              <w:gridCol w:w="7780"/>
            </w:tblGrid>
            <w:tr w:rsidR="00987A15" w:rsidRPr="004048B0" w14:paraId="29BB483E" w14:textId="77777777" w:rsidTr="004E7C02">
              <w:trPr>
                <w:trHeight w:val="1515"/>
              </w:trPr>
              <w:tc>
                <w:tcPr>
                  <w:tcW w:w="7780" w:type="dxa"/>
                </w:tcPr>
                <w:p w14:paraId="597D7FEF" w14:textId="279C5A72" w:rsidR="00987A15" w:rsidRDefault="00987A15" w:rsidP="00987A15">
                  <w:pPr>
                    <w:pStyle w:val="Heading2"/>
                  </w:pPr>
                  <w:r w:rsidRPr="004048B0">
                    <w:rPr>
                      <w:noProof/>
                      <w:lang w:eastAsia="en-AU"/>
                    </w:rPr>
                    <w:lastRenderedPageBreak/>
                    <w:drawing>
                      <wp:inline distT="0" distB="0" distL="0" distR="0" wp14:anchorId="640A9A02" wp14:editId="05C3357E">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70C3FC84" w14:textId="4AE1F4EA" w:rsidR="00987A15" w:rsidRPr="004048B0" w:rsidRDefault="00987A15" w:rsidP="00987A15">
                  <w:pPr>
                    <w:pStyle w:val="Heading2"/>
                  </w:pPr>
                  <w:r>
                    <w:t>The architecture</w:t>
                  </w:r>
                </w:p>
              </w:tc>
            </w:tr>
          </w:tbl>
          <w:p w14:paraId="10CF48C5" w14:textId="77777777" w:rsidR="00987A15" w:rsidRDefault="00987A15" w:rsidP="00987A15"/>
          <w:p w14:paraId="7B2763A9" w14:textId="77777777" w:rsidR="00987A15" w:rsidRDefault="00987A15" w:rsidP="00987A15"/>
          <w:p w14:paraId="31275025" w14:textId="5E379458" w:rsidR="00987A15" w:rsidRDefault="00987A15" w:rsidP="00987A15">
            <w:r w:rsidRPr="00F419F7">
              <w:rPr>
                <w:noProof/>
              </w:rPr>
              <w:drawing>
                <wp:inline distT="0" distB="0" distL="0" distR="0" wp14:anchorId="2DDB9872" wp14:editId="5C741E43">
                  <wp:extent cx="6858000" cy="28225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7"/>
                          <a:stretch>
                            <a:fillRect/>
                          </a:stretch>
                        </pic:blipFill>
                        <pic:spPr>
                          <a:xfrm>
                            <a:off x="0" y="0"/>
                            <a:ext cx="6858000" cy="2822575"/>
                          </a:xfrm>
                          <a:prstGeom prst="rect">
                            <a:avLst/>
                          </a:prstGeom>
                        </pic:spPr>
                      </pic:pic>
                    </a:graphicData>
                  </a:graphic>
                </wp:inline>
              </w:drawing>
            </w:r>
          </w:p>
          <w:p w14:paraId="4C3A57C2" w14:textId="77777777" w:rsidR="00987A15" w:rsidRDefault="00987A15" w:rsidP="00987A15"/>
          <w:p w14:paraId="75458FC8" w14:textId="77777777" w:rsidR="00987A15" w:rsidRDefault="00987A15" w:rsidP="00987A15">
            <w:r>
              <w:t xml:space="preserve">    In </w:t>
            </w:r>
            <w:proofErr w:type="gramStart"/>
            <w:r>
              <w:t>Detail :</w:t>
            </w:r>
            <w:proofErr w:type="gramEnd"/>
          </w:p>
          <w:p w14:paraId="08A9D17D" w14:textId="77777777" w:rsidR="00987A15" w:rsidRDefault="00987A15" w:rsidP="007F603A">
            <w:pPr>
              <w:pStyle w:val="ListParagraph"/>
              <w:numPr>
                <w:ilvl w:val="0"/>
                <w:numId w:val="13"/>
              </w:numPr>
            </w:pPr>
            <w:r>
              <w:t xml:space="preserve">We have used a Hybrid NLU based architecture that will learn your daily interactions and enhance </w:t>
            </w:r>
            <w:proofErr w:type="spellStart"/>
            <w:proofErr w:type="gramStart"/>
            <w:r>
              <w:t>it’s</w:t>
            </w:r>
            <w:proofErr w:type="spellEnd"/>
            <w:proofErr w:type="gramEnd"/>
            <w:r>
              <w:t xml:space="preserve"> stories accordingly. In conjunction to that it will also use the custom model we have built in basic python landscape.</w:t>
            </w:r>
          </w:p>
          <w:p w14:paraId="75D65630" w14:textId="77777777" w:rsidR="00987A15" w:rsidRDefault="00987A15" w:rsidP="00987A15"/>
          <w:tbl>
            <w:tblPr>
              <w:tblW w:w="0" w:type="auto"/>
              <w:tblLook w:val="0600" w:firstRow="0" w:lastRow="0" w:firstColumn="0" w:lastColumn="0" w:noHBand="1" w:noVBand="1"/>
            </w:tblPr>
            <w:tblGrid>
              <w:gridCol w:w="8947"/>
            </w:tblGrid>
            <w:tr w:rsidR="00987A15" w:rsidRPr="004048B0" w14:paraId="2DFA8BC3" w14:textId="77777777" w:rsidTr="004E7C02">
              <w:trPr>
                <w:trHeight w:val="432"/>
              </w:trPr>
              <w:tc>
                <w:tcPr>
                  <w:tcW w:w="8947" w:type="dxa"/>
                </w:tcPr>
                <w:p w14:paraId="009D4F5E" w14:textId="2244E4B5" w:rsidR="00987A15" w:rsidRPr="004048B0" w:rsidRDefault="00987A15" w:rsidP="00987A15">
                  <w:r w:rsidRPr="004048B0">
                    <w:rPr>
                      <w:noProof/>
                      <w:lang w:eastAsia="en-AU"/>
                    </w:rPr>
                    <w:drawing>
                      <wp:inline distT="0" distB="0" distL="0" distR="0" wp14:anchorId="6DB9C9CD" wp14:editId="0B7FB908">
                        <wp:extent cx="1987700" cy="7620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7700" cy="76200"/>
                                </a:xfrm>
                                <a:prstGeom prst="rect">
                                  <a:avLst/>
                                </a:prstGeom>
                              </pic:spPr>
                            </pic:pic>
                          </a:graphicData>
                        </a:graphic>
                      </wp:inline>
                    </w:drawing>
                  </w:r>
                </w:p>
              </w:tc>
            </w:tr>
            <w:tr w:rsidR="00987A15" w:rsidRPr="004048B0" w14:paraId="5C270970" w14:textId="77777777" w:rsidTr="004E7C02">
              <w:trPr>
                <w:trHeight w:val="1440"/>
              </w:trPr>
              <w:tc>
                <w:tcPr>
                  <w:tcW w:w="8947" w:type="dxa"/>
                </w:tcPr>
                <w:p w14:paraId="7FD07DAC" w14:textId="77777777" w:rsidR="00987A15" w:rsidRPr="004B7F45" w:rsidRDefault="00987A15" w:rsidP="00987A15">
                  <w:pPr>
                    <w:pStyle w:val="Heading2"/>
                    <w:rPr>
                      <w:sz w:val="40"/>
                      <w:szCs w:val="40"/>
                    </w:rPr>
                  </w:pPr>
                  <w:r w:rsidRPr="004B7F45">
                    <w:rPr>
                      <w:sz w:val="40"/>
                      <w:szCs w:val="40"/>
                    </w:rPr>
                    <w:t>EXPLORATION</w:t>
                  </w:r>
                </w:p>
                <w:p w14:paraId="7C721FE9" w14:textId="77777777" w:rsidR="00987A15" w:rsidRDefault="00987A15" w:rsidP="00987A15"/>
                <w:p w14:paraId="413F2FF2" w14:textId="77777777" w:rsidR="00987A15" w:rsidRDefault="00987A15" w:rsidP="007F603A">
                  <w:pPr>
                    <w:pStyle w:val="ListParagraph"/>
                    <w:numPr>
                      <w:ilvl w:val="0"/>
                      <w:numId w:val="7"/>
                    </w:numPr>
                  </w:pPr>
                  <w:r>
                    <w:t xml:space="preserve">The architectural landscape is split in 5 </w:t>
                  </w:r>
                  <w:proofErr w:type="gramStart"/>
                  <w:r>
                    <w:t>parts :</w:t>
                  </w:r>
                  <w:proofErr w:type="gramEnd"/>
                </w:p>
                <w:p w14:paraId="301F2BF5" w14:textId="77777777" w:rsidR="00987A15" w:rsidRDefault="00987A15" w:rsidP="007F603A">
                  <w:pPr>
                    <w:pStyle w:val="ListParagraph"/>
                    <w:numPr>
                      <w:ilvl w:val="0"/>
                      <w:numId w:val="14"/>
                    </w:numPr>
                  </w:pPr>
                  <w:r>
                    <w:t xml:space="preserve">The Training </w:t>
                  </w:r>
                  <w:proofErr w:type="gramStart"/>
                  <w:r>
                    <w:t>space</w:t>
                  </w:r>
                  <w:proofErr w:type="gramEnd"/>
                  <w:r>
                    <w:t>.</w:t>
                  </w:r>
                </w:p>
                <w:p w14:paraId="36E63610" w14:textId="77777777" w:rsidR="00987A15" w:rsidRDefault="00987A15" w:rsidP="007F603A">
                  <w:pPr>
                    <w:pStyle w:val="ListParagraph"/>
                    <w:numPr>
                      <w:ilvl w:val="0"/>
                      <w:numId w:val="14"/>
                    </w:numPr>
                  </w:pPr>
                  <w:r>
                    <w:t>The SAFEBOT itself.</w:t>
                  </w:r>
                </w:p>
                <w:p w14:paraId="38B4D868" w14:textId="77777777" w:rsidR="00987A15" w:rsidRDefault="00987A15" w:rsidP="007F603A">
                  <w:pPr>
                    <w:pStyle w:val="ListParagraph"/>
                    <w:numPr>
                      <w:ilvl w:val="0"/>
                      <w:numId w:val="14"/>
                    </w:numPr>
                  </w:pPr>
                  <w:r>
                    <w:t>The distribution.</w:t>
                  </w:r>
                </w:p>
                <w:p w14:paraId="0CDEEA65" w14:textId="77777777" w:rsidR="00987A15" w:rsidRDefault="00987A15" w:rsidP="007F603A">
                  <w:pPr>
                    <w:pStyle w:val="ListParagraph"/>
                    <w:numPr>
                      <w:ilvl w:val="0"/>
                      <w:numId w:val="14"/>
                    </w:numPr>
                  </w:pPr>
                  <w:r>
                    <w:t>External NLU</w:t>
                  </w:r>
                </w:p>
                <w:p w14:paraId="5ED2EBA6" w14:textId="77777777" w:rsidR="00987A15" w:rsidRDefault="00987A15" w:rsidP="007F603A">
                  <w:pPr>
                    <w:pStyle w:val="ListParagraph"/>
                    <w:numPr>
                      <w:ilvl w:val="0"/>
                      <w:numId w:val="14"/>
                    </w:numPr>
                  </w:pPr>
                  <w:r>
                    <w:t>The local server.</w:t>
                  </w:r>
                </w:p>
                <w:p w14:paraId="5CA719AB" w14:textId="77777777" w:rsidR="00987A15" w:rsidRDefault="00987A15" w:rsidP="00987A15">
                  <w:pPr>
                    <w:pStyle w:val="ListParagraph"/>
                    <w:ind w:left="1440"/>
                  </w:pPr>
                </w:p>
                <w:p w14:paraId="11909136" w14:textId="77777777" w:rsidR="00987A15" w:rsidRDefault="00987A15" w:rsidP="00987A15">
                  <w:pPr>
                    <w:rPr>
                      <w:b/>
                      <w:bCs/>
                    </w:rPr>
                  </w:pPr>
                  <w:r w:rsidRPr="00061DEE">
                    <w:rPr>
                      <w:b/>
                      <w:bCs/>
                    </w:rPr>
                    <w:t>THE TRAINING SPACE</w:t>
                  </w:r>
                </w:p>
                <w:p w14:paraId="721F8128" w14:textId="77777777" w:rsidR="00987A15" w:rsidRDefault="00987A15" w:rsidP="00987A15">
                  <w:pPr>
                    <w:rPr>
                      <w:b/>
                      <w:bCs/>
                    </w:rPr>
                  </w:pPr>
                </w:p>
                <w:p w14:paraId="3DAAD2BE" w14:textId="77777777" w:rsidR="00987A15" w:rsidRDefault="00987A15" w:rsidP="00987A15">
                  <w:r w:rsidRPr="00E60E59">
                    <w:t xml:space="preserve">A dialogue modeler has been created with RASA </w:t>
                  </w:r>
                  <w:r>
                    <w:t xml:space="preserve">having </w:t>
                  </w:r>
                  <w:proofErr w:type="gramStart"/>
                  <w:r>
                    <w:t>it’s</w:t>
                  </w:r>
                  <w:proofErr w:type="gramEnd"/>
                  <w:r>
                    <w:t xml:space="preserve"> normal architecture on Intents, Stories and Domain. The BOT is configured to response friendly chats and accordingly the intents has been feed to the system. This part is done by training via RASA NLU.</w:t>
                  </w:r>
                </w:p>
                <w:p w14:paraId="5D639C90" w14:textId="77777777" w:rsidR="00987A15" w:rsidRDefault="00987A15" w:rsidP="00987A15"/>
                <w:p w14:paraId="517A1C79" w14:textId="715F3F19" w:rsidR="00987A15" w:rsidRPr="00680421" w:rsidRDefault="00987A15" w:rsidP="00987A15">
                  <w:pPr>
                    <w:rPr>
                      <w:b/>
                      <w:bCs/>
                    </w:rPr>
                  </w:pPr>
                  <w:r w:rsidRPr="00680421">
                    <w:rPr>
                      <w:b/>
                      <w:bCs/>
                    </w:rPr>
                    <w:t>The SAFEBOT</w:t>
                  </w:r>
                </w:p>
                <w:p w14:paraId="54A337D4" w14:textId="77777777" w:rsidR="00987A15" w:rsidRDefault="00987A15" w:rsidP="00987A15"/>
                <w:p w14:paraId="14A1B31C" w14:textId="77777777" w:rsidR="00987A15" w:rsidRDefault="00987A15" w:rsidP="00987A15">
                  <w:r>
                    <w:t xml:space="preserve">The final version of the BOT design out of RASA has got numerous connection </w:t>
                  </w:r>
                  <w:proofErr w:type="gramStart"/>
                  <w:r>
                    <w:t>interfaces :</w:t>
                  </w:r>
                  <w:proofErr w:type="gramEnd"/>
                </w:p>
                <w:p w14:paraId="1A60ECA6" w14:textId="4125AF2B" w:rsidR="00987A15" w:rsidRDefault="00987A15" w:rsidP="007F603A">
                  <w:pPr>
                    <w:pStyle w:val="ListParagraph"/>
                    <w:numPr>
                      <w:ilvl w:val="0"/>
                      <w:numId w:val="15"/>
                    </w:numPr>
                  </w:pPr>
                  <w:r>
                    <w:t>It copies the model trained by RASA NLU to respond friendly chats.</w:t>
                  </w:r>
                </w:p>
                <w:p w14:paraId="13636DFB" w14:textId="77777777" w:rsidR="00987A15" w:rsidRDefault="00987A15" w:rsidP="007F603A">
                  <w:pPr>
                    <w:pStyle w:val="ListParagraph"/>
                    <w:numPr>
                      <w:ilvl w:val="0"/>
                      <w:numId w:val="15"/>
                    </w:numPr>
                  </w:pPr>
                  <w:r>
                    <w:t xml:space="preserve">It is connected directly to the distribution channel via slack API. It is intercepting the messages via webhooks configured in the SLACK API. </w:t>
                  </w:r>
                </w:p>
                <w:p w14:paraId="687EE935" w14:textId="77777777" w:rsidR="00987A15" w:rsidRDefault="00987A15" w:rsidP="007F603A">
                  <w:pPr>
                    <w:pStyle w:val="ListParagraph"/>
                    <w:numPr>
                      <w:ilvl w:val="0"/>
                      <w:numId w:val="15"/>
                    </w:numPr>
                  </w:pPr>
                  <w:r>
                    <w:t>It is also connected to the interface via the local client.</w:t>
                  </w:r>
                </w:p>
                <w:p w14:paraId="67C58AD7" w14:textId="3E93757A" w:rsidR="00987A15" w:rsidRDefault="00987A15" w:rsidP="00987A15"/>
                <w:p w14:paraId="206C4C39" w14:textId="77777777" w:rsidR="00987A15" w:rsidRPr="00680421" w:rsidRDefault="00987A15" w:rsidP="00987A15">
                  <w:pPr>
                    <w:rPr>
                      <w:b/>
                      <w:bCs/>
                    </w:rPr>
                  </w:pPr>
                  <w:r w:rsidRPr="00680421">
                    <w:rPr>
                      <w:b/>
                      <w:bCs/>
                    </w:rPr>
                    <w:t xml:space="preserve">The </w:t>
                  </w:r>
                  <w:r>
                    <w:rPr>
                      <w:b/>
                      <w:bCs/>
                    </w:rPr>
                    <w:t>Distribution</w:t>
                  </w:r>
                </w:p>
                <w:p w14:paraId="75B4F2AE" w14:textId="12D94F78" w:rsidR="00987A15" w:rsidRDefault="00987A15" w:rsidP="00987A15"/>
                <w:p w14:paraId="39CF0475" w14:textId="22864927" w:rsidR="00987A15" w:rsidRDefault="00987A15" w:rsidP="00987A15">
                  <w:r>
                    <w:t xml:space="preserve">The distribution to the end customer is made via SLACK Channel. We could have used multiple platforms like WhatsApp, messenger on top of RASA but we choose this one being a clustered platform which has its own easy to use configuration along with </w:t>
                  </w:r>
                  <w:proofErr w:type="spellStart"/>
                  <w:proofErr w:type="gramStart"/>
                  <w:r>
                    <w:t>it’s</w:t>
                  </w:r>
                  <w:proofErr w:type="spellEnd"/>
                  <w:proofErr w:type="gramEnd"/>
                  <w:r>
                    <w:t xml:space="preserve"> own multi-channel interface which is also platform independent.</w:t>
                  </w:r>
                </w:p>
                <w:p w14:paraId="55EAD119" w14:textId="77777777" w:rsidR="00987A15" w:rsidRDefault="00987A15" w:rsidP="00987A15"/>
                <w:p w14:paraId="2C6488B2" w14:textId="63109289" w:rsidR="00987A15" w:rsidRDefault="00987A15" w:rsidP="00987A15"/>
                <w:p w14:paraId="27DCDB9F" w14:textId="180DFC30" w:rsidR="00987A15" w:rsidRDefault="00987A15" w:rsidP="00987A15">
                  <w:pPr>
                    <w:rPr>
                      <w:b/>
                      <w:bCs/>
                    </w:rPr>
                  </w:pPr>
                  <w:r>
                    <w:rPr>
                      <w:b/>
                      <w:bCs/>
                    </w:rPr>
                    <w:t>External NLU</w:t>
                  </w:r>
                </w:p>
                <w:p w14:paraId="5EE23D20" w14:textId="77777777" w:rsidR="00987A15" w:rsidRDefault="00987A15" w:rsidP="00987A15">
                  <w:pPr>
                    <w:rPr>
                      <w:b/>
                      <w:bCs/>
                    </w:rPr>
                  </w:pPr>
                </w:p>
                <w:p w14:paraId="284FD0B7" w14:textId="1F100B38" w:rsidR="00987A15" w:rsidRDefault="00987A15" w:rsidP="00987A15">
                  <w:r w:rsidRPr="00C12D85">
                    <w:t>We have created an API</w:t>
                  </w:r>
                  <w:r>
                    <w:t xml:space="preserve"> which is exposed to the RASA server and the configuration is handled in actions.py which is a pre-built architecture used inside RASA.</w:t>
                  </w:r>
                </w:p>
                <w:p w14:paraId="1906B906" w14:textId="77777777" w:rsidR="00987A15" w:rsidRDefault="00987A15" w:rsidP="00987A15"/>
                <w:p w14:paraId="31F4EC07" w14:textId="678D9111" w:rsidR="00987A15" w:rsidRDefault="00987A15" w:rsidP="00987A15">
                  <w:pPr>
                    <w:rPr>
                      <w:u w:val="single"/>
                    </w:rPr>
                  </w:pPr>
                  <w:r w:rsidRPr="00AA5EF3">
                    <w:rPr>
                      <w:u w:val="single"/>
                    </w:rPr>
                    <w:t>When to Create an AP</w:t>
                  </w:r>
                  <w:r>
                    <w:rPr>
                      <w:u w:val="single"/>
                    </w:rPr>
                    <w:t>I</w:t>
                  </w:r>
                </w:p>
                <w:p w14:paraId="1C0FA203" w14:textId="2548EC19" w:rsidR="00987A15" w:rsidRPr="00AA5EF3" w:rsidRDefault="00987A15" w:rsidP="00987A15">
                  <w:pPr>
                    <w:rPr>
                      <w:u w:val="single"/>
                    </w:rPr>
                  </w:pPr>
                  <w:r w:rsidRPr="00595451">
                    <w:rPr>
                      <w:b/>
                      <w:bCs/>
                      <w:noProof/>
                    </w:rPr>
                    <w:drawing>
                      <wp:inline distT="0" distB="0" distL="0" distR="0" wp14:anchorId="3DEA2F9D" wp14:editId="5C316D5B">
                        <wp:extent cx="3909060" cy="8657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725" cy="869032"/>
                                </a:xfrm>
                                <a:prstGeom prst="rect">
                                  <a:avLst/>
                                </a:prstGeom>
                              </pic:spPr>
                            </pic:pic>
                          </a:graphicData>
                        </a:graphic>
                      </wp:inline>
                    </w:drawing>
                  </w:r>
                </w:p>
                <w:p w14:paraId="1EC6FBEC" w14:textId="77777777" w:rsidR="00987A15" w:rsidRDefault="00987A15" w:rsidP="00987A15">
                  <w:r>
                    <w:t>In general, consider an API if:</w:t>
                  </w:r>
                </w:p>
                <w:p w14:paraId="52BB545D" w14:textId="77777777" w:rsidR="00987A15" w:rsidRDefault="00987A15" w:rsidP="00987A15"/>
                <w:p w14:paraId="77A0667F" w14:textId="77777777" w:rsidR="00987A15" w:rsidRDefault="00987A15" w:rsidP="007F603A">
                  <w:pPr>
                    <w:pStyle w:val="ListParagraph"/>
                    <w:numPr>
                      <w:ilvl w:val="0"/>
                      <w:numId w:val="16"/>
                    </w:numPr>
                  </w:pPr>
                  <w:r>
                    <w:t xml:space="preserve">Your data set is large, making download via FTP unwieldy or </w:t>
                  </w:r>
                  <w:proofErr w:type="gramStart"/>
                  <w:r>
                    <w:t>resource-intensive</w:t>
                  </w:r>
                  <w:proofErr w:type="gramEnd"/>
                  <w:r>
                    <w:t>.</w:t>
                  </w:r>
                </w:p>
                <w:p w14:paraId="5F8919DC" w14:textId="7C8C612B" w:rsidR="00987A15" w:rsidRDefault="00987A15" w:rsidP="007F603A">
                  <w:pPr>
                    <w:pStyle w:val="ListParagraph"/>
                    <w:numPr>
                      <w:ilvl w:val="0"/>
                      <w:numId w:val="16"/>
                    </w:numPr>
                  </w:pPr>
                  <w:r>
                    <w:t>Your users will need to access your data in real time, such as for display on another website or as part of an application.</w:t>
                  </w:r>
                </w:p>
                <w:p w14:paraId="29B1F35A" w14:textId="77777777" w:rsidR="00987A15" w:rsidRDefault="00987A15" w:rsidP="007F603A">
                  <w:pPr>
                    <w:pStyle w:val="ListParagraph"/>
                    <w:numPr>
                      <w:ilvl w:val="0"/>
                      <w:numId w:val="16"/>
                    </w:numPr>
                  </w:pPr>
                  <w:r>
                    <w:t>Your data changes or is updated frequently.</w:t>
                  </w:r>
                </w:p>
                <w:p w14:paraId="2AD182C9" w14:textId="77777777" w:rsidR="00987A15" w:rsidRDefault="00987A15" w:rsidP="007F603A">
                  <w:pPr>
                    <w:pStyle w:val="ListParagraph"/>
                    <w:numPr>
                      <w:ilvl w:val="0"/>
                      <w:numId w:val="16"/>
                    </w:numPr>
                  </w:pPr>
                  <w:r>
                    <w:t>Your users only need access to a part of the data at any one time.</w:t>
                  </w:r>
                </w:p>
                <w:p w14:paraId="4293309C" w14:textId="76037154" w:rsidR="00987A15" w:rsidRDefault="00987A15" w:rsidP="007F603A">
                  <w:pPr>
                    <w:pStyle w:val="ListParagraph"/>
                    <w:numPr>
                      <w:ilvl w:val="0"/>
                      <w:numId w:val="16"/>
                    </w:numPr>
                  </w:pPr>
                  <w:r>
                    <w:t>Your users will need to perform actions other than retrieve data, such as contributing, updating, or deleting data.</w:t>
                  </w:r>
                </w:p>
                <w:p w14:paraId="23BCB77A" w14:textId="379EC947" w:rsidR="00987A15" w:rsidRDefault="00987A15" w:rsidP="00987A15"/>
                <w:p w14:paraId="19D77EE4" w14:textId="77777777" w:rsidR="00987A15" w:rsidRDefault="00987A15" w:rsidP="00987A15">
                  <w:r>
                    <w:t xml:space="preserve">In our case we have </w:t>
                  </w:r>
                  <w:r w:rsidRPr="004D56A1">
                    <w:t>data dump in the form of a downloadable CSV</w:t>
                  </w:r>
                  <w:r>
                    <w:t>.</w:t>
                  </w:r>
                </w:p>
                <w:p w14:paraId="7B2BB3D0" w14:textId="36AE5A7F" w:rsidR="00987A15" w:rsidRDefault="00987A15" w:rsidP="00987A15"/>
                <w:p w14:paraId="569E1B3C" w14:textId="5B94622F" w:rsidR="00987A15" w:rsidRDefault="00987A15" w:rsidP="00987A15">
                  <w:r w:rsidRPr="002E1F40">
                    <w:t>Flask Python is a microframework, which will allow you to have a web application running with very few steps and nearly no setup. This framework's simplicity and strong control over what you want in your application have made it one of the most used web development frameworks.</w:t>
                  </w:r>
                </w:p>
                <w:p w14:paraId="0A87C390" w14:textId="77777777" w:rsidR="00987A15" w:rsidRDefault="00987A15" w:rsidP="00987A15"/>
                <w:p w14:paraId="15661AF8" w14:textId="48439E2D" w:rsidR="00987A15" w:rsidRDefault="00987A15" w:rsidP="00987A15">
                  <w:r>
                    <w:t>We used the saved model and exposed it via flask API to the RASA thereby used the trained model for interfacing the questions received by SLACK channel.</w:t>
                  </w:r>
                </w:p>
                <w:p w14:paraId="092563A7" w14:textId="77777777" w:rsidR="00987A15" w:rsidRDefault="00987A15" w:rsidP="00987A15"/>
                <w:p w14:paraId="7A6CC30C" w14:textId="77777777" w:rsidR="00987A15" w:rsidRDefault="00987A15" w:rsidP="00987A15">
                  <w:r w:rsidRPr="00FB740B">
                    <w:rPr>
                      <w:b/>
                      <w:bCs/>
                    </w:rPr>
                    <w:t>The local server</w:t>
                  </w:r>
                </w:p>
                <w:p w14:paraId="3983AB35" w14:textId="77777777" w:rsidR="00987A15" w:rsidRDefault="00987A15" w:rsidP="00987A15"/>
                <w:p w14:paraId="0B4BCFDF" w14:textId="62965A21" w:rsidR="00987A15" w:rsidRDefault="00987A15" w:rsidP="00987A15">
                  <w:r>
                    <w:t>We choose NGROK to be used as a local client server.</w:t>
                  </w:r>
                </w:p>
                <w:p w14:paraId="767259A7" w14:textId="0A052DF9" w:rsidR="00987A15" w:rsidRDefault="00987A15" w:rsidP="00987A15">
                  <w:proofErr w:type="spellStart"/>
                  <w:r>
                    <w:t>ngrok</w:t>
                  </w:r>
                  <w:proofErr w:type="spellEnd"/>
                  <w:r>
                    <w:t xml:space="preserve"> provides a real-time web UI where you can introspect all HTTP traffic running over your tunnels. Replay any request against your tunnel with one click which also helped us to see the connections </w:t>
                  </w:r>
                  <w:proofErr w:type="gramStart"/>
                  <w:r>
                    <w:t>and also</w:t>
                  </w:r>
                  <w:proofErr w:type="gramEnd"/>
                  <w:r>
                    <w:t xml:space="preserve"> to debug for problem to short out.</w:t>
                  </w:r>
                </w:p>
                <w:p w14:paraId="1BE64BFD" w14:textId="7380B4A1" w:rsidR="00987A15" w:rsidRPr="00C12D85" w:rsidRDefault="00987A15" w:rsidP="00987A15"/>
                <w:p w14:paraId="6CFDE72C" w14:textId="77777777" w:rsidR="00987A15" w:rsidRDefault="00987A15" w:rsidP="00987A15">
                  <w:pPr>
                    <w:rPr>
                      <w:b/>
                      <w:bCs/>
                    </w:rPr>
                  </w:pPr>
                </w:p>
                <w:p w14:paraId="639A8103" w14:textId="77777777" w:rsidR="00987A15" w:rsidRPr="00680421" w:rsidRDefault="00987A15" w:rsidP="00987A15">
                  <w:pPr>
                    <w:rPr>
                      <w:b/>
                      <w:bCs/>
                    </w:rPr>
                  </w:pPr>
                </w:p>
                <w:p w14:paraId="39543E03" w14:textId="77777777" w:rsidR="00987A15" w:rsidRDefault="00987A15" w:rsidP="00987A15"/>
                <w:p w14:paraId="4CC2C111" w14:textId="77777777" w:rsidR="00987A15" w:rsidRDefault="00987A15" w:rsidP="00987A15">
                  <w:pPr>
                    <w:pStyle w:val="ListParagraph"/>
                  </w:pPr>
                </w:p>
                <w:p w14:paraId="453B819C" w14:textId="77777777" w:rsidR="00987A15" w:rsidRDefault="00987A15" w:rsidP="00987A15">
                  <w:pPr>
                    <w:pStyle w:val="ListParagraph"/>
                  </w:pPr>
                </w:p>
                <w:p w14:paraId="6FDBBE79" w14:textId="16E80694" w:rsidR="00987A15" w:rsidRPr="009F6A17" w:rsidRDefault="00987A15" w:rsidP="00987A15">
                  <w:pPr>
                    <w:pStyle w:val="ListParagraph"/>
                  </w:pPr>
                </w:p>
              </w:tc>
            </w:tr>
          </w:tbl>
          <w:p w14:paraId="60A1F3AA" w14:textId="77777777" w:rsidR="00987A15" w:rsidRDefault="00987A15" w:rsidP="00987A15"/>
          <w:p w14:paraId="400DA2C4" w14:textId="77777777" w:rsidR="00987A15" w:rsidRDefault="00987A15" w:rsidP="00987A15"/>
          <w:tbl>
            <w:tblPr>
              <w:tblW w:w="0" w:type="auto"/>
              <w:tblLook w:val="0600" w:firstRow="0" w:lastRow="0" w:firstColumn="0" w:lastColumn="0" w:noHBand="1" w:noVBand="1"/>
            </w:tblPr>
            <w:tblGrid>
              <w:gridCol w:w="7780"/>
            </w:tblGrid>
            <w:tr w:rsidR="00987A15" w:rsidRPr="004048B0" w14:paraId="74C7FA15" w14:textId="77777777" w:rsidTr="004E7C02">
              <w:trPr>
                <w:trHeight w:val="454"/>
              </w:trPr>
              <w:tc>
                <w:tcPr>
                  <w:tcW w:w="7780" w:type="dxa"/>
                </w:tcPr>
                <w:p w14:paraId="662A0328" w14:textId="67CABB76" w:rsidR="00987A15" w:rsidRPr="004048B0" w:rsidRDefault="00987A15" w:rsidP="00987A15">
                  <w:r w:rsidRPr="004048B0">
                    <w:rPr>
                      <w:noProof/>
                      <w:lang w:eastAsia="en-AU"/>
                    </w:rPr>
                    <w:lastRenderedPageBreak/>
                    <w:drawing>
                      <wp:inline distT="0" distB="0" distL="0" distR="0" wp14:anchorId="6F3D154C" wp14:editId="1566EB44">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987A15" w:rsidRPr="004048B0" w14:paraId="6807CD52" w14:textId="77777777" w:rsidTr="004E7C02">
              <w:trPr>
                <w:trHeight w:val="1515"/>
              </w:trPr>
              <w:tc>
                <w:tcPr>
                  <w:tcW w:w="7780" w:type="dxa"/>
                </w:tcPr>
                <w:p w14:paraId="36D1EEB1" w14:textId="315A5B3B" w:rsidR="00987A15" w:rsidRPr="00A4039C" w:rsidRDefault="00987A15" w:rsidP="00987A15">
                  <w:pPr>
                    <w:pStyle w:val="Heading2"/>
                    <w:rPr>
                      <w:sz w:val="48"/>
                      <w:szCs w:val="48"/>
                    </w:rPr>
                  </w:pPr>
                  <w:r w:rsidRPr="00A4039C">
                    <w:rPr>
                      <w:sz w:val="48"/>
                      <w:szCs w:val="48"/>
                    </w:rPr>
                    <w:t>The snapshot of the bot</w:t>
                  </w:r>
                </w:p>
                <w:p w14:paraId="2EBEC7E8" w14:textId="77777777" w:rsidR="00987A15" w:rsidRPr="007839C2" w:rsidRDefault="00987A15" w:rsidP="00987A15"/>
              </w:tc>
            </w:tr>
          </w:tbl>
          <w:p w14:paraId="0E5CABEB" w14:textId="607FCE24" w:rsidR="00987A15" w:rsidRDefault="00987A15" w:rsidP="00987A15">
            <w:pPr>
              <w:ind w:left="720"/>
            </w:pPr>
            <w:r>
              <w:t xml:space="preserve">As we have used the SLACK platform it helped to be on the same page </w:t>
            </w:r>
            <w:r w:rsidRPr="009B7529">
              <w:t xml:space="preserve">and make decisions faster by bringing </w:t>
            </w:r>
            <w:proofErr w:type="gramStart"/>
            <w:r w:rsidRPr="009B7529">
              <w:t>all of</w:t>
            </w:r>
            <w:proofErr w:type="gramEnd"/>
            <w:r w:rsidRPr="009B7529">
              <w:t xml:space="preserve"> your work communication into one place</w:t>
            </w:r>
            <w:r>
              <w:t xml:space="preserve">. The Slack </w:t>
            </w:r>
            <w:proofErr w:type="gramStart"/>
            <w:r>
              <w:t>features :</w:t>
            </w:r>
            <w:proofErr w:type="gramEnd"/>
            <w:r>
              <w:t xml:space="preserve"> </w:t>
            </w:r>
          </w:p>
          <w:p w14:paraId="143C03C8" w14:textId="42C44AE2" w:rsidR="00987A15" w:rsidRDefault="00987A15" w:rsidP="00987A15">
            <w:pPr>
              <w:ind w:left="720"/>
            </w:pPr>
          </w:p>
          <w:p w14:paraId="5D69C5FA" w14:textId="77777777" w:rsidR="00987A15" w:rsidRDefault="00987A15" w:rsidP="00987A15">
            <w:pPr>
              <w:ind w:left="720"/>
            </w:pPr>
          </w:p>
          <w:p w14:paraId="3DDCFC1C" w14:textId="184227F6" w:rsidR="00987A15" w:rsidRDefault="00987A15" w:rsidP="00987A15">
            <w:pPr>
              <w:ind w:left="720"/>
            </w:pPr>
            <w:r w:rsidRPr="009B7529">
              <w:rPr>
                <w:noProof/>
              </w:rPr>
              <w:drawing>
                <wp:inline distT="0" distB="0" distL="0" distR="0" wp14:anchorId="285C3D7C" wp14:editId="71C38DCB">
                  <wp:extent cx="1626277" cy="1066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1632064" cy="1070596"/>
                          </a:xfrm>
                          <a:prstGeom prst="rect">
                            <a:avLst/>
                          </a:prstGeom>
                        </pic:spPr>
                      </pic:pic>
                    </a:graphicData>
                  </a:graphic>
                </wp:inline>
              </w:drawing>
            </w:r>
            <w:r w:rsidRPr="004C2F6F">
              <w:rPr>
                <w:noProof/>
              </w:rPr>
              <w:drawing>
                <wp:inline distT="0" distB="0" distL="0" distR="0" wp14:anchorId="6C48D24C" wp14:editId="40B8AC2A">
                  <wp:extent cx="1731818" cy="1112266"/>
                  <wp:effectExtent l="0" t="0" r="190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95"/>
                          <a:stretch>
                            <a:fillRect/>
                          </a:stretch>
                        </pic:blipFill>
                        <pic:spPr>
                          <a:xfrm>
                            <a:off x="0" y="0"/>
                            <a:ext cx="1749549" cy="1123654"/>
                          </a:xfrm>
                          <a:prstGeom prst="rect">
                            <a:avLst/>
                          </a:prstGeom>
                        </pic:spPr>
                      </pic:pic>
                    </a:graphicData>
                  </a:graphic>
                </wp:inline>
              </w:drawing>
            </w:r>
            <w:r w:rsidRPr="009C1D69">
              <w:rPr>
                <w:noProof/>
              </w:rPr>
              <w:drawing>
                <wp:inline distT="0" distB="0" distL="0" distR="0" wp14:anchorId="07B19928" wp14:editId="434D5B76">
                  <wp:extent cx="2580173" cy="978402"/>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6"/>
                          <a:stretch>
                            <a:fillRect/>
                          </a:stretch>
                        </pic:blipFill>
                        <pic:spPr>
                          <a:xfrm>
                            <a:off x="0" y="0"/>
                            <a:ext cx="2597313" cy="984901"/>
                          </a:xfrm>
                          <a:prstGeom prst="rect">
                            <a:avLst/>
                          </a:prstGeom>
                        </pic:spPr>
                      </pic:pic>
                    </a:graphicData>
                  </a:graphic>
                </wp:inline>
              </w:drawing>
            </w:r>
          </w:p>
          <w:p w14:paraId="61C0946A" w14:textId="39417969" w:rsidR="00987A15" w:rsidRDefault="00987A15" w:rsidP="00987A15">
            <w:pPr>
              <w:ind w:left="720"/>
            </w:pPr>
          </w:p>
          <w:p w14:paraId="340A82F8" w14:textId="77777777" w:rsidR="00987A15" w:rsidRDefault="00987A15" w:rsidP="00987A15">
            <w:pPr>
              <w:ind w:left="720"/>
            </w:pPr>
          </w:p>
          <w:p w14:paraId="124F437B" w14:textId="34CF59E5" w:rsidR="00987A15" w:rsidRDefault="00987A15" w:rsidP="00987A15">
            <w:pPr>
              <w:ind w:left="720"/>
            </w:pPr>
            <w:r>
              <w:t>THE SAFEBOT in action (cross platform</w:t>
            </w:r>
            <w:proofErr w:type="gramStart"/>
            <w:r>
              <w:t>) :</w:t>
            </w:r>
            <w:proofErr w:type="gramEnd"/>
          </w:p>
          <w:p w14:paraId="05DC81EE" w14:textId="77777777" w:rsidR="00987A15" w:rsidRDefault="00987A15" w:rsidP="00987A15"/>
          <w:p w14:paraId="77713C6F" w14:textId="332FC657" w:rsidR="00987A15" w:rsidRPr="004048B0" w:rsidRDefault="00987A15" w:rsidP="00987A15">
            <w:pPr>
              <w:ind w:left="720"/>
            </w:pPr>
            <w:r w:rsidRPr="0059490F">
              <w:rPr>
                <w:noProof/>
              </w:rPr>
              <w:drawing>
                <wp:inline distT="0" distB="0" distL="0" distR="0" wp14:anchorId="09BAA619" wp14:editId="1ED2A67F">
                  <wp:extent cx="6757035" cy="4260850"/>
                  <wp:effectExtent l="0" t="0" r="5715" b="6350"/>
                  <wp:docPr id="35" name="Picture 35" descr="A picture containing text, screensho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black, screen&#10;&#10;Description automatically generated"/>
                          <pic:cNvPicPr/>
                        </pic:nvPicPr>
                        <pic:blipFill>
                          <a:blip r:embed="rId97"/>
                          <a:stretch>
                            <a:fillRect/>
                          </a:stretch>
                        </pic:blipFill>
                        <pic:spPr>
                          <a:xfrm>
                            <a:off x="0" y="0"/>
                            <a:ext cx="6757035" cy="4260850"/>
                          </a:xfrm>
                          <a:prstGeom prst="rect">
                            <a:avLst/>
                          </a:prstGeom>
                        </pic:spPr>
                      </pic:pic>
                    </a:graphicData>
                  </a:graphic>
                </wp:inline>
              </w:drawing>
            </w:r>
          </w:p>
          <w:p w14:paraId="4E285846" w14:textId="5A5E16C0" w:rsidR="00987A15" w:rsidRDefault="00190FA0" w:rsidP="00987A15">
            <w:r w:rsidRPr="00190FA0">
              <w:rPr>
                <w:noProof/>
              </w:rPr>
              <w:lastRenderedPageBreak/>
              <mc:AlternateContent>
                <mc:Choice Requires="wpg">
                  <w:drawing>
                    <wp:anchor distT="0" distB="0" distL="114300" distR="114300" simplePos="0" relativeHeight="251683328" behindDoc="0" locked="0" layoutInCell="1" allowOverlap="1" wp14:anchorId="2E91DDEE" wp14:editId="53724419">
                      <wp:simplePos x="0" y="0"/>
                      <wp:positionH relativeFrom="column">
                        <wp:posOffset>-5080</wp:posOffset>
                      </wp:positionH>
                      <wp:positionV relativeFrom="paragraph">
                        <wp:posOffset>3455670</wp:posOffset>
                      </wp:positionV>
                      <wp:extent cx="11182363" cy="5007623"/>
                      <wp:effectExtent l="0" t="19050" r="19050" b="2540"/>
                      <wp:wrapNone/>
                      <wp:docPr id="58" name="Group 10"/>
                      <wp:cNvGraphicFramePr/>
                      <a:graphic xmlns:a="http://schemas.openxmlformats.org/drawingml/2006/main">
                        <a:graphicData uri="http://schemas.microsoft.com/office/word/2010/wordprocessingGroup">
                          <wpg:wgp>
                            <wpg:cNvGrpSpPr/>
                            <wpg:grpSpPr>
                              <a:xfrm>
                                <a:off x="0" y="0"/>
                                <a:ext cx="11182363" cy="5007623"/>
                                <a:chOff x="-13" y="0"/>
                                <a:chExt cx="10312413" cy="5075001"/>
                              </a:xfrm>
                            </wpg:grpSpPr>
                            <wps:wsp>
                              <wps:cNvPr id="59" name="Straight Connector 59"/>
                              <wps:cNvCnPr>
                                <a:cxnSpLocks/>
                              </wps:cNvCnPr>
                              <wps:spPr>
                                <a:xfrm>
                                  <a:off x="0" y="0"/>
                                  <a:ext cx="10312400" cy="0"/>
                                </a:xfrm>
                                <a:prstGeom prst="line">
                                  <a:avLst/>
                                </a:prstGeom>
                                <a:ln w="28575">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 name="Picture 62"/>
                                <pic:cNvPicPr>
                                  <a:picLocks noChangeAspect="1"/>
                                </pic:cNvPicPr>
                              </pic:nvPicPr>
                              <pic:blipFill>
                                <a:blip r:embed="rId98"/>
                                <a:stretch>
                                  <a:fillRect/>
                                </a:stretch>
                              </pic:blipFill>
                              <pic:spPr>
                                <a:xfrm>
                                  <a:off x="-11" y="14664"/>
                                  <a:ext cx="6248340" cy="3985598"/>
                                </a:xfrm>
                                <a:prstGeom prst="rect">
                                  <a:avLst/>
                                </a:prstGeom>
                              </pic:spPr>
                            </pic:pic>
                            <pic:pic xmlns:pic="http://schemas.openxmlformats.org/drawingml/2006/picture">
                              <pic:nvPicPr>
                                <pic:cNvPr id="63" name="Picture 63"/>
                                <pic:cNvPicPr>
                                  <a:picLocks noChangeAspect="1"/>
                                </pic:cNvPicPr>
                              </pic:nvPicPr>
                              <pic:blipFill>
                                <a:blip r:embed="rId99"/>
                                <a:stretch>
                                  <a:fillRect/>
                                </a:stretch>
                              </pic:blipFill>
                              <pic:spPr>
                                <a:xfrm>
                                  <a:off x="-13" y="3986672"/>
                                  <a:ext cx="6248343" cy="363487"/>
                                </a:xfrm>
                                <a:prstGeom prst="rect">
                                  <a:avLst/>
                                </a:prstGeom>
                              </pic:spPr>
                            </pic:pic>
                            <pic:pic xmlns:pic="http://schemas.openxmlformats.org/drawingml/2006/picture">
                              <pic:nvPicPr>
                                <pic:cNvPr id="128" name="Picture 128"/>
                                <pic:cNvPicPr>
                                  <a:picLocks noChangeAspect="1"/>
                                </pic:cNvPicPr>
                              </pic:nvPicPr>
                              <pic:blipFill>
                                <a:blip r:embed="rId100"/>
                                <a:stretch>
                                  <a:fillRect/>
                                </a:stretch>
                              </pic:blipFill>
                              <pic:spPr>
                                <a:xfrm>
                                  <a:off x="-13" y="4350250"/>
                                  <a:ext cx="6248343" cy="7247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3135D" id="Group 10" o:spid="_x0000_s1026" style="position:absolute;margin-left:-.4pt;margin-top:272.1pt;width:880.5pt;height:394.3pt;z-index:251683328;mso-width-relative:margin;mso-height-relative:margin" coordorigin="" coordsize="103124,5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">
                      <v:line id="Straight Connector 59" o:spid="_x0000_s1027" style="position:absolute;visibility:visible;mso-wrap-style:square" from="0,0" to="103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" strokecolor="#323e4f [2415]" strokeweight="2.25pt">
                        <v:stroke joinstyle="miter"/>
                        <o:lock v:ext="edit" shapetype="f"/>
                      </v:line>
                      <v:shape id="Picture 62" o:spid="_x0000_s1028" type="#_x0000_t75" style="position:absolute;top:146;width:62483;height:3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">
                        <v:imagedata r:id="rId101" o:title=""/>
                      </v:shape>
                      <v:shape id="Picture 63" o:spid="_x0000_s1029" type="#_x0000_t75" style="position:absolute;top:39866;width:62483;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">
                        <v:imagedata r:id="rId102" o:title=""/>
                      </v:shape>
                      <v:shape id="Picture 128" o:spid="_x0000_s1030" type="#_x0000_t75" style="position:absolute;top:43502;width:62483;height: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">
                        <v:imagedata r:id="rId103" o:title=""/>
                      </v:shape>
                    </v:group>
                  </w:pict>
                </mc:Fallback>
              </mc:AlternateContent>
            </w:r>
            <w:r w:rsidR="00DA536F" w:rsidRPr="00DA536F">
              <w:rPr>
                <w:noProof/>
              </w:rPr>
              <w:drawing>
                <wp:inline distT="0" distB="0" distL="0" distR="0" wp14:anchorId="163710B7" wp14:editId="47D9A6CF">
                  <wp:extent cx="6769100" cy="3451225"/>
                  <wp:effectExtent l="0" t="0" r="0" b="0"/>
                  <wp:docPr id="45" name="Picture 2">
                    <a:extLst xmlns:a="http://schemas.openxmlformats.org/drawingml/2006/main">
                      <a:ext uri="{FF2B5EF4-FFF2-40B4-BE49-F238E27FC236}">
                        <a16:creationId xmlns:a16="http://schemas.microsoft.com/office/drawing/2014/main" id="{C8058A81-41DB-45BA-942A-FD88FCEFF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058A81-41DB-45BA-942A-FD88FCEFF077}"/>
                              </a:ext>
                            </a:extLst>
                          </pic:cNvPr>
                          <pic:cNvPicPr>
                            <a:picLocks noChangeAspect="1"/>
                          </pic:cNvPicPr>
                        </pic:nvPicPr>
                        <pic:blipFill>
                          <a:blip r:embed="rId104"/>
                          <a:stretch>
                            <a:fillRect/>
                          </a:stretch>
                        </pic:blipFill>
                        <pic:spPr>
                          <a:xfrm>
                            <a:off x="0" y="0"/>
                            <a:ext cx="6769100" cy="3451225"/>
                          </a:xfrm>
                          <a:prstGeom prst="rect">
                            <a:avLst/>
                          </a:prstGeom>
                        </pic:spPr>
                      </pic:pic>
                    </a:graphicData>
                  </a:graphic>
                </wp:inline>
              </w:drawing>
            </w:r>
          </w:p>
          <w:p w14:paraId="7CCF4945" w14:textId="10A87827" w:rsidR="00987A15" w:rsidRDefault="00987A15" w:rsidP="00987A15"/>
          <w:p w14:paraId="373AE616" w14:textId="7CEC556D" w:rsidR="00987A15" w:rsidRDefault="00987A15" w:rsidP="00987A15"/>
          <w:p w14:paraId="12E56A66" w14:textId="043B2943" w:rsidR="00190FA0" w:rsidRDefault="00190FA0" w:rsidP="00987A15"/>
          <w:p w14:paraId="32A8E348" w14:textId="14240B30" w:rsidR="00190FA0" w:rsidRDefault="00190FA0" w:rsidP="00987A15"/>
          <w:p w14:paraId="45CDF599" w14:textId="0953BB2A" w:rsidR="00190FA0" w:rsidRDefault="00190FA0" w:rsidP="00987A15"/>
          <w:p w14:paraId="6C3FDFCB" w14:textId="69796F05" w:rsidR="00190FA0" w:rsidRDefault="00190FA0" w:rsidP="00987A15"/>
          <w:p w14:paraId="72A511D1" w14:textId="41A97A8F" w:rsidR="00190FA0" w:rsidRDefault="00190FA0" w:rsidP="00987A15"/>
          <w:p w14:paraId="1DCF8EB4" w14:textId="3EA23F32" w:rsidR="00190FA0" w:rsidRDefault="00190FA0" w:rsidP="00987A15"/>
          <w:p w14:paraId="715F36A8" w14:textId="6CC0AE89" w:rsidR="00190FA0" w:rsidRDefault="00190FA0" w:rsidP="00987A15"/>
          <w:p w14:paraId="36F4A000" w14:textId="61AAFEEF" w:rsidR="00190FA0" w:rsidRDefault="00190FA0" w:rsidP="00987A15"/>
          <w:p w14:paraId="7802F5FB" w14:textId="24A39240" w:rsidR="00190FA0" w:rsidRDefault="00190FA0" w:rsidP="00987A15"/>
          <w:p w14:paraId="322E62AA" w14:textId="388BDD30" w:rsidR="00190FA0" w:rsidRDefault="00190FA0" w:rsidP="00987A15"/>
          <w:p w14:paraId="68B15493" w14:textId="760678F2" w:rsidR="00190FA0" w:rsidRDefault="00190FA0" w:rsidP="00987A15"/>
          <w:p w14:paraId="715ACB2E" w14:textId="433199DF" w:rsidR="00190FA0" w:rsidRDefault="00190FA0" w:rsidP="00987A15"/>
          <w:p w14:paraId="60E8EB15" w14:textId="628F741F" w:rsidR="00190FA0" w:rsidRDefault="00190FA0" w:rsidP="00987A15"/>
          <w:p w14:paraId="3466ADE4" w14:textId="6229DB7E" w:rsidR="00190FA0" w:rsidRDefault="00190FA0" w:rsidP="00987A15"/>
          <w:p w14:paraId="7AD65E8A" w14:textId="0CF5D84F" w:rsidR="00190FA0" w:rsidRDefault="00190FA0" w:rsidP="00987A15"/>
          <w:p w14:paraId="4E78120F" w14:textId="6F59AE9A" w:rsidR="00190FA0" w:rsidRDefault="00190FA0" w:rsidP="00987A15"/>
          <w:p w14:paraId="5E8C2C06" w14:textId="4281D98A" w:rsidR="00190FA0" w:rsidRDefault="00190FA0" w:rsidP="00987A15"/>
          <w:p w14:paraId="0A836A8A" w14:textId="6E9AD6B8" w:rsidR="00190FA0" w:rsidRDefault="00190FA0" w:rsidP="00987A15"/>
          <w:p w14:paraId="452C3F96" w14:textId="4D904950" w:rsidR="00190FA0" w:rsidRDefault="00190FA0" w:rsidP="00987A15"/>
          <w:p w14:paraId="33596A83" w14:textId="08580560" w:rsidR="00190FA0" w:rsidRDefault="00190FA0" w:rsidP="00987A15"/>
          <w:p w14:paraId="33D2E8ED" w14:textId="3D3E96A7" w:rsidR="00190FA0" w:rsidRDefault="00190FA0" w:rsidP="00987A15"/>
          <w:p w14:paraId="2526543E" w14:textId="4A7AA49E" w:rsidR="00190FA0" w:rsidRDefault="00190FA0" w:rsidP="00987A15"/>
          <w:p w14:paraId="19DA8348" w14:textId="77777777" w:rsidR="00190FA0" w:rsidRDefault="00190FA0" w:rsidP="00987A15"/>
          <w:p w14:paraId="6999A3F2" w14:textId="208DDED7" w:rsidR="00987A15" w:rsidRDefault="00987A15" w:rsidP="00987A15"/>
          <w:p w14:paraId="46335F78" w14:textId="77777777" w:rsidR="00987A15" w:rsidRDefault="00987A15" w:rsidP="00987A15"/>
          <w:p w14:paraId="3BE24F4B" w14:textId="77777777" w:rsidR="00987A15" w:rsidRDefault="00987A15" w:rsidP="00987A15"/>
          <w:p w14:paraId="7408BBC5" w14:textId="77777777" w:rsidR="00987A15" w:rsidRDefault="00987A15" w:rsidP="00987A15"/>
          <w:p w14:paraId="0E18785E" w14:textId="2DD7E911" w:rsidR="00987A15" w:rsidRDefault="00987A15" w:rsidP="00987A15"/>
          <w:p w14:paraId="5BCE751B" w14:textId="77777777" w:rsidR="00987A15" w:rsidRDefault="00987A15" w:rsidP="00987A15"/>
          <w:p w14:paraId="1A6F672D" w14:textId="77777777" w:rsidR="00987A15" w:rsidRDefault="00987A15" w:rsidP="00987A15"/>
          <w:p w14:paraId="3ED5DF12" w14:textId="77777777" w:rsidR="00987A15" w:rsidRDefault="00987A15" w:rsidP="00987A15"/>
          <w:tbl>
            <w:tblPr>
              <w:tblStyle w:val="PlainTable4"/>
              <w:tblW w:w="0" w:type="auto"/>
              <w:tblLook w:val="0600" w:firstRow="0" w:lastRow="0" w:firstColumn="0" w:lastColumn="0" w:noHBand="1" w:noVBand="1"/>
            </w:tblPr>
            <w:tblGrid>
              <w:gridCol w:w="7780"/>
            </w:tblGrid>
            <w:tr w:rsidR="0043454B" w:rsidRPr="004048B0" w14:paraId="00D1A40E" w14:textId="77777777" w:rsidTr="00004FCB">
              <w:trPr>
                <w:trHeight w:val="454"/>
              </w:trPr>
              <w:tc>
                <w:tcPr>
                  <w:tcW w:w="7780" w:type="dxa"/>
                </w:tcPr>
                <w:p w14:paraId="12A28B96" w14:textId="3071F153" w:rsidR="0043454B" w:rsidRPr="004048B0" w:rsidRDefault="0043454B" w:rsidP="0043454B">
                  <w:r w:rsidRPr="004048B0">
                    <w:rPr>
                      <w:noProof/>
                      <w:lang w:eastAsia="en-AU"/>
                    </w:rPr>
                    <w:lastRenderedPageBreak/>
                    <w:drawing>
                      <wp:inline distT="0" distB="0" distL="0" distR="0" wp14:anchorId="700F3E6F" wp14:editId="3FB53C93">
                        <wp:extent cx="2286000" cy="222740"/>
                        <wp:effectExtent l="0" t="0" r="0" b="6350"/>
                        <wp:docPr id="41" name="Graphic 4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3454B" w:rsidRPr="007839C2" w14:paraId="51561FD0" w14:textId="77777777" w:rsidTr="00004FCB">
              <w:trPr>
                <w:trHeight w:val="1515"/>
              </w:trPr>
              <w:tc>
                <w:tcPr>
                  <w:tcW w:w="7780" w:type="dxa"/>
                </w:tcPr>
                <w:p w14:paraId="058F6729" w14:textId="7413214E" w:rsidR="0043454B" w:rsidRDefault="0043454B" w:rsidP="0043454B">
                  <w:pPr>
                    <w:pStyle w:val="Heading2"/>
                    <w:outlineLvl w:val="1"/>
                    <w:rPr>
                      <w:sz w:val="48"/>
                      <w:szCs w:val="48"/>
                    </w:rPr>
                  </w:pPr>
                  <w:r>
                    <w:rPr>
                      <w:sz w:val="48"/>
                      <w:szCs w:val="48"/>
                    </w:rPr>
                    <w:t>deployment strategy</w:t>
                  </w:r>
                </w:p>
                <w:p w14:paraId="65A9CFE3" w14:textId="43C2386A" w:rsidR="0043454B" w:rsidRDefault="0043454B" w:rsidP="0043454B"/>
                <w:p w14:paraId="13A972F2" w14:textId="6DB89725" w:rsidR="0043454B" w:rsidRDefault="0043454B" w:rsidP="0043454B">
                  <w:r>
                    <w:t>The complete architecture has been executed from a local test environment.</w:t>
                  </w:r>
                </w:p>
                <w:p w14:paraId="2FAB7894" w14:textId="10CB7E79" w:rsidR="00BB70AB" w:rsidRDefault="00BB70AB" w:rsidP="0043454B">
                  <w:r>
                    <w:t xml:space="preserve">Hence some of the below mentioned action </w:t>
                  </w:r>
                  <w:r w:rsidR="00496826">
                    <w:t>must</w:t>
                  </w:r>
                  <w:r>
                    <w:t xml:space="preserve"> be performed to be able to make the flow running:</w:t>
                  </w:r>
                </w:p>
                <w:p w14:paraId="0DAB3384" w14:textId="09461A2D" w:rsidR="00BB70AB" w:rsidRDefault="00BB70AB" w:rsidP="0043454B"/>
                <w:p w14:paraId="35797CA4" w14:textId="3CAA2A18" w:rsidR="00BB70AB" w:rsidRDefault="00620791" w:rsidP="007F603A">
                  <w:pPr>
                    <w:pStyle w:val="ListParagraph"/>
                    <w:numPr>
                      <w:ilvl w:val="0"/>
                      <w:numId w:val="29"/>
                    </w:numPr>
                  </w:pPr>
                  <w:r w:rsidRPr="007A780C">
                    <w:rPr>
                      <w:noProof/>
                    </w:rPr>
                    <w:drawing>
                      <wp:anchor distT="0" distB="0" distL="114300" distR="114300" simplePos="0" relativeHeight="251680256" behindDoc="0" locked="0" layoutInCell="1" allowOverlap="1" wp14:anchorId="5B920ECC" wp14:editId="69AEB5E4">
                        <wp:simplePos x="0" y="0"/>
                        <wp:positionH relativeFrom="column">
                          <wp:posOffset>5134610</wp:posOffset>
                        </wp:positionH>
                        <wp:positionV relativeFrom="paragraph">
                          <wp:posOffset>201295</wp:posOffset>
                        </wp:positionV>
                        <wp:extent cx="831850" cy="2719070"/>
                        <wp:effectExtent l="0" t="0" r="6350"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831850" cy="2719070"/>
                                </a:xfrm>
                                <a:prstGeom prst="rect">
                                  <a:avLst/>
                                </a:prstGeom>
                              </pic:spPr>
                            </pic:pic>
                          </a:graphicData>
                        </a:graphic>
                        <wp14:sizeRelH relativeFrom="margin">
                          <wp14:pctWidth>0</wp14:pctWidth>
                        </wp14:sizeRelH>
                        <wp14:sizeRelV relativeFrom="margin">
                          <wp14:pctHeight>0</wp14:pctHeight>
                        </wp14:sizeRelV>
                      </wp:anchor>
                    </w:drawing>
                  </w:r>
                  <w:r w:rsidR="00BB70AB">
                    <w:t xml:space="preserve">Setting up local RASA </w:t>
                  </w:r>
                  <w:r>
                    <w:t>Workspace:</w:t>
                  </w:r>
                </w:p>
                <w:p w14:paraId="460A6AC6" w14:textId="5A3E7DF2" w:rsidR="007A780C" w:rsidRDefault="007A780C" w:rsidP="007F603A">
                  <w:pPr>
                    <w:pStyle w:val="ListParagraph"/>
                    <w:numPr>
                      <w:ilvl w:val="0"/>
                      <w:numId w:val="30"/>
                    </w:numPr>
                  </w:pPr>
                  <w:r>
                    <w:t>RASA has very good docs to help you set the framework. The process is well explained in the below link.</w:t>
                  </w:r>
                </w:p>
                <w:p w14:paraId="20BD667F" w14:textId="7ACF95F7" w:rsidR="007A780C" w:rsidRDefault="00436A1C" w:rsidP="007A780C">
                  <w:pPr>
                    <w:pStyle w:val="ListParagraph"/>
                    <w:ind w:left="1440"/>
                  </w:pPr>
                  <w:hyperlink r:id="rId106" w:history="1">
                    <w:r w:rsidR="007A780C" w:rsidRPr="00E87F7A">
                      <w:rPr>
                        <w:rStyle w:val="Hyperlink"/>
                      </w:rPr>
                      <w:t>https://rasa.com/docs/rasa/installation/</w:t>
                    </w:r>
                  </w:hyperlink>
                </w:p>
                <w:p w14:paraId="31722805" w14:textId="2406B7AA" w:rsidR="007A780C" w:rsidRDefault="007A780C" w:rsidP="007F603A">
                  <w:pPr>
                    <w:pStyle w:val="ListParagraph"/>
                    <w:numPr>
                      <w:ilvl w:val="0"/>
                      <w:numId w:val="30"/>
                    </w:numPr>
                  </w:pPr>
                  <w:r>
                    <w:t>Once installed RASA X can be launch to setup you first level of intents.</w:t>
                  </w:r>
                </w:p>
                <w:p w14:paraId="6540E928" w14:textId="675CBA24" w:rsidR="007A780C" w:rsidRDefault="007A780C" w:rsidP="007F603A">
                  <w:pPr>
                    <w:pStyle w:val="ListParagraph"/>
                    <w:numPr>
                      <w:ilvl w:val="0"/>
                      <w:numId w:val="30"/>
                    </w:numPr>
                  </w:pPr>
                  <w:r>
                    <w:t>RASA X can be installed in local mode, server mode, by docker compose or by helm chart.</w:t>
                  </w:r>
                </w:p>
                <w:p w14:paraId="2BAF6F6D" w14:textId="3EC31C88" w:rsidR="007A780C" w:rsidRDefault="007A780C" w:rsidP="007A780C">
                  <w:pPr>
                    <w:pStyle w:val="ListParagraph"/>
                    <w:ind w:left="1440"/>
                  </w:pPr>
                  <w:r>
                    <w:t xml:space="preserve">The guide is there in the below </w:t>
                  </w:r>
                  <w:r w:rsidR="00620791">
                    <w:t>link:</w:t>
                  </w:r>
                </w:p>
                <w:p w14:paraId="214EA717" w14:textId="30192939" w:rsidR="007A780C" w:rsidRDefault="00436A1C" w:rsidP="007A780C">
                  <w:pPr>
                    <w:pStyle w:val="ListParagraph"/>
                    <w:ind w:left="1440"/>
                  </w:pPr>
                  <w:hyperlink r:id="rId107" w:history="1">
                    <w:r w:rsidR="007A780C" w:rsidRPr="00E87F7A">
                      <w:rPr>
                        <w:rStyle w:val="Hyperlink"/>
                      </w:rPr>
                      <w:t>https://rasa.com/docs/rasa-x/installation-and-setup/installation-guide</w:t>
                    </w:r>
                  </w:hyperlink>
                </w:p>
                <w:p w14:paraId="4D269825" w14:textId="1E097391" w:rsidR="007A780C" w:rsidRDefault="007A780C" w:rsidP="007F603A">
                  <w:pPr>
                    <w:pStyle w:val="ListParagraph"/>
                    <w:numPr>
                      <w:ilvl w:val="0"/>
                      <w:numId w:val="30"/>
                    </w:numPr>
                  </w:pPr>
                  <w:r>
                    <w:t xml:space="preserve">RASA has got </w:t>
                  </w:r>
                  <w:r w:rsidR="00620791">
                    <w:t>its</w:t>
                  </w:r>
                  <w:r>
                    <w:t xml:space="preserve"> own UI once setup is done to be able to handle all the </w:t>
                  </w:r>
                  <w:r w:rsidR="00620791">
                    <w:t>intent,</w:t>
                  </w:r>
                  <w:r>
                    <w:t xml:space="preserve"> setting </w:t>
                  </w:r>
                  <w:proofErr w:type="gramStart"/>
                  <w:r>
                    <w:t>an</w:t>
                  </w:r>
                  <w:proofErr w:type="gramEnd"/>
                  <w:r>
                    <w:t xml:space="preserve"> configuration at finger tips.</w:t>
                  </w:r>
                </w:p>
                <w:p w14:paraId="120A0A90" w14:textId="7845BAB8" w:rsidR="007A780C" w:rsidRDefault="007A780C" w:rsidP="007F603A">
                  <w:pPr>
                    <w:pStyle w:val="ListParagraph"/>
                    <w:numPr>
                      <w:ilvl w:val="0"/>
                      <w:numId w:val="30"/>
                    </w:numPr>
                  </w:pPr>
                  <w:r>
                    <w:t xml:space="preserve">The manual </w:t>
                  </w:r>
                  <w:r w:rsidR="00B87A96">
                    <w:t>is</w:t>
                  </w:r>
                  <w:r>
                    <w:t xml:space="preserve"> also there can be done with the help of RASA Docs.</w:t>
                  </w:r>
                </w:p>
                <w:p w14:paraId="133C2AAB" w14:textId="2E13AAA8" w:rsidR="00B80CAC" w:rsidRDefault="00B80CAC" w:rsidP="007F603A">
                  <w:pPr>
                    <w:pStyle w:val="ListParagraph"/>
                    <w:numPr>
                      <w:ilvl w:val="0"/>
                      <w:numId w:val="30"/>
                    </w:numPr>
                  </w:pPr>
                  <w:r>
                    <w:t xml:space="preserve">Once done the RASA server can be started with </w:t>
                  </w:r>
                  <w:r w:rsidR="00B87A96">
                    <w:t>command:</w:t>
                  </w:r>
                </w:p>
                <w:p w14:paraId="54531595" w14:textId="3CFC02E0" w:rsidR="00B80CAC" w:rsidRDefault="00B80CAC" w:rsidP="00B80CAC">
                  <w:pPr>
                    <w:pStyle w:val="ListParagraph"/>
                    <w:ind w:left="1440"/>
                  </w:pPr>
                  <w:r>
                    <w:t>RASA RUN</w:t>
                  </w:r>
                </w:p>
                <w:p w14:paraId="362801E5" w14:textId="056DF6BC" w:rsidR="00B80CAC" w:rsidRDefault="00B80CAC" w:rsidP="007F603A">
                  <w:pPr>
                    <w:pStyle w:val="ListParagraph"/>
                    <w:numPr>
                      <w:ilvl w:val="0"/>
                      <w:numId w:val="30"/>
                    </w:numPr>
                  </w:pPr>
                  <w:r>
                    <w:t xml:space="preserve">The training needs to be done before and can be done with command </w:t>
                  </w:r>
                </w:p>
                <w:p w14:paraId="669F3527" w14:textId="0061375C" w:rsidR="00B80CAC" w:rsidRDefault="00B80CAC" w:rsidP="00B80CAC">
                  <w:pPr>
                    <w:pStyle w:val="ListParagraph"/>
                    <w:ind w:left="1440"/>
                  </w:pPr>
                  <w:r>
                    <w:t>RASA TRAIN</w:t>
                  </w:r>
                </w:p>
                <w:p w14:paraId="2C95871C" w14:textId="59D6071A" w:rsidR="00B80CAC" w:rsidRDefault="00B80CAC" w:rsidP="007F603A">
                  <w:pPr>
                    <w:pStyle w:val="ListParagraph"/>
                    <w:numPr>
                      <w:ilvl w:val="0"/>
                      <w:numId w:val="30"/>
                    </w:numPr>
                  </w:pPr>
                  <w:r>
                    <w:t>Now this step needs to be done once all the model training is complete and the RASA action and Flash API is ready to be started.</w:t>
                  </w:r>
                </w:p>
                <w:p w14:paraId="05A7B2AF" w14:textId="77777777" w:rsidR="007A780C" w:rsidRDefault="007A780C" w:rsidP="007A780C"/>
                <w:p w14:paraId="71A836F7" w14:textId="4A2EFE29" w:rsidR="00BB70AB" w:rsidRDefault="00D4197B" w:rsidP="007F603A">
                  <w:pPr>
                    <w:pStyle w:val="ListParagraph"/>
                    <w:numPr>
                      <w:ilvl w:val="0"/>
                      <w:numId w:val="29"/>
                    </w:numPr>
                  </w:pPr>
                  <w:r>
                    <w:rPr>
                      <w:noProof/>
                    </w:rPr>
                    <w:drawing>
                      <wp:anchor distT="0" distB="0" distL="114300" distR="114300" simplePos="0" relativeHeight="251681280" behindDoc="0" locked="0" layoutInCell="1" allowOverlap="1" wp14:anchorId="34FA3BA1" wp14:editId="2830E7F6">
                        <wp:simplePos x="0" y="0"/>
                        <wp:positionH relativeFrom="column">
                          <wp:posOffset>4722283</wp:posOffset>
                        </wp:positionH>
                        <wp:positionV relativeFrom="paragraph">
                          <wp:posOffset>93133</wp:posOffset>
                        </wp:positionV>
                        <wp:extent cx="2214392" cy="1611037"/>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14392" cy="1611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0AB">
                    <w:t>Setting up the client server (NGOK)</w:t>
                  </w:r>
                </w:p>
                <w:p w14:paraId="0A44F575" w14:textId="138D1C9D" w:rsidR="007A780C" w:rsidRDefault="007A780C" w:rsidP="007F603A">
                  <w:pPr>
                    <w:pStyle w:val="ListParagraph"/>
                    <w:numPr>
                      <w:ilvl w:val="0"/>
                      <w:numId w:val="31"/>
                    </w:numPr>
                  </w:pPr>
                  <w:r>
                    <w:t>NGROK can be found in the below link which can be downloaded and started.</w:t>
                  </w:r>
                </w:p>
                <w:p w14:paraId="78801379" w14:textId="035EF6BE" w:rsidR="007A780C" w:rsidRDefault="00436A1C" w:rsidP="007A780C">
                  <w:pPr>
                    <w:pStyle w:val="ListParagraph"/>
                    <w:ind w:left="1440"/>
                  </w:pPr>
                  <w:hyperlink r:id="rId109" w:history="1">
                    <w:r w:rsidR="00E76D8B" w:rsidRPr="00E87F7A">
                      <w:rPr>
                        <w:rStyle w:val="Hyperlink"/>
                      </w:rPr>
                      <w:t>https://ngrok.com/download</w:t>
                    </w:r>
                  </w:hyperlink>
                </w:p>
                <w:p w14:paraId="3F8634B1" w14:textId="2314B0AB" w:rsidR="00E76D8B" w:rsidRDefault="00E76D8B" w:rsidP="007F603A">
                  <w:pPr>
                    <w:pStyle w:val="ListParagraph"/>
                    <w:numPr>
                      <w:ilvl w:val="0"/>
                      <w:numId w:val="31"/>
                    </w:numPr>
                  </w:pPr>
                  <w:r>
                    <w:t>The NGROK runs in CMD environment.</w:t>
                  </w:r>
                  <w:r w:rsidR="00D636B1">
                    <w:t xml:space="preserve"> </w:t>
                  </w:r>
                </w:p>
                <w:p w14:paraId="5FA4196E" w14:textId="35D8C43A" w:rsidR="00E76D8B" w:rsidRDefault="00E76D8B" w:rsidP="007F603A">
                  <w:pPr>
                    <w:pStyle w:val="ListParagraph"/>
                    <w:numPr>
                      <w:ilvl w:val="0"/>
                      <w:numId w:val="31"/>
                    </w:numPr>
                  </w:pPr>
                  <w:r>
                    <w:t>Command:</w:t>
                  </w:r>
                </w:p>
                <w:p w14:paraId="4B900132" w14:textId="07035CC9" w:rsidR="00E76D8B" w:rsidRDefault="00E76D8B" w:rsidP="00E76D8B">
                  <w:pPr>
                    <w:pStyle w:val="ListParagraph"/>
                    <w:ind w:left="1440"/>
                  </w:pPr>
                  <w:r>
                    <w:t>NGROK HTTP 5005</w:t>
                  </w:r>
                </w:p>
                <w:p w14:paraId="2916B940" w14:textId="0D6F9DF3" w:rsidR="00E76D8B" w:rsidRDefault="00E76D8B" w:rsidP="00E76D8B">
                  <w:pPr>
                    <w:pStyle w:val="ListParagraph"/>
                    <w:ind w:left="1440"/>
                  </w:pPr>
                  <w:r>
                    <w:t>Where 5005 is the port on which the RASA server will be running.</w:t>
                  </w:r>
                </w:p>
                <w:p w14:paraId="5D6A8CAD" w14:textId="07C8E46B" w:rsidR="00D636B1" w:rsidRDefault="00D636B1" w:rsidP="007F603A">
                  <w:pPr>
                    <w:pStyle w:val="ListParagraph"/>
                    <w:numPr>
                      <w:ilvl w:val="0"/>
                      <w:numId w:val="31"/>
                    </w:numPr>
                  </w:pPr>
                  <w:r>
                    <w:t>NGRO</w:t>
                  </w:r>
                  <w:r w:rsidR="00D74C0E">
                    <w:t>K</w:t>
                  </w:r>
                  <w:r>
                    <w:t xml:space="preserve"> has got </w:t>
                  </w:r>
                  <w:r w:rsidR="00643931">
                    <w:t>its</w:t>
                  </w:r>
                  <w:r>
                    <w:t xml:space="preserve"> own debug window by which you can see the incoming requested received.</w:t>
                  </w:r>
                </w:p>
                <w:p w14:paraId="1B99A1CA" w14:textId="5782872E" w:rsidR="00D74C0E" w:rsidRDefault="00D74C0E" w:rsidP="007F603A">
                  <w:pPr>
                    <w:pStyle w:val="ListParagraph"/>
                    <w:numPr>
                      <w:ilvl w:val="0"/>
                      <w:numId w:val="31"/>
                    </w:numPr>
                  </w:pPr>
                  <w:r>
                    <w:t xml:space="preserve">These will help you to easily debug and find the root cause of the issue if you face </w:t>
                  </w:r>
                  <w:r w:rsidR="00620791">
                    <w:t>a</w:t>
                  </w:r>
                  <w:r>
                    <w:t xml:space="preserve"> problem understanding the connection.</w:t>
                  </w:r>
                </w:p>
                <w:p w14:paraId="4AAD4C64" w14:textId="45475E22" w:rsidR="00057159" w:rsidRDefault="00057159" w:rsidP="00057159"/>
                <w:p w14:paraId="109FABBF" w14:textId="2110177E" w:rsidR="00BB70AB" w:rsidRDefault="00BB70AB" w:rsidP="007F603A">
                  <w:pPr>
                    <w:pStyle w:val="ListParagraph"/>
                    <w:numPr>
                      <w:ilvl w:val="0"/>
                      <w:numId w:val="29"/>
                    </w:numPr>
                  </w:pPr>
                  <w:r>
                    <w:t>Setting up Rasa Action server</w:t>
                  </w:r>
                </w:p>
                <w:p w14:paraId="016205D5" w14:textId="77ADED8D" w:rsidR="00057159" w:rsidRDefault="00057159" w:rsidP="007F603A">
                  <w:pPr>
                    <w:pStyle w:val="ListParagraph"/>
                    <w:numPr>
                      <w:ilvl w:val="0"/>
                      <w:numId w:val="32"/>
                    </w:numPr>
                  </w:pPr>
                  <w:r>
                    <w:t xml:space="preserve">There is provision in RASA to use external hooks to receive information </w:t>
                  </w:r>
                  <w:r w:rsidR="00DD126A">
                    <w:t>e.g.,</w:t>
                  </w:r>
                  <w:r>
                    <w:t xml:space="preserve"> plugin external APIs or to perform special actions which is not possible via RASA NLU.</w:t>
                  </w:r>
                </w:p>
                <w:p w14:paraId="462741A2" w14:textId="0B2C7034" w:rsidR="00D4197B" w:rsidRDefault="00D4197B" w:rsidP="007F603A">
                  <w:pPr>
                    <w:pStyle w:val="ListParagraph"/>
                    <w:numPr>
                      <w:ilvl w:val="0"/>
                      <w:numId w:val="32"/>
                    </w:numPr>
                  </w:pPr>
                  <w:r>
                    <w:t xml:space="preserve">We have use external </w:t>
                  </w:r>
                  <w:r w:rsidR="00DD126A">
                    <w:t>model:</w:t>
                  </w:r>
                  <w:r>
                    <w:t xml:space="preserve"> </w:t>
                  </w:r>
                  <w:proofErr w:type="spellStart"/>
                  <w:r w:rsidR="00656B88">
                    <w:t>F</w:t>
                  </w:r>
                  <w:r>
                    <w:t>astText</w:t>
                  </w:r>
                  <w:proofErr w:type="spellEnd"/>
                  <w:r>
                    <w:t xml:space="preserve"> to reach our goal along with some intervention</w:t>
                  </w:r>
                  <w:r w:rsidR="00337200">
                    <w:t>.</w:t>
                  </w:r>
                </w:p>
                <w:p w14:paraId="42D94179" w14:textId="2F7CC0DB" w:rsidR="00656B88" w:rsidRDefault="00656B88" w:rsidP="00656B88"/>
                <w:p w14:paraId="5FFF4C73" w14:textId="77777777" w:rsidR="00656B88" w:rsidRDefault="00656B88" w:rsidP="00656B88"/>
                <w:p w14:paraId="13BC220B" w14:textId="3B6AD9A7" w:rsidR="00057159" w:rsidRDefault="00057159" w:rsidP="00057159"/>
                <w:p w14:paraId="27DC52A0" w14:textId="6024CF23" w:rsidR="00BB70AB" w:rsidRDefault="00BB70AB" w:rsidP="007F603A">
                  <w:pPr>
                    <w:pStyle w:val="ListParagraph"/>
                    <w:numPr>
                      <w:ilvl w:val="0"/>
                      <w:numId w:val="29"/>
                    </w:numPr>
                  </w:pPr>
                  <w:r>
                    <w:lastRenderedPageBreak/>
                    <w:t>Setting up Flash API</w:t>
                  </w:r>
                </w:p>
                <w:p w14:paraId="7BA6A6F6" w14:textId="77777777" w:rsidR="009D6816" w:rsidRDefault="00656B88" w:rsidP="00656B88">
                  <w:pPr>
                    <w:pStyle w:val="ListParagraph"/>
                  </w:pPr>
                  <w:r>
                    <w:tab/>
                    <w:t xml:space="preserve"> </w:t>
                  </w:r>
                </w:p>
                <w:p w14:paraId="4AF377C0" w14:textId="13D8B50E" w:rsidR="00656B88" w:rsidRDefault="00656B88" w:rsidP="00656B88">
                  <w:pPr>
                    <w:pStyle w:val="ListParagraph"/>
                  </w:pPr>
                  <w:r>
                    <w:t xml:space="preserve">Install </w:t>
                  </w:r>
                  <w:proofErr w:type="spellStart"/>
                  <w:r>
                    <w:t>FastText</w:t>
                  </w:r>
                  <w:proofErr w:type="spellEnd"/>
                </w:p>
                <w:p w14:paraId="7945E4C7" w14:textId="77777777" w:rsidR="00656B88" w:rsidRDefault="00656B88" w:rsidP="00656B88">
                  <w:pPr>
                    <w:pStyle w:val="ListParagraph"/>
                  </w:pPr>
                </w:p>
                <w:p w14:paraId="096692F1" w14:textId="36AF8E23" w:rsidR="00656B88" w:rsidRDefault="00656B88" w:rsidP="00661C7F">
                  <w:pPr>
                    <w:pStyle w:val="ListParagraph"/>
                    <w:numPr>
                      <w:ilvl w:val="0"/>
                      <w:numId w:val="33"/>
                    </w:numPr>
                  </w:pPr>
                  <w:r>
                    <w:t xml:space="preserve">This is required as step 5 loads a saved </w:t>
                  </w:r>
                  <w:proofErr w:type="spellStart"/>
                  <w:r>
                    <w:t>FastText</w:t>
                  </w:r>
                  <w:proofErr w:type="spellEnd"/>
                  <w:r>
                    <w:t xml:space="preserve"> model for prediction</w:t>
                  </w:r>
                </w:p>
                <w:p w14:paraId="3F1FE9B6" w14:textId="77777777" w:rsidR="00656B88" w:rsidRDefault="00656B88" w:rsidP="00656B88">
                  <w:pPr>
                    <w:pStyle w:val="ListParagraph"/>
                  </w:pPr>
                </w:p>
                <w:p w14:paraId="4655D3DE" w14:textId="57CB3BF2" w:rsidR="00656B88" w:rsidRDefault="00656B88" w:rsidP="00656B88">
                  <w:pPr>
                    <w:pStyle w:val="ListParagraph"/>
                  </w:pPr>
                  <w:r>
                    <w:t>Install Flash</w:t>
                  </w:r>
                </w:p>
                <w:p w14:paraId="65ADC2F0" w14:textId="77777777" w:rsidR="00656B88" w:rsidRDefault="00656B88" w:rsidP="00656B88">
                  <w:pPr>
                    <w:pStyle w:val="ListParagraph"/>
                  </w:pPr>
                </w:p>
                <w:p w14:paraId="19FAD4BD" w14:textId="3C560744" w:rsidR="00656B88" w:rsidRDefault="00656B88" w:rsidP="00661C7F">
                  <w:pPr>
                    <w:pStyle w:val="ListParagraph"/>
                    <w:numPr>
                      <w:ilvl w:val="0"/>
                      <w:numId w:val="33"/>
                    </w:numPr>
                  </w:pPr>
                  <w:r>
                    <w:t>This is required as step 5 opens a port on http://127.0.0.1:5000/ to listen on incoming requests using Flash</w:t>
                  </w:r>
                </w:p>
                <w:p w14:paraId="46C01826" w14:textId="77777777" w:rsidR="00656B88" w:rsidRDefault="00656B88" w:rsidP="00656B88">
                  <w:pPr>
                    <w:pStyle w:val="ListParagraph"/>
                  </w:pPr>
                </w:p>
                <w:p w14:paraId="526B3A34" w14:textId="173753F8" w:rsidR="00656B88" w:rsidRDefault="00656B88" w:rsidP="00661C7F">
                  <w:pPr>
                    <w:pStyle w:val="ListParagraph"/>
                    <w:numPr>
                      <w:ilvl w:val="0"/>
                      <w:numId w:val="33"/>
                    </w:numPr>
                  </w:pPr>
                  <w:r>
                    <w:t xml:space="preserve">Set working directory in SafeBot_API_Pred_Multi.py or </w:t>
                  </w:r>
                  <w:proofErr w:type="spellStart"/>
                  <w:r>
                    <w:t>SafeBot_API_Pred_Multi.ipynb</w:t>
                  </w:r>
                  <w:proofErr w:type="spellEnd"/>
                  <w:r>
                    <w:tab/>
                  </w:r>
                </w:p>
                <w:p w14:paraId="76A4B2E8" w14:textId="77777777" w:rsidR="00656B88" w:rsidRDefault="00656B88" w:rsidP="00656B88">
                  <w:pPr>
                    <w:pStyle w:val="ListParagraph"/>
                  </w:pPr>
                </w:p>
                <w:p w14:paraId="27705C34" w14:textId="005762EF" w:rsidR="00656B88" w:rsidRDefault="00656B88" w:rsidP="00661C7F">
                  <w:pPr>
                    <w:pStyle w:val="ListParagraph"/>
                    <w:numPr>
                      <w:ilvl w:val="0"/>
                      <w:numId w:val="33"/>
                    </w:numPr>
                  </w:pPr>
                  <w:r>
                    <w:t xml:space="preserve">Copy </w:t>
                  </w:r>
                  <w:proofErr w:type="spellStart"/>
                  <w:r>
                    <w:t>safebot_multi.bin</w:t>
                  </w:r>
                  <w:proofErr w:type="spellEnd"/>
                  <w:r>
                    <w:t xml:space="preserve"> to the working </w:t>
                  </w:r>
                  <w:proofErr w:type="spellStart"/>
                  <w:r>
                    <w:t>dirctory</w:t>
                  </w:r>
                  <w:proofErr w:type="spellEnd"/>
                  <w:r>
                    <w:t xml:space="preserve"> set in 3</w:t>
                  </w:r>
                  <w:r>
                    <w:tab/>
                  </w:r>
                </w:p>
                <w:p w14:paraId="1C8DFC5A" w14:textId="77777777" w:rsidR="00656B88" w:rsidRDefault="00656B88" w:rsidP="00656B88">
                  <w:pPr>
                    <w:pStyle w:val="ListParagraph"/>
                  </w:pPr>
                </w:p>
                <w:p w14:paraId="0E16CAC9" w14:textId="33A6B8E1" w:rsidR="00656B88" w:rsidRDefault="00656B88" w:rsidP="00661C7F">
                  <w:pPr>
                    <w:pStyle w:val="ListParagraph"/>
                    <w:numPr>
                      <w:ilvl w:val="0"/>
                      <w:numId w:val="33"/>
                    </w:numPr>
                  </w:pPr>
                  <w:r>
                    <w:t xml:space="preserve">Run SafeBot_API_Pred_Multi.py or </w:t>
                  </w:r>
                  <w:proofErr w:type="spellStart"/>
                  <w:r>
                    <w:t>SafeBot_API_Pred_Multi.ipynb</w:t>
                  </w:r>
                  <w:proofErr w:type="spellEnd"/>
                </w:p>
                <w:p w14:paraId="1B6E3C71" w14:textId="77777777" w:rsidR="00656B88" w:rsidRDefault="00656B88" w:rsidP="00656B88">
                  <w:pPr>
                    <w:pStyle w:val="ListParagraph"/>
                  </w:pPr>
                </w:p>
                <w:p w14:paraId="7F2B591D" w14:textId="45C95F6C" w:rsidR="00656B88" w:rsidRDefault="00656B88" w:rsidP="00661C7F">
                  <w:pPr>
                    <w:pStyle w:val="ListParagraph"/>
                    <w:numPr>
                      <w:ilvl w:val="0"/>
                      <w:numId w:val="33"/>
                    </w:numPr>
                  </w:pPr>
                  <w:r>
                    <w:t xml:space="preserve">This enables Rasa to pass the accident description by calling </w:t>
                  </w:r>
                  <w:hyperlink r:id="rId110" w:history="1">
                    <w:r w:rsidR="00661C7F" w:rsidRPr="002353E5">
                      <w:rPr>
                        <w:rStyle w:val="Hyperlink"/>
                      </w:rPr>
                      <w:t>http://127.0.0.1:5000/get_p_acc_lvl</w:t>
                    </w:r>
                  </w:hyperlink>
                  <w:r w:rsidR="00661C7F">
                    <w:t xml:space="preserve"> </w:t>
                  </w:r>
                  <w:r>
                    <w:t>and this API performs the prediction and returns the Accident level and Potential Accident Level</w:t>
                  </w:r>
                  <w:r w:rsidR="00661C7F">
                    <w:t xml:space="preserve"> </w:t>
                  </w:r>
                  <w:r>
                    <w:t>to Rasa through actions.py</w:t>
                  </w:r>
                </w:p>
                <w:p w14:paraId="0F2DFE6C" w14:textId="63D1C6FC" w:rsidR="00656B88" w:rsidRDefault="00656B88" w:rsidP="00656B88"/>
                <w:p w14:paraId="01CB8A7E" w14:textId="77777777" w:rsidR="00656B88" w:rsidRDefault="00656B88" w:rsidP="00656B88"/>
                <w:p w14:paraId="0AC947FA" w14:textId="1371D8EA" w:rsidR="00BB70AB" w:rsidRDefault="00BB70AB" w:rsidP="007F603A">
                  <w:pPr>
                    <w:pStyle w:val="ListParagraph"/>
                    <w:numPr>
                      <w:ilvl w:val="0"/>
                      <w:numId w:val="29"/>
                    </w:numPr>
                  </w:pPr>
                  <w:r>
                    <w:t>Setting up SLACK</w:t>
                  </w:r>
                </w:p>
                <w:p w14:paraId="119B3E36" w14:textId="5684EF69" w:rsidR="00920F4C" w:rsidRDefault="00920F4C" w:rsidP="00920F4C">
                  <w:pPr>
                    <w:pStyle w:val="ListParagraph"/>
                  </w:pPr>
                </w:p>
                <w:p w14:paraId="44E170ED" w14:textId="0922B8E5" w:rsidR="009D6816" w:rsidRDefault="009D6816" w:rsidP="00920F4C">
                  <w:pPr>
                    <w:pStyle w:val="ListParagraph"/>
                  </w:pPr>
                  <w:r>
                    <w:t>Slack can be setup using the instructions on the link below</w:t>
                  </w:r>
                </w:p>
                <w:p w14:paraId="141BE968" w14:textId="107FA1F7" w:rsidR="009D6816" w:rsidRDefault="00436A1C" w:rsidP="00920F4C">
                  <w:pPr>
                    <w:pStyle w:val="ListParagraph"/>
                  </w:pPr>
                  <w:hyperlink r:id="rId111" w:history="1">
                    <w:r w:rsidR="009D6816" w:rsidRPr="00E94134">
                      <w:rPr>
                        <w:rStyle w:val="Hyperlink"/>
                      </w:rPr>
                      <w:t>https://rasa.com/docs/rasa/connectors/slack/</w:t>
                    </w:r>
                  </w:hyperlink>
                </w:p>
                <w:p w14:paraId="6C574168" w14:textId="0B7530EA" w:rsidR="009D6816" w:rsidRDefault="009D6816" w:rsidP="00920F4C">
                  <w:pPr>
                    <w:pStyle w:val="ListParagraph"/>
                  </w:pPr>
                </w:p>
                <w:p w14:paraId="50C1AC2F" w14:textId="77777777" w:rsidR="00337200" w:rsidRDefault="009D6816" w:rsidP="009D6816">
                  <w:pPr>
                    <w:pStyle w:val="ListParagraph"/>
                  </w:pPr>
                  <w:r>
                    <w:t xml:space="preserve">If you are using the default credentials that was used at demo time, then please make sure you are only updating the ‘Receiving Messages’ part in the link above, that is the web hook using NGROK. </w:t>
                  </w:r>
                </w:p>
                <w:p w14:paraId="69753A9A" w14:textId="630E6E3A" w:rsidR="000237A0" w:rsidRPr="007839C2" w:rsidRDefault="000237A0" w:rsidP="000237A0">
                  <w:pPr>
                    <w:pStyle w:val="ListParagraph"/>
                    <w:ind w:left="1440"/>
                  </w:pPr>
                </w:p>
              </w:tc>
            </w:tr>
            <w:tr w:rsidR="00057159" w:rsidRPr="007839C2" w14:paraId="7318FF89" w14:textId="77777777" w:rsidTr="00004FCB">
              <w:trPr>
                <w:trHeight w:val="1515"/>
              </w:trPr>
              <w:tc>
                <w:tcPr>
                  <w:tcW w:w="7780" w:type="dxa"/>
                </w:tcPr>
                <w:p w14:paraId="2DC17E5A" w14:textId="53705F02" w:rsidR="00337200" w:rsidRPr="00337200" w:rsidRDefault="00337200" w:rsidP="00337200"/>
              </w:tc>
            </w:tr>
            <w:tr w:rsidR="00E44A05" w:rsidRPr="007839C2" w14:paraId="3D1B0DC2" w14:textId="77777777" w:rsidTr="00004FCB">
              <w:trPr>
                <w:trHeight w:val="1515"/>
              </w:trPr>
              <w:tc>
                <w:tcPr>
                  <w:tcW w:w="7780" w:type="dxa"/>
                </w:tcPr>
                <w:p w14:paraId="561E1E06" w14:textId="77777777" w:rsidR="00E44A05" w:rsidRDefault="00E44A05" w:rsidP="00337200"/>
                <w:p w14:paraId="348BC8AC" w14:textId="77777777" w:rsidR="00E44A05" w:rsidRDefault="00E44A05" w:rsidP="00337200"/>
                <w:p w14:paraId="5E13234D" w14:textId="77777777" w:rsidR="00E44A05" w:rsidRDefault="00E44A05" w:rsidP="00337200"/>
                <w:p w14:paraId="2D77A526" w14:textId="77777777" w:rsidR="00E44A05" w:rsidRDefault="00E44A05" w:rsidP="00337200"/>
                <w:p w14:paraId="5206B17A" w14:textId="77777777" w:rsidR="00E44A05" w:rsidRDefault="00E44A05" w:rsidP="00337200"/>
                <w:p w14:paraId="7E13EA44" w14:textId="77777777" w:rsidR="00E44A05" w:rsidRDefault="00E44A05" w:rsidP="00337200"/>
                <w:p w14:paraId="2B15408C" w14:textId="77777777" w:rsidR="00E44A05" w:rsidRDefault="00E44A05" w:rsidP="00337200"/>
                <w:p w14:paraId="3D8BA336" w14:textId="77777777" w:rsidR="00E44A05" w:rsidRDefault="00E44A05" w:rsidP="00337200"/>
                <w:p w14:paraId="14884188" w14:textId="77777777" w:rsidR="00E44A05" w:rsidRDefault="00E44A05" w:rsidP="00337200"/>
                <w:p w14:paraId="17BAFEE7" w14:textId="77777777" w:rsidR="00E44A05" w:rsidRDefault="00E44A05" w:rsidP="00337200"/>
                <w:p w14:paraId="3C8107F5" w14:textId="4A46C331" w:rsidR="00E44A05" w:rsidRDefault="00E44A05" w:rsidP="00337200"/>
              </w:tc>
            </w:tr>
          </w:tbl>
          <w:p w14:paraId="384CFF05" w14:textId="55F95BB7" w:rsidR="00E675F5" w:rsidRPr="007C566A" w:rsidRDefault="00E675F5" w:rsidP="00DC1341"/>
        </w:tc>
      </w:tr>
      <w:tr w:rsidR="004A4C49" w:rsidRPr="004048B0" w14:paraId="455D1BBC" w14:textId="77777777" w:rsidTr="00F32B21">
        <w:trPr>
          <w:trHeight w:val="432"/>
        </w:trPr>
        <w:tc>
          <w:tcPr>
            <w:tcW w:w="10800" w:type="dxa"/>
          </w:tcPr>
          <w:p w14:paraId="08D3EDF9" w14:textId="1628EDAE" w:rsidR="004A4C49" w:rsidRPr="004048B0" w:rsidRDefault="004A4C49" w:rsidP="005E6F60">
            <w:pPr>
              <w:rPr>
                <w:noProof/>
              </w:rPr>
            </w:pPr>
            <w:r w:rsidRPr="004048B0">
              <w:rPr>
                <w:noProof/>
                <w:lang w:eastAsia="en-AU"/>
              </w:rPr>
              <w:lastRenderedPageBreak/>
              <w:drawing>
                <wp:inline distT="0" distB="0" distL="0" distR="0" wp14:anchorId="14EA21D8" wp14:editId="5CDF1F4E">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tc>
      </w:tr>
      <w:tr w:rsidR="004A4C49" w:rsidRPr="004048B0" w14:paraId="67371946" w14:textId="77777777" w:rsidTr="00FE44CB">
        <w:trPr>
          <w:trHeight w:val="1440"/>
        </w:trPr>
        <w:tc>
          <w:tcPr>
            <w:tcW w:w="10800" w:type="dxa"/>
          </w:tcPr>
          <w:p w14:paraId="78A2D0F6" w14:textId="77777777" w:rsidR="004A4C49" w:rsidRDefault="00836620" w:rsidP="004048B0">
            <w:pPr>
              <w:pStyle w:val="Heading2"/>
            </w:pPr>
            <w:r>
              <w:t>How to improve your model performance?</w:t>
            </w:r>
          </w:p>
          <w:p w14:paraId="7E2E4EE3" w14:textId="77777777" w:rsidR="007C566A" w:rsidRDefault="007C566A" w:rsidP="007C566A"/>
          <w:p w14:paraId="4A8611BB" w14:textId="0320D7C5" w:rsidR="007C566A" w:rsidRDefault="007C566A" w:rsidP="007C566A">
            <w:pPr>
              <w:pStyle w:val="Heading3"/>
              <w:shd w:val="clear" w:color="auto" w:fill="FFFFFF"/>
              <w:rPr>
                <w:rFonts w:ascii="Segoe UI" w:hAnsi="Segoe UI" w:cs="Segoe UI"/>
                <w:sz w:val="20"/>
                <w:szCs w:val="18"/>
              </w:rPr>
            </w:pPr>
            <w:r w:rsidRPr="007C566A">
              <w:rPr>
                <w:rFonts w:ascii="Segoe UI" w:hAnsi="Segoe UI" w:cs="Segoe UI"/>
                <w:sz w:val="20"/>
                <w:szCs w:val="18"/>
              </w:rPr>
              <w:t>The challenge at hand is that we do not have a large dataset, Our dataset has only 425 record</w:t>
            </w:r>
            <w:r>
              <w:rPr>
                <w:rFonts w:ascii="Segoe UI" w:hAnsi="Segoe UI" w:cs="Segoe UI"/>
                <w:sz w:val="20"/>
                <w:szCs w:val="18"/>
              </w:rPr>
              <w:t>.</w:t>
            </w:r>
          </w:p>
          <w:p w14:paraId="1E0252C5" w14:textId="77777777" w:rsidR="007C566A" w:rsidRPr="007C566A" w:rsidRDefault="007C566A" w:rsidP="007C566A"/>
          <w:p w14:paraId="14630356" w14:textId="20B04BC6"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One of the main reasons for not achieving very high accuracy could be the lack of </w:t>
            </w:r>
            <w:proofErr w:type="gramStart"/>
            <w:r>
              <w:rPr>
                <w:rFonts w:ascii="Segoe UI" w:hAnsi="Segoe UI" w:cs="Segoe UI"/>
                <w:sz w:val="21"/>
                <w:szCs w:val="21"/>
              </w:rPr>
              <w:t xml:space="preserve">large </w:t>
            </w:r>
            <w:r w:rsidR="00CE4FC8">
              <w:rPr>
                <w:rFonts w:ascii="Segoe UI" w:hAnsi="Segoe UI" w:cs="Segoe UI"/>
                <w:sz w:val="21"/>
                <w:szCs w:val="21"/>
              </w:rPr>
              <w:t>labelled</w:t>
            </w:r>
            <w:proofErr w:type="gramEnd"/>
            <w:r>
              <w:rPr>
                <w:rFonts w:ascii="Segoe UI" w:hAnsi="Segoe UI" w:cs="Segoe UI"/>
                <w:sz w:val="21"/>
                <w:szCs w:val="21"/>
              </w:rPr>
              <w:t xml:space="preserve"> text datasets. Most of the labelled text datasets are not big enough to train deep neural networks because these networks have a huge number of parameters and training such networks on small datasets will cause overfitting.</w:t>
            </w:r>
          </w:p>
          <w:p w14:paraId="1719A41D" w14:textId="389985EA"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7C566A">
              <w:rPr>
                <w:rFonts w:ascii="Segoe UI" w:hAnsi="Segoe UI" w:cs="Segoe UI"/>
                <w:sz w:val="21"/>
                <w:szCs w:val="21"/>
              </w:rPr>
              <w:t>We are also aware that the NLP models are typically shallower and thus require different ﬁne-tuning methods. BERT (Bidirectional Encoder Representations from Transformers) is a big neural network architecture with Millions of parameters. So, training a BERT model from scratch on a small dataset would result in overfitting.</w:t>
            </w:r>
          </w:p>
          <w:p w14:paraId="74B33926" w14:textId="628FD756" w:rsidR="007C566A" w:rsidRPr="007C566A" w:rsidRDefault="007C566A" w:rsidP="007C566A">
            <w:pPr>
              <w:pStyle w:val="NormalWeb"/>
              <w:shd w:val="clear" w:color="auto" w:fill="FFFFFF"/>
              <w:spacing w:before="0" w:beforeAutospacing="0" w:after="240" w:afterAutospacing="0"/>
              <w:ind w:left="720"/>
              <w:jc w:val="center"/>
              <w:rPr>
                <w:rFonts w:ascii="Segoe UI" w:hAnsi="Segoe UI" w:cs="Segoe UI"/>
                <w:sz w:val="21"/>
                <w:szCs w:val="21"/>
              </w:rPr>
            </w:pPr>
            <w:r w:rsidRPr="007C566A">
              <w:rPr>
                <w:rFonts w:ascii="Segoe UI" w:hAnsi="Segoe UI" w:cs="Segoe UI"/>
                <w:noProof/>
                <w:sz w:val="21"/>
                <w:szCs w:val="21"/>
              </w:rPr>
              <w:drawing>
                <wp:inline distT="0" distB="0" distL="0" distR="0" wp14:anchorId="2BCCAFA3" wp14:editId="76C0CDD9">
                  <wp:extent cx="3931920" cy="197527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5100" cy="1981898"/>
                          </a:xfrm>
                          <a:prstGeom prst="rect">
                            <a:avLst/>
                          </a:prstGeom>
                        </pic:spPr>
                      </pic:pic>
                    </a:graphicData>
                  </a:graphic>
                </wp:inline>
              </w:drawing>
            </w:r>
          </w:p>
          <w:p w14:paraId="4DB9B1EB" w14:textId="24D5C955" w:rsidR="007C566A" w:rsidRPr="007C566A" w:rsidRDefault="007C566A" w:rsidP="007C566A">
            <w:pPr>
              <w:pStyle w:val="NormalWeb"/>
              <w:shd w:val="clear" w:color="auto" w:fill="FFFFFF"/>
              <w:spacing w:before="0" w:beforeAutospacing="0" w:after="240" w:afterAutospacing="0"/>
              <w:ind w:left="720"/>
              <w:rPr>
                <w:rFonts w:ascii="Segoe UI" w:hAnsi="Segoe UI" w:cs="Segoe UI"/>
                <w:sz w:val="21"/>
                <w:szCs w:val="21"/>
              </w:rPr>
            </w:pPr>
            <w:r w:rsidRPr="007C566A">
              <w:rPr>
                <w:rFonts w:ascii="Segoe UI" w:hAnsi="Segoe UI" w:cs="Segoe UI"/>
                <w:sz w:val="21"/>
                <w:szCs w:val="21"/>
              </w:rPr>
              <w:t xml:space="preserve">So, we propose to use a pre-trained BERT model that was trained on a huge dataset, as a starting point     </w:t>
            </w:r>
            <w:r>
              <w:rPr>
                <w:rFonts w:ascii="Segoe UI" w:hAnsi="Segoe UI" w:cs="Segoe UI"/>
                <w:sz w:val="21"/>
                <w:szCs w:val="21"/>
              </w:rPr>
              <w:t xml:space="preserve">      </w:t>
            </w:r>
            <w:r w:rsidRPr="007C566A">
              <w:rPr>
                <w:rFonts w:ascii="Segoe UI" w:hAnsi="Segoe UI" w:cs="Segoe UI"/>
                <w:sz w:val="21"/>
                <w:szCs w:val="21"/>
              </w:rPr>
              <w:t>and then we can further train the model on our relatively smaller dataset.</w:t>
            </w:r>
          </w:p>
          <w:p w14:paraId="67EB65DA"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We will be exploring different Fine-Tuning Techniques mentioned below in the weeks to come</w:t>
            </w:r>
          </w:p>
          <w:p w14:paraId="4CAF4219" w14:textId="6F7AE730"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 xml:space="preserve">Train the entire architecture – We can further train the entire pre-trained model on our dataset and feed the output to a </w:t>
            </w:r>
            <w:r w:rsidR="00ED19D9" w:rsidRPr="00ED19D9">
              <w:rPr>
                <w:rFonts w:ascii="Segoe UI" w:hAnsi="Segoe UI" w:cs="Segoe UI"/>
                <w:sz w:val="21"/>
                <w:szCs w:val="21"/>
              </w:rPr>
              <w:t>SoftMax</w:t>
            </w:r>
            <w:r w:rsidRPr="00ED19D9">
              <w:rPr>
                <w:rFonts w:ascii="Segoe UI" w:hAnsi="Segoe UI" w:cs="Segoe UI"/>
                <w:sz w:val="21"/>
                <w:szCs w:val="21"/>
              </w:rPr>
              <w:t xml:space="preserve"> layer. In this case, the error is </w:t>
            </w:r>
            <w:proofErr w:type="gramStart"/>
            <w:r w:rsidRPr="00ED19D9">
              <w:rPr>
                <w:rFonts w:ascii="Segoe UI" w:hAnsi="Segoe UI" w:cs="Segoe UI"/>
                <w:sz w:val="21"/>
                <w:szCs w:val="21"/>
              </w:rPr>
              <w:t>back-propagated</w:t>
            </w:r>
            <w:proofErr w:type="gramEnd"/>
            <w:r w:rsidRPr="00ED19D9">
              <w:rPr>
                <w:rFonts w:ascii="Segoe UI" w:hAnsi="Segoe UI" w:cs="Segoe UI"/>
                <w:sz w:val="21"/>
                <w:szCs w:val="21"/>
              </w:rPr>
              <w:t xml:space="preserve"> through the entire architecture and the pre-trained weights of the model are updated based on the new dataset.</w:t>
            </w:r>
          </w:p>
          <w:p w14:paraId="7A87941E"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lastRenderedPageBreak/>
              <w:t>Train some layers while freezing others – Another way to use a pre-trained model is to train it partially. What we can do is keep the weights of initial layers of the model frozen while we retrain only the higher layers. We can try and test as to how many layers to be frozen and how many to be trained.</w:t>
            </w:r>
          </w:p>
          <w:p w14:paraId="3E4A3756" w14:textId="77777777" w:rsidR="007C566A" w:rsidRPr="00ED19D9"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sidRPr="00ED19D9">
              <w:rPr>
                <w:rFonts w:ascii="Segoe UI" w:hAnsi="Segoe UI" w:cs="Segoe UI"/>
                <w:sz w:val="21"/>
                <w:szCs w:val="21"/>
              </w:rPr>
              <w:t>Freeze the entire architecture – We can even freeze all the layers of the model and attach a few neural network layers of our own and train this new model. Note that the weights of only the attached layers will be updated during model training.</w:t>
            </w:r>
          </w:p>
          <w:p w14:paraId="4039C292" w14:textId="6D850344"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will probably use </w:t>
            </w:r>
            <w:r w:rsidR="00ED19D9">
              <w:rPr>
                <w:rFonts w:ascii="Segoe UI" w:hAnsi="Segoe UI" w:cs="Segoe UI"/>
                <w:sz w:val="21"/>
                <w:szCs w:val="21"/>
              </w:rPr>
              <w:t>this</w:t>
            </w:r>
            <w:r>
              <w:rPr>
                <w:rFonts w:ascii="Segoe UI" w:hAnsi="Segoe UI" w:cs="Segoe UI"/>
                <w:sz w:val="21"/>
                <w:szCs w:val="21"/>
              </w:rPr>
              <w:t xml:space="preserve"> last approach. We will freeze all the layers of BERT during fine-tuning and append a dense layer and a </w:t>
            </w:r>
            <w:r w:rsidR="00ED19D9">
              <w:rPr>
                <w:rFonts w:ascii="Segoe UI" w:hAnsi="Segoe UI" w:cs="Segoe UI"/>
                <w:sz w:val="21"/>
                <w:szCs w:val="21"/>
              </w:rPr>
              <w:t>SoftMax</w:t>
            </w:r>
            <w:r>
              <w:rPr>
                <w:rFonts w:ascii="Segoe UI" w:hAnsi="Segoe UI" w:cs="Segoe UI"/>
                <w:sz w:val="21"/>
                <w:szCs w:val="21"/>
              </w:rPr>
              <w:t xml:space="preserve"> layer to the architecture.</w:t>
            </w:r>
          </w:p>
          <w:p w14:paraId="02EA3D33" w14:textId="640AE5E9" w:rsidR="007C566A" w:rsidRDefault="007C566A" w:rsidP="00ED19D9">
            <w:pPr>
              <w:pStyle w:val="Heading3"/>
              <w:shd w:val="clear" w:color="auto" w:fill="FFFFFF"/>
              <w:rPr>
                <w:rFonts w:ascii="Segoe UI" w:hAnsi="Segoe UI" w:cs="Segoe UI"/>
                <w:sz w:val="20"/>
                <w:szCs w:val="18"/>
              </w:rPr>
            </w:pPr>
            <w:r w:rsidRPr="00ED19D9">
              <w:rPr>
                <w:rFonts w:ascii="Segoe UI" w:hAnsi="Segoe UI" w:cs="Segoe UI"/>
                <w:sz w:val="20"/>
                <w:szCs w:val="18"/>
              </w:rPr>
              <w:t>Adjusting Hyper parameters-</w:t>
            </w:r>
          </w:p>
          <w:p w14:paraId="112314F5" w14:textId="77777777" w:rsidR="00ED19D9" w:rsidRPr="00ED19D9" w:rsidRDefault="00ED19D9" w:rsidP="00ED19D9"/>
          <w:p w14:paraId="6F3A7F0D"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want to build a model that performs robustly and to this effect, we use the same set of hyper parameters across tasks and validation set. We shall also explore AWD-LSTM language model (</w:t>
            </w:r>
            <w:proofErr w:type="spellStart"/>
            <w:r>
              <w:rPr>
                <w:rFonts w:ascii="Segoe UI" w:hAnsi="Segoe UI" w:cs="Segoe UI"/>
                <w:sz w:val="21"/>
                <w:szCs w:val="21"/>
              </w:rPr>
              <w:t>Merity</w:t>
            </w:r>
            <w:proofErr w:type="spellEnd"/>
            <w:r>
              <w:rPr>
                <w:rFonts w:ascii="Segoe UI" w:hAnsi="Segoe UI" w:cs="Segoe UI"/>
                <w:sz w:val="21"/>
                <w:szCs w:val="21"/>
              </w:rPr>
              <w:t xml:space="preserve"> et al., 2017a) with an embedding size of 400, 3 layers,1150 hidden activations per layer, and a BPTT batch size of 70. We apply dropout of 0.4 to layers, 0.3 to RNN layers, 0.4 to input embed-ding layers, 0.05 to embedding layers, and weight dropout of 0.5 to the RNN hidden-to-hidden matrix. The classiﬁer has a hidden layer of size 50.</w:t>
            </w:r>
          </w:p>
          <w:p w14:paraId="32291867" w14:textId="77777777" w:rsidR="007C566A" w:rsidRDefault="007C566A" w:rsidP="007F603A">
            <w:pPr>
              <w:pStyle w:val="NormalWeb"/>
              <w:numPr>
                <w:ilvl w:val="0"/>
                <w:numId w:val="17"/>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Adam with β1= 0.7 instead of the de-fault β1= 0.9 and β2= 0.99, We use a batch size of 64, a base learning rate of 0.004 and 0.01 for ﬁne tuning the language models and the classiﬁer respectively.</w:t>
            </w:r>
          </w:p>
          <w:p w14:paraId="4E91F808" w14:textId="77777777" w:rsidR="007C566A" w:rsidRDefault="007C566A" w:rsidP="006F1FB1">
            <w:pPr>
              <w:pStyle w:val="NormalWeb"/>
              <w:shd w:val="clear" w:color="auto" w:fill="FFFFFF"/>
              <w:spacing w:before="0" w:beforeAutospacing="0" w:after="240" w:afterAutospacing="0"/>
              <w:rPr>
                <w:rFonts w:ascii="Segoe UI" w:hAnsi="Segoe UI" w:cs="Segoe UI"/>
                <w:b/>
                <w:bCs/>
                <w:sz w:val="21"/>
                <w:szCs w:val="21"/>
              </w:rPr>
            </w:pPr>
            <w:r w:rsidRPr="00AB1771">
              <w:rPr>
                <w:rFonts w:ascii="Segoe UI" w:hAnsi="Segoe UI" w:cs="Segoe UI"/>
                <w:b/>
                <w:bCs/>
                <w:sz w:val="21"/>
                <w:szCs w:val="21"/>
              </w:rPr>
              <w:t xml:space="preserve">We are hopeful that by adopting these </w:t>
            </w:r>
            <w:r w:rsidR="004C0AE2" w:rsidRPr="00AB1771">
              <w:rPr>
                <w:rFonts w:ascii="Segoe UI" w:hAnsi="Segoe UI" w:cs="Segoe UI"/>
                <w:b/>
                <w:bCs/>
                <w:sz w:val="21"/>
                <w:szCs w:val="21"/>
              </w:rPr>
              <w:t>fine-tuning</w:t>
            </w:r>
            <w:r w:rsidRPr="00AB1771">
              <w:rPr>
                <w:rFonts w:ascii="Segoe UI" w:hAnsi="Segoe UI" w:cs="Segoe UI"/>
                <w:b/>
                <w:bCs/>
                <w:sz w:val="21"/>
                <w:szCs w:val="21"/>
              </w:rPr>
              <w:t xml:space="preserve"> techniques we will be able to achieve high accuracy for the final model that we</w:t>
            </w:r>
            <w:r w:rsidR="0013495B">
              <w:rPr>
                <w:rFonts w:ascii="Segoe UI" w:hAnsi="Segoe UI" w:cs="Segoe UI"/>
                <w:b/>
                <w:bCs/>
                <w:sz w:val="21"/>
                <w:szCs w:val="21"/>
              </w:rPr>
              <w:t xml:space="preserve"> are</w:t>
            </w:r>
            <w:r w:rsidR="00982F4B">
              <w:rPr>
                <w:rFonts w:ascii="Segoe UI" w:hAnsi="Segoe UI" w:cs="Segoe UI"/>
                <w:b/>
                <w:bCs/>
                <w:sz w:val="21"/>
                <w:szCs w:val="21"/>
              </w:rPr>
              <w:t xml:space="preserve"> going to</w:t>
            </w:r>
            <w:r w:rsidRPr="00AB1771">
              <w:rPr>
                <w:rFonts w:ascii="Segoe UI" w:hAnsi="Segoe UI" w:cs="Segoe UI"/>
                <w:b/>
                <w:bCs/>
                <w:sz w:val="21"/>
                <w:szCs w:val="21"/>
              </w:rPr>
              <w:t xml:space="preserve"> deploy</w:t>
            </w:r>
            <w:r w:rsidR="00AB1771">
              <w:rPr>
                <w:rFonts w:ascii="Segoe UI" w:hAnsi="Segoe UI" w:cs="Segoe UI"/>
                <w:b/>
                <w:bCs/>
                <w:sz w:val="21"/>
                <w:szCs w:val="21"/>
              </w:rPr>
              <w:t>.</w:t>
            </w:r>
          </w:p>
          <w:p w14:paraId="63BF614B" w14:textId="3BA78601" w:rsidR="00527D5B" w:rsidRDefault="00527D5B" w:rsidP="006F1FB1">
            <w:pPr>
              <w:pStyle w:val="NormalWeb"/>
              <w:shd w:val="clear" w:color="auto" w:fill="FFFFFF"/>
              <w:spacing w:before="0" w:beforeAutospacing="0" w:after="240" w:afterAutospacing="0"/>
              <w:rPr>
                <w:rFonts w:ascii="Segoe UI" w:hAnsi="Segoe UI" w:cs="Segoe UI"/>
                <w:b/>
                <w:bCs/>
                <w:sz w:val="21"/>
                <w:szCs w:val="21"/>
              </w:rPr>
            </w:pPr>
          </w:p>
          <w:p w14:paraId="24CCB386" w14:textId="5C0FE961"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97915F0" w14:textId="654B8103"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CA12E5A" w14:textId="6E7BF98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1F964B" w14:textId="47D5793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397EEC5" w14:textId="56AFF9D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80FC99A" w14:textId="50B5EA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DEDE92C" w14:textId="5B173DEF"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5AFEAE5" w14:textId="68D30A56"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03407976" w14:textId="5B804CC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640E4EE0" w14:textId="13F4DD64"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3DDFC07" w14:textId="661A62F2"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1D52C5EB" w14:textId="0B7F8059"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356B7DBF" w14:textId="77C3D0B0"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2E29FB01" w14:textId="77777777" w:rsidR="000237A0" w:rsidRDefault="000237A0" w:rsidP="006F1FB1">
            <w:pPr>
              <w:pStyle w:val="NormalWeb"/>
              <w:shd w:val="clear" w:color="auto" w:fill="FFFFFF"/>
              <w:spacing w:before="0" w:beforeAutospacing="0" w:after="240" w:afterAutospacing="0"/>
              <w:rPr>
                <w:rFonts w:ascii="Segoe UI" w:hAnsi="Segoe UI" w:cs="Segoe UI"/>
                <w:b/>
                <w:bCs/>
                <w:sz w:val="21"/>
                <w:szCs w:val="21"/>
              </w:rPr>
            </w:pPr>
          </w:p>
          <w:p w14:paraId="40046DA3" w14:textId="4D5725D4" w:rsidR="00527D5B" w:rsidRPr="004048B0" w:rsidRDefault="00527D5B" w:rsidP="00527D5B">
            <w:pPr>
              <w:rPr>
                <w:noProof/>
              </w:rPr>
            </w:pPr>
            <w:r w:rsidRPr="004048B0">
              <w:rPr>
                <w:noProof/>
                <w:lang w:eastAsia="en-AU"/>
              </w:rPr>
              <w:drawing>
                <wp:inline distT="0" distB="0" distL="0" distR="0" wp14:anchorId="13B0AF7D" wp14:editId="7C491477">
                  <wp:extent cx="2286000" cy="222740"/>
                  <wp:effectExtent l="0" t="0" r="0" b="6350"/>
                  <wp:docPr id="51" name="Graphic 5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5983DCDD" w14:textId="7D1F3423" w:rsidR="00527D5B" w:rsidRPr="0084296F" w:rsidRDefault="00527D5B" w:rsidP="00527D5B">
            <w:pPr>
              <w:rPr>
                <w:sz w:val="18"/>
                <w:szCs w:val="18"/>
              </w:rPr>
            </w:pPr>
            <w:r w:rsidRPr="0084296F">
              <w:rPr>
                <w:caps/>
                <w:spacing w:val="80"/>
                <w:sz w:val="52"/>
                <w:szCs w:val="52"/>
              </w:rPr>
              <w:t>Future work and enhancements</w:t>
            </w:r>
          </w:p>
          <w:p w14:paraId="5469768B" w14:textId="1B8F3400"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are also aware that the NLP models are typically shallower and thus require different ﬁne-tuning methods but again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the lack of sufficient labelled text dataset </w:t>
            </w:r>
          </w:p>
          <w:p w14:paraId="6CF5A822" w14:textId="34483C22"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have attempted to implement </w:t>
            </w:r>
            <w:r w:rsidR="000237A0" w:rsidRPr="00E44A05">
              <w:rPr>
                <w:rFonts w:ascii="Segoe UI" w:hAnsi="Segoe UI" w:cs="Segoe UI"/>
                <w:sz w:val="21"/>
                <w:szCs w:val="21"/>
              </w:rPr>
              <w:t>BIRT (</w:t>
            </w:r>
            <w:r w:rsidRPr="00E44A05">
              <w:rPr>
                <w:rFonts w:ascii="Segoe UI" w:hAnsi="Segoe UI" w:cs="Segoe UI"/>
                <w:sz w:val="21"/>
                <w:szCs w:val="21"/>
              </w:rPr>
              <w:t>Bidirectional Encoder Representations from Transformers</w:t>
            </w:r>
            <w:proofErr w:type="gramStart"/>
            <w:r w:rsidRPr="00E44A05">
              <w:rPr>
                <w:rFonts w:ascii="Segoe UI" w:hAnsi="Segoe UI" w:cs="Segoe UI"/>
                <w:sz w:val="21"/>
                <w:szCs w:val="21"/>
              </w:rPr>
              <w:t>),SMOT</w:t>
            </w:r>
            <w:proofErr w:type="gramEnd"/>
            <w:r w:rsidRPr="00E44A05">
              <w:rPr>
                <w:rFonts w:ascii="Segoe UI" w:hAnsi="Segoe UI" w:cs="Segoe UI"/>
                <w:sz w:val="21"/>
                <w:szCs w:val="21"/>
              </w:rPr>
              <w:t xml:space="preserve"> and Auto tuning with </w:t>
            </w:r>
            <w:proofErr w:type="spellStart"/>
            <w:r w:rsidRPr="00E44A05">
              <w:rPr>
                <w:rFonts w:ascii="Segoe UI" w:hAnsi="Segoe UI" w:cs="Segoe UI"/>
                <w:sz w:val="21"/>
                <w:szCs w:val="21"/>
              </w:rPr>
              <w:t>FastText</w:t>
            </w:r>
            <w:proofErr w:type="spellEnd"/>
            <w:r w:rsidRPr="00E44A05">
              <w:rPr>
                <w:rFonts w:ascii="Segoe UI" w:hAnsi="Segoe UI" w:cs="Segoe UI"/>
                <w:sz w:val="21"/>
                <w:szCs w:val="21"/>
              </w:rPr>
              <w:t xml:space="preserve"> to improve on the model performance.</w:t>
            </w:r>
          </w:p>
          <w:p w14:paraId="274000F0" w14:textId="203E5F92" w:rsidR="00E44A05" w:rsidRPr="00E44A05" w:rsidRDefault="000237A0"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However,</w:t>
            </w:r>
            <w:r w:rsidR="00E44A05" w:rsidRPr="00E44A05">
              <w:rPr>
                <w:rFonts w:ascii="Segoe UI" w:hAnsi="Segoe UI" w:cs="Segoe UI"/>
                <w:sz w:val="21"/>
                <w:szCs w:val="21"/>
              </w:rPr>
              <w:t xml:space="preserve"> we have encountered few </w:t>
            </w:r>
            <w:proofErr w:type="gramStart"/>
            <w:r w:rsidR="00E44A05" w:rsidRPr="00E44A05">
              <w:rPr>
                <w:rFonts w:ascii="Segoe UI" w:hAnsi="Segoe UI" w:cs="Segoe UI"/>
                <w:sz w:val="21"/>
                <w:szCs w:val="21"/>
              </w:rPr>
              <w:t>road blocks</w:t>
            </w:r>
            <w:proofErr w:type="gramEnd"/>
            <w:r w:rsidR="00E44A05" w:rsidRPr="00E44A05">
              <w:rPr>
                <w:rFonts w:ascii="Segoe UI" w:hAnsi="Segoe UI" w:cs="Segoe UI"/>
                <w:sz w:val="21"/>
                <w:szCs w:val="21"/>
              </w:rPr>
              <w:t xml:space="preserve"> and realised we needed much more time digging deep into the issues we had encountered with different version conflicts and compatibility issues as BIRT. So once these </w:t>
            </w:r>
            <w:r w:rsidRPr="00E44A05">
              <w:rPr>
                <w:rFonts w:ascii="Segoe UI" w:hAnsi="Segoe UI" w:cs="Segoe UI"/>
                <w:sz w:val="21"/>
                <w:szCs w:val="21"/>
              </w:rPr>
              <w:t>configuration management</w:t>
            </w:r>
            <w:r w:rsidR="00E44A05" w:rsidRPr="00E44A05">
              <w:rPr>
                <w:rFonts w:ascii="Segoe UI" w:hAnsi="Segoe UI" w:cs="Segoe UI"/>
                <w:sz w:val="21"/>
                <w:szCs w:val="21"/>
              </w:rPr>
              <w:t xml:space="preserve"> issues are resolved then we can </w:t>
            </w:r>
          </w:p>
          <w:p w14:paraId="47194460" w14:textId="5FCAA749"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freeze the entire layers of BERT during fine tuning and append a dense layer and a </w:t>
            </w:r>
            <w:proofErr w:type="spellStart"/>
            <w:r w:rsidRPr="00E44A05">
              <w:rPr>
                <w:rFonts w:ascii="Segoe UI" w:hAnsi="Segoe UI" w:cs="Segoe UI"/>
                <w:sz w:val="21"/>
                <w:szCs w:val="21"/>
              </w:rPr>
              <w:t>Softmax</w:t>
            </w:r>
            <w:proofErr w:type="spellEnd"/>
            <w:r w:rsidRPr="00E44A05">
              <w:rPr>
                <w:rFonts w:ascii="Segoe UI" w:hAnsi="Segoe UI" w:cs="Segoe UI"/>
                <w:sz w:val="21"/>
                <w:szCs w:val="21"/>
              </w:rPr>
              <w:t xml:space="preserve"> layer to the architecture as </w:t>
            </w:r>
            <w:proofErr w:type="spellStart"/>
            <w:r w:rsidRPr="00E44A05">
              <w:rPr>
                <w:rFonts w:ascii="Segoe UI" w:hAnsi="Segoe UI" w:cs="Segoe UI"/>
                <w:sz w:val="21"/>
                <w:szCs w:val="21"/>
              </w:rPr>
              <w:t>its</w:t>
            </w:r>
            <w:proofErr w:type="spellEnd"/>
            <w:r w:rsidRPr="00E44A05">
              <w:rPr>
                <w:rFonts w:ascii="Segoe UI" w:hAnsi="Segoe UI" w:cs="Segoe UI"/>
                <w:sz w:val="21"/>
                <w:szCs w:val="21"/>
              </w:rPr>
              <w:t xml:space="preserve"> a big neural network architecture with Millions of parameters and training a BERT model from scratch on a small dataset would result in overfitting</w:t>
            </w:r>
          </w:p>
          <w:p w14:paraId="37B14F1D" w14:textId="44ED9BC4" w:rsidR="00E44A05" w:rsidRPr="00E44A05" w:rsidRDefault="00E44A05" w:rsidP="00E44A05">
            <w:pPr>
              <w:pStyle w:val="NormalWeb"/>
              <w:shd w:val="clear" w:color="auto" w:fill="FFFFFF"/>
              <w:spacing w:after="240"/>
              <w:rPr>
                <w:rFonts w:ascii="Segoe UI" w:hAnsi="Segoe UI" w:cs="Segoe UI"/>
                <w:sz w:val="21"/>
                <w:szCs w:val="21"/>
              </w:rPr>
            </w:pPr>
            <w:r w:rsidRPr="00E44A05">
              <w:rPr>
                <w:rFonts w:ascii="Segoe UI" w:hAnsi="Segoe UI" w:cs="Segoe UI"/>
                <w:sz w:val="21"/>
                <w:szCs w:val="21"/>
              </w:rPr>
              <w:t xml:space="preserve">We had applied SMOTE but it suffered with over fitting though the accuracies have improved </w:t>
            </w:r>
            <w:proofErr w:type="spellStart"/>
            <w:proofErr w:type="gramStart"/>
            <w:r w:rsidRPr="00E44A05">
              <w:rPr>
                <w:rFonts w:ascii="Segoe UI" w:hAnsi="Segoe UI" w:cs="Segoe UI"/>
                <w:sz w:val="21"/>
                <w:szCs w:val="21"/>
              </w:rPr>
              <w:t>considerably.Further</w:t>
            </w:r>
            <w:proofErr w:type="spellEnd"/>
            <w:proofErr w:type="gramEnd"/>
            <w:r w:rsidRPr="00E44A05">
              <w:rPr>
                <w:rFonts w:ascii="Segoe UI" w:hAnsi="Segoe UI" w:cs="Segoe UI"/>
                <w:sz w:val="21"/>
                <w:szCs w:val="21"/>
              </w:rPr>
              <w:t xml:space="preserve"> exploration needed applying SMOTE on training data with a 2 step approach </w:t>
            </w:r>
            <w:proofErr w:type="spellStart"/>
            <w:r w:rsidRPr="00E44A05">
              <w:rPr>
                <w:rFonts w:ascii="Segoe UI" w:hAnsi="Segoe UI" w:cs="Segoe UI"/>
                <w:sz w:val="21"/>
                <w:szCs w:val="21"/>
              </w:rPr>
              <w:t>i.e</w:t>
            </w:r>
            <w:proofErr w:type="spellEnd"/>
            <w:r w:rsidRPr="00E44A05">
              <w:rPr>
                <w:rFonts w:ascii="Segoe UI" w:hAnsi="Segoe UI" w:cs="Segoe UI"/>
                <w:sz w:val="21"/>
                <w:szCs w:val="21"/>
              </w:rPr>
              <w:t xml:space="preserve"> over sample the minority class and under sample the majority class by 10% to </w:t>
            </w:r>
            <w:r w:rsidR="000237A0" w:rsidRPr="00E44A05">
              <w:rPr>
                <w:rFonts w:ascii="Segoe UI" w:hAnsi="Segoe UI" w:cs="Segoe UI"/>
                <w:sz w:val="21"/>
                <w:szCs w:val="21"/>
              </w:rPr>
              <w:t>overcome</w:t>
            </w:r>
            <w:r w:rsidRPr="00E44A05">
              <w:rPr>
                <w:rFonts w:ascii="Segoe UI" w:hAnsi="Segoe UI" w:cs="Segoe UI"/>
                <w:sz w:val="21"/>
                <w:szCs w:val="21"/>
              </w:rPr>
              <w:t xml:space="preserve"> the problem of over fitting</w:t>
            </w:r>
          </w:p>
          <w:p w14:paraId="3B386122" w14:textId="7BFD8AE6" w:rsidR="00527D5B" w:rsidRDefault="00E44A05" w:rsidP="006F1FB1">
            <w:pPr>
              <w:pStyle w:val="NormalWeb"/>
              <w:shd w:val="clear" w:color="auto" w:fill="FFFFFF"/>
              <w:spacing w:before="0" w:beforeAutospacing="0" w:after="240" w:afterAutospacing="0"/>
              <w:rPr>
                <w:rFonts w:ascii="Segoe UI" w:hAnsi="Segoe UI" w:cs="Segoe UI"/>
                <w:sz w:val="21"/>
                <w:szCs w:val="21"/>
              </w:rPr>
            </w:pPr>
            <w:r w:rsidRPr="00E44A05">
              <w:rPr>
                <w:rFonts w:ascii="Segoe UI" w:hAnsi="Segoe UI" w:cs="Segoe UI"/>
                <w:sz w:val="21"/>
                <w:szCs w:val="21"/>
              </w:rPr>
              <w:t>We had attempted to implement Fast Text Auto Tuning but ended up witnessing infinite process running and crashes, upon reading the community support for the work around we have learnt that some of the wrapper files written in C++ need some changes.</w:t>
            </w:r>
            <w:r w:rsidR="0084296F">
              <w:rPr>
                <w:rFonts w:ascii="Segoe UI" w:hAnsi="Segoe UI" w:cs="Segoe UI"/>
                <w:sz w:val="21"/>
                <w:szCs w:val="21"/>
              </w:rPr>
              <w:t xml:space="preserve"> </w:t>
            </w:r>
            <w:r w:rsidRPr="00E44A05">
              <w:rPr>
                <w:rFonts w:ascii="Segoe UI" w:hAnsi="Segoe UI" w:cs="Segoe UI"/>
                <w:sz w:val="21"/>
                <w:szCs w:val="21"/>
              </w:rPr>
              <w:t xml:space="preserve">Due to lack to sufficient </w:t>
            </w:r>
            <w:proofErr w:type="gramStart"/>
            <w:r w:rsidRPr="00E44A05">
              <w:rPr>
                <w:rFonts w:ascii="Segoe UI" w:hAnsi="Segoe UI" w:cs="Segoe UI"/>
                <w:sz w:val="21"/>
                <w:szCs w:val="21"/>
              </w:rPr>
              <w:t>time</w:t>
            </w:r>
            <w:proofErr w:type="gramEnd"/>
            <w:r w:rsidRPr="00E44A05">
              <w:rPr>
                <w:rFonts w:ascii="Segoe UI" w:hAnsi="Segoe UI" w:cs="Segoe UI"/>
                <w:sz w:val="21"/>
                <w:szCs w:val="21"/>
              </w:rPr>
              <w:t xml:space="preserve"> we couldn’t make much headway in this area and this needs further exploration so that Fast Text’s hyper parameters auto tuning can be perfectly implemented</w:t>
            </w:r>
            <w:r w:rsidR="0084296F">
              <w:rPr>
                <w:rFonts w:ascii="Segoe UI" w:hAnsi="Segoe UI" w:cs="Segoe UI"/>
                <w:sz w:val="21"/>
                <w:szCs w:val="21"/>
              </w:rPr>
              <w:t>.</w:t>
            </w:r>
          </w:p>
          <w:p w14:paraId="2087275B" w14:textId="4B618D59" w:rsidR="0084296F" w:rsidRDefault="0084296F" w:rsidP="006F1FB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We are in progress of using the cloud platform of HEROKU for our project. This is help us avoid the time </w:t>
            </w:r>
            <w:proofErr w:type="spellStart"/>
            <w:r>
              <w:rPr>
                <w:rFonts w:ascii="Segoe UI" w:hAnsi="Segoe UI" w:cs="Segoe UI"/>
                <w:sz w:val="21"/>
                <w:szCs w:val="21"/>
              </w:rPr>
              <w:t>limilation</w:t>
            </w:r>
            <w:proofErr w:type="spellEnd"/>
            <w:r>
              <w:rPr>
                <w:rFonts w:ascii="Segoe UI" w:hAnsi="Segoe UI" w:cs="Segoe UI"/>
                <w:sz w:val="21"/>
                <w:szCs w:val="21"/>
              </w:rPr>
              <w:t xml:space="preserve"> and dependency on local server.</w:t>
            </w:r>
          </w:p>
          <w:p w14:paraId="2EA2E03E" w14:textId="59F841DF" w:rsidR="0084296F" w:rsidRPr="0084296F" w:rsidRDefault="0084296F" w:rsidP="006F1FB1">
            <w:pPr>
              <w:pStyle w:val="NormalWeb"/>
              <w:shd w:val="clear" w:color="auto" w:fill="FFFFFF"/>
              <w:spacing w:before="0" w:beforeAutospacing="0" w:after="240" w:afterAutospacing="0"/>
              <w:rPr>
                <w:rFonts w:ascii="Segoe UI" w:hAnsi="Segoe UI" w:cs="Segoe UI"/>
                <w:sz w:val="21"/>
                <w:szCs w:val="21"/>
              </w:rPr>
            </w:pPr>
            <w:r w:rsidRPr="0084296F">
              <w:rPr>
                <w:rFonts w:ascii="Segoe UI" w:hAnsi="Segoe UI" w:cs="Segoe UI"/>
                <w:noProof/>
                <w:sz w:val="21"/>
                <w:szCs w:val="21"/>
              </w:rPr>
              <w:drawing>
                <wp:inline distT="0" distB="0" distL="0" distR="0" wp14:anchorId="636852AA" wp14:editId="3666FD8F">
                  <wp:extent cx="6126480" cy="3252140"/>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8153" cy="3253028"/>
                          </a:xfrm>
                          <a:prstGeom prst="rect">
                            <a:avLst/>
                          </a:prstGeom>
                        </pic:spPr>
                      </pic:pic>
                    </a:graphicData>
                  </a:graphic>
                </wp:inline>
              </w:drawing>
            </w:r>
          </w:p>
          <w:p w14:paraId="6F763A03" w14:textId="5097761E" w:rsidR="00CC62F9" w:rsidRDefault="00CC62F9" w:rsidP="00CC62F9">
            <w:pPr>
              <w:pStyle w:val="NormalWeb"/>
              <w:shd w:val="clear" w:color="auto" w:fill="FFFFFF"/>
              <w:spacing w:before="0" w:beforeAutospacing="0" w:after="240" w:afterAutospacing="0"/>
              <w:rPr>
                <w:rFonts w:ascii="Segoe UI" w:hAnsi="Segoe UI" w:cs="Segoe UI"/>
                <w:b/>
                <w:bCs/>
                <w:sz w:val="21"/>
                <w:szCs w:val="21"/>
              </w:rPr>
            </w:pPr>
            <w:r w:rsidRPr="004048B0">
              <w:rPr>
                <w:noProof/>
                <w:lang w:eastAsia="en-AU"/>
              </w:rPr>
              <w:lastRenderedPageBreak/>
              <w:drawing>
                <wp:anchor distT="0" distB="0" distL="114300" distR="114300" simplePos="0" relativeHeight="251686400" behindDoc="0" locked="0" layoutInCell="1" allowOverlap="1" wp14:anchorId="5D9B4F76" wp14:editId="2A4457A8">
                  <wp:simplePos x="0" y="0"/>
                  <wp:positionH relativeFrom="column">
                    <wp:posOffset>0</wp:posOffset>
                  </wp:positionH>
                  <wp:positionV relativeFrom="paragraph">
                    <wp:posOffset>3175</wp:posOffset>
                  </wp:positionV>
                  <wp:extent cx="2286000" cy="222740"/>
                  <wp:effectExtent l="0" t="0" r="0" b="6350"/>
                  <wp:wrapNone/>
                  <wp:docPr id="160" name="Graphic 1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p w14:paraId="1FFDD091" w14:textId="6222E348" w:rsidR="000237A0" w:rsidRPr="006F1FB1" w:rsidRDefault="00CC62F9" w:rsidP="00CC62F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b/>
                <w:bCs/>
                <w:noProof/>
                <w:sz w:val="21"/>
                <w:szCs w:val="21"/>
              </w:rPr>
              <w:drawing>
                <wp:inline distT="0" distB="0" distL="0" distR="0" wp14:anchorId="26F80DBD" wp14:editId="543DCE5F">
                  <wp:extent cx="6656070" cy="36248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61048" cy="3627608"/>
                          </a:xfrm>
                          <a:prstGeom prst="rect">
                            <a:avLst/>
                          </a:prstGeom>
                          <a:noFill/>
                        </pic:spPr>
                      </pic:pic>
                    </a:graphicData>
                  </a:graphic>
                </wp:inline>
              </w:drawing>
            </w:r>
          </w:p>
        </w:tc>
      </w:tr>
      <w:tr w:rsidR="00773547" w:rsidRPr="004048B0" w14:paraId="4F4D9F48" w14:textId="77777777" w:rsidTr="00FE44CB">
        <w:trPr>
          <w:trHeight w:val="1440"/>
        </w:trPr>
        <w:tc>
          <w:tcPr>
            <w:tcW w:w="10800" w:type="dxa"/>
          </w:tcPr>
          <w:p w14:paraId="52C79FE3" w14:textId="2BC061BF" w:rsidR="00773547" w:rsidRPr="00773547" w:rsidRDefault="00773547" w:rsidP="00773547">
            <w:r w:rsidRPr="004048B0">
              <w:rPr>
                <w:noProof/>
                <w:lang w:eastAsia="en-AU"/>
              </w:rPr>
              <w:lastRenderedPageBreak/>
              <w:drawing>
                <wp:anchor distT="0" distB="0" distL="114300" distR="114300" simplePos="0" relativeHeight="251684352" behindDoc="0" locked="0" layoutInCell="1" allowOverlap="1" wp14:anchorId="49CE6D04" wp14:editId="532EB7A3">
                  <wp:simplePos x="0" y="0"/>
                  <wp:positionH relativeFrom="column">
                    <wp:posOffset>-68580</wp:posOffset>
                  </wp:positionH>
                  <wp:positionV relativeFrom="paragraph">
                    <wp:posOffset>607060</wp:posOffset>
                  </wp:positionV>
                  <wp:extent cx="2286000" cy="222740"/>
                  <wp:effectExtent l="0" t="0" r="0" b="6350"/>
                  <wp:wrapNone/>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anchor>
              </w:drawing>
            </w:r>
          </w:p>
        </w:tc>
      </w:tr>
    </w:tbl>
    <w:p w14:paraId="20E5CBDF" w14:textId="1E8BE77B" w:rsidR="007C5471" w:rsidRDefault="007C5471" w:rsidP="007C5471">
      <w:r>
        <w:rPr>
          <w:caps/>
          <w:spacing w:val="80"/>
          <w:sz w:val="72"/>
          <w:szCs w:val="72"/>
        </w:rPr>
        <w:t>LIMITATIONS</w:t>
      </w:r>
    </w:p>
    <w:p w14:paraId="44E4A778" w14:textId="77777777" w:rsidR="007C5471" w:rsidRPr="007C566A" w:rsidRDefault="007C5471" w:rsidP="007C5471"/>
    <w:p w14:paraId="703324C0"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As we know sizeable number of observations are critical for any data exploration, analysis and for model building to draw inference and to build intelligence on it regardless of the techniques being deployed.</w:t>
      </w:r>
    </w:p>
    <w:p w14:paraId="7515D71B" w14:textId="77777777" w:rsidR="00E44A05" w:rsidRPr="00E44A05" w:rsidRDefault="00E44A05" w:rsidP="00E44A05">
      <w:pPr>
        <w:rPr>
          <w:rFonts w:ascii="Segoe UI" w:eastAsia="Times New Roman" w:hAnsi="Segoe UI" w:cs="Segoe UI"/>
          <w:sz w:val="21"/>
          <w:szCs w:val="21"/>
          <w:lang w:val="en-IN" w:eastAsia="en-IN"/>
        </w:rPr>
      </w:pPr>
    </w:p>
    <w:p w14:paraId="61EA133A" w14:textId="77777777" w:rsidR="00E44A05" w:rsidRPr="00E44A05" w:rsidRDefault="00E44A05" w:rsidP="00E44A05">
      <w:pPr>
        <w:rPr>
          <w:rFonts w:ascii="Segoe UI" w:eastAsia="Times New Roman" w:hAnsi="Segoe UI" w:cs="Segoe UI"/>
          <w:sz w:val="21"/>
          <w:szCs w:val="21"/>
          <w:lang w:val="en-IN" w:eastAsia="en-IN"/>
        </w:rPr>
      </w:pPr>
      <w:r w:rsidRPr="00E44A05">
        <w:rPr>
          <w:rFonts w:ascii="Segoe UI" w:eastAsia="Times New Roman" w:hAnsi="Segoe UI" w:cs="Segoe UI"/>
          <w:sz w:val="21"/>
          <w:szCs w:val="21"/>
          <w:lang w:val="en-IN" w:eastAsia="en-IN"/>
        </w:rPr>
        <w:t xml:space="preserve">The challenge at hand was that we do not have a large dataset, We exactly stumbled upon this aspect as we had mere 425 records of dataset with class imbalance and with poor data quality and after all the EDA and balancing techniques being applied we believe </w:t>
      </w:r>
      <w:proofErr w:type="spellStart"/>
      <w:r w:rsidRPr="00E44A05">
        <w:rPr>
          <w:rFonts w:ascii="Segoe UI" w:eastAsia="Times New Roman" w:hAnsi="Segoe UI" w:cs="Segoe UI"/>
          <w:sz w:val="21"/>
          <w:szCs w:val="21"/>
          <w:lang w:val="en-IN" w:eastAsia="en-IN"/>
        </w:rPr>
        <w:t>its</w:t>
      </w:r>
      <w:proofErr w:type="spellEnd"/>
      <w:r w:rsidRPr="00E44A05">
        <w:rPr>
          <w:rFonts w:ascii="Segoe UI" w:eastAsia="Times New Roman" w:hAnsi="Segoe UI" w:cs="Segoe UI"/>
          <w:sz w:val="21"/>
          <w:szCs w:val="21"/>
          <w:lang w:val="en-IN" w:eastAsia="en-IN"/>
        </w:rPr>
        <w:t xml:space="preserve"> the limited size of data that’s not giving expected better </w:t>
      </w:r>
      <w:proofErr w:type="gramStart"/>
      <w:r w:rsidRPr="00E44A05">
        <w:rPr>
          <w:rFonts w:ascii="Segoe UI" w:eastAsia="Times New Roman" w:hAnsi="Segoe UI" w:cs="Segoe UI"/>
          <w:sz w:val="21"/>
          <w:szCs w:val="21"/>
          <w:lang w:val="en-IN" w:eastAsia="en-IN"/>
        </w:rPr>
        <w:t>results(</w:t>
      </w:r>
      <w:proofErr w:type="gramEnd"/>
      <w:r w:rsidRPr="00E44A05">
        <w:rPr>
          <w:rFonts w:ascii="Segoe UI" w:eastAsia="Times New Roman" w:hAnsi="Segoe UI" w:cs="Segoe UI"/>
          <w:sz w:val="21"/>
          <w:szCs w:val="21"/>
          <w:lang w:val="en-IN" w:eastAsia="en-IN"/>
        </w:rPr>
        <w:t>&gt;80%) with our models</w:t>
      </w:r>
    </w:p>
    <w:p w14:paraId="6BF091FA" w14:textId="77777777" w:rsidR="00E44A05" w:rsidRPr="00E44A05" w:rsidRDefault="00E44A05" w:rsidP="00E44A05">
      <w:pPr>
        <w:rPr>
          <w:rFonts w:ascii="Segoe UI" w:eastAsia="Times New Roman" w:hAnsi="Segoe UI" w:cs="Segoe UI"/>
          <w:sz w:val="21"/>
          <w:szCs w:val="21"/>
          <w:lang w:val="en-IN" w:eastAsia="en-IN"/>
        </w:rPr>
      </w:pPr>
    </w:p>
    <w:p w14:paraId="7F17F603" w14:textId="26A1DAC2" w:rsidR="00472129" w:rsidRDefault="00E44A05" w:rsidP="00E44A05">
      <w:pPr>
        <w:rPr>
          <w:b/>
          <w:bCs/>
          <w:color w:val="000000" w:themeColor="text1"/>
        </w:rPr>
      </w:pPr>
      <w:r w:rsidRPr="00E44A05">
        <w:rPr>
          <w:rFonts w:ascii="Segoe UI" w:eastAsia="Times New Roman" w:hAnsi="Segoe UI" w:cs="Segoe UI"/>
          <w:sz w:val="21"/>
          <w:szCs w:val="21"/>
          <w:lang w:val="en-IN" w:eastAsia="en-IN"/>
        </w:rPr>
        <w:t xml:space="preserve">One big relationship the word2vec model does not allow us to capture is implicit negative signals. These can be especially relevant for </w:t>
      </w:r>
      <w:r w:rsidR="000237A0" w:rsidRPr="00E44A05">
        <w:rPr>
          <w:rFonts w:ascii="Segoe UI" w:eastAsia="Times New Roman" w:hAnsi="Segoe UI" w:cs="Segoe UI"/>
          <w:sz w:val="21"/>
          <w:szCs w:val="21"/>
          <w:lang w:val="en-IN" w:eastAsia="en-IN"/>
        </w:rPr>
        <w:t>modelling</w:t>
      </w:r>
      <w:r w:rsidRPr="00E44A05">
        <w:rPr>
          <w:rFonts w:ascii="Segoe UI" w:eastAsia="Times New Roman" w:hAnsi="Segoe UI" w:cs="Segoe UI"/>
          <w:sz w:val="21"/>
          <w:szCs w:val="21"/>
          <w:lang w:val="en-IN" w:eastAsia="en-IN"/>
        </w:rPr>
        <w:t xml:space="preserve"> a user’s journey. We have created a separate RASA NLU to perform this activity.</w:t>
      </w:r>
    </w:p>
    <w:p w14:paraId="0088CB56" w14:textId="2BF134A1" w:rsidR="005F2552" w:rsidRDefault="005F2552" w:rsidP="005F2552">
      <w:pPr>
        <w:rPr>
          <w:b/>
          <w:bCs/>
          <w:color w:val="000000" w:themeColor="text1"/>
        </w:rPr>
      </w:pPr>
    </w:p>
    <w:p w14:paraId="1E320331" w14:textId="2F657B04" w:rsidR="005F2552" w:rsidRDefault="005F2552" w:rsidP="005F2552">
      <w:pPr>
        <w:rPr>
          <w:b/>
          <w:bCs/>
          <w:color w:val="000000" w:themeColor="text1"/>
        </w:rPr>
      </w:pPr>
    </w:p>
    <w:p w14:paraId="71823621" w14:textId="42A1992E" w:rsidR="000237A0" w:rsidRDefault="000237A0" w:rsidP="005F2552">
      <w:pPr>
        <w:rPr>
          <w:b/>
          <w:bCs/>
          <w:color w:val="000000" w:themeColor="text1"/>
        </w:rPr>
      </w:pPr>
    </w:p>
    <w:p w14:paraId="233E14F7" w14:textId="1FB71F66" w:rsidR="000237A0" w:rsidRDefault="000237A0" w:rsidP="005F2552">
      <w:pPr>
        <w:rPr>
          <w:b/>
          <w:bCs/>
          <w:color w:val="000000" w:themeColor="text1"/>
        </w:rPr>
      </w:pPr>
    </w:p>
    <w:p w14:paraId="4F3C5376" w14:textId="585AB3AD" w:rsidR="000237A0" w:rsidRDefault="000237A0" w:rsidP="005F2552">
      <w:pPr>
        <w:rPr>
          <w:b/>
          <w:bCs/>
          <w:color w:val="000000" w:themeColor="text1"/>
        </w:rPr>
      </w:pPr>
    </w:p>
    <w:p w14:paraId="2AABDD93" w14:textId="1E600F32" w:rsidR="000237A0" w:rsidRDefault="000237A0" w:rsidP="005F2552">
      <w:pPr>
        <w:rPr>
          <w:b/>
          <w:bCs/>
          <w:color w:val="000000" w:themeColor="text1"/>
        </w:rPr>
      </w:pPr>
    </w:p>
    <w:p w14:paraId="6633ACE1" w14:textId="677C2B06" w:rsidR="000237A0" w:rsidRDefault="000237A0" w:rsidP="005F2552">
      <w:pPr>
        <w:rPr>
          <w:b/>
          <w:bCs/>
          <w:color w:val="000000" w:themeColor="text1"/>
        </w:rPr>
      </w:pPr>
    </w:p>
    <w:p w14:paraId="218B659D" w14:textId="7BC6091B" w:rsidR="000237A0" w:rsidRDefault="000237A0" w:rsidP="005F2552">
      <w:pPr>
        <w:rPr>
          <w:b/>
          <w:bCs/>
          <w:color w:val="000000" w:themeColor="text1"/>
        </w:rPr>
      </w:pPr>
    </w:p>
    <w:p w14:paraId="77583F2D" w14:textId="0F7C909F" w:rsidR="000237A0" w:rsidRDefault="000237A0" w:rsidP="005F2552">
      <w:pPr>
        <w:rPr>
          <w:b/>
          <w:bCs/>
          <w:color w:val="000000" w:themeColor="text1"/>
        </w:rPr>
      </w:pPr>
    </w:p>
    <w:p w14:paraId="38C4CD33" w14:textId="7100E229" w:rsidR="000237A0" w:rsidRDefault="000237A0" w:rsidP="005F2552">
      <w:pPr>
        <w:rPr>
          <w:b/>
          <w:bCs/>
          <w:color w:val="000000" w:themeColor="text1"/>
        </w:rPr>
      </w:pPr>
    </w:p>
    <w:p w14:paraId="3BA272DD" w14:textId="5911EF63" w:rsidR="007C5471" w:rsidRDefault="005F2552" w:rsidP="005F2552">
      <w:pPr>
        <w:rPr>
          <w:b/>
          <w:bCs/>
          <w:color w:val="000000" w:themeColor="text1"/>
        </w:rPr>
      </w:pPr>
      <w:r w:rsidRPr="004048B0">
        <w:rPr>
          <w:noProof/>
          <w:lang w:eastAsia="en-AU"/>
        </w:rPr>
        <w:lastRenderedPageBreak/>
        <w:drawing>
          <wp:inline distT="0" distB="0" distL="0" distR="0" wp14:anchorId="2A559A53" wp14:editId="310E2298">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0B816E52" w14:textId="0940C495" w:rsidR="007C5471" w:rsidRDefault="007C5471" w:rsidP="007C5471">
      <w:pPr>
        <w:pStyle w:val="Heading3"/>
        <w:shd w:val="clear" w:color="auto" w:fill="FFFFFF"/>
        <w:rPr>
          <w:rFonts w:ascii="Segoe UI" w:hAnsi="Segoe UI" w:cs="Segoe UI"/>
          <w:sz w:val="20"/>
          <w:szCs w:val="18"/>
        </w:rPr>
      </w:pPr>
      <w:r w:rsidRPr="007C5471">
        <w:rPr>
          <w:b w:val="0"/>
          <w:bCs w:val="0"/>
          <w:noProof w:val="0"/>
          <w:sz w:val="72"/>
          <w:szCs w:val="72"/>
        </w:rPr>
        <w:t>Closing Reflections</w:t>
      </w:r>
    </w:p>
    <w:p w14:paraId="7F71F98E" w14:textId="77777777" w:rsidR="007C5471" w:rsidRPr="007C566A" w:rsidRDefault="007C5471" w:rsidP="007C5471"/>
    <w:p w14:paraId="1A3C9E09" w14:textId="36B0762C" w:rsidR="0076123C" w:rsidRPr="0076123C" w:rsidRDefault="0076123C" w:rsidP="0076123C">
      <w:pPr>
        <w:rPr>
          <w:rFonts w:ascii="Segoe UI" w:eastAsia="Times New Roman" w:hAnsi="Segoe UI" w:cs="Segoe UI"/>
          <w:sz w:val="21"/>
          <w:szCs w:val="21"/>
          <w:lang w:val="en-IN" w:eastAsia="en-IN"/>
        </w:rPr>
      </w:pPr>
      <w:r w:rsidRPr="0076123C">
        <w:rPr>
          <w:rFonts w:ascii="Segoe UI" w:eastAsia="Times New Roman" w:hAnsi="Segoe UI" w:cs="Segoe UI"/>
          <w:sz w:val="21"/>
          <w:szCs w:val="21"/>
          <w:lang w:val="en-IN" w:eastAsia="en-IN"/>
        </w:rPr>
        <w:t xml:space="preserve">The Final end-to end model based on </w:t>
      </w:r>
      <w:proofErr w:type="spellStart"/>
      <w:r w:rsidRPr="0076123C">
        <w:rPr>
          <w:rFonts w:ascii="Segoe UI" w:eastAsia="Times New Roman" w:hAnsi="Segoe UI" w:cs="Segoe UI"/>
          <w:sz w:val="21"/>
          <w:szCs w:val="21"/>
          <w:lang w:val="en-IN" w:eastAsia="en-IN"/>
        </w:rPr>
        <w:t>fastText</w:t>
      </w:r>
      <w:proofErr w:type="spellEnd"/>
      <w:r w:rsidRPr="0076123C">
        <w:rPr>
          <w:rFonts w:ascii="Segoe UI" w:eastAsia="Times New Roman" w:hAnsi="Segoe UI" w:cs="Segoe UI"/>
          <w:sz w:val="21"/>
          <w:szCs w:val="21"/>
          <w:lang w:val="en-IN" w:eastAsia="en-IN"/>
        </w:rPr>
        <w:t xml:space="preserve"> architecture gave an aggregated accuracy of </w:t>
      </w:r>
      <w:proofErr w:type="gramStart"/>
      <w:r w:rsidR="00F600F1">
        <w:rPr>
          <w:rFonts w:ascii="Segoe UI" w:eastAsia="Times New Roman" w:hAnsi="Segoe UI" w:cs="Segoe UI"/>
          <w:sz w:val="21"/>
          <w:szCs w:val="21"/>
          <w:lang w:val="en-IN" w:eastAsia="en-IN"/>
        </w:rPr>
        <w:t>70</w:t>
      </w:r>
      <w:r w:rsidRPr="0076123C">
        <w:rPr>
          <w:rFonts w:ascii="Segoe UI" w:eastAsia="Times New Roman" w:hAnsi="Segoe UI" w:cs="Segoe UI"/>
          <w:sz w:val="21"/>
          <w:szCs w:val="21"/>
          <w:lang w:val="en-IN" w:eastAsia="en-IN"/>
        </w:rPr>
        <w:t>.00%, and</w:t>
      </w:r>
      <w:proofErr w:type="gramEnd"/>
      <w:r w:rsidRPr="0076123C">
        <w:rPr>
          <w:rFonts w:ascii="Segoe UI" w:eastAsia="Times New Roman" w:hAnsi="Segoe UI" w:cs="Segoe UI"/>
          <w:sz w:val="21"/>
          <w:szCs w:val="21"/>
          <w:lang w:val="en-IN" w:eastAsia="en-IN"/>
        </w:rPr>
        <w:t xml:space="preserve"> may be suitable for deployment. </w:t>
      </w:r>
    </w:p>
    <w:p w14:paraId="228781CF" w14:textId="77777777" w:rsidR="0076123C" w:rsidRPr="0076123C" w:rsidRDefault="0076123C" w:rsidP="0076123C">
      <w:pPr>
        <w:rPr>
          <w:rFonts w:ascii="Segoe UI" w:eastAsia="Times New Roman" w:hAnsi="Segoe UI" w:cs="Segoe UI"/>
          <w:sz w:val="21"/>
          <w:szCs w:val="21"/>
          <w:lang w:val="en-IN" w:eastAsia="en-IN"/>
        </w:rPr>
      </w:pPr>
    </w:p>
    <w:p w14:paraId="19F45233" w14:textId="438BA110" w:rsidR="007C5471" w:rsidRDefault="0076123C" w:rsidP="0076123C">
      <w:pPr>
        <w:rPr>
          <w:b/>
          <w:bCs/>
          <w:color w:val="000000" w:themeColor="text1"/>
        </w:rPr>
      </w:pPr>
      <w:r w:rsidRPr="0076123C">
        <w:rPr>
          <w:rFonts w:ascii="Segoe UI" w:eastAsia="Times New Roman" w:hAnsi="Segoe UI" w:cs="Segoe UI"/>
          <w:sz w:val="21"/>
          <w:szCs w:val="21"/>
          <w:lang w:val="en-IN" w:eastAsia="en-IN"/>
        </w:rPr>
        <w:t>For the design NLP based potential accident level prediction, exploration of classical machine learning models (SVM, Light GBM, LSTM and others), may be used to develop the model that would be effective for problems of both regression and classification.</w:t>
      </w:r>
    </w:p>
    <w:p w14:paraId="7441278E" w14:textId="02977A5C" w:rsidR="00472129" w:rsidRPr="00F57723" w:rsidRDefault="00472129" w:rsidP="007C566A">
      <w:pPr>
        <w:jc w:val="center"/>
        <w:rPr>
          <w:b/>
          <w:bCs/>
          <w:color w:val="000000" w:themeColor="text1"/>
          <w:u w:val="single"/>
        </w:rPr>
      </w:pPr>
    </w:p>
    <w:p w14:paraId="083DD3FF" w14:textId="5B134117" w:rsidR="00472129" w:rsidRPr="00F57723" w:rsidRDefault="00472129" w:rsidP="007C566A">
      <w:pPr>
        <w:jc w:val="center"/>
        <w:rPr>
          <w:b/>
          <w:bCs/>
          <w:color w:val="000000" w:themeColor="text1"/>
          <w:u w:val="single"/>
        </w:rPr>
      </w:pPr>
    </w:p>
    <w:p w14:paraId="4F703C6C" w14:textId="5504A81A" w:rsidR="00F57723" w:rsidRDefault="00F57723" w:rsidP="00F57723">
      <w:pPr>
        <w:rPr>
          <w:rFonts w:ascii="Segoe UI" w:eastAsia="Times New Roman" w:hAnsi="Segoe UI" w:cs="Segoe UI"/>
          <w:b/>
          <w:bCs/>
          <w:sz w:val="21"/>
          <w:szCs w:val="21"/>
          <w:u w:val="single"/>
          <w:lang w:val="en-IN" w:eastAsia="en-IN"/>
        </w:rPr>
      </w:pPr>
      <w:r w:rsidRPr="00F57723">
        <w:rPr>
          <w:rFonts w:ascii="Segoe UI" w:eastAsia="Times New Roman" w:hAnsi="Segoe UI" w:cs="Segoe UI"/>
          <w:b/>
          <w:bCs/>
          <w:sz w:val="21"/>
          <w:szCs w:val="21"/>
          <w:u w:val="single"/>
          <w:lang w:val="en-IN" w:eastAsia="en-IN"/>
        </w:rPr>
        <w:t xml:space="preserve">The challenge at hand is that we do not have a large dataset, </w:t>
      </w:r>
      <w:proofErr w:type="gramStart"/>
      <w:r w:rsidRPr="00F57723">
        <w:rPr>
          <w:rFonts w:ascii="Segoe UI" w:eastAsia="Times New Roman" w:hAnsi="Segoe UI" w:cs="Segoe UI"/>
          <w:b/>
          <w:bCs/>
          <w:sz w:val="21"/>
          <w:szCs w:val="21"/>
          <w:u w:val="single"/>
          <w:lang w:val="en-IN" w:eastAsia="en-IN"/>
        </w:rPr>
        <w:t>Our</w:t>
      </w:r>
      <w:proofErr w:type="gramEnd"/>
      <w:r w:rsidRPr="00F57723">
        <w:rPr>
          <w:rFonts w:ascii="Segoe UI" w:eastAsia="Times New Roman" w:hAnsi="Segoe UI" w:cs="Segoe UI"/>
          <w:b/>
          <w:bCs/>
          <w:sz w:val="21"/>
          <w:szCs w:val="21"/>
          <w:u w:val="single"/>
          <w:lang w:val="en-IN" w:eastAsia="en-IN"/>
        </w:rPr>
        <w:t xml:space="preserve"> dataset has only 425 records</w:t>
      </w:r>
    </w:p>
    <w:p w14:paraId="2EB1C5DD" w14:textId="77777777" w:rsidR="00F57723" w:rsidRPr="00F57723" w:rsidRDefault="00F57723" w:rsidP="00F57723">
      <w:pPr>
        <w:rPr>
          <w:rFonts w:ascii="Segoe UI" w:eastAsia="Times New Roman" w:hAnsi="Segoe UI" w:cs="Segoe UI"/>
          <w:b/>
          <w:bCs/>
          <w:sz w:val="21"/>
          <w:szCs w:val="21"/>
          <w:u w:val="single"/>
          <w:lang w:val="en-IN" w:eastAsia="en-IN"/>
        </w:rPr>
      </w:pPr>
    </w:p>
    <w:p w14:paraId="2CC80E45" w14:textId="77777777" w:rsidR="00F57723" w:rsidRDefault="00F57723" w:rsidP="00F57723">
      <w:pPr>
        <w:rPr>
          <w:rFonts w:ascii="Segoe UI" w:eastAsia="Times New Roman" w:hAnsi="Segoe UI" w:cs="Segoe UI"/>
          <w:sz w:val="21"/>
          <w:szCs w:val="21"/>
          <w:lang w:val="en-IN" w:eastAsia="en-IN"/>
        </w:rPr>
      </w:pPr>
      <w:r w:rsidRPr="00F57723">
        <w:rPr>
          <w:rFonts w:ascii="Segoe UI" w:eastAsia="Times New Roman" w:hAnsi="Segoe UI" w:cs="Segoe UI"/>
          <w:sz w:val="21"/>
          <w:szCs w:val="21"/>
          <w:lang w:val="en-IN" w:eastAsia="en-IN"/>
        </w:rPr>
        <w:t xml:space="preserve">One of the main reasons for not achieving very high accuracy could be the lack of large </w:t>
      </w:r>
      <w:proofErr w:type="spellStart"/>
      <w:r w:rsidRPr="00F57723">
        <w:rPr>
          <w:rFonts w:ascii="Segoe UI" w:eastAsia="Times New Roman" w:hAnsi="Segoe UI" w:cs="Segoe UI"/>
          <w:sz w:val="21"/>
          <w:szCs w:val="21"/>
          <w:lang w:val="en-IN" w:eastAsia="en-IN"/>
        </w:rPr>
        <w:t>labeled</w:t>
      </w:r>
      <w:proofErr w:type="spellEnd"/>
      <w:r w:rsidRPr="00F57723">
        <w:rPr>
          <w:rFonts w:ascii="Segoe UI" w:eastAsia="Times New Roman" w:hAnsi="Segoe UI" w:cs="Segoe UI"/>
          <w:sz w:val="21"/>
          <w:szCs w:val="21"/>
          <w:lang w:val="en-IN" w:eastAsia="en-IN"/>
        </w:rPr>
        <w:t xml:space="preserve"> text datasets. Most of the </w:t>
      </w:r>
      <w:proofErr w:type="spellStart"/>
      <w:r w:rsidRPr="00F57723">
        <w:rPr>
          <w:rFonts w:ascii="Segoe UI" w:eastAsia="Times New Roman" w:hAnsi="Segoe UI" w:cs="Segoe UI"/>
          <w:sz w:val="21"/>
          <w:szCs w:val="21"/>
          <w:lang w:val="en-IN" w:eastAsia="en-IN"/>
        </w:rPr>
        <w:t>labeled</w:t>
      </w:r>
      <w:proofErr w:type="spellEnd"/>
      <w:r w:rsidRPr="00F57723">
        <w:rPr>
          <w:rFonts w:ascii="Segoe UI" w:eastAsia="Times New Roman" w:hAnsi="Segoe UI" w:cs="Segoe UI"/>
          <w:sz w:val="21"/>
          <w:szCs w:val="21"/>
          <w:lang w:val="en-IN" w:eastAsia="en-IN"/>
        </w:rPr>
        <w:t xml:space="preserve"> </w:t>
      </w:r>
    </w:p>
    <w:p w14:paraId="1E2C5E68" w14:textId="77777777" w:rsidR="005F2552"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text datasets are not big enough to train deep neural networks because these networks have a huge number of parameters</w:t>
      </w:r>
    </w:p>
    <w:p w14:paraId="1FCAD7C6" w14:textId="255C79BF" w:rsidR="00F57723" w:rsidRDefault="00F57723" w:rsidP="007F603A">
      <w:pPr>
        <w:pStyle w:val="ListParagraph"/>
        <w:numPr>
          <w:ilvl w:val="0"/>
          <w:numId w:val="7"/>
        </w:num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training such networks on small datasets will cause overfitting.</w:t>
      </w:r>
    </w:p>
    <w:p w14:paraId="67B74F0E" w14:textId="77777777" w:rsidR="005F2552" w:rsidRPr="005F2552" w:rsidRDefault="005F2552" w:rsidP="007F603A">
      <w:pPr>
        <w:pStyle w:val="ListParagraph"/>
        <w:numPr>
          <w:ilvl w:val="0"/>
          <w:numId w:val="7"/>
        </w:numPr>
        <w:rPr>
          <w:rFonts w:ascii="Segoe UI" w:eastAsia="Times New Roman" w:hAnsi="Segoe UI" w:cs="Segoe UI"/>
          <w:sz w:val="21"/>
          <w:szCs w:val="21"/>
          <w:lang w:val="en-IN" w:eastAsia="en-IN"/>
        </w:rPr>
      </w:pPr>
    </w:p>
    <w:p w14:paraId="43C486EB" w14:textId="77777777" w:rsidR="00F57723" w:rsidRPr="005F2552" w:rsidRDefault="00F57723" w:rsidP="005F2552">
      <w:pPr>
        <w:rPr>
          <w:rFonts w:ascii="Segoe UI" w:eastAsia="Times New Roman" w:hAnsi="Segoe UI" w:cs="Segoe UI"/>
          <w:b/>
          <w:bCs/>
          <w:sz w:val="21"/>
          <w:szCs w:val="21"/>
          <w:u w:val="single"/>
          <w:lang w:val="en-IN" w:eastAsia="en-IN"/>
        </w:rPr>
      </w:pPr>
      <w:r w:rsidRPr="005F2552">
        <w:rPr>
          <w:rFonts w:ascii="Segoe UI" w:eastAsia="Times New Roman" w:hAnsi="Segoe UI" w:cs="Segoe UI"/>
          <w:b/>
          <w:bCs/>
          <w:sz w:val="21"/>
          <w:szCs w:val="21"/>
          <w:u w:val="single"/>
          <w:lang w:val="en-IN" w:eastAsia="en-IN"/>
        </w:rPr>
        <w:t xml:space="preserve">However we did </w:t>
      </w:r>
      <w:proofErr w:type="spellStart"/>
      <w:r w:rsidRPr="005F2552">
        <w:rPr>
          <w:rFonts w:ascii="Segoe UI" w:eastAsia="Times New Roman" w:hAnsi="Segoe UI" w:cs="Segoe UI"/>
          <w:b/>
          <w:bCs/>
          <w:sz w:val="21"/>
          <w:szCs w:val="21"/>
          <w:u w:val="single"/>
          <w:lang w:val="en-IN" w:eastAsia="en-IN"/>
        </w:rPr>
        <w:t>impliment</w:t>
      </w:r>
      <w:proofErr w:type="spellEnd"/>
      <w:r w:rsidRPr="005F2552">
        <w:rPr>
          <w:rFonts w:ascii="Segoe UI" w:eastAsia="Times New Roman" w:hAnsi="Segoe UI" w:cs="Segoe UI"/>
          <w:b/>
          <w:bCs/>
          <w:sz w:val="21"/>
          <w:szCs w:val="21"/>
          <w:u w:val="single"/>
          <w:lang w:val="en-IN" w:eastAsia="en-IN"/>
        </w:rPr>
        <w:t xml:space="preserve"> </w:t>
      </w:r>
      <w:proofErr w:type="gramStart"/>
      <w:r w:rsidRPr="005F2552">
        <w:rPr>
          <w:rFonts w:ascii="Segoe UI" w:eastAsia="Times New Roman" w:hAnsi="Segoe UI" w:cs="Segoe UI"/>
          <w:b/>
          <w:bCs/>
          <w:sz w:val="21"/>
          <w:szCs w:val="21"/>
          <w:u w:val="single"/>
          <w:lang w:val="en-IN" w:eastAsia="en-IN"/>
        </w:rPr>
        <w:t>SMOT(</w:t>
      </w:r>
      <w:proofErr w:type="gramEnd"/>
      <w:r w:rsidRPr="005F2552">
        <w:rPr>
          <w:rFonts w:ascii="Segoe UI" w:eastAsia="Times New Roman" w:hAnsi="Segoe UI" w:cs="Segoe UI"/>
          <w:b/>
          <w:bCs/>
          <w:sz w:val="21"/>
          <w:szCs w:val="21"/>
          <w:u w:val="single"/>
          <w:lang w:val="en-IN" w:eastAsia="en-IN"/>
        </w:rPr>
        <w:t>synthetic minority oversampling technique) and below were the results.</w:t>
      </w:r>
    </w:p>
    <w:p w14:paraId="6578C3DB" w14:textId="7F39EE22" w:rsidR="00F57723" w:rsidRPr="005F2552" w:rsidRDefault="00F57723" w:rsidP="005F2552">
      <w:pPr>
        <w:rPr>
          <w:rFonts w:ascii="Segoe UI" w:eastAsia="Times New Roman" w:hAnsi="Segoe UI" w:cs="Segoe UI"/>
          <w:sz w:val="21"/>
          <w:szCs w:val="21"/>
          <w:lang w:val="en-IN" w:eastAsia="en-IN"/>
        </w:rPr>
      </w:pPr>
      <w:r w:rsidRPr="005F2552">
        <w:rPr>
          <w:rFonts w:ascii="Segoe UI" w:eastAsia="Times New Roman" w:hAnsi="Segoe UI" w:cs="Segoe UI"/>
          <w:sz w:val="21"/>
          <w:szCs w:val="21"/>
          <w:lang w:val="en-IN" w:eastAsia="en-IN"/>
        </w:rPr>
        <w:t>While it did improve the Accuracy, all Machine Learning models suffered overfitting</w:t>
      </w:r>
    </w:p>
    <w:p w14:paraId="6C717C45" w14:textId="14D8D664" w:rsidR="005F2552" w:rsidRPr="005F2552" w:rsidRDefault="005F2552" w:rsidP="005F2552">
      <w:r w:rsidRPr="00F57723">
        <w:rPr>
          <w:rFonts w:ascii="Segoe UI" w:hAnsi="Segoe UI" w:cs="Segoe UI"/>
          <w:b/>
          <w:bCs/>
          <w:noProof/>
          <w:sz w:val="21"/>
          <w:szCs w:val="21"/>
        </w:rPr>
        <w:drawing>
          <wp:inline distT="0" distB="0" distL="0" distR="0" wp14:anchorId="581442FD" wp14:editId="7E35CDE6">
            <wp:extent cx="6858000" cy="257556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15"/>
                    <a:stretch>
                      <a:fillRect/>
                    </a:stretch>
                  </pic:blipFill>
                  <pic:spPr>
                    <a:xfrm>
                      <a:off x="0" y="0"/>
                      <a:ext cx="6858000" cy="2575560"/>
                    </a:xfrm>
                    <a:prstGeom prst="rect">
                      <a:avLst/>
                    </a:prstGeom>
                  </pic:spPr>
                </pic:pic>
              </a:graphicData>
            </a:graphic>
          </wp:inline>
        </w:drawing>
      </w:r>
    </w:p>
    <w:p w14:paraId="3DFF3E2F" w14:textId="032C2867" w:rsidR="00F57723" w:rsidRPr="005F2552" w:rsidRDefault="005F2552" w:rsidP="005F2552">
      <w:pPr>
        <w:pStyle w:val="NoSpacing"/>
        <w:rPr>
          <w:rFonts w:ascii="Courier New" w:hAnsi="Courier New" w:cs="Courier New"/>
          <w:b/>
          <w:bCs/>
          <w:u w:val="single"/>
        </w:rPr>
      </w:pPr>
      <w:proofErr w:type="spellStart"/>
      <w:r>
        <w:rPr>
          <w:rFonts w:ascii="Courier New" w:hAnsi="Courier New" w:cs="Courier New"/>
          <w:b/>
          <w:bCs/>
          <w:u w:val="single"/>
        </w:rPr>
        <w:t>C</w:t>
      </w:r>
      <w:r w:rsidR="00F57723" w:rsidRPr="005F2552">
        <w:rPr>
          <w:rFonts w:ascii="Courier New" w:hAnsi="Courier New" w:cs="Courier New"/>
          <w:b/>
          <w:bCs/>
          <w:u w:val="single"/>
        </w:rPr>
        <w:t>lassification_report</w:t>
      </w:r>
      <w:proofErr w:type="spellEnd"/>
      <w:r w:rsidR="00F57723" w:rsidRPr="005F2552">
        <w:rPr>
          <w:rFonts w:ascii="Courier New" w:hAnsi="Courier New" w:cs="Courier New"/>
          <w:b/>
          <w:bCs/>
          <w:u w:val="single"/>
        </w:rPr>
        <w:t>-</w:t>
      </w:r>
    </w:p>
    <w:p w14:paraId="04016539" w14:textId="1697CDBA" w:rsidR="00F57723" w:rsidRPr="005F2552" w:rsidRDefault="00F57723" w:rsidP="005F2552">
      <w:pPr>
        <w:pStyle w:val="NoSpacing"/>
        <w:ind w:firstLine="720"/>
        <w:rPr>
          <w:rFonts w:ascii="Courier New" w:hAnsi="Courier New" w:cs="Courier New"/>
        </w:rPr>
      </w:pPr>
      <w:r w:rsidRPr="005F2552">
        <w:rPr>
          <w:rFonts w:ascii="Courier New" w:hAnsi="Courier New" w:cs="Courier New"/>
        </w:rPr>
        <w:t xml:space="preserve">precision recall f1-score </w:t>
      </w:r>
      <w:r w:rsidR="005F2552">
        <w:rPr>
          <w:rFonts w:ascii="Courier New" w:hAnsi="Courier New" w:cs="Courier New"/>
        </w:rPr>
        <w:t xml:space="preserve">  </w:t>
      </w:r>
      <w:r w:rsidRPr="005F2552">
        <w:rPr>
          <w:rFonts w:ascii="Courier New" w:hAnsi="Courier New" w:cs="Courier New"/>
        </w:rPr>
        <w:t>support</w:t>
      </w:r>
    </w:p>
    <w:p w14:paraId="4494EE82" w14:textId="4177766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1 </w:t>
      </w:r>
      <w:r w:rsidR="005F2552">
        <w:rPr>
          <w:rFonts w:ascii="Courier New" w:hAnsi="Courier New" w:cs="Courier New"/>
        </w:rPr>
        <w:tab/>
      </w:r>
      <w:r w:rsidRPr="005F2552">
        <w:rPr>
          <w:rFonts w:ascii="Courier New" w:hAnsi="Courier New" w:cs="Courier New"/>
        </w:rPr>
        <w:t xml:space="preserve">0.97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0.74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0.84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38</w:t>
      </w:r>
    </w:p>
    <w:p w14:paraId="208ED0EA" w14:textId="557F9D83" w:rsidR="00F57723" w:rsidRPr="005F2552" w:rsidRDefault="00F57723" w:rsidP="005F2552">
      <w:pPr>
        <w:pStyle w:val="NoSpacing"/>
        <w:rPr>
          <w:rFonts w:ascii="Courier New" w:hAnsi="Courier New" w:cs="Courier New"/>
        </w:rPr>
      </w:pPr>
      <w:r w:rsidRPr="005F2552">
        <w:rPr>
          <w:rFonts w:ascii="Courier New" w:hAnsi="Courier New" w:cs="Courier New"/>
        </w:rPr>
        <w:t xml:space="preserve">2 </w:t>
      </w:r>
      <w:r w:rsidR="005F2552">
        <w:rPr>
          <w:rFonts w:ascii="Courier New" w:hAnsi="Courier New" w:cs="Courier New"/>
        </w:rPr>
        <w:tab/>
      </w:r>
      <w:r w:rsidRPr="005F2552">
        <w:rPr>
          <w:rFonts w:ascii="Courier New" w:hAnsi="Courier New" w:cs="Courier New"/>
        </w:rPr>
        <w:t xml:space="preserve">0.40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0.47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21</w:t>
      </w:r>
    </w:p>
    <w:p w14:paraId="21F152C3" w14:textId="43A33D7F" w:rsidR="00F57723" w:rsidRPr="005F2552" w:rsidRDefault="00F57723" w:rsidP="005F2552">
      <w:pPr>
        <w:pStyle w:val="NoSpacing"/>
        <w:rPr>
          <w:rFonts w:ascii="Courier New" w:hAnsi="Courier New" w:cs="Courier New"/>
        </w:rPr>
      </w:pPr>
      <w:r w:rsidRPr="005F2552">
        <w:rPr>
          <w:rFonts w:ascii="Courier New" w:hAnsi="Courier New" w:cs="Courier New"/>
        </w:rPr>
        <w:t xml:space="preserve">3 </w:t>
      </w:r>
      <w:r w:rsidR="005F2552">
        <w:rPr>
          <w:rFonts w:ascii="Courier New" w:hAnsi="Courier New" w:cs="Courier New"/>
        </w:rPr>
        <w:tab/>
      </w:r>
      <w:r w:rsidRPr="005F2552">
        <w:rPr>
          <w:rFonts w:ascii="Courier New" w:hAnsi="Courier New" w:cs="Courier New"/>
        </w:rPr>
        <w:t xml:space="preserve">0.52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0.59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0.55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29</w:t>
      </w:r>
    </w:p>
    <w:p w14:paraId="4200CDB2" w14:textId="50CBC83D" w:rsidR="00F57723" w:rsidRPr="005F2552" w:rsidRDefault="00F57723" w:rsidP="005F2552">
      <w:pPr>
        <w:pStyle w:val="NoSpacing"/>
        <w:rPr>
          <w:rFonts w:ascii="Courier New" w:hAnsi="Courier New" w:cs="Courier New"/>
        </w:rPr>
      </w:pPr>
      <w:r w:rsidRPr="005F2552">
        <w:rPr>
          <w:rFonts w:ascii="Courier New" w:hAnsi="Courier New" w:cs="Courier New"/>
        </w:rPr>
        <w:t xml:space="preserve">4 </w:t>
      </w:r>
      <w:r w:rsidR="005F2552">
        <w:rPr>
          <w:rFonts w:ascii="Courier New" w:hAnsi="Courier New" w:cs="Courier New"/>
        </w:rPr>
        <w:tab/>
      </w:r>
      <w:r w:rsidRPr="005F2552">
        <w:rPr>
          <w:rFonts w:ascii="Courier New" w:hAnsi="Courier New" w:cs="Courier New"/>
        </w:rPr>
        <w:t xml:space="preserve">0.48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0.44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0.46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27</w:t>
      </w:r>
    </w:p>
    <w:p w14:paraId="33DFEAC0" w14:textId="4EA5B3D9" w:rsidR="00F57723" w:rsidRPr="005F2552" w:rsidRDefault="00F57723" w:rsidP="005F2552">
      <w:pPr>
        <w:pStyle w:val="NoSpacing"/>
        <w:rPr>
          <w:rFonts w:ascii="Courier New" w:hAnsi="Courier New" w:cs="Courier New"/>
        </w:rPr>
      </w:pPr>
      <w:r w:rsidRPr="005F2552">
        <w:rPr>
          <w:rFonts w:ascii="Courier New" w:hAnsi="Courier New" w:cs="Courier New"/>
        </w:rPr>
        <w:t xml:space="preserve">5 </w:t>
      </w:r>
      <w:r w:rsidR="005F2552">
        <w:rPr>
          <w:rFonts w:ascii="Courier New" w:hAnsi="Courier New" w:cs="Courier New"/>
        </w:rPr>
        <w:tab/>
      </w:r>
      <w:r w:rsidRPr="005F2552">
        <w:rPr>
          <w:rFonts w:ascii="Courier New" w:hAnsi="Courier New" w:cs="Courier New"/>
        </w:rPr>
        <w:t xml:space="preserve">1.00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0.92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 xml:space="preserve">0.96 </w:t>
      </w:r>
      <w:r w:rsidR="005F2552">
        <w:rPr>
          <w:rFonts w:ascii="Courier New" w:hAnsi="Courier New" w:cs="Courier New"/>
        </w:rPr>
        <w:tab/>
      </w:r>
      <w:r w:rsidR="005F2552">
        <w:rPr>
          <w:rFonts w:ascii="Courier New" w:hAnsi="Courier New" w:cs="Courier New"/>
        </w:rPr>
        <w:tab/>
      </w:r>
      <w:r w:rsidRPr="005F2552">
        <w:rPr>
          <w:rFonts w:ascii="Courier New" w:hAnsi="Courier New" w:cs="Courier New"/>
        </w:rPr>
        <w:t>24</w:t>
      </w:r>
    </w:p>
    <w:p w14:paraId="303D8D5C"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accuracy 0.65 139</w:t>
      </w:r>
    </w:p>
    <w:p w14:paraId="4464D272"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macro avg 0.67 0.65 0.65 139</w:t>
      </w:r>
    </w:p>
    <w:p w14:paraId="6AEA38F3" w14:textId="77777777" w:rsidR="00F57723" w:rsidRPr="005F2552" w:rsidRDefault="00F57723" w:rsidP="005F2552">
      <w:pPr>
        <w:pStyle w:val="NoSpacing"/>
        <w:rPr>
          <w:rFonts w:ascii="Courier New" w:hAnsi="Courier New" w:cs="Courier New"/>
        </w:rPr>
      </w:pPr>
      <w:r w:rsidRPr="005F2552">
        <w:rPr>
          <w:rFonts w:ascii="Courier New" w:hAnsi="Courier New" w:cs="Courier New"/>
        </w:rPr>
        <w:t>weighted avg 0.70 0.65 0.67 139</w:t>
      </w:r>
    </w:p>
    <w:p w14:paraId="70EF1294" w14:textId="77777777" w:rsidR="00F600F1" w:rsidRDefault="00F600F1" w:rsidP="00F600F1">
      <w:pPr>
        <w:rPr>
          <w:rFonts w:ascii="Segoe UI" w:eastAsia="Times New Roman" w:hAnsi="Segoe UI" w:cs="Segoe UI"/>
          <w:sz w:val="21"/>
          <w:szCs w:val="21"/>
          <w:lang w:val="en-IN" w:eastAsia="en-IN"/>
        </w:rPr>
      </w:pPr>
    </w:p>
    <w:p w14:paraId="4A52EF15" w14:textId="77777777" w:rsidR="00F600F1" w:rsidRDefault="00F600F1" w:rsidP="00F600F1">
      <w:pPr>
        <w:rPr>
          <w:rFonts w:ascii="Segoe UI" w:eastAsia="Times New Roman" w:hAnsi="Segoe UI" w:cs="Segoe UI"/>
          <w:sz w:val="21"/>
          <w:szCs w:val="21"/>
          <w:lang w:val="en-IN" w:eastAsia="en-IN"/>
        </w:rPr>
      </w:pPr>
    </w:p>
    <w:p w14:paraId="34C3C980" w14:textId="77777777" w:rsidR="00F600F1" w:rsidRDefault="00F600F1" w:rsidP="00F600F1">
      <w:pPr>
        <w:rPr>
          <w:rFonts w:ascii="Segoe UI" w:eastAsia="Times New Roman" w:hAnsi="Segoe UI" w:cs="Segoe UI"/>
          <w:sz w:val="21"/>
          <w:szCs w:val="21"/>
          <w:lang w:val="en-IN" w:eastAsia="en-IN"/>
        </w:rPr>
      </w:pPr>
    </w:p>
    <w:p w14:paraId="27D0EB5B" w14:textId="77777777" w:rsidR="00F600F1" w:rsidRDefault="00F600F1" w:rsidP="00F600F1">
      <w:pPr>
        <w:rPr>
          <w:rFonts w:ascii="Segoe UI" w:eastAsia="Times New Roman" w:hAnsi="Segoe UI" w:cs="Segoe UI"/>
          <w:sz w:val="21"/>
          <w:szCs w:val="21"/>
          <w:lang w:val="en-IN" w:eastAsia="en-IN"/>
        </w:rPr>
      </w:pPr>
    </w:p>
    <w:p w14:paraId="3697C4CE" w14:textId="354E144B" w:rsidR="00F57723" w:rsidRP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lastRenderedPageBreak/>
        <w:t xml:space="preserve">We are also aware that the NLP models are typically </w:t>
      </w:r>
      <w:r w:rsidR="00F600F1" w:rsidRPr="00F600F1">
        <w:rPr>
          <w:rFonts w:ascii="Segoe UI" w:eastAsia="Times New Roman" w:hAnsi="Segoe UI" w:cs="Segoe UI"/>
          <w:sz w:val="21"/>
          <w:szCs w:val="21"/>
          <w:lang w:val="en-IN" w:eastAsia="en-IN"/>
        </w:rPr>
        <w:t>shallower</w:t>
      </w:r>
      <w:r w:rsidRPr="00F600F1">
        <w:rPr>
          <w:rFonts w:ascii="Segoe UI" w:eastAsia="Times New Roman" w:hAnsi="Segoe UI" w:cs="Segoe UI"/>
          <w:sz w:val="21"/>
          <w:szCs w:val="21"/>
          <w:lang w:val="en-IN" w:eastAsia="en-IN"/>
        </w:rPr>
        <w:t xml:space="preserve"> and thus require different ﬁne-tuning methods</w:t>
      </w:r>
    </w:p>
    <w:p w14:paraId="7765D67E" w14:textId="6A794001" w:rsidR="00F57723"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also examined BERT but couldn't make much headway as we have encountered issues such as </w:t>
      </w:r>
      <w:r w:rsidR="00F600F1" w:rsidRPr="00F600F1">
        <w:rPr>
          <w:rFonts w:ascii="Segoe UI" w:eastAsia="Times New Roman" w:hAnsi="Segoe UI" w:cs="Segoe UI"/>
          <w:sz w:val="21"/>
          <w:szCs w:val="21"/>
          <w:lang w:val="en-IN" w:eastAsia="en-IN"/>
        </w:rPr>
        <w:t>packages</w:t>
      </w:r>
      <w:r w:rsidRPr="00F600F1">
        <w:rPr>
          <w:rFonts w:ascii="Segoe UI" w:eastAsia="Times New Roman" w:hAnsi="Segoe UI" w:cs="Segoe UI"/>
          <w:sz w:val="21"/>
          <w:szCs w:val="21"/>
          <w:lang w:val="en-IN" w:eastAsia="en-IN"/>
        </w:rPr>
        <w:t xml:space="preserve"> incompatibility</w:t>
      </w:r>
      <w:r w:rsidR="00F600F1">
        <w:rPr>
          <w:rFonts w:ascii="Segoe UI" w:eastAsia="Times New Roman" w:hAnsi="Segoe UI" w:cs="Segoe UI"/>
          <w:sz w:val="21"/>
          <w:szCs w:val="21"/>
          <w:lang w:val="en-IN" w:eastAsia="en-IN"/>
        </w:rPr>
        <w:t>.</w:t>
      </w:r>
    </w:p>
    <w:p w14:paraId="4899509D" w14:textId="77777777" w:rsidR="00F600F1" w:rsidRPr="00F600F1" w:rsidRDefault="00F600F1" w:rsidP="00F600F1">
      <w:pPr>
        <w:rPr>
          <w:rFonts w:ascii="Segoe UI" w:eastAsia="Times New Roman" w:hAnsi="Segoe UI" w:cs="Segoe UI"/>
          <w:sz w:val="21"/>
          <w:szCs w:val="21"/>
          <w:lang w:val="en-IN" w:eastAsia="en-IN"/>
        </w:rPr>
      </w:pPr>
    </w:p>
    <w:p w14:paraId="18E2A0CD" w14:textId="5CB8EF26" w:rsidR="00F57723" w:rsidRDefault="00F600F1" w:rsidP="00F600F1">
      <w:pPr>
        <w:rPr>
          <w:rFonts w:ascii="Segoe UI" w:eastAsia="Times New Roman" w:hAnsi="Segoe UI" w:cs="Segoe UI"/>
          <w:sz w:val="21"/>
          <w:szCs w:val="21"/>
          <w:lang w:val="en-IN" w:eastAsia="en-IN"/>
        </w:rPr>
      </w:pPr>
      <w:r>
        <w:rPr>
          <w:rFonts w:ascii="Segoe UI" w:eastAsia="Times New Roman" w:hAnsi="Segoe UI" w:cs="Segoe UI"/>
          <w:sz w:val="21"/>
          <w:szCs w:val="21"/>
          <w:lang w:val="en-IN" w:eastAsia="en-IN"/>
        </w:rPr>
        <w:t>V</w:t>
      </w:r>
      <w:r w:rsidR="00F57723" w:rsidRPr="00F600F1">
        <w:rPr>
          <w:rFonts w:ascii="Segoe UI" w:eastAsia="Times New Roman" w:hAnsi="Segoe UI" w:cs="Segoe UI"/>
          <w:sz w:val="21"/>
          <w:szCs w:val="21"/>
          <w:lang w:val="en-IN" w:eastAsia="en-IN"/>
        </w:rPr>
        <w:t xml:space="preserve">ersion conflicts and few methods of the source files still not stabilized and in view of the above and in the interest </w:t>
      </w:r>
      <w:r w:rsidRPr="00F600F1">
        <w:rPr>
          <w:rFonts w:ascii="Segoe UI" w:eastAsia="Times New Roman" w:hAnsi="Segoe UI" w:cs="Segoe UI"/>
          <w:sz w:val="21"/>
          <w:szCs w:val="21"/>
          <w:lang w:val="en-IN" w:eastAsia="en-IN"/>
        </w:rPr>
        <w:t>of</w:t>
      </w:r>
      <w:r w:rsidR="00F57723" w:rsidRPr="00F600F1">
        <w:rPr>
          <w:rFonts w:ascii="Segoe UI" w:eastAsia="Times New Roman" w:hAnsi="Segoe UI" w:cs="Segoe UI"/>
          <w:sz w:val="21"/>
          <w:szCs w:val="21"/>
          <w:lang w:val="en-IN" w:eastAsia="en-IN"/>
        </w:rPr>
        <w:t xml:space="preserve"> time we have parked BERT for future research</w:t>
      </w:r>
      <w:r>
        <w:rPr>
          <w:rFonts w:ascii="Segoe UI" w:eastAsia="Times New Roman" w:hAnsi="Segoe UI" w:cs="Segoe UI"/>
          <w:sz w:val="21"/>
          <w:szCs w:val="21"/>
          <w:lang w:val="en-IN" w:eastAsia="en-IN"/>
        </w:rPr>
        <w:t>.</w:t>
      </w:r>
    </w:p>
    <w:p w14:paraId="3DBB6BD5" w14:textId="77777777" w:rsidR="00F600F1" w:rsidRPr="00F600F1" w:rsidRDefault="00F600F1" w:rsidP="00F600F1">
      <w:pPr>
        <w:rPr>
          <w:rFonts w:ascii="Segoe UI" w:eastAsia="Times New Roman" w:hAnsi="Segoe UI" w:cs="Segoe UI"/>
          <w:sz w:val="21"/>
          <w:szCs w:val="21"/>
          <w:lang w:val="en-IN" w:eastAsia="en-IN"/>
        </w:rPr>
      </w:pPr>
    </w:p>
    <w:p w14:paraId="49557A2E" w14:textId="77777777" w:rsidR="00F600F1" w:rsidRDefault="00F57723" w:rsidP="00F600F1">
      <w:p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We have evaluated with </w:t>
      </w:r>
      <w:proofErr w:type="spellStart"/>
      <w:r w:rsidRPr="00F600F1">
        <w:rPr>
          <w:rFonts w:ascii="Segoe UI" w:eastAsia="Times New Roman" w:hAnsi="Segoe UI" w:cs="Segoe UI"/>
          <w:sz w:val="21"/>
          <w:szCs w:val="21"/>
          <w:lang w:val="en-IN" w:eastAsia="en-IN"/>
        </w:rPr>
        <w:t>FastText's</w:t>
      </w:r>
      <w:proofErr w:type="spellEnd"/>
      <w:r w:rsidRPr="00F600F1">
        <w:rPr>
          <w:rFonts w:ascii="Segoe UI" w:eastAsia="Times New Roman" w:hAnsi="Segoe UI" w:cs="Segoe UI"/>
          <w:sz w:val="21"/>
          <w:szCs w:val="21"/>
          <w:lang w:val="en-IN" w:eastAsia="en-IN"/>
        </w:rPr>
        <w:t xml:space="preserve"> auto Hyper parameters tuning and realized it not only needs higher compute capability as </w:t>
      </w:r>
      <w:proofErr w:type="gramStart"/>
      <w:r w:rsidRPr="00F600F1">
        <w:rPr>
          <w:rFonts w:ascii="Segoe UI" w:eastAsia="Times New Roman" w:hAnsi="Segoe UI" w:cs="Segoe UI"/>
          <w:sz w:val="21"/>
          <w:szCs w:val="21"/>
          <w:lang w:val="en-IN" w:eastAsia="en-IN"/>
        </w:rPr>
        <w:t>our</w:t>
      </w:r>
      <w:proofErr w:type="gramEnd"/>
      <w:r w:rsidRPr="00F600F1">
        <w:rPr>
          <w:rFonts w:ascii="Segoe UI" w:eastAsia="Times New Roman" w:hAnsi="Segoe UI" w:cs="Segoe UI"/>
          <w:sz w:val="21"/>
          <w:szCs w:val="21"/>
          <w:lang w:val="en-IN" w:eastAsia="en-IN"/>
        </w:rPr>
        <w:t xml:space="preserve"> </w:t>
      </w:r>
    </w:p>
    <w:p w14:paraId="76D3D1A5" w14:textId="13B519DE"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16 GB ram systems were </w:t>
      </w:r>
      <w:r w:rsidR="00F600F1" w:rsidRPr="00F600F1">
        <w:rPr>
          <w:rFonts w:ascii="Segoe UI" w:eastAsia="Times New Roman" w:hAnsi="Segoe UI" w:cs="Segoe UI"/>
          <w:sz w:val="21"/>
          <w:szCs w:val="21"/>
          <w:lang w:val="en-IN" w:eastAsia="en-IN"/>
        </w:rPr>
        <w:t>crashing</w:t>
      </w:r>
      <w:r w:rsidRPr="00F600F1">
        <w:rPr>
          <w:rFonts w:ascii="Segoe UI" w:eastAsia="Times New Roman" w:hAnsi="Segoe UI" w:cs="Segoe UI"/>
          <w:sz w:val="21"/>
          <w:szCs w:val="21"/>
          <w:lang w:val="en-IN" w:eastAsia="en-IN"/>
        </w:rPr>
        <w:t xml:space="preserve"> and on </w:t>
      </w:r>
      <w:r w:rsidR="00F600F1" w:rsidRPr="00F600F1">
        <w:rPr>
          <w:rFonts w:ascii="Segoe UI" w:eastAsia="Times New Roman" w:hAnsi="Segoe UI" w:cs="Segoe UI"/>
          <w:sz w:val="21"/>
          <w:szCs w:val="21"/>
          <w:lang w:val="en-IN" w:eastAsia="en-IN"/>
        </w:rPr>
        <w:t>Collab</w:t>
      </w:r>
      <w:r w:rsidRPr="00F600F1">
        <w:rPr>
          <w:rFonts w:ascii="Segoe UI" w:eastAsia="Times New Roman" w:hAnsi="Segoe UI" w:cs="Segoe UI"/>
          <w:sz w:val="21"/>
          <w:szCs w:val="21"/>
          <w:lang w:val="en-IN" w:eastAsia="en-IN"/>
        </w:rPr>
        <w:t xml:space="preserve"> ran eternally and upon reaching community support as have realized that some </w:t>
      </w:r>
    </w:p>
    <w:p w14:paraId="2A661F01" w14:textId="65FF4A26" w:rsid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of the wrappers written in C++ were still not stabilized such as 'autotune.cc' wrapper </w:t>
      </w:r>
      <w:r w:rsidR="00F600F1" w:rsidRPr="00F600F1">
        <w:rPr>
          <w:rFonts w:ascii="Segoe UI" w:eastAsia="Times New Roman" w:hAnsi="Segoe UI" w:cs="Segoe UI"/>
          <w:sz w:val="21"/>
          <w:szCs w:val="21"/>
          <w:lang w:val="en-IN" w:eastAsia="en-IN"/>
        </w:rPr>
        <w:t>file. Owing</w:t>
      </w:r>
      <w:r w:rsidRPr="00F600F1">
        <w:rPr>
          <w:rFonts w:ascii="Segoe UI" w:eastAsia="Times New Roman" w:hAnsi="Segoe UI" w:cs="Segoe UI"/>
          <w:sz w:val="21"/>
          <w:szCs w:val="21"/>
          <w:lang w:val="en-IN" w:eastAsia="en-IN"/>
        </w:rPr>
        <w:t xml:space="preserve"> to these challenges we have</w:t>
      </w:r>
    </w:p>
    <w:p w14:paraId="493FAA38" w14:textId="7A9F162F" w:rsidR="00F57723" w:rsidRPr="00F600F1" w:rsidRDefault="00F57723" w:rsidP="007F603A">
      <w:pPr>
        <w:pStyle w:val="ListParagraph"/>
        <w:numPr>
          <w:ilvl w:val="0"/>
          <w:numId w:val="28"/>
        </w:numPr>
        <w:rPr>
          <w:rFonts w:ascii="Segoe UI" w:eastAsia="Times New Roman" w:hAnsi="Segoe UI" w:cs="Segoe UI"/>
          <w:sz w:val="21"/>
          <w:szCs w:val="21"/>
          <w:lang w:val="en-IN" w:eastAsia="en-IN"/>
        </w:rPr>
      </w:pPr>
      <w:r w:rsidRPr="00F600F1">
        <w:rPr>
          <w:rFonts w:ascii="Segoe UI" w:eastAsia="Times New Roman" w:hAnsi="Segoe UI" w:cs="Segoe UI"/>
          <w:sz w:val="21"/>
          <w:szCs w:val="21"/>
          <w:lang w:val="en-IN" w:eastAsia="en-IN"/>
        </w:rPr>
        <w:t xml:space="preserve">parked above approached for future </w:t>
      </w:r>
      <w:r w:rsidR="00F600F1" w:rsidRPr="00F600F1">
        <w:rPr>
          <w:rFonts w:ascii="Segoe UI" w:eastAsia="Times New Roman" w:hAnsi="Segoe UI" w:cs="Segoe UI"/>
          <w:sz w:val="21"/>
          <w:szCs w:val="21"/>
          <w:lang w:val="en-IN" w:eastAsia="en-IN"/>
        </w:rPr>
        <w:t>research</w:t>
      </w:r>
      <w:hyperlink r:id="rId116" w:anchor="We-have-evaluated-with-FastText's-auto-Hyper-parameters-tuning-and-realized-it-not-only-needs-higher-compute-capability-as-our-####-16-GB-ram-systems-were-craching-and-on-Colab-ran-eternally-and-upon-reaching-community-support-as-have-realized-that-some-####-of-the-wrappers-written-in-C++-were-still-not-stabilized-such-as-'autotune.cc'-wrapper-file.Owing-to-these-challenges-we-have-####-####-parked-above-approached-for-future-reseach" w:history="1">
        <w:r w:rsidR="00F600F1">
          <w:rPr>
            <w:rFonts w:ascii="Segoe UI" w:eastAsia="Times New Roman" w:hAnsi="Segoe UI" w:cs="Segoe UI"/>
            <w:lang w:val="en-IN" w:eastAsia="en-IN"/>
          </w:rPr>
          <w:t>.</w:t>
        </w:r>
      </w:hyperlink>
    </w:p>
    <w:p w14:paraId="0CB4F975" w14:textId="77777777" w:rsidR="007C5471" w:rsidRDefault="007C5471" w:rsidP="007C566A">
      <w:pPr>
        <w:jc w:val="center"/>
        <w:rPr>
          <w:b/>
          <w:bCs/>
          <w:color w:val="000000" w:themeColor="text1"/>
        </w:rPr>
      </w:pPr>
    </w:p>
    <w:p w14:paraId="412ECFD3" w14:textId="7F3C6541" w:rsidR="007F3210" w:rsidRDefault="007F3210" w:rsidP="007C566A">
      <w:pPr>
        <w:jc w:val="center"/>
        <w:rPr>
          <w:b/>
          <w:bCs/>
          <w:color w:val="000000" w:themeColor="text1"/>
        </w:rPr>
      </w:pPr>
    </w:p>
    <w:p w14:paraId="28499F2C" w14:textId="77777777" w:rsidR="0007204D" w:rsidRDefault="0007204D" w:rsidP="0007204D">
      <w:pPr>
        <w:rPr>
          <w:b/>
          <w:bCs/>
          <w:color w:val="000000" w:themeColor="text1"/>
        </w:rPr>
      </w:pPr>
    </w:p>
    <w:p w14:paraId="2B6C14E8" w14:textId="3194549F" w:rsidR="0007204D" w:rsidRDefault="0007204D" w:rsidP="0007204D">
      <w:pPr>
        <w:rPr>
          <w:b/>
          <w:bCs/>
          <w:color w:val="000000" w:themeColor="text1"/>
        </w:rPr>
      </w:pPr>
      <w:r w:rsidRPr="004048B0">
        <w:rPr>
          <w:noProof/>
          <w:lang w:eastAsia="en-AU"/>
        </w:rPr>
        <w:drawing>
          <wp:inline distT="0" distB="0" distL="0" distR="0" wp14:anchorId="580A981E" wp14:editId="297AA56B">
            <wp:extent cx="2286000" cy="222740"/>
            <wp:effectExtent l="0" t="0" r="0" b="6350"/>
            <wp:docPr id="46" name="Graphic 4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286000" cy="222740"/>
                    </a:xfrm>
                    <a:prstGeom prst="rect">
                      <a:avLst/>
                    </a:prstGeom>
                  </pic:spPr>
                </pic:pic>
              </a:graphicData>
            </a:graphic>
          </wp:inline>
        </w:drawing>
      </w:r>
    </w:p>
    <w:p w14:paraId="6C6ACB6A" w14:textId="49302782" w:rsidR="0007204D" w:rsidRDefault="0007204D" w:rsidP="0007204D">
      <w:pPr>
        <w:pStyle w:val="Heading3"/>
        <w:shd w:val="clear" w:color="auto" w:fill="FFFFFF"/>
        <w:rPr>
          <w:rFonts w:ascii="Segoe UI" w:hAnsi="Segoe UI" w:cs="Segoe UI"/>
          <w:sz w:val="20"/>
          <w:szCs w:val="18"/>
        </w:rPr>
      </w:pPr>
      <w:r>
        <w:rPr>
          <w:b w:val="0"/>
          <w:bCs w:val="0"/>
          <w:noProof w:val="0"/>
          <w:sz w:val="72"/>
          <w:szCs w:val="72"/>
        </w:rPr>
        <w:t>references</w:t>
      </w:r>
    </w:p>
    <w:tbl>
      <w:tblPr>
        <w:tblStyle w:val="GridTable5Dark-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6"/>
        <w:gridCol w:w="6826"/>
      </w:tblGrid>
      <w:tr w:rsidR="0084296F" w14:paraId="4219E662" w14:textId="77777777" w:rsidTr="00093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right w:val="none" w:sz="0" w:space="0" w:color="auto"/>
            </w:tcBorders>
          </w:tcPr>
          <w:p w14:paraId="1DA1B385" w14:textId="53397D1F" w:rsidR="0084296F" w:rsidRDefault="0084296F" w:rsidP="0007204D">
            <w:pPr>
              <w:rPr>
                <w:b w:val="0"/>
                <w:bCs w:val="0"/>
                <w:color w:val="000000" w:themeColor="text1"/>
              </w:rPr>
            </w:pPr>
            <w:proofErr w:type="spellStart"/>
            <w:r>
              <w:rPr>
                <w:b w:val="0"/>
                <w:bCs w:val="0"/>
                <w:color w:val="000000" w:themeColor="text1"/>
              </w:rPr>
              <w:t>Sl</w:t>
            </w:r>
            <w:proofErr w:type="spellEnd"/>
            <w:r>
              <w:rPr>
                <w:b w:val="0"/>
                <w:bCs w:val="0"/>
                <w:color w:val="000000" w:themeColor="text1"/>
              </w:rPr>
              <w:t xml:space="preserve"> no.</w:t>
            </w:r>
          </w:p>
        </w:tc>
        <w:tc>
          <w:tcPr>
            <w:tcW w:w="2976" w:type="dxa"/>
            <w:tcBorders>
              <w:top w:val="none" w:sz="0" w:space="0" w:color="auto"/>
              <w:left w:val="none" w:sz="0" w:space="0" w:color="auto"/>
              <w:right w:val="none" w:sz="0" w:space="0" w:color="auto"/>
            </w:tcBorders>
          </w:tcPr>
          <w:p w14:paraId="5F70C0B1" w14:textId="513F07C2" w:rsidR="0084296F"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b w:val="0"/>
                <w:bCs w:val="0"/>
                <w:color w:val="000000" w:themeColor="text1"/>
              </w:rPr>
              <w:t>Topic</w:t>
            </w:r>
          </w:p>
        </w:tc>
        <w:tc>
          <w:tcPr>
            <w:tcW w:w="6826" w:type="dxa"/>
            <w:tcBorders>
              <w:top w:val="none" w:sz="0" w:space="0" w:color="auto"/>
              <w:left w:val="none" w:sz="0" w:space="0" w:color="auto"/>
              <w:right w:val="none" w:sz="0" w:space="0" w:color="auto"/>
            </w:tcBorders>
          </w:tcPr>
          <w:p w14:paraId="039D3C2B" w14:textId="7D7C5AF2" w:rsidR="0084296F" w:rsidRPr="000932B5" w:rsidRDefault="0084296F" w:rsidP="0007204D">
            <w:pPr>
              <w:cnfStyle w:val="100000000000" w:firstRow="1" w:lastRow="0" w:firstColumn="0" w:lastColumn="0" w:oddVBand="0" w:evenVBand="0" w:oddHBand="0" w:evenHBand="0" w:firstRowFirstColumn="0" w:firstRowLastColumn="0" w:lastRowFirstColumn="0" w:lastRowLastColumn="0"/>
              <w:rPr>
                <w:b w:val="0"/>
                <w:bCs w:val="0"/>
                <w:color w:val="7B2F3D" w:themeColor="accent1" w:themeShade="BF"/>
              </w:rPr>
            </w:pPr>
            <w:r w:rsidRPr="000932B5">
              <w:rPr>
                <w:b w:val="0"/>
                <w:bCs w:val="0"/>
                <w:color w:val="7B2F3D" w:themeColor="accent1" w:themeShade="BF"/>
              </w:rPr>
              <w:t>Link</w:t>
            </w:r>
          </w:p>
        </w:tc>
      </w:tr>
      <w:tr w:rsidR="0084296F" w14:paraId="5B50A51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76A8103F" w14:textId="26B9E256" w:rsidR="0084296F" w:rsidRDefault="0084296F" w:rsidP="0007204D">
            <w:pPr>
              <w:rPr>
                <w:b w:val="0"/>
                <w:bCs w:val="0"/>
                <w:color w:val="000000" w:themeColor="text1"/>
              </w:rPr>
            </w:pPr>
            <w:r>
              <w:rPr>
                <w:b w:val="0"/>
                <w:bCs w:val="0"/>
                <w:color w:val="000000" w:themeColor="text1"/>
              </w:rPr>
              <w:t>1</w:t>
            </w:r>
          </w:p>
        </w:tc>
        <w:tc>
          <w:tcPr>
            <w:tcW w:w="2976" w:type="dxa"/>
          </w:tcPr>
          <w:p w14:paraId="28842824" w14:textId="6F18F989" w:rsidR="0084296F"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RASA Installation</w:t>
            </w:r>
          </w:p>
        </w:tc>
        <w:tc>
          <w:tcPr>
            <w:tcW w:w="6826" w:type="dxa"/>
          </w:tcPr>
          <w:p w14:paraId="7104AC3D" w14:textId="6261C574" w:rsidR="00953371" w:rsidRPr="000932B5" w:rsidRDefault="00436A1C" w:rsidP="0007204D">
            <w:pPr>
              <w:cnfStyle w:val="000000100000" w:firstRow="0" w:lastRow="0" w:firstColumn="0" w:lastColumn="0" w:oddVBand="0" w:evenVBand="0" w:oddHBand="1" w:evenHBand="0" w:firstRowFirstColumn="0" w:firstRowLastColumn="0" w:lastRowFirstColumn="0" w:lastRowLastColumn="0"/>
              <w:rPr>
                <w:i/>
                <w:iCs/>
                <w:color w:val="7B2F3D" w:themeColor="accent1" w:themeShade="BF"/>
              </w:rPr>
            </w:pPr>
            <w:hyperlink r:id="rId117" w:history="1">
              <w:r w:rsidR="00953371" w:rsidRPr="000932B5">
                <w:rPr>
                  <w:rStyle w:val="Hyperlink"/>
                  <w:i/>
                  <w:iCs/>
                  <w:color w:val="7B2F3D" w:themeColor="accent1" w:themeShade="BF"/>
                </w:rPr>
                <w:t>https://rasa.com/docs/rasa-x/installation-and-setup/installation-guide/</w:t>
              </w:r>
            </w:hyperlink>
          </w:p>
        </w:tc>
      </w:tr>
      <w:tr w:rsidR="0084296F" w14:paraId="37FA4647"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3FD9F976" w14:textId="442CD0CA" w:rsidR="0084296F" w:rsidRDefault="0084296F" w:rsidP="0007204D">
            <w:pPr>
              <w:rPr>
                <w:b w:val="0"/>
                <w:bCs w:val="0"/>
                <w:color w:val="000000" w:themeColor="text1"/>
              </w:rPr>
            </w:pPr>
            <w:r>
              <w:rPr>
                <w:b w:val="0"/>
                <w:bCs w:val="0"/>
                <w:color w:val="000000" w:themeColor="text1"/>
              </w:rPr>
              <w:t>2</w:t>
            </w:r>
          </w:p>
        </w:tc>
        <w:tc>
          <w:tcPr>
            <w:tcW w:w="2976" w:type="dxa"/>
          </w:tcPr>
          <w:p w14:paraId="2843EDC0" w14:textId="4DF2B76E" w:rsidR="0084296F" w:rsidRP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953371">
              <w:rPr>
                <w:b/>
                <w:bCs/>
                <w:color w:val="000000" w:themeColor="text1"/>
              </w:rPr>
              <w:t xml:space="preserve">RASA Slack </w:t>
            </w:r>
            <w:proofErr w:type="spellStart"/>
            <w:r w:rsidRPr="00953371">
              <w:rPr>
                <w:b/>
                <w:bCs/>
                <w:color w:val="000000" w:themeColor="text1"/>
              </w:rPr>
              <w:t>INtegration</w:t>
            </w:r>
            <w:proofErr w:type="spellEnd"/>
          </w:p>
        </w:tc>
        <w:tc>
          <w:tcPr>
            <w:tcW w:w="6826" w:type="dxa"/>
          </w:tcPr>
          <w:p w14:paraId="510495F9" w14:textId="0B5BF3BE" w:rsidR="00953371" w:rsidRPr="000932B5" w:rsidRDefault="00436A1C"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8" w:history="1">
              <w:r w:rsidR="00953371" w:rsidRPr="000932B5">
                <w:rPr>
                  <w:rStyle w:val="Hyperlink"/>
                  <w:i/>
                  <w:iCs/>
                  <w:color w:val="7B2F3D" w:themeColor="accent1" w:themeShade="BF"/>
                </w:rPr>
                <w:t>https://rasa.com/docs/rasa/connectors/slack/</w:t>
              </w:r>
            </w:hyperlink>
          </w:p>
        </w:tc>
      </w:tr>
      <w:tr w:rsidR="0084296F" w14:paraId="7B5EFE0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766DCF3" w14:textId="06529D2B" w:rsidR="0084296F" w:rsidRDefault="0084296F" w:rsidP="0007204D">
            <w:pPr>
              <w:rPr>
                <w:b w:val="0"/>
                <w:bCs w:val="0"/>
                <w:color w:val="000000" w:themeColor="text1"/>
              </w:rPr>
            </w:pPr>
            <w:r>
              <w:rPr>
                <w:b w:val="0"/>
                <w:bCs w:val="0"/>
                <w:color w:val="000000" w:themeColor="text1"/>
              </w:rPr>
              <w:t>3</w:t>
            </w:r>
          </w:p>
        </w:tc>
        <w:tc>
          <w:tcPr>
            <w:tcW w:w="2976" w:type="dxa"/>
          </w:tcPr>
          <w:p w14:paraId="603710DF" w14:textId="5A94A3E5" w:rsidR="0084296F" w:rsidRP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953371">
              <w:rPr>
                <w:b/>
                <w:bCs/>
                <w:color w:val="000000" w:themeColor="text1"/>
              </w:rPr>
              <w:t xml:space="preserve">HEROKU </w:t>
            </w:r>
            <w:proofErr w:type="spellStart"/>
            <w:r w:rsidRPr="00953371">
              <w:rPr>
                <w:b/>
                <w:bCs/>
                <w:color w:val="000000" w:themeColor="text1"/>
              </w:rPr>
              <w:t>deplyment</w:t>
            </w:r>
            <w:proofErr w:type="spellEnd"/>
          </w:p>
        </w:tc>
        <w:tc>
          <w:tcPr>
            <w:tcW w:w="6826" w:type="dxa"/>
          </w:tcPr>
          <w:p w14:paraId="3B8F1680" w14:textId="08FA733E" w:rsidR="00953371" w:rsidRPr="000932B5" w:rsidRDefault="00953371"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https://blog.heroku.com/how-to-deploy-your-slack-bots-to-heroku</w:t>
            </w:r>
          </w:p>
        </w:tc>
      </w:tr>
      <w:tr w:rsidR="0084296F" w14:paraId="415E84CF"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643F7A3" w14:textId="2A642E8C" w:rsidR="0084296F" w:rsidRDefault="0084296F" w:rsidP="0007204D">
            <w:pPr>
              <w:rPr>
                <w:b w:val="0"/>
                <w:bCs w:val="0"/>
                <w:color w:val="000000" w:themeColor="text1"/>
              </w:rPr>
            </w:pPr>
            <w:r>
              <w:rPr>
                <w:b w:val="0"/>
                <w:bCs w:val="0"/>
                <w:color w:val="000000" w:themeColor="text1"/>
              </w:rPr>
              <w:t>4</w:t>
            </w:r>
          </w:p>
        </w:tc>
        <w:tc>
          <w:tcPr>
            <w:tcW w:w="2976" w:type="dxa"/>
          </w:tcPr>
          <w:p w14:paraId="787FD864" w14:textId="4A37D973"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Local client server setup</w:t>
            </w:r>
          </w:p>
        </w:tc>
        <w:tc>
          <w:tcPr>
            <w:tcW w:w="6826" w:type="dxa"/>
          </w:tcPr>
          <w:p w14:paraId="5B9D6CA9" w14:textId="6CB75144" w:rsidR="00953371" w:rsidRPr="000932B5" w:rsidRDefault="00436A1C"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19" w:history="1">
              <w:r w:rsidR="00953371" w:rsidRPr="000932B5">
                <w:rPr>
                  <w:rStyle w:val="Hyperlink"/>
                  <w:i/>
                  <w:iCs/>
                  <w:color w:val="7B2F3D" w:themeColor="accent1" w:themeShade="BF"/>
                </w:rPr>
                <w:t>https://ngrok.com/docs</w:t>
              </w:r>
            </w:hyperlink>
          </w:p>
        </w:tc>
      </w:tr>
      <w:tr w:rsidR="0084296F" w14:paraId="6774F47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6219C4E0" w14:textId="605A85FA" w:rsidR="0084296F" w:rsidRDefault="0084296F" w:rsidP="0007204D">
            <w:pPr>
              <w:rPr>
                <w:b w:val="0"/>
                <w:bCs w:val="0"/>
                <w:color w:val="000000" w:themeColor="text1"/>
              </w:rPr>
            </w:pPr>
            <w:r>
              <w:rPr>
                <w:b w:val="0"/>
                <w:bCs w:val="0"/>
                <w:color w:val="000000" w:themeColor="text1"/>
              </w:rPr>
              <w:t>5</w:t>
            </w:r>
          </w:p>
        </w:tc>
        <w:tc>
          <w:tcPr>
            <w:tcW w:w="2976" w:type="dxa"/>
          </w:tcPr>
          <w:p w14:paraId="11A2B0C0" w14:textId="77777777" w:rsidR="0084296F" w:rsidRDefault="0084296F"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29637464" w14:textId="74F42C3D" w:rsidR="00953371" w:rsidRPr="000932B5" w:rsidRDefault="00436A1C"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0" w:history="1">
              <w:r w:rsidR="00953371" w:rsidRPr="000932B5">
                <w:rPr>
                  <w:rStyle w:val="Hyperlink"/>
                  <w:i/>
                  <w:iCs/>
                  <w:color w:val="7B2F3D" w:themeColor="accent1" w:themeShade="BF"/>
                </w:rPr>
                <w:t>https://fasttext.cc/docs/en/support.html</w:t>
              </w:r>
            </w:hyperlink>
          </w:p>
        </w:tc>
      </w:tr>
      <w:tr w:rsidR="0084296F" w14:paraId="129BE8C3"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CD39F20" w14:textId="0BD2AEDA" w:rsidR="0084296F" w:rsidRDefault="0084296F" w:rsidP="0007204D">
            <w:pPr>
              <w:rPr>
                <w:b w:val="0"/>
                <w:bCs w:val="0"/>
                <w:color w:val="000000" w:themeColor="text1"/>
              </w:rPr>
            </w:pPr>
            <w:r>
              <w:rPr>
                <w:b w:val="0"/>
                <w:bCs w:val="0"/>
                <w:color w:val="000000" w:themeColor="text1"/>
              </w:rPr>
              <w:t>6</w:t>
            </w:r>
          </w:p>
        </w:tc>
        <w:tc>
          <w:tcPr>
            <w:tcW w:w="2976" w:type="dxa"/>
          </w:tcPr>
          <w:p w14:paraId="2D8C47F2" w14:textId="2610E2D1" w:rsidR="0084296F"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Creating WEB API</w:t>
            </w:r>
          </w:p>
        </w:tc>
        <w:tc>
          <w:tcPr>
            <w:tcW w:w="6826" w:type="dxa"/>
          </w:tcPr>
          <w:p w14:paraId="79B0E707" w14:textId="7AE6CE20" w:rsidR="00953371" w:rsidRPr="000932B5" w:rsidRDefault="00436A1C"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1" w:history="1">
              <w:r w:rsidR="00953371" w:rsidRPr="000932B5">
                <w:rPr>
                  <w:rStyle w:val="Hyperlink"/>
                  <w:i/>
                  <w:iCs/>
                  <w:color w:val="7B2F3D" w:themeColor="accent1" w:themeShade="BF"/>
                </w:rPr>
                <w:t>https://programminghistorian.org/en/lessons/creating-apis-with-python-and-flask</w:t>
              </w:r>
            </w:hyperlink>
          </w:p>
        </w:tc>
      </w:tr>
      <w:tr w:rsidR="00953371" w14:paraId="0A0150F8"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0277C615" w14:textId="77777777" w:rsidR="00953371" w:rsidRDefault="00953371" w:rsidP="0007204D">
            <w:pPr>
              <w:rPr>
                <w:b w:val="0"/>
                <w:bCs w:val="0"/>
                <w:color w:val="000000" w:themeColor="text1"/>
              </w:rPr>
            </w:pPr>
          </w:p>
        </w:tc>
        <w:tc>
          <w:tcPr>
            <w:tcW w:w="2976" w:type="dxa"/>
          </w:tcPr>
          <w:p w14:paraId="47F6C72E"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6144085A" w14:textId="5DCB93C4" w:rsidR="00953371" w:rsidRPr="000932B5" w:rsidRDefault="00436A1C"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2" w:history="1">
              <w:r w:rsidR="00953371" w:rsidRPr="000932B5">
                <w:rPr>
                  <w:rStyle w:val="Hyperlink"/>
                  <w:i/>
                  <w:iCs/>
                  <w:color w:val="7B2F3D" w:themeColor="accent1" w:themeShade="BF"/>
                </w:rPr>
                <w:t>https://towardsdatascience.com/creating-restful-apis-using-flask-and-python-655bad51b24</w:t>
              </w:r>
            </w:hyperlink>
          </w:p>
        </w:tc>
      </w:tr>
      <w:tr w:rsidR="00953371" w14:paraId="696CD25E"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298FDAB1" w14:textId="0ECF4DC6" w:rsidR="00953371" w:rsidRDefault="00953371" w:rsidP="0007204D">
            <w:pPr>
              <w:rPr>
                <w:b w:val="0"/>
                <w:bCs w:val="0"/>
                <w:color w:val="000000" w:themeColor="text1"/>
              </w:rPr>
            </w:pPr>
            <w:r>
              <w:rPr>
                <w:b w:val="0"/>
                <w:bCs w:val="0"/>
                <w:color w:val="000000" w:themeColor="text1"/>
              </w:rPr>
              <w:t>7</w:t>
            </w:r>
          </w:p>
        </w:tc>
        <w:tc>
          <w:tcPr>
            <w:tcW w:w="2976" w:type="dxa"/>
          </w:tcPr>
          <w:p w14:paraId="0EC58914" w14:textId="5121DB39"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Training RASA NLU</w:t>
            </w:r>
          </w:p>
        </w:tc>
        <w:tc>
          <w:tcPr>
            <w:tcW w:w="6826" w:type="dxa"/>
          </w:tcPr>
          <w:p w14:paraId="4B287066" w14:textId="7A83C49D" w:rsidR="00953371" w:rsidRPr="000932B5" w:rsidRDefault="00436A1C"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3" w:history="1">
              <w:r w:rsidR="00953371" w:rsidRPr="000932B5">
                <w:rPr>
                  <w:rStyle w:val="Hyperlink"/>
                  <w:i/>
                  <w:iCs/>
                  <w:color w:val="7B2F3D" w:themeColor="accent1" w:themeShade="BF"/>
                </w:rPr>
                <w:t>https://rasa.com/docs/rasa/tuning-your-model/</w:t>
              </w:r>
            </w:hyperlink>
          </w:p>
        </w:tc>
      </w:tr>
      <w:tr w:rsidR="00953371" w14:paraId="5F88B2E5"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4DF49F2" w14:textId="1E6D48C6" w:rsidR="00953371" w:rsidRDefault="00953371" w:rsidP="0007204D">
            <w:pPr>
              <w:rPr>
                <w:b w:val="0"/>
                <w:bCs w:val="0"/>
                <w:color w:val="000000" w:themeColor="text1"/>
              </w:rPr>
            </w:pPr>
            <w:r>
              <w:rPr>
                <w:b w:val="0"/>
                <w:bCs w:val="0"/>
                <w:color w:val="000000" w:themeColor="text1"/>
              </w:rPr>
              <w:t>8</w:t>
            </w:r>
          </w:p>
        </w:tc>
        <w:tc>
          <w:tcPr>
            <w:tcW w:w="2976" w:type="dxa"/>
          </w:tcPr>
          <w:p w14:paraId="55248D2C" w14:textId="20E22334"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Analytics inference</w:t>
            </w:r>
          </w:p>
        </w:tc>
        <w:tc>
          <w:tcPr>
            <w:tcW w:w="6826" w:type="dxa"/>
          </w:tcPr>
          <w:p w14:paraId="7648BD07" w14:textId="61234377" w:rsidR="00953371" w:rsidRPr="000932B5" w:rsidRDefault="00436A1C"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4" w:history="1">
              <w:r w:rsidR="00953371" w:rsidRPr="000932B5">
                <w:rPr>
                  <w:rStyle w:val="Hyperlink"/>
                  <w:i/>
                  <w:iCs/>
                  <w:color w:val="7B2F3D" w:themeColor="accent1" w:themeShade="BF"/>
                </w:rPr>
                <w:t>https://www.kaggle.com/ihmstefanini/industrial-safety-and-health-analytics-database</w:t>
              </w:r>
            </w:hyperlink>
          </w:p>
        </w:tc>
      </w:tr>
      <w:tr w:rsidR="00953371" w14:paraId="16C656FC"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476F9703" w14:textId="7DB63D09" w:rsidR="00953371" w:rsidRDefault="000932B5" w:rsidP="0007204D">
            <w:pPr>
              <w:rPr>
                <w:b w:val="0"/>
                <w:bCs w:val="0"/>
                <w:color w:val="000000" w:themeColor="text1"/>
              </w:rPr>
            </w:pPr>
            <w:r>
              <w:rPr>
                <w:b w:val="0"/>
                <w:bCs w:val="0"/>
                <w:color w:val="000000" w:themeColor="text1"/>
              </w:rPr>
              <w:t>9</w:t>
            </w:r>
          </w:p>
        </w:tc>
        <w:tc>
          <w:tcPr>
            <w:tcW w:w="2976" w:type="dxa"/>
          </w:tcPr>
          <w:p w14:paraId="1F0115F3" w14:textId="54CC53E6" w:rsidR="00953371" w:rsidRDefault="00953371"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Business inference for situational analysis</w:t>
            </w:r>
          </w:p>
        </w:tc>
        <w:tc>
          <w:tcPr>
            <w:tcW w:w="6826" w:type="dxa"/>
          </w:tcPr>
          <w:p w14:paraId="07B3C62D" w14:textId="764F6406" w:rsidR="00953371" w:rsidRPr="000932B5" w:rsidRDefault="00436A1C"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hyperlink r:id="rId125" w:history="1">
              <w:r w:rsidR="00953371" w:rsidRPr="000932B5">
                <w:rPr>
                  <w:rStyle w:val="Hyperlink"/>
                  <w:i/>
                  <w:iCs/>
                  <w:color w:val="7B2F3D" w:themeColor="accent1" w:themeShade="BF"/>
                </w:rPr>
                <w:t>http://eolss.net/Sample-Chapters/C16/E1-58-07.pdf</w:t>
              </w:r>
            </w:hyperlink>
          </w:p>
        </w:tc>
      </w:tr>
      <w:tr w:rsidR="00953371" w14:paraId="46ED4314" w14:textId="77777777" w:rsidTr="00093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tcBorders>
          </w:tcPr>
          <w:p w14:paraId="1A5250AA" w14:textId="77777777" w:rsidR="00953371" w:rsidRDefault="00953371" w:rsidP="0007204D">
            <w:pPr>
              <w:rPr>
                <w:b w:val="0"/>
                <w:bCs w:val="0"/>
                <w:color w:val="000000" w:themeColor="text1"/>
              </w:rPr>
            </w:pPr>
          </w:p>
        </w:tc>
        <w:tc>
          <w:tcPr>
            <w:tcW w:w="2976" w:type="dxa"/>
          </w:tcPr>
          <w:p w14:paraId="62ED4147" w14:textId="77777777" w:rsidR="00953371" w:rsidRDefault="00953371" w:rsidP="0007204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826" w:type="dxa"/>
          </w:tcPr>
          <w:p w14:paraId="42EE317C" w14:textId="109D4821" w:rsidR="00953371" w:rsidRPr="000932B5" w:rsidRDefault="00436A1C" w:rsidP="0007204D">
            <w:pPr>
              <w:cnfStyle w:val="000000100000" w:firstRow="0" w:lastRow="0" w:firstColumn="0" w:lastColumn="0" w:oddVBand="0" w:evenVBand="0" w:oddHBand="1" w:evenHBand="0" w:firstRowFirstColumn="0" w:firstRowLastColumn="0" w:lastRowFirstColumn="0" w:lastRowLastColumn="0"/>
              <w:rPr>
                <w:rStyle w:val="Hyperlink"/>
                <w:i/>
                <w:iCs/>
                <w:color w:val="7B2F3D" w:themeColor="accent1" w:themeShade="BF"/>
              </w:rPr>
            </w:pPr>
            <w:hyperlink r:id="rId126" w:history="1">
              <w:r w:rsidR="00953371" w:rsidRPr="000932B5">
                <w:rPr>
                  <w:rStyle w:val="Hyperlink"/>
                  <w:i/>
                  <w:iCs/>
                  <w:color w:val="7B2F3D" w:themeColor="accent1" w:themeShade="BF"/>
                </w:rPr>
                <w:t>https://en.wikipedia.org/wiki/Industry_in_Brazil</w:t>
              </w:r>
            </w:hyperlink>
          </w:p>
        </w:tc>
      </w:tr>
      <w:tr w:rsidR="000932B5" w14:paraId="5E7ACA8D" w14:textId="77777777" w:rsidTr="000932B5">
        <w:tc>
          <w:tcPr>
            <w:cnfStyle w:val="001000000000" w:firstRow="0" w:lastRow="0" w:firstColumn="1" w:lastColumn="0" w:oddVBand="0" w:evenVBand="0" w:oddHBand="0" w:evenHBand="0" w:firstRowFirstColumn="0" w:firstRowLastColumn="0" w:lastRowFirstColumn="0" w:lastRowLastColumn="0"/>
            <w:tcW w:w="988" w:type="dxa"/>
            <w:tcBorders>
              <w:left w:val="none" w:sz="0" w:space="0" w:color="auto"/>
              <w:bottom w:val="none" w:sz="0" w:space="0" w:color="auto"/>
            </w:tcBorders>
          </w:tcPr>
          <w:p w14:paraId="1B0DD0C2" w14:textId="78CEC308" w:rsidR="000932B5" w:rsidRDefault="000932B5" w:rsidP="0007204D">
            <w:pPr>
              <w:rPr>
                <w:b w:val="0"/>
                <w:bCs w:val="0"/>
                <w:color w:val="000000" w:themeColor="text1"/>
              </w:rPr>
            </w:pPr>
            <w:r>
              <w:rPr>
                <w:b w:val="0"/>
                <w:bCs w:val="0"/>
                <w:color w:val="000000" w:themeColor="text1"/>
              </w:rPr>
              <w:t>10</w:t>
            </w:r>
          </w:p>
        </w:tc>
        <w:tc>
          <w:tcPr>
            <w:tcW w:w="2976" w:type="dxa"/>
          </w:tcPr>
          <w:p w14:paraId="7C0E69CE" w14:textId="65CD81A6" w:rsidR="000932B5" w:rsidRDefault="000932B5" w:rsidP="0007204D">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BI Solutions Study</w:t>
            </w:r>
          </w:p>
        </w:tc>
        <w:tc>
          <w:tcPr>
            <w:tcW w:w="6826" w:type="dxa"/>
          </w:tcPr>
          <w:p w14:paraId="4FFE010A" w14:textId="12C04A4F" w:rsidR="000932B5" w:rsidRPr="000932B5" w:rsidRDefault="000932B5" w:rsidP="0007204D">
            <w:pPr>
              <w:cnfStyle w:val="000000000000" w:firstRow="0" w:lastRow="0" w:firstColumn="0" w:lastColumn="0" w:oddVBand="0" w:evenVBand="0" w:oddHBand="0" w:evenHBand="0" w:firstRowFirstColumn="0" w:firstRowLastColumn="0" w:lastRowFirstColumn="0" w:lastRowLastColumn="0"/>
              <w:rPr>
                <w:rStyle w:val="Hyperlink"/>
                <w:i/>
                <w:iCs/>
                <w:color w:val="7B2F3D" w:themeColor="accent1" w:themeShade="BF"/>
              </w:rPr>
            </w:pPr>
            <w:r w:rsidRPr="000932B5">
              <w:rPr>
                <w:rStyle w:val="Hyperlink"/>
                <w:i/>
                <w:iCs/>
                <w:color w:val="7B2F3D" w:themeColor="accent1" w:themeShade="BF"/>
              </w:rPr>
              <w:t>https://rasa.com/blog/building-bots-with-rasa-shiba-slack-hosted-interface-for-business-analytics/</w:t>
            </w:r>
          </w:p>
        </w:tc>
      </w:tr>
    </w:tbl>
    <w:p w14:paraId="756B328C" w14:textId="2C7F1F5E" w:rsidR="0076123C" w:rsidRDefault="0076123C" w:rsidP="0007204D">
      <w:pPr>
        <w:rPr>
          <w:b/>
          <w:bCs/>
          <w:color w:val="000000" w:themeColor="text1"/>
        </w:rPr>
      </w:pPr>
    </w:p>
    <w:p w14:paraId="23E33264" w14:textId="6EBE1731" w:rsidR="0076123C" w:rsidRDefault="0076123C" w:rsidP="007C566A">
      <w:pPr>
        <w:jc w:val="center"/>
        <w:rPr>
          <w:b/>
          <w:bCs/>
          <w:color w:val="000000" w:themeColor="text1"/>
        </w:rPr>
      </w:pPr>
    </w:p>
    <w:tbl>
      <w:tblPr>
        <w:tblStyle w:val="GridTable7Colorful-Accent2"/>
        <w:tblW w:w="0" w:type="auto"/>
        <w:tblLook w:val="04A0" w:firstRow="1" w:lastRow="0" w:firstColumn="1" w:lastColumn="0" w:noHBand="0" w:noVBand="1"/>
      </w:tblPr>
      <w:tblGrid>
        <w:gridCol w:w="3351"/>
        <w:gridCol w:w="7439"/>
      </w:tblGrid>
      <w:tr w:rsidR="00755EEE" w14:paraId="70BBD762" w14:textId="77777777" w:rsidTr="00FF5E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51" w:type="dxa"/>
          </w:tcPr>
          <w:p w14:paraId="0742B18B" w14:textId="27731E75" w:rsidR="00755EEE" w:rsidRDefault="00755EEE" w:rsidP="00755EEE">
            <w:pPr>
              <w:rPr>
                <w:b w:val="0"/>
                <w:bCs w:val="0"/>
                <w:color w:val="000000" w:themeColor="text1"/>
              </w:rPr>
            </w:pPr>
            <w:r>
              <w:rPr>
                <w:b w:val="0"/>
                <w:bCs w:val="0"/>
                <w:color w:val="000000" w:themeColor="text1"/>
              </w:rPr>
              <w:t>GITHUB Repo</w:t>
            </w:r>
          </w:p>
        </w:tc>
        <w:tc>
          <w:tcPr>
            <w:tcW w:w="7439" w:type="dxa"/>
          </w:tcPr>
          <w:p w14:paraId="24A1DD84" w14:textId="4399BC71" w:rsidR="00755EEE" w:rsidRPr="00755EEE" w:rsidRDefault="00436A1C" w:rsidP="00755EEE">
            <w:pPr>
              <w:cnfStyle w:val="100000000000" w:firstRow="1" w:lastRow="0" w:firstColumn="0" w:lastColumn="0" w:oddVBand="0" w:evenVBand="0" w:oddHBand="0" w:evenHBand="0" w:firstRowFirstColumn="0" w:firstRowLastColumn="0" w:lastRowFirstColumn="0" w:lastRowLastColumn="0"/>
              <w:rPr>
                <w:b w:val="0"/>
                <w:bCs w:val="0"/>
                <w:color w:val="0000FF"/>
                <w:sz w:val="18"/>
                <w:szCs w:val="18"/>
                <w:u w:val="single"/>
              </w:rPr>
            </w:pPr>
            <w:hyperlink r:id="rId127" w:history="1">
              <w:r w:rsidR="00755EEE" w:rsidRPr="00755EEE">
                <w:rPr>
                  <w:rStyle w:val="Hyperlink"/>
                  <w:sz w:val="18"/>
                  <w:szCs w:val="18"/>
                </w:rPr>
                <w:t>https://github.com/CSNLP2G2/CSNLP2G2.git</w:t>
              </w:r>
            </w:hyperlink>
          </w:p>
        </w:tc>
      </w:tr>
      <w:tr w:rsidR="00755EEE" w14:paraId="0C6624FF" w14:textId="77777777" w:rsidTr="00FF5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1" w:type="dxa"/>
          </w:tcPr>
          <w:p w14:paraId="7142C0E9" w14:textId="7F6DBA13" w:rsidR="00755EEE" w:rsidRDefault="00755EEE" w:rsidP="00755EEE">
            <w:pPr>
              <w:rPr>
                <w:b/>
                <w:bCs/>
                <w:color w:val="000000" w:themeColor="text1"/>
              </w:rPr>
            </w:pPr>
            <w:r>
              <w:rPr>
                <w:b/>
                <w:bCs/>
                <w:color w:val="000000" w:themeColor="text1"/>
              </w:rPr>
              <w:t>Drive Contents (Work Elements)</w:t>
            </w:r>
          </w:p>
        </w:tc>
        <w:tc>
          <w:tcPr>
            <w:tcW w:w="7439" w:type="dxa"/>
          </w:tcPr>
          <w:p w14:paraId="28EFA3A8" w14:textId="032905CD" w:rsidR="00755EEE" w:rsidRPr="00755EEE" w:rsidRDefault="00436A1C" w:rsidP="00755EEE">
            <w:pPr>
              <w:cnfStyle w:val="000000100000" w:firstRow="0" w:lastRow="0" w:firstColumn="0" w:lastColumn="0" w:oddVBand="0" w:evenVBand="0" w:oddHBand="1" w:evenHBand="0" w:firstRowFirstColumn="0" w:firstRowLastColumn="0" w:lastRowFirstColumn="0" w:lastRowLastColumn="0"/>
              <w:rPr>
                <w:b/>
                <w:bCs/>
                <w:color w:val="000000" w:themeColor="text1"/>
                <w:sz w:val="18"/>
                <w:szCs w:val="18"/>
              </w:rPr>
            </w:pPr>
            <w:hyperlink r:id="rId128" w:history="1">
              <w:r w:rsidR="00755EEE" w:rsidRPr="00755EEE">
                <w:rPr>
                  <w:rStyle w:val="Hyperlink"/>
                  <w:b/>
                  <w:bCs/>
                  <w:sz w:val="18"/>
                  <w:szCs w:val="18"/>
                </w:rPr>
                <w:t>https://drive.google.com/drive/folders/1g9Xy9Z0WyjuHOU6n8QtdWxhS2nPRo8cH?usp=sharing</w:t>
              </w:r>
            </w:hyperlink>
          </w:p>
        </w:tc>
      </w:tr>
      <w:tr w:rsidR="00755EEE" w14:paraId="2057A5A4" w14:textId="77777777" w:rsidTr="00FF5E8A">
        <w:tc>
          <w:tcPr>
            <w:cnfStyle w:val="001000000000" w:firstRow="0" w:lastRow="0" w:firstColumn="1" w:lastColumn="0" w:oddVBand="0" w:evenVBand="0" w:oddHBand="0" w:evenHBand="0" w:firstRowFirstColumn="0" w:firstRowLastColumn="0" w:lastRowFirstColumn="0" w:lastRowLastColumn="0"/>
            <w:tcW w:w="3351" w:type="dxa"/>
          </w:tcPr>
          <w:p w14:paraId="45A6109F" w14:textId="09FAF839" w:rsidR="00755EEE" w:rsidRDefault="00755EEE" w:rsidP="00755EEE">
            <w:pPr>
              <w:rPr>
                <w:b/>
                <w:bCs/>
                <w:color w:val="000000" w:themeColor="text1"/>
              </w:rPr>
            </w:pPr>
            <w:r>
              <w:rPr>
                <w:b/>
                <w:bCs/>
                <w:color w:val="000000" w:themeColor="text1"/>
              </w:rPr>
              <w:t>SLACK Creds</w:t>
            </w:r>
          </w:p>
        </w:tc>
        <w:tc>
          <w:tcPr>
            <w:tcW w:w="7439" w:type="dxa"/>
          </w:tcPr>
          <w:p w14:paraId="0ED87044" w14:textId="0F2EED21" w:rsidR="00755EEE" w:rsidRDefault="00D64FC1" w:rsidP="00755EEE">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gramStart"/>
            <w:r>
              <w:rPr>
                <w:b/>
                <w:bCs/>
                <w:color w:val="000000" w:themeColor="text1"/>
              </w:rPr>
              <w:t>User :</w:t>
            </w:r>
            <w:proofErr w:type="gramEnd"/>
            <w:r w:rsidR="00755EEE">
              <w:rPr>
                <w:b/>
                <w:bCs/>
                <w:color w:val="000000" w:themeColor="text1"/>
              </w:rPr>
              <w:t xml:space="preserve"> </w:t>
            </w:r>
            <w:hyperlink r:id="rId129" w:history="1">
              <w:r w:rsidRPr="002353E5">
                <w:rPr>
                  <w:rStyle w:val="Hyperlink"/>
                  <w:b/>
                  <w:bCs/>
                </w:rPr>
                <w:t>chatbot.cs.nlp2g2@gmail.com</w:t>
              </w:r>
            </w:hyperlink>
            <w:r>
              <w:rPr>
                <w:b/>
                <w:bCs/>
                <w:color w:val="000000" w:themeColor="text1"/>
              </w:rPr>
              <w:t xml:space="preserve"> Pass : ChatBotCSNLP2G2</w:t>
            </w:r>
          </w:p>
        </w:tc>
      </w:tr>
    </w:tbl>
    <w:p w14:paraId="0D8CAEBC" w14:textId="6918268E" w:rsidR="00755EEE" w:rsidRDefault="00755EEE" w:rsidP="00755EEE">
      <w:pPr>
        <w:rPr>
          <w:b/>
          <w:bCs/>
          <w:color w:val="000000" w:themeColor="text1"/>
        </w:rPr>
      </w:pPr>
    </w:p>
    <w:p w14:paraId="5E8C01A2" w14:textId="3C277AD8" w:rsidR="00755EEE" w:rsidRDefault="00755EEE" w:rsidP="007C566A">
      <w:pPr>
        <w:jc w:val="center"/>
        <w:rPr>
          <w:b/>
          <w:bCs/>
          <w:color w:val="000000" w:themeColor="text1"/>
        </w:rPr>
      </w:pPr>
    </w:p>
    <w:p w14:paraId="51A085E3" w14:textId="77777777" w:rsidR="00755EEE" w:rsidRDefault="00755EEE" w:rsidP="007C566A">
      <w:pPr>
        <w:jc w:val="center"/>
        <w:rPr>
          <w:b/>
          <w:bCs/>
          <w:color w:val="000000" w:themeColor="text1"/>
        </w:rPr>
      </w:pPr>
    </w:p>
    <w:p w14:paraId="41ED0B91" w14:textId="3DE18B46" w:rsidR="00295274" w:rsidRDefault="00295274" w:rsidP="007C566A">
      <w:pPr>
        <w:jc w:val="center"/>
        <w:rPr>
          <w:b/>
          <w:bCs/>
          <w:color w:val="000000" w:themeColor="text1"/>
        </w:rPr>
      </w:pPr>
    </w:p>
    <w:p w14:paraId="385D2999" w14:textId="6911938B" w:rsidR="00295274" w:rsidRDefault="00295274" w:rsidP="005C0663">
      <w:pPr>
        <w:rPr>
          <w:b/>
          <w:bCs/>
          <w:color w:val="000000" w:themeColor="text1"/>
        </w:rPr>
      </w:pPr>
    </w:p>
    <w:p w14:paraId="625627D7" w14:textId="1E4355F9" w:rsidR="00295274" w:rsidRDefault="00295274" w:rsidP="007C566A">
      <w:pPr>
        <w:jc w:val="center"/>
        <w:rPr>
          <w:b/>
          <w:bCs/>
          <w:color w:val="000000" w:themeColor="text1"/>
        </w:rPr>
      </w:pPr>
    </w:p>
    <w:p w14:paraId="1845F665" w14:textId="4F0A385D" w:rsidR="00295274" w:rsidRDefault="00295274" w:rsidP="007C566A">
      <w:pPr>
        <w:jc w:val="center"/>
        <w:rPr>
          <w:b/>
          <w:bCs/>
          <w:color w:val="000000" w:themeColor="text1"/>
        </w:rPr>
      </w:pPr>
    </w:p>
    <w:p w14:paraId="4DA527A5" w14:textId="77777777" w:rsidR="000237A0" w:rsidRDefault="000237A0" w:rsidP="000237A0">
      <w:pPr>
        <w:rPr>
          <w:b/>
          <w:bCs/>
          <w:color w:val="000000" w:themeColor="text1"/>
        </w:rPr>
      </w:pPr>
    </w:p>
    <w:p w14:paraId="21CE91E7" w14:textId="525B7D21" w:rsidR="00B81555" w:rsidRDefault="00B81555" w:rsidP="007C566A">
      <w:pPr>
        <w:jc w:val="center"/>
        <w:rPr>
          <w:b/>
          <w:bCs/>
          <w:color w:val="000000" w:themeColor="text1"/>
        </w:rPr>
      </w:pPr>
      <w:r>
        <w:rPr>
          <w:b/>
          <w:bCs/>
          <w:noProof/>
          <w:color w:val="000000" w:themeColor="text1"/>
        </w:rPr>
        <w:lastRenderedPageBreak/>
        <w:drawing>
          <wp:anchor distT="0" distB="0" distL="114300" distR="114300" simplePos="0" relativeHeight="251677184" behindDoc="1" locked="0" layoutInCell="1" allowOverlap="1" wp14:anchorId="2BEDDE47" wp14:editId="37DD2809">
            <wp:simplePos x="0" y="0"/>
            <wp:positionH relativeFrom="column">
              <wp:posOffset>-1543050</wp:posOffset>
            </wp:positionH>
            <wp:positionV relativeFrom="paragraph">
              <wp:posOffset>-360681</wp:posOffset>
            </wp:positionV>
            <wp:extent cx="14877415" cy="10048875"/>
            <wp:effectExtent l="0" t="0" r="635" b="9525"/>
            <wp:wrapNone/>
            <wp:docPr id="211" name="Picture 211" descr="A person in a suit with clasped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erson in a suit with clasped hands"/>
                    <pic:cNvPicPr/>
                  </pic:nvPicPr>
                  <pic:blipFill>
                    <a:blip r:embed="rId130" cstate="print">
                      <a:alphaModFix amt="50000"/>
                      <a:extLst>
                        <a:ext uri="{28A0092B-C50C-407E-A947-70E740481C1C}">
                          <a14:useLocalDpi xmlns:a14="http://schemas.microsoft.com/office/drawing/2010/main" val="0"/>
                        </a:ext>
                      </a:extLst>
                    </a:blip>
                    <a:stretch>
                      <a:fillRect/>
                    </a:stretch>
                  </pic:blipFill>
                  <pic:spPr>
                    <a:xfrm>
                      <a:off x="0" y="0"/>
                      <a:ext cx="14877420" cy="10048878"/>
                    </a:xfrm>
                    <a:prstGeom prst="rect">
                      <a:avLst/>
                    </a:prstGeom>
                  </pic:spPr>
                </pic:pic>
              </a:graphicData>
            </a:graphic>
            <wp14:sizeRelH relativeFrom="margin">
              <wp14:pctWidth>0</wp14:pctWidth>
            </wp14:sizeRelH>
            <wp14:sizeRelV relativeFrom="margin">
              <wp14:pctHeight>0</wp14:pctHeight>
            </wp14:sizeRelV>
          </wp:anchor>
        </w:drawing>
      </w:r>
    </w:p>
    <w:p w14:paraId="3EFC1E6E" w14:textId="772E7B29" w:rsidR="00B81555" w:rsidRDefault="00B81555" w:rsidP="007C566A">
      <w:pPr>
        <w:jc w:val="center"/>
        <w:rPr>
          <w:b/>
          <w:bCs/>
          <w:color w:val="000000" w:themeColor="text1"/>
        </w:rPr>
      </w:pPr>
    </w:p>
    <w:p w14:paraId="464EC75F" w14:textId="1C2B6008" w:rsidR="00B81555" w:rsidRDefault="00B81555" w:rsidP="007C566A">
      <w:pPr>
        <w:jc w:val="center"/>
        <w:rPr>
          <w:b/>
          <w:bCs/>
          <w:color w:val="000000" w:themeColor="text1"/>
        </w:rPr>
      </w:pPr>
    </w:p>
    <w:p w14:paraId="4DDB184D" w14:textId="37A36FC8" w:rsidR="00B81555" w:rsidRDefault="00B81555" w:rsidP="007C566A">
      <w:pPr>
        <w:jc w:val="center"/>
        <w:rPr>
          <w:b/>
          <w:bCs/>
          <w:color w:val="000000" w:themeColor="text1"/>
        </w:rPr>
      </w:pPr>
    </w:p>
    <w:p w14:paraId="141F06FE" w14:textId="10A6EAB3" w:rsidR="007F3210" w:rsidRDefault="007F3210" w:rsidP="007C566A">
      <w:pPr>
        <w:jc w:val="center"/>
        <w:rPr>
          <w:b/>
          <w:bCs/>
          <w:color w:val="000000" w:themeColor="text1"/>
        </w:rPr>
      </w:pPr>
    </w:p>
    <w:p w14:paraId="36DCBBD0" w14:textId="44D2368A" w:rsidR="007F3210" w:rsidRDefault="00B81555" w:rsidP="007C566A">
      <w:pPr>
        <w:jc w:val="center"/>
        <w:rPr>
          <w:b/>
          <w:bCs/>
          <w:color w:val="000000" w:themeColor="text1"/>
        </w:rPr>
      </w:pPr>
      <w:r>
        <w:rPr>
          <w:b/>
          <w:bCs/>
          <w:noProof/>
          <w:color w:val="000000" w:themeColor="text1"/>
        </w:rPr>
        <mc:AlternateContent>
          <mc:Choice Requires="am3d">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wpg:graphicFrame>
                        <wpg:cNvPr id="207" name="3D Model 207">
                          <a:extLst>
                            <a:ext uri="{C183D7F6-B498-43B3-948B-1728B52AA6E4}">
                              <adec:decorative xmlns:adec="http://schemas.microsoft.com/office/drawing/2017/decorative" val="1"/>
                            </a:ext>
                          </a:extLst>
                        </wpg:cNvPr>
                        <wpg:cNvFrPr>
                          <a:graphicFrameLocks noChangeAspect="1"/>
                        </wpg:cNvFrPr>
                        <wpg:xfrm>
                          <a:off x="333375" y="133350"/>
                          <a:ext cx="6110605" cy="8090535"/>
                        </wpg:xfrm>
                        <a:graphic>
                          <a:graphicData uri="http://schemas.microsoft.com/office/drawing/2017/model3d">
                            <am3d:model3d r:embed="rId131">
                              <am3d:spPr>
                                <a:xfrm>
                                  <a:off x="0" y="0"/>
                                  <a:ext cx="6110605" cy="8090535"/>
                                </a:xfrm>
                                <a:prstGeom prst="rect">
                                  <a:avLst/>
                                </a:prstGeom>
                              </am3d:spPr>
                              <am3d:camera>
                                <am3d:pos x="0" y="0" z="61616842"/>
                                <am3d:up dx="0" dy="36000000" dz="0"/>
                                <am3d:lookAt x="0" y="0" z="0"/>
                                <am3d:perspective fov="2700000"/>
                              </am3d:camera>
                              <am3d:trans>
                                <am3d:meterPerModelUnit n="83313" d="1000000"/>
                                <am3d:preTrans dx="-2" dy="-8018320" dz="-1001795"/>
                                <am3d:scale>
                                  <am3d:sx n="1000000" d="1000000"/>
                                  <am3d:sy n="1000000" d="1000000"/>
                                  <am3d:sz n="1000000" d="1000000"/>
                                </am3d:scale>
                                <am3d:rot ax="4291059" ay="-111276" az="-388399"/>
                                <am3d:postTrans dx="0" dy="0" dz="0"/>
                              </am3d:trans>
                              <am3d:raster rName="Office3DRenderer" rVer="16.0.8326">
                                <am3d:blip r:embed="rId132"/>
                              </am3d:raster>
                              <am3d:objViewport viewportSz="850721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Choice Requires="wpg">
            <w:drawing>
              <wp:anchor distT="0" distB="0" distL="114300" distR="114300" simplePos="0" relativeHeight="251676160" behindDoc="0" locked="0" layoutInCell="1" allowOverlap="1" wp14:anchorId="62B06B53" wp14:editId="490523AC">
                <wp:simplePos x="0" y="0"/>
                <wp:positionH relativeFrom="column">
                  <wp:posOffset>123825</wp:posOffset>
                </wp:positionH>
                <wp:positionV relativeFrom="paragraph">
                  <wp:posOffset>1062990</wp:posOffset>
                </wp:positionV>
                <wp:extent cx="4740275" cy="6276975"/>
                <wp:effectExtent l="0" t="0" r="0" b="9525"/>
                <wp:wrapNone/>
                <wp:docPr id="210" name="Group 210"/>
                <wp:cNvGraphicFramePr/>
                <a:graphic xmlns:a="http://schemas.openxmlformats.org/drawingml/2006/main">
                  <a:graphicData uri="http://schemas.microsoft.com/office/word/2010/wordprocessingGroup">
                    <wpg:wgp>
                      <wpg:cNvGrpSpPr/>
                      <wpg:grpSpPr>
                        <a:xfrm>
                          <a:off x="0" y="0"/>
                          <a:ext cx="4740275" cy="6276975"/>
                          <a:chOff x="333375" y="133350"/>
                          <a:chExt cx="6110605" cy="8090535"/>
                        </a:xfrm>
                      </wpg:grpSpPr>
                      <pic:pic xmlns:pic="http://schemas.openxmlformats.org/drawingml/2006/picture">
                        <pic:nvPicPr>
                          <pic:cNvPr id="55" name="3D Model 207">
                            <a:extLst>
                              <a:ext uri="{C183D7F6-B498-43B3-948B-1728B52AA6E4}">
                                <adec:decorative xmlns:adec="http://schemas.microsoft.com/office/drawing/2017/decorative" val="1"/>
                              </a:ext>
                            </a:extLst>
                          </pic:cNvPr>
                          <pic:cNvPicPr>
                            <a:picLocks noGrp="1" noRot="1" noChangeAspect="1" noMove="1" noResize="1" noEditPoints="1" noAdjustHandles="1" noChangeArrowheads="1" noChangeShapeType="1" noCrop="1"/>
                          </pic:cNvPicPr>
                        </pic:nvPicPr>
                        <pic:blipFill>
                          <a:blip r:embed="rId132"/>
                          <a:stretch>
                            <a:fillRect/>
                          </a:stretch>
                        </pic:blipFill>
                        <pic:spPr>
                          <a:xfrm>
                            <a:off x="0" y="0"/>
                            <a:ext cx="4740275" cy="6276975"/>
                          </a:xfrm>
                          <a:prstGeom prst="rect">
                            <a:avLst/>
                          </a:prstGeom>
                        </pic:spPr>
                      </pic:pic>
                      <wps:wsp>
                        <wps:cNvPr id="209" name="Text Box 2"/>
                        <wps:cNvSpPr txBox="1">
                          <a:spLocks noChangeArrowheads="1"/>
                        </wps:cNvSpPr>
                        <wps:spPr bwMode="auto">
                          <a:xfrm rot="277005">
                            <a:off x="2628900" y="3238500"/>
                            <a:ext cx="2361564" cy="2444749"/>
                          </a:xfrm>
                          <a:prstGeom prst="rect">
                            <a:avLst/>
                          </a:prstGeom>
                          <a:noFill/>
                          <a:ln w="9525">
                            <a:noFill/>
                            <a:miter lim="800000"/>
                            <a:headEnd/>
                            <a:tailEnd/>
                          </a:ln>
                          <a:scene3d>
                            <a:camera prst="isometricOffAxis2Left"/>
                            <a:lightRig rig="threePt" dir="t"/>
                          </a:scene3d>
                        </wps:spPr>
                        <wps:txb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B06B53" id="Group 210" o:spid="_x0000_s1046" style="position:absolute;left:0;text-align:left;margin-left:9.75pt;margin-top:83.7pt;width:373.25pt;height:494.25pt;z-index:251676160;mso-width-relative:margin;mso-height-relative:margin" coordorigin="3333,1333" coordsize="61106,80905" o:gfxdata="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">
                <v:shape id="3D Model 207" o:spid="_x0000_s1047" type="#_x0000_t75" alt="&quot;&quot;" style="position:absolute;left:4040;top:17362;width:73004;height:872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">
                  <v:imagedata r:id="rId133" o:title=""/>
                </v:shape>
                <v:shape id="_x0000_s1048" type="#_x0000_t202" style="position:absolute;left:26289;top:32385;width:23615;height:24447;rotation:3025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" filled="f" stroked="f">
                  <v:textbox>
                    <w:txbxContent>
                      <w:p w14:paraId="286E3F39" w14:textId="5D1BB67F"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END </w:t>
                        </w:r>
                      </w:p>
                      <w:p w14:paraId="0B34FF9B"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6815DE" w14:textId="0B3E8C24"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OF </w:t>
                        </w:r>
                      </w:p>
                      <w:p w14:paraId="799308B5" w14:textId="77777777"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A6FE2F" w14:textId="7C399D88" w:rsidR="00B81555" w:rsidRPr="00B81555" w:rsidRDefault="00E44A0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w:t>
                        </w:r>
                      </w:p>
                      <w:p w14:paraId="7E5B99D0" w14:textId="32C0A9DE" w:rsidR="00B81555" w:rsidRPr="00B81555" w:rsidRDefault="00B81555" w:rsidP="00B81555">
                        <w:pPr>
                          <w:jc w:val="center"/>
                          <w:rPr>
                            <w:rFonts w:ascii="Aharoni" w:hAnsi="Aharoni" w:cs="Aharoni"/>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1555">
                          <w:rPr>
                            <w:rFonts w:ascii="Aharoni" w:hAnsi="Aharoni" w:cs="Aharoni" w:hint="cs"/>
                            <w:bCs/>
                            <w:color w:val="A53F5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p>
                    </w:txbxContent>
                  </v:textbox>
                </v:shape>
              </v:group>
            </w:pict>
          </mc:Fallback>
        </mc:AlternateContent>
      </w:r>
    </w:p>
    <w:sectPr w:rsidR="007F3210" w:rsidSect="006F1FB1">
      <w:pgSz w:w="12240" w:h="15840"/>
      <w:pgMar w:top="568"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D57FD" w14:textId="77777777" w:rsidR="00436A1C" w:rsidRDefault="00436A1C" w:rsidP="006B633A">
      <w:r>
        <w:separator/>
      </w:r>
    </w:p>
  </w:endnote>
  <w:endnote w:type="continuationSeparator" w:id="0">
    <w:p w14:paraId="3FD47F6C" w14:textId="77777777" w:rsidR="00436A1C" w:rsidRDefault="00436A1C"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FC35C" w14:textId="665F0194" w:rsidR="006B633A" w:rsidRPr="006F5A91" w:rsidRDefault="00CA54F0" w:rsidP="006F5A91">
    <w:pPr>
      <w:pStyle w:val="Footer"/>
    </w:pPr>
    <w:r w:rsidRPr="009749FB">
      <w:rPr>
        <w:noProof/>
      </w:rPr>
      <w:drawing>
        <wp:anchor distT="0" distB="0" distL="114300" distR="114300" simplePos="0" relativeHeight="251637248" behindDoc="0" locked="0" layoutInCell="1" allowOverlap="1" wp14:anchorId="0F3CAE85" wp14:editId="403B8463">
          <wp:simplePos x="0" y="0"/>
          <wp:positionH relativeFrom="column">
            <wp:posOffset>-373380</wp:posOffset>
          </wp:positionH>
          <wp:positionV relativeFrom="paragraph">
            <wp:posOffset>-53340</wp:posOffset>
          </wp:positionV>
          <wp:extent cx="1003278" cy="373380"/>
          <wp:effectExtent l="0" t="0" r="6985" b="7620"/>
          <wp:wrapNone/>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DA536F">
      <w:rPr>
        <w:rFonts w:ascii="Calibri" w:hAnsi="Calibri" w:cs="Calibri"/>
        <w:color w:val="000000"/>
      </w:rPr>
      <w:t>FINAL</w:t>
    </w:r>
    <w:r w:rsidR="006575A8">
      <w:rPr>
        <w:rFonts w:ascii="Calibri" w:hAnsi="Calibri" w:cs="Calibri"/>
        <w:color w:val="000000"/>
      </w:rPr>
      <w:t xml:space="preserv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3CAE" w14:textId="5B7A6FE1" w:rsidR="006F5A91" w:rsidRPr="006F5A91" w:rsidRDefault="00CA54F0" w:rsidP="006F5A91">
    <w:pPr>
      <w:pStyle w:val="Footer"/>
    </w:pPr>
    <w:r w:rsidRPr="009749FB">
      <w:rPr>
        <w:noProof/>
      </w:rPr>
      <w:drawing>
        <wp:anchor distT="0" distB="0" distL="114300" distR="114300" simplePos="0" relativeHeight="251632128" behindDoc="0" locked="0" layoutInCell="1" allowOverlap="1" wp14:anchorId="253B7ADB" wp14:editId="0322DF09">
          <wp:simplePos x="0" y="0"/>
          <wp:positionH relativeFrom="column">
            <wp:posOffset>-347345</wp:posOffset>
          </wp:positionH>
          <wp:positionV relativeFrom="paragraph">
            <wp:posOffset>-65405</wp:posOffset>
          </wp:positionV>
          <wp:extent cx="1003278" cy="373380"/>
          <wp:effectExtent l="0" t="0" r="6985" b="7620"/>
          <wp:wrapNone/>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
                    <a:extLst>
                      <a:ext uri="{BEBA8EAE-BF5A-486C-A8C5-ECC9F3942E4B}">
                        <a14:imgProps xmlns:a14="http://schemas.microsoft.com/office/drawing/2010/main">
                          <a14:imgLayer r:embed="rId2">
                            <a14:imgEffect>
                              <a14:backgroundRemoval t="9827" b="89017" l="1075" r="96989">
                                <a14:foregroundMark x1="15914" y1="14451" x2="15914" y2="14451"/>
                                <a14:foregroundMark x1="6667" y1="24277" x2="1290" y2="54335"/>
                                <a14:foregroundMark x1="10753" y1="76301" x2="10753" y2="76301"/>
                                <a14:foregroundMark x1="12903" y1="77457" x2="12903" y2="77457"/>
                                <a14:foregroundMark x1="16559" y1="46243" x2="16559" y2="46243"/>
                                <a14:foregroundMark x1="14194" y1="78613" x2="14194" y2="78613"/>
                                <a14:foregroundMark x1="5806" y1="67630" x2="12903" y2="77457"/>
                                <a14:foregroundMark x1="12473" y1="78035" x2="12473" y2="78035"/>
                                <a14:foregroundMark x1="4086" y1="59538" x2="4086" y2="59538"/>
                                <a14:foregroundMark x1="2151" y1="51445" x2="2151" y2="51445"/>
                                <a14:foregroundMark x1="32473" y1="17341" x2="32473" y2="17341"/>
                                <a14:foregroundMark x1="44301" y1="26590" x2="44301" y2="26590"/>
                                <a14:foregroundMark x1="53118" y1="21965" x2="53118" y2="21965"/>
                                <a14:foregroundMark x1="64731" y1="26590" x2="64731" y2="26590"/>
                                <a14:foregroundMark x1="69677" y1="31792" x2="69677" y2="31792"/>
                                <a14:foregroundMark x1="28817" y1="70520" x2="28817" y2="70520"/>
                                <a14:foregroundMark x1="39140" y1="72832" x2="39140" y2="72832"/>
                                <a14:foregroundMark x1="52258" y1="69942" x2="52258" y2="69942"/>
                                <a14:foregroundMark x1="58710" y1="69942" x2="58710" y2="69942"/>
                                <a14:foregroundMark x1="65591" y1="68208" x2="65591" y2="68208"/>
                                <a14:foregroundMark x1="75914" y1="68208" x2="75914" y2="68208"/>
                                <a14:foregroundMark x1="79785" y1="69942" x2="79785" y2="69942"/>
                                <a14:foregroundMark x1="88817" y1="69942" x2="88817" y2="69942"/>
                                <a14:foregroundMark x1="96989" y1="64740" x2="96989" y2="64740"/>
                              </a14:backgroundRemoval>
                            </a14:imgEffect>
                          </a14:imgLayer>
                        </a14:imgProps>
                      </a:ext>
                      <a:ext uri="{28A0092B-C50C-407E-A947-70E740481C1C}">
                        <a14:useLocalDpi xmlns:a14="http://schemas.microsoft.com/office/drawing/2010/main" val="0"/>
                      </a:ext>
                    </a:extLst>
                  </a:blip>
                  <a:stretch>
                    <a:fillRect/>
                  </a:stretch>
                </pic:blipFill>
                <pic:spPr>
                  <a:xfrm>
                    <a:off x="0" y="0"/>
                    <a:ext cx="1003278" cy="373380"/>
                  </a:xfrm>
                  <a:prstGeom prst="rect">
                    <a:avLst/>
                  </a:prstGeom>
                </pic:spPr>
              </pic:pic>
            </a:graphicData>
          </a:graphic>
          <wp14:sizeRelH relativeFrom="margin">
            <wp14:pctWidth>0</wp14:pctWidth>
          </wp14:sizeRelH>
          <wp14:sizeRelV relativeFrom="margin">
            <wp14:pctHeight>0</wp14:pctHeight>
          </wp14:sizeRelV>
        </wp:anchor>
      </w:drawing>
    </w:r>
    <w:r w:rsidR="00183CFB">
      <w:rPr>
        <w:rFonts w:ascii="Calibri" w:hAnsi="Calibri" w:cs="Calibri"/>
        <w:color w:val="000000"/>
      </w:rPr>
      <w:t>INTERIM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A001F" w14:textId="77777777" w:rsidR="00436A1C" w:rsidRDefault="00436A1C" w:rsidP="006B633A">
      <w:r>
        <w:separator/>
      </w:r>
    </w:p>
  </w:footnote>
  <w:footnote w:type="continuationSeparator" w:id="0">
    <w:p w14:paraId="1C28A0FE" w14:textId="77777777" w:rsidR="00436A1C" w:rsidRDefault="00436A1C"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B64E"/>
      </v:shape>
    </w:pict>
  </w:numPicBullet>
  <w:abstractNum w:abstractNumId="0" w15:restartNumberingAfterBreak="0">
    <w:nsid w:val="062564CF"/>
    <w:multiLevelType w:val="hybridMultilevel"/>
    <w:tmpl w:val="2B8276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03548"/>
    <w:multiLevelType w:val="hybridMultilevel"/>
    <w:tmpl w:val="D428B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D22B3"/>
    <w:multiLevelType w:val="hybridMultilevel"/>
    <w:tmpl w:val="0F12A726"/>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15:restartNumberingAfterBreak="0">
    <w:nsid w:val="0CAD78E6"/>
    <w:multiLevelType w:val="hybridMultilevel"/>
    <w:tmpl w:val="C172E3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03443D"/>
    <w:multiLevelType w:val="hybridMultilevel"/>
    <w:tmpl w:val="53426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26E3"/>
    <w:multiLevelType w:val="hybridMultilevel"/>
    <w:tmpl w:val="2712346E"/>
    <w:lvl w:ilvl="0" w:tplc="40090005">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6" w15:restartNumberingAfterBreak="0">
    <w:nsid w:val="162A0D2E"/>
    <w:multiLevelType w:val="hybridMultilevel"/>
    <w:tmpl w:val="A2D095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E759C8"/>
    <w:multiLevelType w:val="hybridMultilevel"/>
    <w:tmpl w:val="31305E08"/>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4E0986"/>
    <w:multiLevelType w:val="hybridMultilevel"/>
    <w:tmpl w:val="34C61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4A32E7"/>
    <w:multiLevelType w:val="hybridMultilevel"/>
    <w:tmpl w:val="FED82A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500E52"/>
    <w:multiLevelType w:val="hybridMultilevel"/>
    <w:tmpl w:val="FFEA43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C72F4F"/>
    <w:multiLevelType w:val="hybridMultilevel"/>
    <w:tmpl w:val="4762FA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171D6F"/>
    <w:multiLevelType w:val="hybridMultilevel"/>
    <w:tmpl w:val="BED464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A3520"/>
    <w:multiLevelType w:val="hybridMultilevel"/>
    <w:tmpl w:val="9C3C30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71D59"/>
    <w:multiLevelType w:val="hybridMultilevel"/>
    <w:tmpl w:val="3342E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EB75B2"/>
    <w:multiLevelType w:val="hybridMultilevel"/>
    <w:tmpl w:val="F594ECF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E47EF0"/>
    <w:multiLevelType w:val="hybridMultilevel"/>
    <w:tmpl w:val="0D7473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AF51EB"/>
    <w:multiLevelType w:val="hybridMultilevel"/>
    <w:tmpl w:val="D86C5D1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BE2D00"/>
    <w:multiLevelType w:val="hybridMultilevel"/>
    <w:tmpl w:val="29142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E61ECD"/>
    <w:multiLevelType w:val="hybridMultilevel"/>
    <w:tmpl w:val="8950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0D200E"/>
    <w:multiLevelType w:val="hybridMultilevel"/>
    <w:tmpl w:val="D2BE62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A931199"/>
    <w:multiLevelType w:val="hybridMultilevel"/>
    <w:tmpl w:val="B2061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76BB2"/>
    <w:multiLevelType w:val="hybridMultilevel"/>
    <w:tmpl w:val="BAF28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D15598"/>
    <w:multiLevelType w:val="hybridMultilevel"/>
    <w:tmpl w:val="E144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0A25F6"/>
    <w:multiLevelType w:val="hybridMultilevel"/>
    <w:tmpl w:val="EA1A8150"/>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734436D4"/>
    <w:multiLevelType w:val="hybridMultilevel"/>
    <w:tmpl w:val="1D38443C"/>
    <w:lvl w:ilvl="0" w:tplc="40090007">
      <w:start w:val="1"/>
      <w:numFmt w:val="bullet"/>
      <w:lvlText w:val=""/>
      <w:lvlPicBulletId w:val="0"/>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7" w15:restartNumberingAfterBreak="0">
    <w:nsid w:val="746100A8"/>
    <w:multiLevelType w:val="hybridMultilevel"/>
    <w:tmpl w:val="C8E696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269CA"/>
    <w:multiLevelType w:val="hybridMultilevel"/>
    <w:tmpl w:val="654EC2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DA4FEE"/>
    <w:multiLevelType w:val="hybridMultilevel"/>
    <w:tmpl w:val="574ED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71A28"/>
    <w:multiLevelType w:val="hybridMultilevel"/>
    <w:tmpl w:val="5A585A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420A61"/>
    <w:multiLevelType w:val="hybridMultilevel"/>
    <w:tmpl w:val="D3FCF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855984"/>
    <w:multiLevelType w:val="hybridMultilevel"/>
    <w:tmpl w:val="E18EC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D57370"/>
    <w:multiLevelType w:val="hybridMultilevel"/>
    <w:tmpl w:val="9F5C3D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9"/>
  </w:num>
  <w:num w:numId="4">
    <w:abstractNumId w:val="5"/>
  </w:num>
  <w:num w:numId="5">
    <w:abstractNumId w:val="8"/>
  </w:num>
  <w:num w:numId="6">
    <w:abstractNumId w:val="19"/>
  </w:num>
  <w:num w:numId="7">
    <w:abstractNumId w:val="24"/>
  </w:num>
  <w:num w:numId="8">
    <w:abstractNumId w:val="3"/>
  </w:num>
  <w:num w:numId="9">
    <w:abstractNumId w:val="1"/>
  </w:num>
  <w:num w:numId="10">
    <w:abstractNumId w:val="4"/>
  </w:num>
  <w:num w:numId="11">
    <w:abstractNumId w:val="14"/>
  </w:num>
  <w:num w:numId="12">
    <w:abstractNumId w:val="11"/>
  </w:num>
  <w:num w:numId="13">
    <w:abstractNumId w:val="32"/>
  </w:num>
  <w:num w:numId="14">
    <w:abstractNumId w:val="17"/>
  </w:num>
  <w:num w:numId="15">
    <w:abstractNumId w:val="25"/>
  </w:num>
  <w:num w:numId="16">
    <w:abstractNumId w:val="0"/>
  </w:num>
  <w:num w:numId="17">
    <w:abstractNumId w:val="22"/>
  </w:num>
  <w:num w:numId="18">
    <w:abstractNumId w:val="9"/>
  </w:num>
  <w:num w:numId="19">
    <w:abstractNumId w:val="15"/>
  </w:num>
  <w:num w:numId="20">
    <w:abstractNumId w:val="26"/>
  </w:num>
  <w:num w:numId="21">
    <w:abstractNumId w:val="12"/>
  </w:num>
  <w:num w:numId="22">
    <w:abstractNumId w:val="27"/>
  </w:num>
  <w:num w:numId="23">
    <w:abstractNumId w:val="13"/>
  </w:num>
  <w:num w:numId="24">
    <w:abstractNumId w:val="16"/>
  </w:num>
  <w:num w:numId="25">
    <w:abstractNumId w:val="23"/>
  </w:num>
  <w:num w:numId="26">
    <w:abstractNumId w:val="30"/>
  </w:num>
  <w:num w:numId="27">
    <w:abstractNumId w:val="33"/>
  </w:num>
  <w:num w:numId="28">
    <w:abstractNumId w:val="31"/>
  </w:num>
  <w:num w:numId="29">
    <w:abstractNumId w:val="6"/>
  </w:num>
  <w:num w:numId="30">
    <w:abstractNumId w:val="10"/>
  </w:num>
  <w:num w:numId="31">
    <w:abstractNumId w:val="21"/>
  </w:num>
  <w:num w:numId="32">
    <w:abstractNumId w:val="28"/>
  </w:num>
  <w:num w:numId="33">
    <w:abstractNumId w:val="2"/>
  </w:num>
  <w:num w:numId="34">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zsjQxMDW1NLIwMzNQ0lEKTi0uzszPAykwrAUAEtC2ZiwAAAA="/>
  </w:docVars>
  <w:rsids>
    <w:rsidRoot w:val="00B36C2B"/>
    <w:rsid w:val="00004660"/>
    <w:rsid w:val="00004FCB"/>
    <w:rsid w:val="000227CA"/>
    <w:rsid w:val="0002288D"/>
    <w:rsid w:val="000237A0"/>
    <w:rsid w:val="000239FD"/>
    <w:rsid w:val="0002705D"/>
    <w:rsid w:val="0003296B"/>
    <w:rsid w:val="000378D7"/>
    <w:rsid w:val="00044125"/>
    <w:rsid w:val="00044B97"/>
    <w:rsid w:val="000456A9"/>
    <w:rsid w:val="0005035A"/>
    <w:rsid w:val="000504EC"/>
    <w:rsid w:val="00051294"/>
    <w:rsid w:val="00054620"/>
    <w:rsid w:val="00056A5E"/>
    <w:rsid w:val="00056AF4"/>
    <w:rsid w:val="00056F25"/>
    <w:rsid w:val="00057159"/>
    <w:rsid w:val="00060117"/>
    <w:rsid w:val="00061CAF"/>
    <w:rsid w:val="00061DEE"/>
    <w:rsid w:val="0006246E"/>
    <w:rsid w:val="00063159"/>
    <w:rsid w:val="00064622"/>
    <w:rsid w:val="0007111E"/>
    <w:rsid w:val="0007204D"/>
    <w:rsid w:val="00076A43"/>
    <w:rsid w:val="00080119"/>
    <w:rsid w:val="000834BB"/>
    <w:rsid w:val="00083AB9"/>
    <w:rsid w:val="00086808"/>
    <w:rsid w:val="0009297D"/>
    <w:rsid w:val="000932B5"/>
    <w:rsid w:val="000936E3"/>
    <w:rsid w:val="0009505B"/>
    <w:rsid w:val="000A0187"/>
    <w:rsid w:val="000A49E4"/>
    <w:rsid w:val="000A4E2D"/>
    <w:rsid w:val="000B12F0"/>
    <w:rsid w:val="000B2E3E"/>
    <w:rsid w:val="000B33FE"/>
    <w:rsid w:val="000C0AFA"/>
    <w:rsid w:val="000C5739"/>
    <w:rsid w:val="000D06AB"/>
    <w:rsid w:val="000D1D83"/>
    <w:rsid w:val="000D1DA3"/>
    <w:rsid w:val="000D71BD"/>
    <w:rsid w:val="000E1081"/>
    <w:rsid w:val="000E24AA"/>
    <w:rsid w:val="00100EA6"/>
    <w:rsid w:val="0010133A"/>
    <w:rsid w:val="00110D36"/>
    <w:rsid w:val="00114118"/>
    <w:rsid w:val="00116D09"/>
    <w:rsid w:val="00120EDB"/>
    <w:rsid w:val="00122D73"/>
    <w:rsid w:val="00133F58"/>
    <w:rsid w:val="0013495B"/>
    <w:rsid w:val="001358FF"/>
    <w:rsid w:val="001404E0"/>
    <w:rsid w:val="00140BDD"/>
    <w:rsid w:val="00145D63"/>
    <w:rsid w:val="0015336E"/>
    <w:rsid w:val="0015493B"/>
    <w:rsid w:val="00154B87"/>
    <w:rsid w:val="001570DE"/>
    <w:rsid w:val="00170892"/>
    <w:rsid w:val="00173374"/>
    <w:rsid w:val="001812E2"/>
    <w:rsid w:val="001837CC"/>
    <w:rsid w:val="00183CFB"/>
    <w:rsid w:val="001877A1"/>
    <w:rsid w:val="00190FA0"/>
    <w:rsid w:val="00191B9F"/>
    <w:rsid w:val="001925F7"/>
    <w:rsid w:val="00192B87"/>
    <w:rsid w:val="001B5C92"/>
    <w:rsid w:val="001C52F2"/>
    <w:rsid w:val="001C5DA4"/>
    <w:rsid w:val="001D0839"/>
    <w:rsid w:val="001D1999"/>
    <w:rsid w:val="001D5EC6"/>
    <w:rsid w:val="001D77AB"/>
    <w:rsid w:val="001E17E9"/>
    <w:rsid w:val="001E1D6F"/>
    <w:rsid w:val="001E2FD9"/>
    <w:rsid w:val="001F45E1"/>
    <w:rsid w:val="001F54B4"/>
    <w:rsid w:val="001F5BFC"/>
    <w:rsid w:val="00210087"/>
    <w:rsid w:val="002104DE"/>
    <w:rsid w:val="00213987"/>
    <w:rsid w:val="00213F39"/>
    <w:rsid w:val="00213F97"/>
    <w:rsid w:val="00217102"/>
    <w:rsid w:val="00217BE6"/>
    <w:rsid w:val="002229EF"/>
    <w:rsid w:val="002319D6"/>
    <w:rsid w:val="00231A3E"/>
    <w:rsid w:val="00233982"/>
    <w:rsid w:val="00233C5A"/>
    <w:rsid w:val="0023407A"/>
    <w:rsid w:val="00235331"/>
    <w:rsid w:val="00237098"/>
    <w:rsid w:val="0023776B"/>
    <w:rsid w:val="002437DE"/>
    <w:rsid w:val="002437E2"/>
    <w:rsid w:val="00246941"/>
    <w:rsid w:val="002603A1"/>
    <w:rsid w:val="002658AD"/>
    <w:rsid w:val="00265965"/>
    <w:rsid w:val="00266E4B"/>
    <w:rsid w:val="002718F3"/>
    <w:rsid w:val="0027301B"/>
    <w:rsid w:val="0027432C"/>
    <w:rsid w:val="00276A77"/>
    <w:rsid w:val="0028344C"/>
    <w:rsid w:val="0029300F"/>
    <w:rsid w:val="002938EB"/>
    <w:rsid w:val="00295274"/>
    <w:rsid w:val="002A0E38"/>
    <w:rsid w:val="002A1D7C"/>
    <w:rsid w:val="002B1F43"/>
    <w:rsid w:val="002B548F"/>
    <w:rsid w:val="002C13A3"/>
    <w:rsid w:val="002C47AB"/>
    <w:rsid w:val="002C5CD8"/>
    <w:rsid w:val="002C7F0E"/>
    <w:rsid w:val="002D0A22"/>
    <w:rsid w:val="002D16F2"/>
    <w:rsid w:val="002D2473"/>
    <w:rsid w:val="002D3217"/>
    <w:rsid w:val="002D72A0"/>
    <w:rsid w:val="002E1F40"/>
    <w:rsid w:val="002E246E"/>
    <w:rsid w:val="002E28DF"/>
    <w:rsid w:val="002E3C9B"/>
    <w:rsid w:val="002E5E52"/>
    <w:rsid w:val="002F32B7"/>
    <w:rsid w:val="00301E92"/>
    <w:rsid w:val="00310DBE"/>
    <w:rsid w:val="00322D7E"/>
    <w:rsid w:val="003237BF"/>
    <w:rsid w:val="00324B19"/>
    <w:rsid w:val="00331CBA"/>
    <w:rsid w:val="00333597"/>
    <w:rsid w:val="00335CCE"/>
    <w:rsid w:val="00337200"/>
    <w:rsid w:val="003459A4"/>
    <w:rsid w:val="00347EBA"/>
    <w:rsid w:val="003512DE"/>
    <w:rsid w:val="00352AB0"/>
    <w:rsid w:val="003547CA"/>
    <w:rsid w:val="00354BCE"/>
    <w:rsid w:val="00356A39"/>
    <w:rsid w:val="00357ADE"/>
    <w:rsid w:val="00366CF6"/>
    <w:rsid w:val="003713D5"/>
    <w:rsid w:val="00371B32"/>
    <w:rsid w:val="00373AA1"/>
    <w:rsid w:val="0038060B"/>
    <w:rsid w:val="00381902"/>
    <w:rsid w:val="003875EC"/>
    <w:rsid w:val="00393CEA"/>
    <w:rsid w:val="00396A0D"/>
    <w:rsid w:val="003A28F6"/>
    <w:rsid w:val="003A6130"/>
    <w:rsid w:val="003A6140"/>
    <w:rsid w:val="003B1B45"/>
    <w:rsid w:val="003C13BE"/>
    <w:rsid w:val="003C2342"/>
    <w:rsid w:val="003C51CD"/>
    <w:rsid w:val="003D2A97"/>
    <w:rsid w:val="003D3F30"/>
    <w:rsid w:val="003D5F24"/>
    <w:rsid w:val="003E431C"/>
    <w:rsid w:val="003E65B2"/>
    <w:rsid w:val="003F082A"/>
    <w:rsid w:val="003F1069"/>
    <w:rsid w:val="003F594C"/>
    <w:rsid w:val="003F62CE"/>
    <w:rsid w:val="00400995"/>
    <w:rsid w:val="004048B0"/>
    <w:rsid w:val="00407C34"/>
    <w:rsid w:val="00410678"/>
    <w:rsid w:val="00415CB4"/>
    <w:rsid w:val="00416563"/>
    <w:rsid w:val="00417D0A"/>
    <w:rsid w:val="00424C2C"/>
    <w:rsid w:val="004261B8"/>
    <w:rsid w:val="004305EF"/>
    <w:rsid w:val="004314C6"/>
    <w:rsid w:val="00432B09"/>
    <w:rsid w:val="0043454B"/>
    <w:rsid w:val="00435701"/>
    <w:rsid w:val="00436A1C"/>
    <w:rsid w:val="00437064"/>
    <w:rsid w:val="0043758D"/>
    <w:rsid w:val="00440F75"/>
    <w:rsid w:val="004438FF"/>
    <w:rsid w:val="00450F88"/>
    <w:rsid w:val="004534B7"/>
    <w:rsid w:val="00455B63"/>
    <w:rsid w:val="00455E2B"/>
    <w:rsid w:val="00457611"/>
    <w:rsid w:val="00457AA0"/>
    <w:rsid w:val="00466AFD"/>
    <w:rsid w:val="00472129"/>
    <w:rsid w:val="00474735"/>
    <w:rsid w:val="004873A7"/>
    <w:rsid w:val="0049453B"/>
    <w:rsid w:val="00494BE8"/>
    <w:rsid w:val="00495627"/>
    <w:rsid w:val="00496826"/>
    <w:rsid w:val="00497409"/>
    <w:rsid w:val="00497589"/>
    <w:rsid w:val="00497DF7"/>
    <w:rsid w:val="00497E97"/>
    <w:rsid w:val="004A2AAC"/>
    <w:rsid w:val="004A3486"/>
    <w:rsid w:val="004A4C49"/>
    <w:rsid w:val="004B7F45"/>
    <w:rsid w:val="004C0AE2"/>
    <w:rsid w:val="004C106C"/>
    <w:rsid w:val="004C2F6F"/>
    <w:rsid w:val="004C3FEC"/>
    <w:rsid w:val="004C4BE2"/>
    <w:rsid w:val="004D4384"/>
    <w:rsid w:val="004D4B7B"/>
    <w:rsid w:val="004D56A1"/>
    <w:rsid w:val="004E0BF5"/>
    <w:rsid w:val="004E790E"/>
    <w:rsid w:val="004F1988"/>
    <w:rsid w:val="004F5CFF"/>
    <w:rsid w:val="004F7FE3"/>
    <w:rsid w:val="00500AC9"/>
    <w:rsid w:val="00510BB4"/>
    <w:rsid w:val="00511172"/>
    <w:rsid w:val="00512377"/>
    <w:rsid w:val="00513333"/>
    <w:rsid w:val="00514600"/>
    <w:rsid w:val="00516138"/>
    <w:rsid w:val="00517D36"/>
    <w:rsid w:val="00527824"/>
    <w:rsid w:val="00527A66"/>
    <w:rsid w:val="00527D5B"/>
    <w:rsid w:val="005311E2"/>
    <w:rsid w:val="0053179B"/>
    <w:rsid w:val="00534789"/>
    <w:rsid w:val="005354CE"/>
    <w:rsid w:val="005431C3"/>
    <w:rsid w:val="00544C17"/>
    <w:rsid w:val="00545128"/>
    <w:rsid w:val="005452D1"/>
    <w:rsid w:val="00547471"/>
    <w:rsid w:val="00553C83"/>
    <w:rsid w:val="005542AD"/>
    <w:rsid w:val="00557A74"/>
    <w:rsid w:val="005602A9"/>
    <w:rsid w:val="00561DD1"/>
    <w:rsid w:val="00563AE2"/>
    <w:rsid w:val="005641D4"/>
    <w:rsid w:val="005653F4"/>
    <w:rsid w:val="005744AB"/>
    <w:rsid w:val="00585B6D"/>
    <w:rsid w:val="00586D22"/>
    <w:rsid w:val="00587907"/>
    <w:rsid w:val="005947BE"/>
    <w:rsid w:val="0059490F"/>
    <w:rsid w:val="00595451"/>
    <w:rsid w:val="00595820"/>
    <w:rsid w:val="005975F2"/>
    <w:rsid w:val="005A0AD1"/>
    <w:rsid w:val="005A493C"/>
    <w:rsid w:val="005A5761"/>
    <w:rsid w:val="005A747E"/>
    <w:rsid w:val="005B116C"/>
    <w:rsid w:val="005B2AA0"/>
    <w:rsid w:val="005B37D7"/>
    <w:rsid w:val="005B3CE5"/>
    <w:rsid w:val="005B7A9D"/>
    <w:rsid w:val="005B7FDE"/>
    <w:rsid w:val="005C0663"/>
    <w:rsid w:val="005C22B8"/>
    <w:rsid w:val="005C5312"/>
    <w:rsid w:val="005D0DC1"/>
    <w:rsid w:val="005D0FB1"/>
    <w:rsid w:val="005D1B00"/>
    <w:rsid w:val="005D313F"/>
    <w:rsid w:val="005E5E53"/>
    <w:rsid w:val="005E6F60"/>
    <w:rsid w:val="005F068F"/>
    <w:rsid w:val="005F0976"/>
    <w:rsid w:val="005F2552"/>
    <w:rsid w:val="005F350F"/>
    <w:rsid w:val="005F41EF"/>
    <w:rsid w:val="006013C2"/>
    <w:rsid w:val="006113D0"/>
    <w:rsid w:val="00611419"/>
    <w:rsid w:val="0061444D"/>
    <w:rsid w:val="00620791"/>
    <w:rsid w:val="00620935"/>
    <w:rsid w:val="00621631"/>
    <w:rsid w:val="00623803"/>
    <w:rsid w:val="0062642B"/>
    <w:rsid w:val="00630BB0"/>
    <w:rsid w:val="0064029B"/>
    <w:rsid w:val="00642ED6"/>
    <w:rsid w:val="00643931"/>
    <w:rsid w:val="00643EB0"/>
    <w:rsid w:val="00647E21"/>
    <w:rsid w:val="00651BC3"/>
    <w:rsid w:val="006551C3"/>
    <w:rsid w:val="00655551"/>
    <w:rsid w:val="00655877"/>
    <w:rsid w:val="00656B88"/>
    <w:rsid w:val="006575A8"/>
    <w:rsid w:val="006578AF"/>
    <w:rsid w:val="00661A71"/>
    <w:rsid w:val="00661C7F"/>
    <w:rsid w:val="006624D2"/>
    <w:rsid w:val="00663A1F"/>
    <w:rsid w:val="006653DF"/>
    <w:rsid w:val="006658D3"/>
    <w:rsid w:val="00666A1C"/>
    <w:rsid w:val="00670025"/>
    <w:rsid w:val="00672DD2"/>
    <w:rsid w:val="00674C7C"/>
    <w:rsid w:val="00677510"/>
    <w:rsid w:val="0067784D"/>
    <w:rsid w:val="00680421"/>
    <w:rsid w:val="00680F62"/>
    <w:rsid w:val="00685B33"/>
    <w:rsid w:val="00691B8A"/>
    <w:rsid w:val="00695686"/>
    <w:rsid w:val="006A192E"/>
    <w:rsid w:val="006A46EB"/>
    <w:rsid w:val="006A535D"/>
    <w:rsid w:val="006A5C95"/>
    <w:rsid w:val="006B48E0"/>
    <w:rsid w:val="006B633A"/>
    <w:rsid w:val="006C4E53"/>
    <w:rsid w:val="006D10A1"/>
    <w:rsid w:val="006D7E5A"/>
    <w:rsid w:val="006E0062"/>
    <w:rsid w:val="006E23AF"/>
    <w:rsid w:val="006F1FB1"/>
    <w:rsid w:val="006F315C"/>
    <w:rsid w:val="006F540E"/>
    <w:rsid w:val="006F5A91"/>
    <w:rsid w:val="00711166"/>
    <w:rsid w:val="0071263B"/>
    <w:rsid w:val="007143BF"/>
    <w:rsid w:val="00716132"/>
    <w:rsid w:val="00717511"/>
    <w:rsid w:val="00724E78"/>
    <w:rsid w:val="007261AA"/>
    <w:rsid w:val="0072626F"/>
    <w:rsid w:val="007273A8"/>
    <w:rsid w:val="00733B66"/>
    <w:rsid w:val="007366D6"/>
    <w:rsid w:val="00741C11"/>
    <w:rsid w:val="00743CB7"/>
    <w:rsid w:val="00744A2A"/>
    <w:rsid w:val="00747D69"/>
    <w:rsid w:val="00751CE6"/>
    <w:rsid w:val="00752B4F"/>
    <w:rsid w:val="0075404B"/>
    <w:rsid w:val="00754E3B"/>
    <w:rsid w:val="00755EEE"/>
    <w:rsid w:val="00760707"/>
    <w:rsid w:val="0076123C"/>
    <w:rsid w:val="0076374A"/>
    <w:rsid w:val="00764ADC"/>
    <w:rsid w:val="00765B92"/>
    <w:rsid w:val="0076771E"/>
    <w:rsid w:val="0077132D"/>
    <w:rsid w:val="0077217E"/>
    <w:rsid w:val="00773547"/>
    <w:rsid w:val="00773B64"/>
    <w:rsid w:val="007762BF"/>
    <w:rsid w:val="00777478"/>
    <w:rsid w:val="00782EF7"/>
    <w:rsid w:val="007839C2"/>
    <w:rsid w:val="00786C2A"/>
    <w:rsid w:val="007874BC"/>
    <w:rsid w:val="007A780C"/>
    <w:rsid w:val="007B172C"/>
    <w:rsid w:val="007B2E61"/>
    <w:rsid w:val="007B34C0"/>
    <w:rsid w:val="007B52F1"/>
    <w:rsid w:val="007B5595"/>
    <w:rsid w:val="007C0AE2"/>
    <w:rsid w:val="007C16E7"/>
    <w:rsid w:val="007C5471"/>
    <w:rsid w:val="007C566A"/>
    <w:rsid w:val="007D0B1E"/>
    <w:rsid w:val="007D0BCF"/>
    <w:rsid w:val="007D3DFE"/>
    <w:rsid w:val="007D77E2"/>
    <w:rsid w:val="007E1195"/>
    <w:rsid w:val="007E2AA1"/>
    <w:rsid w:val="007E59E7"/>
    <w:rsid w:val="007F3210"/>
    <w:rsid w:val="007F542B"/>
    <w:rsid w:val="007F603A"/>
    <w:rsid w:val="008034AC"/>
    <w:rsid w:val="00803E3D"/>
    <w:rsid w:val="008049B8"/>
    <w:rsid w:val="0080703F"/>
    <w:rsid w:val="0081061D"/>
    <w:rsid w:val="00812AC0"/>
    <w:rsid w:val="008141BB"/>
    <w:rsid w:val="00816D3F"/>
    <w:rsid w:val="008358D4"/>
    <w:rsid w:val="00836620"/>
    <w:rsid w:val="00842081"/>
    <w:rsid w:val="0084296F"/>
    <w:rsid w:val="008440FA"/>
    <w:rsid w:val="00847085"/>
    <w:rsid w:val="00851435"/>
    <w:rsid w:val="008514A4"/>
    <w:rsid w:val="00853500"/>
    <w:rsid w:val="00856C07"/>
    <w:rsid w:val="00862844"/>
    <w:rsid w:val="00866ADB"/>
    <w:rsid w:val="00867AB3"/>
    <w:rsid w:val="00871C97"/>
    <w:rsid w:val="00872C00"/>
    <w:rsid w:val="008750E2"/>
    <w:rsid w:val="00875C69"/>
    <w:rsid w:val="008761A7"/>
    <w:rsid w:val="0087652A"/>
    <w:rsid w:val="00880677"/>
    <w:rsid w:val="008833EA"/>
    <w:rsid w:val="00884BE4"/>
    <w:rsid w:val="00884E39"/>
    <w:rsid w:val="008856B1"/>
    <w:rsid w:val="008920BB"/>
    <w:rsid w:val="0089297A"/>
    <w:rsid w:val="008937EC"/>
    <w:rsid w:val="00893B93"/>
    <w:rsid w:val="008956D3"/>
    <w:rsid w:val="00896018"/>
    <w:rsid w:val="00897DCE"/>
    <w:rsid w:val="008A106B"/>
    <w:rsid w:val="008A2198"/>
    <w:rsid w:val="008A2E6F"/>
    <w:rsid w:val="008A58A9"/>
    <w:rsid w:val="008A6EFF"/>
    <w:rsid w:val="008B2760"/>
    <w:rsid w:val="008B36B5"/>
    <w:rsid w:val="008B60A5"/>
    <w:rsid w:val="008B77ED"/>
    <w:rsid w:val="008B78BB"/>
    <w:rsid w:val="008C1236"/>
    <w:rsid w:val="008C2FAE"/>
    <w:rsid w:val="008C3883"/>
    <w:rsid w:val="008D07C5"/>
    <w:rsid w:val="008D1AA3"/>
    <w:rsid w:val="008D3AAF"/>
    <w:rsid w:val="008D6F33"/>
    <w:rsid w:val="008E0E89"/>
    <w:rsid w:val="008E5DF1"/>
    <w:rsid w:val="008E6874"/>
    <w:rsid w:val="008F1ABD"/>
    <w:rsid w:val="008F1BD4"/>
    <w:rsid w:val="008F2E13"/>
    <w:rsid w:val="009066AB"/>
    <w:rsid w:val="00906C28"/>
    <w:rsid w:val="0091086D"/>
    <w:rsid w:val="00910AB9"/>
    <w:rsid w:val="00912991"/>
    <w:rsid w:val="0091405D"/>
    <w:rsid w:val="00917559"/>
    <w:rsid w:val="00917A93"/>
    <w:rsid w:val="00920F4C"/>
    <w:rsid w:val="0092123E"/>
    <w:rsid w:val="00924E88"/>
    <w:rsid w:val="009269CF"/>
    <w:rsid w:val="0093321E"/>
    <w:rsid w:val="00934E20"/>
    <w:rsid w:val="009359D0"/>
    <w:rsid w:val="00940D7A"/>
    <w:rsid w:val="009413BA"/>
    <w:rsid w:val="00946AA2"/>
    <w:rsid w:val="009527D4"/>
    <w:rsid w:val="00953371"/>
    <w:rsid w:val="00954C8A"/>
    <w:rsid w:val="00956D89"/>
    <w:rsid w:val="00962A40"/>
    <w:rsid w:val="00966595"/>
    <w:rsid w:val="009749FB"/>
    <w:rsid w:val="009753A7"/>
    <w:rsid w:val="009774DB"/>
    <w:rsid w:val="0098029F"/>
    <w:rsid w:val="00980BF2"/>
    <w:rsid w:val="00982F4B"/>
    <w:rsid w:val="00984F10"/>
    <w:rsid w:val="00987A15"/>
    <w:rsid w:val="00990C95"/>
    <w:rsid w:val="00991765"/>
    <w:rsid w:val="009932E5"/>
    <w:rsid w:val="00993343"/>
    <w:rsid w:val="009A2728"/>
    <w:rsid w:val="009A5F44"/>
    <w:rsid w:val="009A622D"/>
    <w:rsid w:val="009B0600"/>
    <w:rsid w:val="009B152F"/>
    <w:rsid w:val="009B38E4"/>
    <w:rsid w:val="009B7529"/>
    <w:rsid w:val="009C1C87"/>
    <w:rsid w:val="009C1D69"/>
    <w:rsid w:val="009C3C13"/>
    <w:rsid w:val="009C620E"/>
    <w:rsid w:val="009D0407"/>
    <w:rsid w:val="009D1F8E"/>
    <w:rsid w:val="009D6816"/>
    <w:rsid w:val="009E28D0"/>
    <w:rsid w:val="009E406E"/>
    <w:rsid w:val="009F5CFA"/>
    <w:rsid w:val="009F6A17"/>
    <w:rsid w:val="00A010B3"/>
    <w:rsid w:val="00A0307F"/>
    <w:rsid w:val="00A06303"/>
    <w:rsid w:val="00A07A35"/>
    <w:rsid w:val="00A10C63"/>
    <w:rsid w:val="00A12CCB"/>
    <w:rsid w:val="00A14A96"/>
    <w:rsid w:val="00A17DE6"/>
    <w:rsid w:val="00A2015D"/>
    <w:rsid w:val="00A21425"/>
    <w:rsid w:val="00A23033"/>
    <w:rsid w:val="00A33B7B"/>
    <w:rsid w:val="00A33E0D"/>
    <w:rsid w:val="00A34033"/>
    <w:rsid w:val="00A34F78"/>
    <w:rsid w:val="00A354ED"/>
    <w:rsid w:val="00A4039C"/>
    <w:rsid w:val="00A4423B"/>
    <w:rsid w:val="00A453BD"/>
    <w:rsid w:val="00A4544F"/>
    <w:rsid w:val="00A518BE"/>
    <w:rsid w:val="00A53830"/>
    <w:rsid w:val="00A543FC"/>
    <w:rsid w:val="00A601ED"/>
    <w:rsid w:val="00A60BAD"/>
    <w:rsid w:val="00A65462"/>
    <w:rsid w:val="00A71692"/>
    <w:rsid w:val="00A85B13"/>
    <w:rsid w:val="00A869C2"/>
    <w:rsid w:val="00A87B87"/>
    <w:rsid w:val="00A91F1F"/>
    <w:rsid w:val="00AA17B6"/>
    <w:rsid w:val="00AA1B15"/>
    <w:rsid w:val="00AA268D"/>
    <w:rsid w:val="00AA5EF3"/>
    <w:rsid w:val="00AA6C0A"/>
    <w:rsid w:val="00AA7D8A"/>
    <w:rsid w:val="00AB1771"/>
    <w:rsid w:val="00AB324C"/>
    <w:rsid w:val="00AB4EC5"/>
    <w:rsid w:val="00AB79B5"/>
    <w:rsid w:val="00AC5896"/>
    <w:rsid w:val="00AC5A0E"/>
    <w:rsid w:val="00AD00BF"/>
    <w:rsid w:val="00AD164C"/>
    <w:rsid w:val="00AD208E"/>
    <w:rsid w:val="00AD24CF"/>
    <w:rsid w:val="00AD4F06"/>
    <w:rsid w:val="00AD65A8"/>
    <w:rsid w:val="00AE4F4B"/>
    <w:rsid w:val="00AE6F29"/>
    <w:rsid w:val="00AF1286"/>
    <w:rsid w:val="00AF36F6"/>
    <w:rsid w:val="00AF5DE6"/>
    <w:rsid w:val="00B00533"/>
    <w:rsid w:val="00B00C6E"/>
    <w:rsid w:val="00B043E4"/>
    <w:rsid w:val="00B05BA2"/>
    <w:rsid w:val="00B0666A"/>
    <w:rsid w:val="00B11CC3"/>
    <w:rsid w:val="00B13CF5"/>
    <w:rsid w:val="00B1585E"/>
    <w:rsid w:val="00B16FB2"/>
    <w:rsid w:val="00B25685"/>
    <w:rsid w:val="00B2735E"/>
    <w:rsid w:val="00B2784A"/>
    <w:rsid w:val="00B302C9"/>
    <w:rsid w:val="00B31DC7"/>
    <w:rsid w:val="00B33BA9"/>
    <w:rsid w:val="00B36C2B"/>
    <w:rsid w:val="00B373BF"/>
    <w:rsid w:val="00B43465"/>
    <w:rsid w:val="00B4432F"/>
    <w:rsid w:val="00B52088"/>
    <w:rsid w:val="00B527E2"/>
    <w:rsid w:val="00B5287F"/>
    <w:rsid w:val="00B54817"/>
    <w:rsid w:val="00B57ADF"/>
    <w:rsid w:val="00B6102C"/>
    <w:rsid w:val="00B6266F"/>
    <w:rsid w:val="00B63915"/>
    <w:rsid w:val="00B65346"/>
    <w:rsid w:val="00B678B1"/>
    <w:rsid w:val="00B71316"/>
    <w:rsid w:val="00B80CAC"/>
    <w:rsid w:val="00B81555"/>
    <w:rsid w:val="00B87557"/>
    <w:rsid w:val="00B87A96"/>
    <w:rsid w:val="00B959D4"/>
    <w:rsid w:val="00B95D01"/>
    <w:rsid w:val="00BA4317"/>
    <w:rsid w:val="00BA668D"/>
    <w:rsid w:val="00BB23E5"/>
    <w:rsid w:val="00BB33BB"/>
    <w:rsid w:val="00BB4ABB"/>
    <w:rsid w:val="00BB70AB"/>
    <w:rsid w:val="00BC46E1"/>
    <w:rsid w:val="00BC5684"/>
    <w:rsid w:val="00BC5EF8"/>
    <w:rsid w:val="00BE2A16"/>
    <w:rsid w:val="00BF1E8C"/>
    <w:rsid w:val="00BF3C60"/>
    <w:rsid w:val="00BF45AC"/>
    <w:rsid w:val="00BF6A92"/>
    <w:rsid w:val="00BF7335"/>
    <w:rsid w:val="00BF7A9B"/>
    <w:rsid w:val="00C014F1"/>
    <w:rsid w:val="00C128D2"/>
    <w:rsid w:val="00C12D85"/>
    <w:rsid w:val="00C1348A"/>
    <w:rsid w:val="00C14E43"/>
    <w:rsid w:val="00C15112"/>
    <w:rsid w:val="00C151CC"/>
    <w:rsid w:val="00C17936"/>
    <w:rsid w:val="00C24342"/>
    <w:rsid w:val="00C25F41"/>
    <w:rsid w:val="00C267CF"/>
    <w:rsid w:val="00C267F5"/>
    <w:rsid w:val="00C27499"/>
    <w:rsid w:val="00C313FD"/>
    <w:rsid w:val="00C33B73"/>
    <w:rsid w:val="00C3746C"/>
    <w:rsid w:val="00C40AD7"/>
    <w:rsid w:val="00C40CDB"/>
    <w:rsid w:val="00C41C33"/>
    <w:rsid w:val="00C43AF7"/>
    <w:rsid w:val="00C442B7"/>
    <w:rsid w:val="00C45743"/>
    <w:rsid w:val="00C63BE3"/>
    <w:rsid w:val="00C67996"/>
    <w:rsid w:val="00C67BE5"/>
    <w:rsid w:val="00C70F43"/>
    <w:rsid w:val="00C72F76"/>
    <w:rsid w:val="00C7792E"/>
    <w:rsid w:val="00C85371"/>
    <w:rsid w:val="00C86808"/>
    <w:rsid w:val="00C8698D"/>
    <w:rsid w:val="00C91409"/>
    <w:rsid w:val="00CA2C1A"/>
    <w:rsid w:val="00CA54F0"/>
    <w:rsid w:val="00CA5F41"/>
    <w:rsid w:val="00CB216D"/>
    <w:rsid w:val="00CB21A6"/>
    <w:rsid w:val="00CB4659"/>
    <w:rsid w:val="00CC1E29"/>
    <w:rsid w:val="00CC62F9"/>
    <w:rsid w:val="00CC71C8"/>
    <w:rsid w:val="00CD6CD2"/>
    <w:rsid w:val="00CD786A"/>
    <w:rsid w:val="00CD7F84"/>
    <w:rsid w:val="00CE0C0C"/>
    <w:rsid w:val="00CE4FC8"/>
    <w:rsid w:val="00CF30CB"/>
    <w:rsid w:val="00CF4CE8"/>
    <w:rsid w:val="00D12DA8"/>
    <w:rsid w:val="00D12FBB"/>
    <w:rsid w:val="00D1516A"/>
    <w:rsid w:val="00D224D1"/>
    <w:rsid w:val="00D26642"/>
    <w:rsid w:val="00D26C19"/>
    <w:rsid w:val="00D26D4E"/>
    <w:rsid w:val="00D2790B"/>
    <w:rsid w:val="00D31792"/>
    <w:rsid w:val="00D33C28"/>
    <w:rsid w:val="00D37020"/>
    <w:rsid w:val="00D37C6B"/>
    <w:rsid w:val="00D4197B"/>
    <w:rsid w:val="00D46CD7"/>
    <w:rsid w:val="00D50FEF"/>
    <w:rsid w:val="00D5138D"/>
    <w:rsid w:val="00D515C8"/>
    <w:rsid w:val="00D542FE"/>
    <w:rsid w:val="00D553C6"/>
    <w:rsid w:val="00D55FA6"/>
    <w:rsid w:val="00D636B1"/>
    <w:rsid w:val="00D64FC1"/>
    <w:rsid w:val="00D70E35"/>
    <w:rsid w:val="00D71D43"/>
    <w:rsid w:val="00D73D84"/>
    <w:rsid w:val="00D74C0E"/>
    <w:rsid w:val="00D8360D"/>
    <w:rsid w:val="00DA0896"/>
    <w:rsid w:val="00DA536F"/>
    <w:rsid w:val="00DB1689"/>
    <w:rsid w:val="00DB5683"/>
    <w:rsid w:val="00DC03B3"/>
    <w:rsid w:val="00DC0FEB"/>
    <w:rsid w:val="00DC30FB"/>
    <w:rsid w:val="00DC73D6"/>
    <w:rsid w:val="00DD126A"/>
    <w:rsid w:val="00DD2C3C"/>
    <w:rsid w:val="00DD745E"/>
    <w:rsid w:val="00DE02D8"/>
    <w:rsid w:val="00DE178D"/>
    <w:rsid w:val="00DE2EBA"/>
    <w:rsid w:val="00DE4A0D"/>
    <w:rsid w:val="00DE71E6"/>
    <w:rsid w:val="00DE74D9"/>
    <w:rsid w:val="00DF1644"/>
    <w:rsid w:val="00DF2D94"/>
    <w:rsid w:val="00DF48D4"/>
    <w:rsid w:val="00DF4F21"/>
    <w:rsid w:val="00E002C7"/>
    <w:rsid w:val="00E04CB2"/>
    <w:rsid w:val="00E07DCC"/>
    <w:rsid w:val="00E1230C"/>
    <w:rsid w:val="00E151B1"/>
    <w:rsid w:val="00E154D7"/>
    <w:rsid w:val="00E306C5"/>
    <w:rsid w:val="00E31CEA"/>
    <w:rsid w:val="00E37A78"/>
    <w:rsid w:val="00E43A3E"/>
    <w:rsid w:val="00E44A05"/>
    <w:rsid w:val="00E52080"/>
    <w:rsid w:val="00E561C0"/>
    <w:rsid w:val="00E5697A"/>
    <w:rsid w:val="00E60E59"/>
    <w:rsid w:val="00E61AB3"/>
    <w:rsid w:val="00E62164"/>
    <w:rsid w:val="00E64A89"/>
    <w:rsid w:val="00E64F3D"/>
    <w:rsid w:val="00E65655"/>
    <w:rsid w:val="00E675F5"/>
    <w:rsid w:val="00E76D8B"/>
    <w:rsid w:val="00E85A81"/>
    <w:rsid w:val="00E86C61"/>
    <w:rsid w:val="00E90882"/>
    <w:rsid w:val="00E92204"/>
    <w:rsid w:val="00E95BB6"/>
    <w:rsid w:val="00EA0EF8"/>
    <w:rsid w:val="00EA1F72"/>
    <w:rsid w:val="00EA1FB1"/>
    <w:rsid w:val="00EA398D"/>
    <w:rsid w:val="00EA4D0A"/>
    <w:rsid w:val="00EA4FD2"/>
    <w:rsid w:val="00EB0526"/>
    <w:rsid w:val="00EB177A"/>
    <w:rsid w:val="00EB2DFA"/>
    <w:rsid w:val="00EC1264"/>
    <w:rsid w:val="00EC544D"/>
    <w:rsid w:val="00EC7D05"/>
    <w:rsid w:val="00ED008A"/>
    <w:rsid w:val="00ED19D9"/>
    <w:rsid w:val="00ED5EE9"/>
    <w:rsid w:val="00ED6A3D"/>
    <w:rsid w:val="00ED7877"/>
    <w:rsid w:val="00EE0F8D"/>
    <w:rsid w:val="00EE1464"/>
    <w:rsid w:val="00EE4A10"/>
    <w:rsid w:val="00EE5863"/>
    <w:rsid w:val="00EF1E32"/>
    <w:rsid w:val="00EF2F5F"/>
    <w:rsid w:val="00EF4327"/>
    <w:rsid w:val="00EF5C34"/>
    <w:rsid w:val="00F01046"/>
    <w:rsid w:val="00F07F79"/>
    <w:rsid w:val="00F11874"/>
    <w:rsid w:val="00F1438F"/>
    <w:rsid w:val="00F16887"/>
    <w:rsid w:val="00F169E1"/>
    <w:rsid w:val="00F177BB"/>
    <w:rsid w:val="00F22DB8"/>
    <w:rsid w:val="00F2459A"/>
    <w:rsid w:val="00F2668F"/>
    <w:rsid w:val="00F32B21"/>
    <w:rsid w:val="00F32EBE"/>
    <w:rsid w:val="00F3400E"/>
    <w:rsid w:val="00F35A16"/>
    <w:rsid w:val="00F37A67"/>
    <w:rsid w:val="00F419F7"/>
    <w:rsid w:val="00F44B88"/>
    <w:rsid w:val="00F46DF4"/>
    <w:rsid w:val="00F53A9D"/>
    <w:rsid w:val="00F57723"/>
    <w:rsid w:val="00F600F1"/>
    <w:rsid w:val="00F6071E"/>
    <w:rsid w:val="00F6144F"/>
    <w:rsid w:val="00F61F44"/>
    <w:rsid w:val="00F620CA"/>
    <w:rsid w:val="00F70C16"/>
    <w:rsid w:val="00F72503"/>
    <w:rsid w:val="00F726DD"/>
    <w:rsid w:val="00F72765"/>
    <w:rsid w:val="00F76E8D"/>
    <w:rsid w:val="00F87EC5"/>
    <w:rsid w:val="00F97046"/>
    <w:rsid w:val="00FA38E3"/>
    <w:rsid w:val="00FA7409"/>
    <w:rsid w:val="00FB2A70"/>
    <w:rsid w:val="00FB454E"/>
    <w:rsid w:val="00FB50C8"/>
    <w:rsid w:val="00FB740B"/>
    <w:rsid w:val="00FC62CF"/>
    <w:rsid w:val="00FC6549"/>
    <w:rsid w:val="00FD0071"/>
    <w:rsid w:val="00FD0FD6"/>
    <w:rsid w:val="00FD6C39"/>
    <w:rsid w:val="00FE3F53"/>
    <w:rsid w:val="00FE4074"/>
    <w:rsid w:val="00FE44CB"/>
    <w:rsid w:val="00FE66B8"/>
    <w:rsid w:val="00FF292A"/>
    <w:rsid w:val="00FF5E84"/>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paragraph" w:styleId="Heading5">
    <w:name w:val="heading 5"/>
    <w:basedOn w:val="Normal"/>
    <w:next w:val="Normal"/>
    <w:link w:val="Heading5Char"/>
    <w:uiPriority w:val="9"/>
    <w:semiHidden/>
    <w:rsid w:val="007C566A"/>
    <w:pPr>
      <w:keepNext/>
      <w:keepLines/>
      <w:spacing w:before="40"/>
      <w:outlineLvl w:val="4"/>
    </w:pPr>
    <w:rPr>
      <w:rFonts w:asciiTheme="majorHAnsi" w:eastAsiaTheme="majorEastAsia" w:hAnsiTheme="majorHAnsi" w:cstheme="majorBidi"/>
      <w:color w:val="7B2F3D" w:themeColor="accent1" w:themeShade="BF"/>
    </w:rPr>
  </w:style>
  <w:style w:type="paragraph" w:styleId="Heading6">
    <w:name w:val="heading 6"/>
    <w:basedOn w:val="Normal"/>
    <w:next w:val="Normal"/>
    <w:link w:val="Heading6Char"/>
    <w:uiPriority w:val="9"/>
    <w:semiHidden/>
    <w:qFormat/>
    <w:rsid w:val="00F57723"/>
    <w:pPr>
      <w:keepNext/>
      <w:keepLines/>
      <w:spacing w:before="40"/>
      <w:outlineLvl w:val="5"/>
    </w:pPr>
    <w:rPr>
      <w:rFonts w:asciiTheme="majorHAnsi" w:eastAsiaTheme="majorEastAsia" w:hAnsiTheme="majorHAnsi" w:cstheme="majorBidi"/>
      <w:color w:val="521F2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uiPriority w:val="5"/>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uiPriority w:val="5"/>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812AC0"/>
    <w:pPr>
      <w:ind w:left="720"/>
      <w:contextualSpacing/>
    </w:pPr>
  </w:style>
  <w:style w:type="paragraph" w:styleId="NormalWeb">
    <w:name w:val="Normal (Web)"/>
    <w:basedOn w:val="Normal"/>
    <w:uiPriority w:val="99"/>
    <w:unhideWhenUsed/>
    <w:rsid w:val="00812AC0"/>
    <w:pPr>
      <w:spacing w:before="100" w:beforeAutospacing="1" w:after="100" w:afterAutospacing="1"/>
    </w:pPr>
    <w:rPr>
      <w:rFonts w:ascii="Times New Roman" w:eastAsia="Times New Roman" w:hAnsi="Times New Roman" w:cs="Times New Roman"/>
      <w:sz w:val="24"/>
      <w:szCs w:val="24"/>
      <w:lang w:val="en-IN" w:eastAsia="en-IN"/>
    </w:rPr>
  </w:style>
  <w:style w:type="table" w:styleId="PlainTable4">
    <w:name w:val="Plain Table 4"/>
    <w:basedOn w:val="TableNormal"/>
    <w:uiPriority w:val="44"/>
    <w:rsid w:val="00934E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7C566A"/>
    <w:rPr>
      <w:rFonts w:asciiTheme="majorHAnsi" w:eastAsiaTheme="majorEastAsia" w:hAnsiTheme="majorHAnsi" w:cstheme="majorBidi"/>
      <w:color w:val="7B2F3D" w:themeColor="accent1" w:themeShade="BF"/>
    </w:rPr>
  </w:style>
  <w:style w:type="paragraph" w:styleId="HTMLPreformatted">
    <w:name w:val="HTML Preformatted"/>
    <w:basedOn w:val="Normal"/>
    <w:link w:val="HTMLPreformattedChar"/>
    <w:uiPriority w:val="99"/>
    <w:semiHidden/>
    <w:unhideWhenUsed/>
    <w:rsid w:val="00443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438FF"/>
    <w:rPr>
      <w:rFonts w:ascii="Courier New" w:eastAsia="Times New Roman" w:hAnsi="Courier New" w:cs="Courier New"/>
      <w:sz w:val="20"/>
      <w:szCs w:val="20"/>
      <w:lang w:val="en-IN" w:eastAsia="en-IN"/>
    </w:rPr>
  </w:style>
  <w:style w:type="character" w:customStyle="1" w:styleId="n">
    <w:name w:val="n"/>
    <w:basedOn w:val="DefaultParagraphFont"/>
    <w:rsid w:val="004438FF"/>
  </w:style>
  <w:style w:type="character" w:customStyle="1" w:styleId="o">
    <w:name w:val="o"/>
    <w:basedOn w:val="DefaultParagraphFont"/>
    <w:rsid w:val="004438FF"/>
  </w:style>
  <w:style w:type="character" w:customStyle="1" w:styleId="p">
    <w:name w:val="p"/>
    <w:basedOn w:val="DefaultParagraphFont"/>
    <w:rsid w:val="004438FF"/>
  </w:style>
  <w:style w:type="character" w:customStyle="1" w:styleId="mi">
    <w:name w:val="mi"/>
    <w:basedOn w:val="DefaultParagraphFont"/>
    <w:rsid w:val="004438FF"/>
  </w:style>
  <w:style w:type="character" w:customStyle="1" w:styleId="s1">
    <w:name w:val="s1"/>
    <w:basedOn w:val="DefaultParagraphFont"/>
    <w:rsid w:val="004438FF"/>
  </w:style>
  <w:style w:type="character" w:customStyle="1" w:styleId="mf">
    <w:name w:val="mf"/>
    <w:basedOn w:val="DefaultParagraphFont"/>
    <w:rsid w:val="004438FF"/>
  </w:style>
  <w:style w:type="character" w:styleId="Strong">
    <w:name w:val="Strong"/>
    <w:basedOn w:val="DefaultParagraphFont"/>
    <w:uiPriority w:val="22"/>
    <w:qFormat/>
    <w:rsid w:val="00527824"/>
    <w:rPr>
      <w:b/>
      <w:bCs/>
    </w:rPr>
  </w:style>
  <w:style w:type="character" w:styleId="Hyperlink">
    <w:name w:val="Hyperlink"/>
    <w:basedOn w:val="DefaultParagraphFont"/>
    <w:uiPriority w:val="99"/>
    <w:unhideWhenUsed/>
    <w:rsid w:val="00F87EC5"/>
    <w:rPr>
      <w:color w:val="0000FF"/>
      <w:u w:val="single"/>
    </w:rPr>
  </w:style>
  <w:style w:type="table" w:styleId="GridTable5Dark-Accent6">
    <w:name w:val="Grid Table 5 Dark Accent 6"/>
    <w:basedOn w:val="TableNormal"/>
    <w:uiPriority w:val="50"/>
    <w:rsid w:val="007637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6"/>
      </w:tcPr>
    </w:tblStylePr>
    <w:tblStylePr w:type="band1Vert">
      <w:tblPr/>
      <w:tcPr>
        <w:shd w:val="clear" w:color="auto" w:fill="CBCBCB" w:themeFill="accent6" w:themeFillTint="66"/>
      </w:tcPr>
    </w:tblStylePr>
    <w:tblStylePr w:type="band1Horz">
      <w:tblPr/>
      <w:tcPr>
        <w:shd w:val="clear" w:color="auto" w:fill="CBCBCB" w:themeFill="accent6" w:themeFillTint="66"/>
      </w:tcPr>
    </w:tblStylePr>
  </w:style>
  <w:style w:type="paragraph" w:styleId="NoSpacing">
    <w:name w:val="No Spacing"/>
    <w:link w:val="NoSpacingChar"/>
    <w:uiPriority w:val="1"/>
    <w:qFormat/>
    <w:rsid w:val="003F62CE"/>
    <w:pPr>
      <w:spacing w:after="0" w:line="240" w:lineRule="auto"/>
    </w:pPr>
    <w:rPr>
      <w:color w:val="262626" w:themeColor="text1" w:themeTint="D9"/>
      <w:kern w:val="2"/>
      <w:lang w:eastAsia="ja-JP"/>
      <w14:ligatures w14:val="standard"/>
    </w:rPr>
  </w:style>
  <w:style w:type="paragraph" w:customStyle="1" w:styleId="NormalonDarkBackground">
    <w:name w:val="Normal on Dark Background"/>
    <w:basedOn w:val="Normal"/>
    <w:semiHidden/>
    <w:qFormat/>
    <w:rsid w:val="003F62CE"/>
    <w:pPr>
      <w:jc w:val="both"/>
    </w:pPr>
    <w:rPr>
      <w:rFonts w:eastAsia="Times New Roman" w:cs="Arial"/>
      <w:noProof/>
      <w:color w:val="FFFFFF" w:themeColor="background1"/>
      <w:sz w:val="20"/>
    </w:rPr>
  </w:style>
  <w:style w:type="paragraph" w:customStyle="1" w:styleId="ContinueReading">
    <w:name w:val="Continue Reading"/>
    <w:basedOn w:val="Normal"/>
    <w:qFormat/>
    <w:rsid w:val="003F62CE"/>
    <w:pPr>
      <w:spacing w:before="240" w:line="216" w:lineRule="auto"/>
      <w:ind w:right="360"/>
      <w:jc w:val="right"/>
    </w:pPr>
    <w:rPr>
      <w:rFonts w:eastAsia="Times New Roman" w:cs="Arial"/>
      <w:noProof/>
      <w:color w:val="FFFFFF" w:themeColor="background1"/>
    </w:rPr>
  </w:style>
  <w:style w:type="paragraph" w:customStyle="1" w:styleId="InstitutionName">
    <w:name w:val="Institution Name"/>
    <w:basedOn w:val="Normal"/>
    <w:qFormat/>
    <w:rsid w:val="003F62CE"/>
    <w:pPr>
      <w:jc w:val="center"/>
    </w:pPr>
    <w:rPr>
      <w:rFonts w:asciiTheme="majorHAnsi" w:eastAsia="Times New Roman" w:hAnsiTheme="majorHAnsi" w:cs="Arial"/>
      <w:b/>
      <w:noProof/>
      <w:color w:val="FFFFFF" w:themeColor="background1"/>
      <w:sz w:val="24"/>
    </w:rPr>
  </w:style>
  <w:style w:type="paragraph" w:customStyle="1" w:styleId="WelcomeText">
    <w:name w:val="Welcome Text"/>
    <w:basedOn w:val="NormalonDarkBackground"/>
    <w:uiPriority w:val="99"/>
    <w:qFormat/>
    <w:rsid w:val="003F62CE"/>
    <w:pPr>
      <w:spacing w:before="520"/>
      <w:contextualSpacing/>
      <w:jc w:val="center"/>
    </w:pPr>
  </w:style>
  <w:style w:type="paragraph" w:styleId="TOCHeading">
    <w:name w:val="TOC Heading"/>
    <w:basedOn w:val="Heading1"/>
    <w:next w:val="Normal"/>
    <w:uiPriority w:val="39"/>
    <w:unhideWhenUsed/>
    <w:qFormat/>
    <w:rsid w:val="001925F7"/>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rPr>
  </w:style>
  <w:style w:type="paragraph" w:styleId="TOC2">
    <w:name w:val="toc 2"/>
    <w:basedOn w:val="Normal"/>
    <w:next w:val="Normal"/>
    <w:autoRedefine/>
    <w:uiPriority w:val="39"/>
    <w:unhideWhenUsed/>
    <w:rsid w:val="001925F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1925F7"/>
    <w:pPr>
      <w:spacing w:after="100" w:line="259" w:lineRule="auto"/>
    </w:pPr>
    <w:rPr>
      <w:rFonts w:eastAsiaTheme="minorEastAsia" w:cs="Times New Roman"/>
    </w:rPr>
  </w:style>
  <w:style w:type="paragraph" w:styleId="TOC3">
    <w:name w:val="toc 3"/>
    <w:basedOn w:val="Normal"/>
    <w:next w:val="Normal"/>
    <w:autoRedefine/>
    <w:uiPriority w:val="39"/>
    <w:unhideWhenUsed/>
    <w:rsid w:val="001925F7"/>
    <w:pPr>
      <w:spacing w:after="100" w:line="259" w:lineRule="auto"/>
      <w:ind w:left="440"/>
    </w:pPr>
    <w:rPr>
      <w:rFonts w:eastAsiaTheme="minorEastAsia" w:cs="Times New Roman"/>
    </w:rPr>
  </w:style>
  <w:style w:type="character" w:customStyle="1" w:styleId="NoSpacingChar">
    <w:name w:val="No Spacing Char"/>
    <w:basedOn w:val="DefaultParagraphFont"/>
    <w:link w:val="NoSpacing"/>
    <w:uiPriority w:val="1"/>
    <w:rsid w:val="00AB324C"/>
    <w:rPr>
      <w:color w:val="262626" w:themeColor="text1" w:themeTint="D9"/>
      <w:kern w:val="2"/>
      <w:lang w:eastAsia="ja-JP"/>
      <w14:ligatures w14:val="standard"/>
    </w:rPr>
  </w:style>
  <w:style w:type="paragraph" w:customStyle="1" w:styleId="Number">
    <w:name w:val="Number"/>
    <w:basedOn w:val="Normal"/>
    <w:uiPriority w:val="99"/>
    <w:semiHidden/>
    <w:qFormat/>
    <w:rsid w:val="00C7792E"/>
    <w:pPr>
      <w:spacing w:line="360" w:lineRule="auto"/>
      <w:jc w:val="center"/>
    </w:pPr>
    <w:rPr>
      <w:rFonts w:asciiTheme="majorHAnsi" w:eastAsia="Times New Roman" w:hAnsiTheme="majorHAnsi" w:cs="Arial"/>
      <w:noProof/>
      <w:color w:val="D0CECE" w:themeColor="background2" w:themeShade="E6"/>
      <w:sz w:val="326"/>
    </w:rPr>
  </w:style>
  <w:style w:type="character" w:customStyle="1" w:styleId="Heading6Char">
    <w:name w:val="Heading 6 Char"/>
    <w:basedOn w:val="DefaultParagraphFont"/>
    <w:link w:val="Heading6"/>
    <w:uiPriority w:val="9"/>
    <w:semiHidden/>
    <w:rsid w:val="00F57723"/>
    <w:rPr>
      <w:rFonts w:asciiTheme="majorHAnsi" w:eastAsiaTheme="majorEastAsia" w:hAnsiTheme="majorHAnsi" w:cstheme="majorBidi"/>
      <w:color w:val="521F28" w:themeColor="accent1" w:themeShade="7F"/>
    </w:rPr>
  </w:style>
  <w:style w:type="character" w:styleId="UnresolvedMention">
    <w:name w:val="Unresolved Mention"/>
    <w:basedOn w:val="DefaultParagraphFont"/>
    <w:uiPriority w:val="99"/>
    <w:semiHidden/>
    <w:unhideWhenUsed/>
    <w:rsid w:val="007A780C"/>
    <w:rPr>
      <w:color w:val="605E5C"/>
      <w:shd w:val="clear" w:color="auto" w:fill="E1DFDD"/>
    </w:rPr>
  </w:style>
  <w:style w:type="table" w:styleId="TableGridLight">
    <w:name w:val="Grid Table Light"/>
    <w:basedOn w:val="TableNormal"/>
    <w:uiPriority w:val="40"/>
    <w:rsid w:val="00656B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5">
    <w:name w:val="List Table 4 Accent 5"/>
    <w:basedOn w:val="TableNormal"/>
    <w:uiPriority w:val="49"/>
    <w:rsid w:val="000932B5"/>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tcBorders>
        <w:shd w:val="clear" w:color="auto" w:fill="01023B" w:themeFill="accent5"/>
      </w:tcPr>
    </w:tblStylePr>
    <w:tblStylePr w:type="lastRow">
      <w:rPr>
        <w:b/>
        <w:bCs/>
      </w:rPr>
      <w:tblPr/>
      <w:tcPr>
        <w:tcBorders>
          <w:top w:val="double" w:sz="4" w:space="0" w:color="0407EC" w:themeColor="accent5" w:themeTint="99"/>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GridTable5Dark-Accent1">
    <w:name w:val="Grid Table 5 Dark Accent 1"/>
    <w:basedOn w:val="TableNormal"/>
    <w:uiPriority w:val="50"/>
    <w:rsid w:val="000932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D6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3F5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3F5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3F5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3F52" w:themeFill="accent1"/>
      </w:tcPr>
    </w:tblStylePr>
    <w:tblStylePr w:type="band1Vert">
      <w:tblPr/>
      <w:tcPr>
        <w:shd w:val="clear" w:color="auto" w:fill="DFADB6" w:themeFill="accent1" w:themeFillTint="66"/>
      </w:tcPr>
    </w:tblStylePr>
    <w:tblStylePr w:type="band1Horz">
      <w:tblPr/>
      <w:tcPr>
        <w:shd w:val="clear" w:color="auto" w:fill="DFADB6" w:themeFill="accent1" w:themeFillTint="66"/>
      </w:tcPr>
    </w:tblStylePr>
  </w:style>
  <w:style w:type="table" w:styleId="GridTable7Colorful-Accent2">
    <w:name w:val="Grid Table 7 Colorful Accent 2"/>
    <w:basedOn w:val="TableNormal"/>
    <w:uiPriority w:val="52"/>
    <w:rsid w:val="00FF5E8A"/>
    <w:pPr>
      <w:spacing w:after="0" w:line="240" w:lineRule="auto"/>
    </w:pPr>
    <w:rPr>
      <w:color w:val="D36B1B" w:themeColor="accent2" w:themeShade="BF"/>
    </w:r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ADD" w:themeFill="accent2" w:themeFillTint="33"/>
      </w:tcPr>
    </w:tblStylePr>
    <w:tblStylePr w:type="band1Horz">
      <w:tblPr/>
      <w:tcPr>
        <w:shd w:val="clear" w:color="auto" w:fill="FAEADD" w:themeFill="accent2" w:themeFillTint="33"/>
      </w:tcPr>
    </w:tblStylePr>
    <w:tblStylePr w:type="neCell">
      <w:tblPr/>
      <w:tcPr>
        <w:tcBorders>
          <w:bottom w:val="single" w:sz="4" w:space="0" w:color="F1C09A" w:themeColor="accent2" w:themeTint="99"/>
        </w:tcBorders>
      </w:tcPr>
    </w:tblStylePr>
    <w:tblStylePr w:type="nwCell">
      <w:tblPr/>
      <w:tcPr>
        <w:tcBorders>
          <w:bottom w:val="single" w:sz="4" w:space="0" w:color="F1C09A" w:themeColor="accent2" w:themeTint="99"/>
        </w:tcBorders>
      </w:tcPr>
    </w:tblStylePr>
    <w:tblStylePr w:type="seCell">
      <w:tblPr/>
      <w:tcPr>
        <w:tcBorders>
          <w:top w:val="single" w:sz="4" w:space="0" w:color="F1C09A" w:themeColor="accent2" w:themeTint="99"/>
        </w:tcBorders>
      </w:tcPr>
    </w:tblStylePr>
    <w:tblStylePr w:type="swCell">
      <w:tblPr/>
      <w:tcPr>
        <w:tcBorders>
          <w:top w:val="single" w:sz="4" w:space="0" w:color="F1C09A"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434">
      <w:bodyDiv w:val="1"/>
      <w:marLeft w:val="0"/>
      <w:marRight w:val="0"/>
      <w:marTop w:val="0"/>
      <w:marBottom w:val="0"/>
      <w:divBdr>
        <w:top w:val="none" w:sz="0" w:space="0" w:color="auto"/>
        <w:left w:val="none" w:sz="0" w:space="0" w:color="auto"/>
        <w:bottom w:val="none" w:sz="0" w:space="0" w:color="auto"/>
        <w:right w:val="none" w:sz="0" w:space="0" w:color="auto"/>
      </w:divBdr>
    </w:div>
    <w:div w:id="308020798">
      <w:bodyDiv w:val="1"/>
      <w:marLeft w:val="0"/>
      <w:marRight w:val="0"/>
      <w:marTop w:val="0"/>
      <w:marBottom w:val="0"/>
      <w:divBdr>
        <w:top w:val="none" w:sz="0" w:space="0" w:color="auto"/>
        <w:left w:val="none" w:sz="0" w:space="0" w:color="auto"/>
        <w:bottom w:val="none" w:sz="0" w:space="0" w:color="auto"/>
        <w:right w:val="none" w:sz="0" w:space="0" w:color="auto"/>
      </w:divBdr>
    </w:div>
    <w:div w:id="321392375">
      <w:bodyDiv w:val="1"/>
      <w:marLeft w:val="0"/>
      <w:marRight w:val="0"/>
      <w:marTop w:val="0"/>
      <w:marBottom w:val="0"/>
      <w:divBdr>
        <w:top w:val="none" w:sz="0" w:space="0" w:color="auto"/>
        <w:left w:val="none" w:sz="0" w:space="0" w:color="auto"/>
        <w:bottom w:val="none" w:sz="0" w:space="0" w:color="auto"/>
        <w:right w:val="none" w:sz="0" w:space="0" w:color="auto"/>
      </w:divBdr>
    </w:div>
    <w:div w:id="382482831">
      <w:bodyDiv w:val="1"/>
      <w:marLeft w:val="0"/>
      <w:marRight w:val="0"/>
      <w:marTop w:val="0"/>
      <w:marBottom w:val="0"/>
      <w:divBdr>
        <w:top w:val="none" w:sz="0" w:space="0" w:color="auto"/>
        <w:left w:val="none" w:sz="0" w:space="0" w:color="auto"/>
        <w:bottom w:val="none" w:sz="0" w:space="0" w:color="auto"/>
        <w:right w:val="none" w:sz="0" w:space="0" w:color="auto"/>
      </w:divBdr>
    </w:div>
    <w:div w:id="390622084">
      <w:bodyDiv w:val="1"/>
      <w:marLeft w:val="0"/>
      <w:marRight w:val="0"/>
      <w:marTop w:val="0"/>
      <w:marBottom w:val="0"/>
      <w:divBdr>
        <w:top w:val="none" w:sz="0" w:space="0" w:color="auto"/>
        <w:left w:val="none" w:sz="0" w:space="0" w:color="auto"/>
        <w:bottom w:val="none" w:sz="0" w:space="0" w:color="auto"/>
        <w:right w:val="none" w:sz="0" w:space="0" w:color="auto"/>
      </w:divBdr>
    </w:div>
    <w:div w:id="413209660">
      <w:bodyDiv w:val="1"/>
      <w:marLeft w:val="0"/>
      <w:marRight w:val="0"/>
      <w:marTop w:val="0"/>
      <w:marBottom w:val="0"/>
      <w:divBdr>
        <w:top w:val="none" w:sz="0" w:space="0" w:color="auto"/>
        <w:left w:val="none" w:sz="0" w:space="0" w:color="auto"/>
        <w:bottom w:val="none" w:sz="0" w:space="0" w:color="auto"/>
        <w:right w:val="none" w:sz="0" w:space="0" w:color="auto"/>
      </w:divBdr>
    </w:div>
    <w:div w:id="419525534">
      <w:bodyDiv w:val="1"/>
      <w:marLeft w:val="0"/>
      <w:marRight w:val="0"/>
      <w:marTop w:val="0"/>
      <w:marBottom w:val="0"/>
      <w:divBdr>
        <w:top w:val="none" w:sz="0" w:space="0" w:color="auto"/>
        <w:left w:val="none" w:sz="0" w:space="0" w:color="auto"/>
        <w:bottom w:val="none" w:sz="0" w:space="0" w:color="auto"/>
        <w:right w:val="none" w:sz="0" w:space="0" w:color="auto"/>
      </w:divBdr>
    </w:div>
    <w:div w:id="479225950">
      <w:bodyDiv w:val="1"/>
      <w:marLeft w:val="0"/>
      <w:marRight w:val="0"/>
      <w:marTop w:val="0"/>
      <w:marBottom w:val="0"/>
      <w:divBdr>
        <w:top w:val="none" w:sz="0" w:space="0" w:color="auto"/>
        <w:left w:val="none" w:sz="0" w:space="0" w:color="auto"/>
        <w:bottom w:val="none" w:sz="0" w:space="0" w:color="auto"/>
        <w:right w:val="none" w:sz="0" w:space="0" w:color="auto"/>
      </w:divBdr>
    </w:div>
    <w:div w:id="520775764">
      <w:bodyDiv w:val="1"/>
      <w:marLeft w:val="0"/>
      <w:marRight w:val="0"/>
      <w:marTop w:val="0"/>
      <w:marBottom w:val="0"/>
      <w:divBdr>
        <w:top w:val="none" w:sz="0" w:space="0" w:color="auto"/>
        <w:left w:val="none" w:sz="0" w:space="0" w:color="auto"/>
        <w:bottom w:val="none" w:sz="0" w:space="0" w:color="auto"/>
        <w:right w:val="none" w:sz="0" w:space="0" w:color="auto"/>
      </w:divBdr>
    </w:div>
    <w:div w:id="539516114">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684595583">
      <w:bodyDiv w:val="1"/>
      <w:marLeft w:val="0"/>
      <w:marRight w:val="0"/>
      <w:marTop w:val="0"/>
      <w:marBottom w:val="0"/>
      <w:divBdr>
        <w:top w:val="none" w:sz="0" w:space="0" w:color="auto"/>
        <w:left w:val="none" w:sz="0" w:space="0" w:color="auto"/>
        <w:bottom w:val="none" w:sz="0" w:space="0" w:color="auto"/>
        <w:right w:val="none" w:sz="0" w:space="0" w:color="auto"/>
      </w:divBdr>
    </w:div>
    <w:div w:id="730277424">
      <w:bodyDiv w:val="1"/>
      <w:marLeft w:val="0"/>
      <w:marRight w:val="0"/>
      <w:marTop w:val="0"/>
      <w:marBottom w:val="0"/>
      <w:divBdr>
        <w:top w:val="none" w:sz="0" w:space="0" w:color="auto"/>
        <w:left w:val="none" w:sz="0" w:space="0" w:color="auto"/>
        <w:bottom w:val="none" w:sz="0" w:space="0" w:color="auto"/>
        <w:right w:val="none" w:sz="0" w:space="0" w:color="auto"/>
      </w:divBdr>
    </w:div>
    <w:div w:id="747389016">
      <w:bodyDiv w:val="1"/>
      <w:marLeft w:val="0"/>
      <w:marRight w:val="0"/>
      <w:marTop w:val="0"/>
      <w:marBottom w:val="0"/>
      <w:divBdr>
        <w:top w:val="none" w:sz="0" w:space="0" w:color="auto"/>
        <w:left w:val="none" w:sz="0" w:space="0" w:color="auto"/>
        <w:bottom w:val="none" w:sz="0" w:space="0" w:color="auto"/>
        <w:right w:val="none" w:sz="0" w:space="0" w:color="auto"/>
      </w:divBdr>
    </w:div>
    <w:div w:id="767847930">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56622964">
      <w:bodyDiv w:val="1"/>
      <w:marLeft w:val="0"/>
      <w:marRight w:val="0"/>
      <w:marTop w:val="0"/>
      <w:marBottom w:val="0"/>
      <w:divBdr>
        <w:top w:val="none" w:sz="0" w:space="0" w:color="auto"/>
        <w:left w:val="none" w:sz="0" w:space="0" w:color="auto"/>
        <w:bottom w:val="none" w:sz="0" w:space="0" w:color="auto"/>
        <w:right w:val="none" w:sz="0" w:space="0" w:color="auto"/>
      </w:divBdr>
    </w:div>
    <w:div w:id="898517034">
      <w:bodyDiv w:val="1"/>
      <w:marLeft w:val="0"/>
      <w:marRight w:val="0"/>
      <w:marTop w:val="0"/>
      <w:marBottom w:val="0"/>
      <w:divBdr>
        <w:top w:val="none" w:sz="0" w:space="0" w:color="auto"/>
        <w:left w:val="none" w:sz="0" w:space="0" w:color="auto"/>
        <w:bottom w:val="none" w:sz="0" w:space="0" w:color="auto"/>
        <w:right w:val="none" w:sz="0" w:space="0" w:color="auto"/>
      </w:divBdr>
    </w:div>
    <w:div w:id="924876096">
      <w:bodyDiv w:val="1"/>
      <w:marLeft w:val="0"/>
      <w:marRight w:val="0"/>
      <w:marTop w:val="0"/>
      <w:marBottom w:val="0"/>
      <w:divBdr>
        <w:top w:val="none" w:sz="0" w:space="0" w:color="auto"/>
        <w:left w:val="none" w:sz="0" w:space="0" w:color="auto"/>
        <w:bottom w:val="none" w:sz="0" w:space="0" w:color="auto"/>
        <w:right w:val="none" w:sz="0" w:space="0" w:color="auto"/>
      </w:divBdr>
    </w:div>
    <w:div w:id="951549249">
      <w:bodyDiv w:val="1"/>
      <w:marLeft w:val="0"/>
      <w:marRight w:val="0"/>
      <w:marTop w:val="0"/>
      <w:marBottom w:val="0"/>
      <w:divBdr>
        <w:top w:val="none" w:sz="0" w:space="0" w:color="auto"/>
        <w:left w:val="none" w:sz="0" w:space="0" w:color="auto"/>
        <w:bottom w:val="none" w:sz="0" w:space="0" w:color="auto"/>
        <w:right w:val="none" w:sz="0" w:space="0" w:color="auto"/>
      </w:divBdr>
    </w:div>
    <w:div w:id="1009678655">
      <w:bodyDiv w:val="1"/>
      <w:marLeft w:val="0"/>
      <w:marRight w:val="0"/>
      <w:marTop w:val="0"/>
      <w:marBottom w:val="0"/>
      <w:divBdr>
        <w:top w:val="none" w:sz="0" w:space="0" w:color="auto"/>
        <w:left w:val="none" w:sz="0" w:space="0" w:color="auto"/>
        <w:bottom w:val="none" w:sz="0" w:space="0" w:color="auto"/>
        <w:right w:val="none" w:sz="0" w:space="0" w:color="auto"/>
      </w:divBdr>
    </w:div>
    <w:div w:id="1055619724">
      <w:bodyDiv w:val="1"/>
      <w:marLeft w:val="0"/>
      <w:marRight w:val="0"/>
      <w:marTop w:val="0"/>
      <w:marBottom w:val="0"/>
      <w:divBdr>
        <w:top w:val="none" w:sz="0" w:space="0" w:color="auto"/>
        <w:left w:val="none" w:sz="0" w:space="0" w:color="auto"/>
        <w:bottom w:val="none" w:sz="0" w:space="0" w:color="auto"/>
        <w:right w:val="none" w:sz="0" w:space="0" w:color="auto"/>
      </w:divBdr>
    </w:div>
    <w:div w:id="1066533278">
      <w:bodyDiv w:val="1"/>
      <w:marLeft w:val="0"/>
      <w:marRight w:val="0"/>
      <w:marTop w:val="0"/>
      <w:marBottom w:val="0"/>
      <w:divBdr>
        <w:top w:val="none" w:sz="0" w:space="0" w:color="auto"/>
        <w:left w:val="none" w:sz="0" w:space="0" w:color="auto"/>
        <w:bottom w:val="none" w:sz="0" w:space="0" w:color="auto"/>
        <w:right w:val="none" w:sz="0" w:space="0" w:color="auto"/>
      </w:divBdr>
    </w:div>
    <w:div w:id="1075320746">
      <w:bodyDiv w:val="1"/>
      <w:marLeft w:val="0"/>
      <w:marRight w:val="0"/>
      <w:marTop w:val="0"/>
      <w:marBottom w:val="0"/>
      <w:divBdr>
        <w:top w:val="none" w:sz="0" w:space="0" w:color="auto"/>
        <w:left w:val="none" w:sz="0" w:space="0" w:color="auto"/>
        <w:bottom w:val="none" w:sz="0" w:space="0" w:color="auto"/>
        <w:right w:val="none" w:sz="0" w:space="0" w:color="auto"/>
      </w:divBdr>
    </w:div>
    <w:div w:id="1090003812">
      <w:bodyDiv w:val="1"/>
      <w:marLeft w:val="0"/>
      <w:marRight w:val="0"/>
      <w:marTop w:val="0"/>
      <w:marBottom w:val="0"/>
      <w:divBdr>
        <w:top w:val="none" w:sz="0" w:space="0" w:color="auto"/>
        <w:left w:val="none" w:sz="0" w:space="0" w:color="auto"/>
        <w:bottom w:val="none" w:sz="0" w:space="0" w:color="auto"/>
        <w:right w:val="none" w:sz="0" w:space="0" w:color="auto"/>
      </w:divBdr>
    </w:div>
    <w:div w:id="1101412860">
      <w:bodyDiv w:val="1"/>
      <w:marLeft w:val="0"/>
      <w:marRight w:val="0"/>
      <w:marTop w:val="0"/>
      <w:marBottom w:val="0"/>
      <w:divBdr>
        <w:top w:val="none" w:sz="0" w:space="0" w:color="auto"/>
        <w:left w:val="none" w:sz="0" w:space="0" w:color="auto"/>
        <w:bottom w:val="none" w:sz="0" w:space="0" w:color="auto"/>
        <w:right w:val="none" w:sz="0" w:space="0" w:color="auto"/>
      </w:divBdr>
    </w:div>
    <w:div w:id="1176920902">
      <w:bodyDiv w:val="1"/>
      <w:marLeft w:val="0"/>
      <w:marRight w:val="0"/>
      <w:marTop w:val="0"/>
      <w:marBottom w:val="0"/>
      <w:divBdr>
        <w:top w:val="none" w:sz="0" w:space="0" w:color="auto"/>
        <w:left w:val="none" w:sz="0" w:space="0" w:color="auto"/>
        <w:bottom w:val="none" w:sz="0" w:space="0" w:color="auto"/>
        <w:right w:val="none" w:sz="0" w:space="0" w:color="auto"/>
      </w:divBdr>
    </w:div>
    <w:div w:id="1190871254">
      <w:bodyDiv w:val="1"/>
      <w:marLeft w:val="0"/>
      <w:marRight w:val="0"/>
      <w:marTop w:val="0"/>
      <w:marBottom w:val="0"/>
      <w:divBdr>
        <w:top w:val="none" w:sz="0" w:space="0" w:color="auto"/>
        <w:left w:val="none" w:sz="0" w:space="0" w:color="auto"/>
        <w:bottom w:val="none" w:sz="0" w:space="0" w:color="auto"/>
        <w:right w:val="none" w:sz="0" w:space="0" w:color="auto"/>
      </w:divBdr>
    </w:div>
    <w:div w:id="1199705983">
      <w:bodyDiv w:val="1"/>
      <w:marLeft w:val="0"/>
      <w:marRight w:val="0"/>
      <w:marTop w:val="0"/>
      <w:marBottom w:val="0"/>
      <w:divBdr>
        <w:top w:val="none" w:sz="0" w:space="0" w:color="auto"/>
        <w:left w:val="none" w:sz="0" w:space="0" w:color="auto"/>
        <w:bottom w:val="none" w:sz="0" w:space="0" w:color="auto"/>
        <w:right w:val="none" w:sz="0" w:space="0" w:color="auto"/>
      </w:divBdr>
    </w:div>
    <w:div w:id="1226406898">
      <w:bodyDiv w:val="1"/>
      <w:marLeft w:val="0"/>
      <w:marRight w:val="0"/>
      <w:marTop w:val="0"/>
      <w:marBottom w:val="0"/>
      <w:divBdr>
        <w:top w:val="none" w:sz="0" w:space="0" w:color="auto"/>
        <w:left w:val="none" w:sz="0" w:space="0" w:color="auto"/>
        <w:bottom w:val="none" w:sz="0" w:space="0" w:color="auto"/>
        <w:right w:val="none" w:sz="0" w:space="0" w:color="auto"/>
      </w:divBdr>
    </w:div>
    <w:div w:id="1265572616">
      <w:bodyDiv w:val="1"/>
      <w:marLeft w:val="0"/>
      <w:marRight w:val="0"/>
      <w:marTop w:val="0"/>
      <w:marBottom w:val="0"/>
      <w:divBdr>
        <w:top w:val="none" w:sz="0" w:space="0" w:color="auto"/>
        <w:left w:val="none" w:sz="0" w:space="0" w:color="auto"/>
        <w:bottom w:val="none" w:sz="0" w:space="0" w:color="auto"/>
        <w:right w:val="none" w:sz="0" w:space="0" w:color="auto"/>
      </w:divBdr>
    </w:div>
    <w:div w:id="1295481932">
      <w:bodyDiv w:val="1"/>
      <w:marLeft w:val="0"/>
      <w:marRight w:val="0"/>
      <w:marTop w:val="0"/>
      <w:marBottom w:val="0"/>
      <w:divBdr>
        <w:top w:val="none" w:sz="0" w:space="0" w:color="auto"/>
        <w:left w:val="none" w:sz="0" w:space="0" w:color="auto"/>
        <w:bottom w:val="none" w:sz="0" w:space="0" w:color="auto"/>
        <w:right w:val="none" w:sz="0" w:space="0" w:color="auto"/>
      </w:divBdr>
    </w:div>
    <w:div w:id="1362511157">
      <w:bodyDiv w:val="1"/>
      <w:marLeft w:val="0"/>
      <w:marRight w:val="0"/>
      <w:marTop w:val="0"/>
      <w:marBottom w:val="0"/>
      <w:divBdr>
        <w:top w:val="none" w:sz="0" w:space="0" w:color="auto"/>
        <w:left w:val="none" w:sz="0" w:space="0" w:color="auto"/>
        <w:bottom w:val="none" w:sz="0" w:space="0" w:color="auto"/>
        <w:right w:val="none" w:sz="0" w:space="0" w:color="auto"/>
      </w:divBdr>
    </w:div>
    <w:div w:id="1401905742">
      <w:bodyDiv w:val="1"/>
      <w:marLeft w:val="0"/>
      <w:marRight w:val="0"/>
      <w:marTop w:val="0"/>
      <w:marBottom w:val="0"/>
      <w:divBdr>
        <w:top w:val="none" w:sz="0" w:space="0" w:color="auto"/>
        <w:left w:val="none" w:sz="0" w:space="0" w:color="auto"/>
        <w:bottom w:val="none" w:sz="0" w:space="0" w:color="auto"/>
        <w:right w:val="none" w:sz="0" w:space="0" w:color="auto"/>
      </w:divBdr>
    </w:div>
    <w:div w:id="1403454072">
      <w:bodyDiv w:val="1"/>
      <w:marLeft w:val="0"/>
      <w:marRight w:val="0"/>
      <w:marTop w:val="0"/>
      <w:marBottom w:val="0"/>
      <w:divBdr>
        <w:top w:val="none" w:sz="0" w:space="0" w:color="auto"/>
        <w:left w:val="none" w:sz="0" w:space="0" w:color="auto"/>
        <w:bottom w:val="none" w:sz="0" w:space="0" w:color="auto"/>
        <w:right w:val="none" w:sz="0" w:space="0" w:color="auto"/>
      </w:divBdr>
    </w:div>
    <w:div w:id="1448545288">
      <w:bodyDiv w:val="1"/>
      <w:marLeft w:val="0"/>
      <w:marRight w:val="0"/>
      <w:marTop w:val="0"/>
      <w:marBottom w:val="0"/>
      <w:divBdr>
        <w:top w:val="none" w:sz="0" w:space="0" w:color="auto"/>
        <w:left w:val="none" w:sz="0" w:space="0" w:color="auto"/>
        <w:bottom w:val="none" w:sz="0" w:space="0" w:color="auto"/>
        <w:right w:val="none" w:sz="0" w:space="0" w:color="auto"/>
      </w:divBdr>
    </w:div>
    <w:div w:id="1457328544">
      <w:bodyDiv w:val="1"/>
      <w:marLeft w:val="0"/>
      <w:marRight w:val="0"/>
      <w:marTop w:val="0"/>
      <w:marBottom w:val="0"/>
      <w:divBdr>
        <w:top w:val="none" w:sz="0" w:space="0" w:color="auto"/>
        <w:left w:val="none" w:sz="0" w:space="0" w:color="auto"/>
        <w:bottom w:val="none" w:sz="0" w:space="0" w:color="auto"/>
        <w:right w:val="none" w:sz="0" w:space="0" w:color="auto"/>
      </w:divBdr>
    </w:div>
    <w:div w:id="1528442283">
      <w:bodyDiv w:val="1"/>
      <w:marLeft w:val="0"/>
      <w:marRight w:val="0"/>
      <w:marTop w:val="0"/>
      <w:marBottom w:val="0"/>
      <w:divBdr>
        <w:top w:val="none" w:sz="0" w:space="0" w:color="auto"/>
        <w:left w:val="none" w:sz="0" w:space="0" w:color="auto"/>
        <w:bottom w:val="none" w:sz="0" w:space="0" w:color="auto"/>
        <w:right w:val="none" w:sz="0" w:space="0" w:color="auto"/>
      </w:divBdr>
    </w:div>
    <w:div w:id="1609772723">
      <w:bodyDiv w:val="1"/>
      <w:marLeft w:val="0"/>
      <w:marRight w:val="0"/>
      <w:marTop w:val="0"/>
      <w:marBottom w:val="0"/>
      <w:divBdr>
        <w:top w:val="none" w:sz="0" w:space="0" w:color="auto"/>
        <w:left w:val="none" w:sz="0" w:space="0" w:color="auto"/>
        <w:bottom w:val="none" w:sz="0" w:space="0" w:color="auto"/>
        <w:right w:val="none" w:sz="0" w:space="0" w:color="auto"/>
      </w:divBdr>
    </w:div>
    <w:div w:id="1642423564">
      <w:bodyDiv w:val="1"/>
      <w:marLeft w:val="0"/>
      <w:marRight w:val="0"/>
      <w:marTop w:val="0"/>
      <w:marBottom w:val="0"/>
      <w:divBdr>
        <w:top w:val="none" w:sz="0" w:space="0" w:color="auto"/>
        <w:left w:val="none" w:sz="0" w:space="0" w:color="auto"/>
        <w:bottom w:val="none" w:sz="0" w:space="0" w:color="auto"/>
        <w:right w:val="none" w:sz="0" w:space="0" w:color="auto"/>
      </w:divBdr>
    </w:div>
    <w:div w:id="1654601124">
      <w:bodyDiv w:val="1"/>
      <w:marLeft w:val="0"/>
      <w:marRight w:val="0"/>
      <w:marTop w:val="0"/>
      <w:marBottom w:val="0"/>
      <w:divBdr>
        <w:top w:val="none" w:sz="0" w:space="0" w:color="auto"/>
        <w:left w:val="none" w:sz="0" w:space="0" w:color="auto"/>
        <w:bottom w:val="none" w:sz="0" w:space="0" w:color="auto"/>
        <w:right w:val="none" w:sz="0" w:space="0" w:color="auto"/>
      </w:divBdr>
    </w:div>
    <w:div w:id="1675649011">
      <w:bodyDiv w:val="1"/>
      <w:marLeft w:val="0"/>
      <w:marRight w:val="0"/>
      <w:marTop w:val="0"/>
      <w:marBottom w:val="0"/>
      <w:divBdr>
        <w:top w:val="none" w:sz="0" w:space="0" w:color="auto"/>
        <w:left w:val="none" w:sz="0" w:space="0" w:color="auto"/>
        <w:bottom w:val="none" w:sz="0" w:space="0" w:color="auto"/>
        <w:right w:val="none" w:sz="0" w:space="0" w:color="auto"/>
      </w:divBdr>
    </w:div>
    <w:div w:id="1676303598">
      <w:bodyDiv w:val="1"/>
      <w:marLeft w:val="0"/>
      <w:marRight w:val="0"/>
      <w:marTop w:val="0"/>
      <w:marBottom w:val="0"/>
      <w:divBdr>
        <w:top w:val="none" w:sz="0" w:space="0" w:color="auto"/>
        <w:left w:val="none" w:sz="0" w:space="0" w:color="auto"/>
        <w:bottom w:val="none" w:sz="0" w:space="0" w:color="auto"/>
        <w:right w:val="none" w:sz="0" w:space="0" w:color="auto"/>
      </w:divBdr>
    </w:div>
    <w:div w:id="1747915900">
      <w:bodyDiv w:val="1"/>
      <w:marLeft w:val="0"/>
      <w:marRight w:val="0"/>
      <w:marTop w:val="0"/>
      <w:marBottom w:val="0"/>
      <w:divBdr>
        <w:top w:val="none" w:sz="0" w:space="0" w:color="auto"/>
        <w:left w:val="none" w:sz="0" w:space="0" w:color="auto"/>
        <w:bottom w:val="none" w:sz="0" w:space="0" w:color="auto"/>
        <w:right w:val="none" w:sz="0" w:space="0" w:color="auto"/>
      </w:divBdr>
    </w:div>
    <w:div w:id="1752312995">
      <w:bodyDiv w:val="1"/>
      <w:marLeft w:val="0"/>
      <w:marRight w:val="0"/>
      <w:marTop w:val="0"/>
      <w:marBottom w:val="0"/>
      <w:divBdr>
        <w:top w:val="none" w:sz="0" w:space="0" w:color="auto"/>
        <w:left w:val="none" w:sz="0" w:space="0" w:color="auto"/>
        <w:bottom w:val="none" w:sz="0" w:space="0" w:color="auto"/>
        <w:right w:val="none" w:sz="0" w:space="0" w:color="auto"/>
      </w:divBdr>
    </w:div>
    <w:div w:id="1934438816">
      <w:bodyDiv w:val="1"/>
      <w:marLeft w:val="0"/>
      <w:marRight w:val="0"/>
      <w:marTop w:val="0"/>
      <w:marBottom w:val="0"/>
      <w:divBdr>
        <w:top w:val="none" w:sz="0" w:space="0" w:color="auto"/>
        <w:left w:val="none" w:sz="0" w:space="0" w:color="auto"/>
        <w:bottom w:val="none" w:sz="0" w:space="0" w:color="auto"/>
        <w:right w:val="none" w:sz="0" w:space="0" w:color="auto"/>
      </w:divBdr>
    </w:div>
    <w:div w:id="2046249503">
      <w:bodyDiv w:val="1"/>
      <w:marLeft w:val="0"/>
      <w:marRight w:val="0"/>
      <w:marTop w:val="0"/>
      <w:marBottom w:val="0"/>
      <w:divBdr>
        <w:top w:val="none" w:sz="0" w:space="0" w:color="auto"/>
        <w:left w:val="none" w:sz="0" w:space="0" w:color="auto"/>
        <w:bottom w:val="none" w:sz="0" w:space="0" w:color="auto"/>
        <w:right w:val="none" w:sz="0" w:space="0" w:color="auto"/>
      </w:divBdr>
    </w:div>
    <w:div w:id="2052150400">
      <w:bodyDiv w:val="1"/>
      <w:marLeft w:val="0"/>
      <w:marRight w:val="0"/>
      <w:marTop w:val="0"/>
      <w:marBottom w:val="0"/>
      <w:divBdr>
        <w:top w:val="none" w:sz="0" w:space="0" w:color="auto"/>
        <w:left w:val="none" w:sz="0" w:space="0" w:color="auto"/>
        <w:bottom w:val="none" w:sz="0" w:space="0" w:color="auto"/>
        <w:right w:val="none" w:sz="0" w:space="0" w:color="auto"/>
      </w:divBdr>
    </w:div>
    <w:div w:id="2086950521">
      <w:bodyDiv w:val="1"/>
      <w:marLeft w:val="0"/>
      <w:marRight w:val="0"/>
      <w:marTop w:val="0"/>
      <w:marBottom w:val="0"/>
      <w:divBdr>
        <w:top w:val="none" w:sz="0" w:space="0" w:color="auto"/>
        <w:left w:val="none" w:sz="0" w:space="0" w:color="auto"/>
        <w:bottom w:val="none" w:sz="0" w:space="0" w:color="auto"/>
        <w:right w:val="none" w:sz="0" w:space="0" w:color="auto"/>
      </w:divBdr>
    </w:div>
    <w:div w:id="2092769492">
      <w:bodyDiv w:val="1"/>
      <w:marLeft w:val="0"/>
      <w:marRight w:val="0"/>
      <w:marTop w:val="0"/>
      <w:marBottom w:val="0"/>
      <w:divBdr>
        <w:top w:val="none" w:sz="0" w:space="0" w:color="auto"/>
        <w:left w:val="none" w:sz="0" w:space="0" w:color="auto"/>
        <w:bottom w:val="none" w:sz="0" w:space="0" w:color="auto"/>
        <w:right w:val="none" w:sz="0" w:space="0" w:color="auto"/>
      </w:divBdr>
    </w:div>
    <w:div w:id="2101024185">
      <w:bodyDiv w:val="1"/>
      <w:marLeft w:val="0"/>
      <w:marRight w:val="0"/>
      <w:marTop w:val="0"/>
      <w:marBottom w:val="0"/>
      <w:divBdr>
        <w:top w:val="none" w:sz="0" w:space="0" w:color="auto"/>
        <w:left w:val="none" w:sz="0" w:space="0" w:color="auto"/>
        <w:bottom w:val="none" w:sz="0" w:space="0" w:color="auto"/>
        <w:right w:val="none" w:sz="0" w:space="0" w:color="auto"/>
      </w:divBdr>
    </w:div>
    <w:div w:id="2107069311">
      <w:bodyDiv w:val="1"/>
      <w:marLeft w:val="0"/>
      <w:marRight w:val="0"/>
      <w:marTop w:val="0"/>
      <w:marBottom w:val="0"/>
      <w:divBdr>
        <w:top w:val="none" w:sz="0" w:space="0" w:color="auto"/>
        <w:left w:val="none" w:sz="0" w:space="0" w:color="auto"/>
        <w:bottom w:val="none" w:sz="0" w:space="0" w:color="auto"/>
        <w:right w:val="none" w:sz="0" w:space="0" w:color="auto"/>
      </w:divBdr>
    </w:div>
    <w:div w:id="2140368872">
      <w:bodyDiv w:val="1"/>
      <w:marLeft w:val="0"/>
      <w:marRight w:val="0"/>
      <w:marTop w:val="0"/>
      <w:marBottom w:val="0"/>
      <w:divBdr>
        <w:top w:val="none" w:sz="0" w:space="0" w:color="auto"/>
        <w:left w:val="none" w:sz="0" w:space="0" w:color="auto"/>
        <w:bottom w:val="none" w:sz="0" w:space="0" w:color="auto"/>
        <w:right w:val="none" w:sz="0" w:space="0" w:color="auto"/>
      </w:divBdr>
    </w:div>
    <w:div w:id="214704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sa.com/docs/rasa-x/installation-and-setup/installation-guide/" TargetMode="External"/><Relationship Id="rId21" Type="http://schemas.openxmlformats.org/officeDocument/2006/relationships/footer" Target="footer2.xml"/><Relationship Id="rId42" Type="http://schemas.openxmlformats.org/officeDocument/2006/relationships/image" Target="media/image29.svg"/><Relationship Id="rId63" Type="http://schemas.openxmlformats.org/officeDocument/2006/relationships/image" Target="media/image49.png"/><Relationship Id="rId84" Type="http://schemas.openxmlformats.org/officeDocument/2006/relationships/image" Target="media/image70.png"/><Relationship Id="rId16" Type="http://schemas.microsoft.com/office/2007/relationships/hdphoto" Target="media/hdphoto1.wdp"/><Relationship Id="rId107" Type="http://schemas.openxmlformats.org/officeDocument/2006/relationships/hyperlink" Target="https://rasa.com/docs/rasa-x/installation-and-setup/installation-guide"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rasa.com/docs/rasa/tuning-your-model/" TargetMode="External"/><Relationship Id="rId128" Type="http://schemas.openxmlformats.org/officeDocument/2006/relationships/hyperlink" Target="https://drive.google.com/drive/folders/1g9Xy9Z0WyjuHOU6n8QtdWxhS2nPRo8cH?usp=sharing" TargetMode="External"/><Relationship Id="rId5" Type="http://schemas.openxmlformats.org/officeDocument/2006/relationships/numbering" Target="numbering.xml"/><Relationship Id="rId90" Type="http://schemas.openxmlformats.org/officeDocument/2006/relationships/hyperlink" Target="https://en.wikipedia.org/wiki/Decision_tree_learning" TargetMode="External"/><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hyperlink" Target="https://rasa.com/docs/rasa/connectors/slack/" TargetMode="External"/><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hyperlink" Target="https://www.kaggle.com/ihmstefanini/industrial-safety-and-health-analytics-database" TargetMode="External"/><Relationship Id="rId129" Type="http://schemas.openxmlformats.org/officeDocument/2006/relationships/hyperlink" Target="mailto:chatbot.cs.nlp2g2@gmail.com" TargetMode="Externa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hyperlink" Target="https://ngrok.com/docs" TargetMode="External"/><Relationship Id="rId44" Type="http://schemas.openxmlformats.org/officeDocument/2006/relationships/image" Target="media/image31.sv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92.jpeg"/><Relationship Id="rId135"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ngrok.com/download"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fasttext.cc/docs/en/support.html" TargetMode="External"/><Relationship Id="rId125" Type="http://schemas.openxmlformats.org/officeDocument/2006/relationships/hyperlink" Target="http://eolss.net/Sample-Chapters/C16/E1-58-07.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en.wikipedia.org/wiki/Ensemble_learning" TargetMode="External"/><Relationship Id="rId110" Type="http://schemas.openxmlformats.org/officeDocument/2006/relationships/hyperlink" Target="http://127.0.0.1:5000/get_p_acc_lvl" TargetMode="External"/><Relationship Id="rId115" Type="http://schemas.openxmlformats.org/officeDocument/2006/relationships/image" Target="media/image91.png"/><Relationship Id="rId131" Type="http://schemas.microsoft.com/office/2017/06/relationships/model3d" Target="media/model3d1.glb"/><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2.wdp"/><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en.wikipedia.org/wiki/Industry_in_Brazil"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programminghistorian.org/en/lessons/creating-apis-with-python-and-flask" TargetMode="Externa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localhost:8888/notebooks/OneDrive/Great%20Learning/rasa2/SafeBot_Code_Base_Multi_label_2.ipynb" TargetMode="External"/><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en.wikipedia.org/wiki/Statistical_classification" TargetMode="External"/><Relationship Id="rId111" Type="http://schemas.openxmlformats.org/officeDocument/2006/relationships/hyperlink" Target="https://rasa.com/docs/rasa/connectors/slack/" TargetMode="External"/><Relationship Id="rId132" Type="http://schemas.openxmlformats.org/officeDocument/2006/relationships/image" Target="media/image93.png"/><Relationship Id="rId15" Type="http://schemas.openxmlformats.org/officeDocument/2006/relationships/image" Target="media/image6.png"/><Relationship Id="rId36" Type="http://schemas.openxmlformats.org/officeDocument/2006/relationships/image" Target="media/image23.png"/><Relationship Id="rId57" Type="http://schemas.microsoft.com/office/2007/relationships/hdphoto" Target="media/hdphoto3.wdp"/><Relationship Id="rId106" Type="http://schemas.openxmlformats.org/officeDocument/2006/relationships/hyperlink" Target="https://rasa.com/docs/rasa/installation/" TargetMode="External"/><Relationship Id="rId127" Type="http://schemas.openxmlformats.org/officeDocument/2006/relationships/hyperlink" Target="https://github.com/CSNLP2G2/CSNLP2G2.git" TargetMode="External"/><Relationship Id="rId10" Type="http://schemas.openxmlformats.org/officeDocument/2006/relationships/endnotes" Target="endnotes.xml"/><Relationship Id="rId31" Type="http://schemas.openxmlformats.org/officeDocument/2006/relationships/image" Target="media/image19.jpe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towardsdatascience.com/creating-restful-apis-using-flask-and-python-655bad51b2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en.wikipedia.org/wiki/Regression_analysis" TargetMode="External"/><Relationship Id="rId112" Type="http://schemas.openxmlformats.org/officeDocument/2006/relationships/image" Target="media/image88.png"/><Relationship Id="rId133" Type="http://schemas.openxmlformats.org/officeDocument/2006/relationships/image" Target="media/image94.png"/></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ach\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4127b7c33569ea63/Great%20Learning/12%20Capstone/model%20comap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'[model comaprison.xlsx]Sheet1'!$D$5</c:f>
              <c:strCache>
                <c:ptCount val="1"/>
                <c:pt idx="0">
                  <c:v>Test Accuracy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0"/>
            <c:invertIfNegative val="0"/>
            <c:bubble3D val="0"/>
            <c:spPr>
              <a:solidFill>
                <a:srgbClr val="92D05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01F-4A71-A2F0-6B9E9BBE1684}"/>
              </c:ext>
            </c:extLst>
          </c:dPt>
          <c:dPt>
            <c:idx val="1"/>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01F-4A71-A2F0-6B9E9BBE1684}"/>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01F-4A71-A2F0-6B9E9BBE1684}"/>
              </c:ext>
            </c:extLst>
          </c:dPt>
          <c:dPt>
            <c:idx val="3"/>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01F-4A71-A2F0-6B9E9BBE1684}"/>
              </c:ext>
            </c:extLst>
          </c:dPt>
          <c:dPt>
            <c:idx val="4"/>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A01F-4A71-A2F0-6B9E9BBE1684}"/>
              </c:ext>
            </c:extLst>
          </c:dPt>
          <c:dPt>
            <c:idx val="5"/>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A01F-4A71-A2F0-6B9E9BBE1684}"/>
              </c:ext>
            </c:extLst>
          </c:dPt>
          <c:dPt>
            <c:idx val="6"/>
            <c:invertIfNegative val="0"/>
            <c:bubble3D val="0"/>
            <c:spPr>
              <a:solidFill>
                <a:srgbClr val="FF0000"/>
              </a:soli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A01F-4A71-A2F0-6B9E9BBE16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'[model comaprison.xlsx]Sheet1'!$C$6:$C$12</c:f>
              <c:strCache>
                <c:ptCount val="7"/>
                <c:pt idx="0">
                  <c:v>fastText</c:v>
                </c:pt>
                <c:pt idx="1">
                  <c:v>LSTM</c:v>
                </c:pt>
                <c:pt idx="2">
                  <c:v>Random Forest</c:v>
                </c:pt>
                <c:pt idx="3">
                  <c:v>Gradient Boosting</c:v>
                </c:pt>
                <c:pt idx="4">
                  <c:v>Linear SVC</c:v>
                </c:pt>
                <c:pt idx="5">
                  <c:v>Nueral Network</c:v>
                </c:pt>
                <c:pt idx="6">
                  <c:v>Logistic Regression</c:v>
                </c:pt>
              </c:strCache>
            </c:strRef>
          </c:cat>
          <c:val>
            <c:numRef>
              <c:f>'[model comaprison.xlsx]Sheet1'!$D$6:$D$12</c:f>
              <c:numCache>
                <c:formatCode>0%</c:formatCode>
                <c:ptCount val="7"/>
                <c:pt idx="0">
                  <c:v>0.7</c:v>
                </c:pt>
                <c:pt idx="1">
                  <c:v>0.49</c:v>
                </c:pt>
                <c:pt idx="2" formatCode="0.00%">
                  <c:v>0.40620000000000001</c:v>
                </c:pt>
                <c:pt idx="3" formatCode="0.00%">
                  <c:v>0.40620000000000001</c:v>
                </c:pt>
                <c:pt idx="4">
                  <c:v>0.42</c:v>
                </c:pt>
                <c:pt idx="5">
                  <c:v>0.4</c:v>
                </c:pt>
                <c:pt idx="6">
                  <c:v>0.39</c:v>
                </c:pt>
              </c:numCache>
            </c:numRef>
          </c:val>
          <c:extLst>
            <c:ext xmlns:c16="http://schemas.microsoft.com/office/drawing/2014/chart" uri="{C3380CC4-5D6E-409C-BE32-E72D297353CC}">
              <c16:uniqueId val="{0000000E-A01F-4A71-A2F0-6B9E9BBE1684}"/>
            </c:ext>
          </c:extLst>
        </c:ser>
        <c:dLbls>
          <c:showLegendKey val="0"/>
          <c:showVal val="1"/>
          <c:showCatName val="0"/>
          <c:showSerName val="0"/>
          <c:showPercent val="0"/>
          <c:showBubbleSize val="0"/>
        </c:dLbls>
        <c:gapWidth val="75"/>
        <c:shape val="box"/>
        <c:axId val="1964350543"/>
        <c:axId val="1964357615"/>
        <c:axId val="0"/>
      </c:bar3DChart>
      <c:catAx>
        <c:axId val="19643505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7615"/>
        <c:crosses val="autoZero"/>
        <c:auto val="1"/>
        <c:lblAlgn val="ctr"/>
        <c:lblOffset val="100"/>
        <c:noMultiLvlLbl val="0"/>
      </c:catAx>
      <c:valAx>
        <c:axId val="1964357615"/>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6435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58D6206A464C99B09BBB442F8B714F"/>
        <w:category>
          <w:name w:val="General"/>
          <w:gallery w:val="placeholder"/>
        </w:category>
        <w:types>
          <w:type w:val="bbPlcHdr"/>
        </w:types>
        <w:behaviors>
          <w:behavior w:val="content"/>
        </w:behaviors>
        <w:guid w:val="{C59FDC41-D46E-4EBE-AEF7-0FE9C53F938D}"/>
      </w:docPartPr>
      <w:docPartBody>
        <w:p w:rsidR="00D93F2A" w:rsidRDefault="00D93F2A">
          <w:pPr>
            <w:pStyle w:val="9358D6206A464C99B09BBB442F8B714F"/>
          </w:pPr>
          <w:r w:rsidRPr="004048B0">
            <w:rPr>
              <w:noProof/>
            </w:rPr>
            <w:t>|</w:t>
          </w:r>
        </w:p>
      </w:docPartBody>
    </w:docPart>
    <w:docPart>
      <w:docPartPr>
        <w:name w:val="FD2E5A39123A4423A19B4F17B035965A"/>
        <w:category>
          <w:name w:val="General"/>
          <w:gallery w:val="placeholder"/>
        </w:category>
        <w:types>
          <w:type w:val="bbPlcHdr"/>
        </w:types>
        <w:behaviors>
          <w:behavior w:val="content"/>
        </w:behaviors>
        <w:guid w:val="{ACB02F8D-9D7E-4649-ADE0-A0BBC903DD4A}"/>
      </w:docPartPr>
      <w:docPartBody>
        <w:p w:rsidR="00D93F2A" w:rsidRDefault="00D93F2A">
          <w:pPr>
            <w:pStyle w:val="FD2E5A39123A4423A19B4F17B035965A"/>
          </w:pPr>
          <w:r w:rsidRPr="004048B0">
            <w:t>SUMMARY</w:t>
          </w:r>
        </w:p>
      </w:docPartBody>
    </w:docPart>
    <w:docPart>
      <w:docPartPr>
        <w:name w:val="2010F2170B10467BBB5CC01A58C9AE5F"/>
        <w:category>
          <w:name w:val="General"/>
          <w:gallery w:val="placeholder"/>
        </w:category>
        <w:types>
          <w:type w:val="bbPlcHdr"/>
        </w:types>
        <w:behaviors>
          <w:behavior w:val="content"/>
        </w:behaviors>
        <w:guid w:val="{4B4D17AC-2814-401D-9337-4575F70DE7BC}"/>
      </w:docPartPr>
      <w:docPartBody>
        <w:p w:rsidR="00D93F2A" w:rsidRDefault="00D93F2A">
          <w:pPr>
            <w:pStyle w:val="2010F2170B10467BBB5CC01A58C9AE5F"/>
          </w:pPr>
          <w:r w:rsidRPr="004048B0">
            <w:t>Figure 1</w:t>
          </w:r>
        </w:p>
      </w:docPartBody>
    </w:docPart>
    <w:docPart>
      <w:docPartPr>
        <w:name w:val="97EBD564A94E480C993D9A08C5AAEAB9"/>
        <w:category>
          <w:name w:val="General"/>
          <w:gallery w:val="placeholder"/>
        </w:category>
        <w:types>
          <w:type w:val="bbPlcHdr"/>
        </w:types>
        <w:behaviors>
          <w:behavior w:val="content"/>
        </w:behaviors>
        <w:guid w:val="{EFE2CC71-D85E-4CE8-8ECF-36DD7D57D9DB}"/>
      </w:docPartPr>
      <w:docPartBody>
        <w:p w:rsidR="00D93F2A" w:rsidRDefault="00D93F2A">
          <w:pPr>
            <w:pStyle w:val="97EBD564A94E480C993D9A08C5AAEAB9"/>
          </w:pPr>
          <w:r w:rsidRPr="004048B0">
            <w:t xml:space="preserve">WHAT’S NEXT </w:t>
          </w:r>
        </w:p>
      </w:docPartBody>
    </w:docPart>
    <w:docPart>
      <w:docPartPr>
        <w:name w:val="1ACA777E775F439693B0DADDD9FFB0B2"/>
        <w:category>
          <w:name w:val="General"/>
          <w:gallery w:val="placeholder"/>
        </w:category>
        <w:types>
          <w:type w:val="bbPlcHdr"/>
        </w:types>
        <w:behaviors>
          <w:behavior w:val="content"/>
        </w:behaviors>
        <w:guid w:val="{D31EF06C-40C0-4F9E-9D2D-B8BEB0227394}"/>
      </w:docPartPr>
      <w:docPartBody>
        <w:p w:rsidR="00D93F2A" w:rsidRDefault="0022124B" w:rsidP="0022124B">
          <w:pPr>
            <w:pStyle w:val="1ACA777E775F439693B0DADDD9FFB0B2"/>
          </w:pPr>
          <w:r w:rsidRPr="004048B0">
            <w:t>Q1</w:t>
          </w:r>
        </w:p>
      </w:docPartBody>
    </w:docPart>
    <w:docPart>
      <w:docPartPr>
        <w:name w:val="F11C1BD92F5340759D9B90FC6A8C3F3D"/>
        <w:category>
          <w:name w:val="General"/>
          <w:gallery w:val="placeholder"/>
        </w:category>
        <w:types>
          <w:type w:val="bbPlcHdr"/>
        </w:types>
        <w:behaviors>
          <w:behavior w:val="content"/>
        </w:behaviors>
        <w:guid w:val="{6DD7A941-04F8-4AA5-984F-95B2FC2D90F7}"/>
      </w:docPartPr>
      <w:docPartBody>
        <w:p w:rsidR="00D93F2A" w:rsidRDefault="0022124B" w:rsidP="0022124B">
          <w:pPr>
            <w:pStyle w:val="F11C1BD92F5340759D9B90FC6A8C3F3D"/>
          </w:pPr>
          <w:r w:rsidRPr="004048B0">
            <w:t>Q2</w:t>
          </w:r>
        </w:p>
      </w:docPartBody>
    </w:docPart>
    <w:docPart>
      <w:docPartPr>
        <w:name w:val="357529B78DC643BB9E8316339275CAE2"/>
        <w:category>
          <w:name w:val="General"/>
          <w:gallery w:val="placeholder"/>
        </w:category>
        <w:types>
          <w:type w:val="bbPlcHdr"/>
        </w:types>
        <w:behaviors>
          <w:behavior w:val="content"/>
        </w:behaviors>
        <w:guid w:val="{C70A91AF-F132-4EF5-A096-D108D080CF66}"/>
      </w:docPartPr>
      <w:docPartBody>
        <w:p w:rsidR="00D93F2A" w:rsidRDefault="0022124B" w:rsidP="0022124B">
          <w:pPr>
            <w:pStyle w:val="357529B78DC643BB9E8316339275CAE2"/>
          </w:pPr>
          <w:r w:rsidRPr="004048B0">
            <w:t>Q3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Aharoni">
    <w:charset w:val="B1"/>
    <w:family w:val="auto"/>
    <w:pitch w:val="variable"/>
    <w:sig w:usb0="00000803" w:usb1="00000000" w:usb2="00000000" w:usb3="00000000" w:csb0="0000002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4B"/>
    <w:rsid w:val="0016108D"/>
    <w:rsid w:val="00177B79"/>
    <w:rsid w:val="0022124B"/>
    <w:rsid w:val="004A0D95"/>
    <w:rsid w:val="004E0D3B"/>
    <w:rsid w:val="007D5404"/>
    <w:rsid w:val="008127D3"/>
    <w:rsid w:val="008215B6"/>
    <w:rsid w:val="00844042"/>
    <w:rsid w:val="00886381"/>
    <w:rsid w:val="008E7008"/>
    <w:rsid w:val="009574D3"/>
    <w:rsid w:val="00957F94"/>
    <w:rsid w:val="00976F7C"/>
    <w:rsid w:val="00990F13"/>
    <w:rsid w:val="009A4CCA"/>
    <w:rsid w:val="00BA6B9D"/>
    <w:rsid w:val="00CD5F46"/>
    <w:rsid w:val="00D93F2A"/>
    <w:rsid w:val="00E25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9358D6206A464C99B09BBB442F8B714F">
    <w:name w:val="9358D6206A464C99B09BBB442F8B714F"/>
  </w:style>
  <w:style w:type="paragraph" w:customStyle="1" w:styleId="FD2E5A39123A4423A19B4F17B035965A">
    <w:name w:val="FD2E5A39123A4423A19B4F17B035965A"/>
  </w:style>
  <w:style w:type="paragraph" w:customStyle="1" w:styleId="2010F2170B10467BBB5CC01A58C9AE5F">
    <w:name w:val="2010F2170B10467BBB5CC01A58C9AE5F"/>
  </w:style>
  <w:style w:type="paragraph" w:customStyle="1" w:styleId="97EBD564A94E480C993D9A08C5AAEAB9">
    <w:name w:val="97EBD564A94E480C993D9A08C5AAEAB9"/>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1ACA777E775F439693B0DADDD9FFB0B2">
    <w:name w:val="1ACA777E775F439693B0DADDD9FFB0B2"/>
    <w:rsid w:val="0022124B"/>
  </w:style>
  <w:style w:type="paragraph" w:customStyle="1" w:styleId="F11C1BD92F5340759D9B90FC6A8C3F3D">
    <w:name w:val="F11C1BD92F5340759D9B90FC6A8C3F3D"/>
    <w:rsid w:val="0022124B"/>
  </w:style>
  <w:style w:type="paragraph" w:customStyle="1" w:styleId="357529B78DC643BB9E8316339275CAE2">
    <w:name w:val="357529B78DC643BB9E8316339275CAE2"/>
    <w:rsid w:val="002212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33</Pages>
  <Words>4688</Words>
  <Characters>26722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2021-10-30T07:12:00Z</dcterms:created>
  <dcterms:modified xsi:type="dcterms:W3CDTF">2021-10-30T13:55:00Z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