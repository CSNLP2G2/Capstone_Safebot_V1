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Next</w:t>
          </w:r>
          <w:r w:rsidRPr="001570DE">
            <w:rPr>
              <w:sz w:val="24"/>
              <w:szCs w:val="24"/>
            </w:rPr>
            <w:t xml:space="preserve"> ?</w:t>
          </w:r>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r w:rsidRPr="001570DE">
            <w:rPr>
              <w:sz w:val="24"/>
              <w:szCs w:val="24"/>
            </w:rPr>
            <w:t>f</w:t>
          </w:r>
          <w:r w:rsidR="00EF4327" w:rsidRPr="001570DE">
            <w:rPr>
              <w:sz w:val="24"/>
              <w:szCs w:val="24"/>
            </w:rPr>
            <w:t>astText</w:t>
          </w:r>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Deployment Startegy</w:t>
          </w:r>
          <w:r w:rsidRPr="001570DE">
            <w:rPr>
              <w:sz w:val="24"/>
              <w:szCs w:val="24"/>
            </w:rPr>
            <w:ptab w:relativeTo="margin" w:alignment="right" w:leader="dot"/>
          </w:r>
          <w:r w:rsidRPr="001570DE">
            <w:rPr>
              <w:b/>
              <w:bCs/>
              <w:sz w:val="24"/>
              <w:szCs w:val="24"/>
            </w:rPr>
            <w:t>25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144E6FCA" w:rsid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02346EA" w14:textId="51861EBF" w:rsidR="005653F4" w:rsidRPr="005653F4" w:rsidRDefault="005653F4" w:rsidP="005653F4">
          <w:pPr>
            <w:pStyle w:val="TOC1"/>
            <w:rPr>
              <w:b/>
              <w:bCs/>
              <w:sz w:val="24"/>
              <w:szCs w:val="24"/>
            </w:rPr>
          </w:pPr>
          <w:r>
            <w:rPr>
              <w:b/>
              <w:bCs/>
              <w:sz w:val="24"/>
              <w:szCs w:val="24"/>
            </w:rPr>
            <w:t>Integration Touchpoints</w:t>
          </w:r>
          <w:r w:rsidRPr="001570DE">
            <w:rPr>
              <w:sz w:val="24"/>
              <w:szCs w:val="24"/>
            </w:rPr>
            <w:ptab w:relativeTo="margin" w:alignment="right" w:leader="dot"/>
          </w:r>
          <w:r w:rsidRPr="005653F4">
            <w:rPr>
              <w:b/>
              <w:bCs/>
              <w:sz w:val="24"/>
              <w:szCs w:val="24"/>
            </w:rPr>
            <w:t>30</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27C7DB47" w14:textId="39340776" w:rsidR="005653F4" w:rsidRPr="005653F4" w:rsidRDefault="007143BF" w:rsidP="005653F4">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sdtContent>
    </w:sdt>
    <w:p w14:paraId="5CC17559" w14:textId="3133B587" w:rsidR="00EA4D0A" w:rsidRDefault="00EA4D0A" w:rsidP="005653F4">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Kiran Bobba</w:t>
                                  </w:r>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Kiran Bobba</w:t>
                            </w:r>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A90372"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453CBA" w:rsidRDefault="00F177BB" w:rsidP="00F177BB">
            <w:pPr>
              <w:pStyle w:val="NormalBold"/>
              <w:rPr>
                <w:sz w:val="28"/>
                <w:szCs w:val="28"/>
              </w:rPr>
            </w:pPr>
            <w:r w:rsidRPr="00453CBA">
              <w:rPr>
                <w:sz w:val="28"/>
                <w:szCs w:val="28"/>
              </w:rPr>
              <w:t>There is an emerging need in the current industrial sector to find a solution for the increase in r</w:t>
            </w:r>
            <w:r w:rsidR="00183CFB" w:rsidRPr="00453CBA">
              <w:rPr>
                <w:sz w:val="28"/>
                <w:szCs w:val="28"/>
              </w:rPr>
              <w:t>e</w:t>
            </w:r>
            <w:r w:rsidRPr="00453CBA">
              <w:rPr>
                <w:sz w:val="28"/>
                <w:szCs w:val="28"/>
              </w:rPr>
              <w:t xml:space="preserve">cent </w:t>
            </w:r>
            <w:r w:rsidR="00183CFB" w:rsidRPr="00453CBA">
              <w:rPr>
                <w:sz w:val="28"/>
                <w:szCs w:val="28"/>
              </w:rPr>
              <w:t>i</w:t>
            </w:r>
            <w:r w:rsidRPr="00453CBA">
              <w:rPr>
                <w:sz w:val="28"/>
                <w:szCs w:val="28"/>
              </w:rPr>
              <w:t>njuries/accidents in plants</w:t>
            </w:r>
            <w:r w:rsidR="00183CFB" w:rsidRPr="00453CBA">
              <w:rPr>
                <w:sz w:val="28"/>
                <w:szCs w:val="28"/>
              </w:rPr>
              <w:t>. There are cases of death which has also been registered.</w:t>
            </w:r>
          </w:p>
          <w:p w14:paraId="591955B0" w14:textId="77777777" w:rsidR="00183CFB" w:rsidRPr="00453CBA" w:rsidRDefault="00183CFB" w:rsidP="00F177BB">
            <w:pPr>
              <w:pStyle w:val="NormalBold"/>
              <w:rPr>
                <w:sz w:val="28"/>
                <w:szCs w:val="28"/>
              </w:rPr>
            </w:pPr>
          </w:p>
          <w:p w14:paraId="28FDE228" w14:textId="7D787666" w:rsidR="00183CFB" w:rsidRPr="004048B0" w:rsidRDefault="00183CFB" w:rsidP="00F177BB">
            <w:pPr>
              <w:pStyle w:val="NormalBold"/>
            </w:pPr>
            <w:r w:rsidRPr="00453CBA">
              <w:rPr>
                <w:sz w:val="28"/>
                <w:szCs w:val="28"/>
              </w:rPr>
              <w:t>The industry is in dire need of a solution for it’s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2AA8110E" w:rsidR="00765B92" w:rsidRDefault="00B1585E" w:rsidP="007F603A">
            <w:pPr>
              <w:pStyle w:val="ListParagraph"/>
              <w:numPr>
                <w:ilvl w:val="0"/>
                <w:numId w:val="4"/>
              </w:numPr>
            </w:pPr>
            <w:r>
              <w:t xml:space="preserve">The </w:t>
            </w:r>
            <w:r w:rsidR="00A2015D">
              <w:t xml:space="preserve">chatbot </w:t>
            </w:r>
            <w:r>
              <w:t xml:space="preserve">will be used as </w:t>
            </w:r>
            <w:r w:rsidR="00453CBA">
              <w:t>a</w:t>
            </w:r>
            <w:r>
              <w:t xml:space="preserve"> guide for the customer, employee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A90372"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7CAB4F43" w:rsidR="006624D2" w:rsidRDefault="006624D2" w:rsidP="00C17936">
            <w:r>
              <w:t xml:space="preserve">We started using N Gram, Univariate </w:t>
            </w:r>
            <w:r w:rsidR="002437E2">
              <w:t>and</w:t>
            </w:r>
            <w:r>
              <w:t xml:space="preserve"> Bivariate and time series analysis to decide on the type, </w:t>
            </w:r>
            <w:r w:rsidR="00453CBA">
              <w:t>trend,</w:t>
            </w:r>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50CCCD6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r w:rsidR="00453CBA" w:rsidRPr="00595820">
              <w:t>So,</w:t>
            </w:r>
            <w:r w:rsidRPr="00595820">
              <w:t xml:space="preserve"> there are no outliers in the 'Date' column.</w:t>
            </w:r>
          </w:p>
          <w:p w14:paraId="74EFEA9A" w14:textId="08084104" w:rsidR="00812AC0" w:rsidRPr="00595820" w:rsidRDefault="00812AC0" w:rsidP="007F603A">
            <w:pPr>
              <w:pStyle w:val="ListParagraph"/>
              <w:numPr>
                <w:ilvl w:val="0"/>
                <w:numId w:val="2"/>
              </w:numPr>
            </w:pPr>
            <w:r w:rsidRPr="00595820">
              <w:t xml:space="preserve">There are 12 Local cities where manufacturing plant is </w:t>
            </w:r>
            <w:r w:rsidR="00453CBA" w:rsidRPr="00595820">
              <w:t>located,</w:t>
            </w:r>
            <w:r w:rsidRPr="00595820">
              <w:t xml:space="preserve"> and </w:t>
            </w:r>
            <w:r w:rsidR="00453CBA" w:rsidRPr="00595820">
              <w:t>its</w:t>
            </w:r>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A90372"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A90372"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A90372"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A90372"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Most possible cases of accident has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lastRenderedPageBreak/>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Most accidents involved the hands of the persons involved from which we can draw a statement that operation procedure well define can definitely impose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equipment-related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The severity of the Potential Accident Level are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r w:rsidRPr="00786C2A">
              <w:rPr>
                <w:sz w:val="20"/>
                <w:szCs w:val="20"/>
              </w:rPr>
              <w:t>FastText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well-suited to classifying, processing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60E6D5D4"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r>
              <w:t xml:space="preserve">Wordgrams, hierarchical softmax and Multi </w:t>
            </w:r>
            <w:r w:rsidR="00453CBA">
              <w:t>label (</w:t>
            </w:r>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564BB982" w:rsidR="00FB454E" w:rsidRPr="00741C11" w:rsidRDefault="00FB454E" w:rsidP="007F603A">
            <w:pPr>
              <w:pStyle w:val="ListParagraph"/>
              <w:numPr>
                <w:ilvl w:val="0"/>
                <w:numId w:val="18"/>
              </w:numPr>
            </w:pPr>
            <w:r w:rsidRPr="00741C11">
              <w:t xml:space="preserve">With </w:t>
            </w:r>
            <w:r w:rsidR="00453CBA" w:rsidRPr="00741C11">
              <w:t>WordNGrams</w:t>
            </w:r>
            <w:r w:rsidR="00453CBA">
              <w:t>:</w:t>
            </w:r>
            <w:r w:rsidR="00741C11">
              <w:t xml:space="preserve"> a</w:t>
            </w:r>
            <w:r w:rsidRPr="00741C11">
              <w:t xml:space="preserve">dding more than '1' Wordgram </w:t>
            </w:r>
            <w:r w:rsidR="008833EA" w:rsidRPr="00741C11">
              <w:t>decreasing</w:t>
            </w:r>
            <w:r w:rsidRPr="00741C11">
              <w:t xml:space="preserve"> the accuracy so No effect or improvement adding wordgram hyperparameter</w:t>
            </w:r>
          </w:p>
          <w:p w14:paraId="4D9B4ED7" w14:textId="77777777" w:rsidR="00C63BE3" w:rsidRPr="00C63BE3" w:rsidRDefault="00C63BE3" w:rsidP="00C63BE3">
            <w:pPr>
              <w:pStyle w:val="ListParagraph"/>
              <w:rPr>
                <w:b/>
                <w:bCs/>
              </w:rPr>
            </w:pPr>
            <w:r w:rsidRPr="00C63BE3">
              <w:rPr>
                <w:b/>
                <w:bCs/>
              </w:rPr>
              <w:t>So far FastText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4E8A1546" w:rsidR="008750E2" w:rsidRDefault="008750E2" w:rsidP="008750E2">
            <w:r>
              <w:t xml:space="preserve">LSTM networks are well-suited to classifying, </w:t>
            </w:r>
            <w:r w:rsidR="00453CBA">
              <w:t>processing,</w:t>
            </w:r>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1A002224" w:rsidR="002C5CD8" w:rsidRDefault="002C5CD8" w:rsidP="007F603A">
            <w:pPr>
              <w:pStyle w:val="ListParagraph"/>
              <w:numPr>
                <w:ilvl w:val="0"/>
                <w:numId w:val="19"/>
              </w:numPr>
            </w:pPr>
            <w:r>
              <w:t xml:space="preserve">Steps </w:t>
            </w:r>
            <w:r w:rsidR="00361271">
              <w:t>used :</w:t>
            </w:r>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68124E75" w:rsidR="00F97046" w:rsidRDefault="00361271" w:rsidP="007F603A">
            <w:pPr>
              <w:pStyle w:val="ListParagraph"/>
              <w:numPr>
                <w:ilvl w:val="0"/>
                <w:numId w:val="20"/>
              </w:numPr>
            </w:pPr>
            <w:r w:rsidRPr="00F97046">
              <w:t>Dense (</w:t>
            </w:r>
            <w:r w:rsidR="00F97046" w:rsidRPr="00F97046">
              <w:t>6, activation='softmax')</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2E3078A8" w:rsidR="00457611" w:rsidRDefault="00361271" w:rsidP="003E431C">
            <w:pPr>
              <w:rPr>
                <w:b/>
                <w:bCs/>
              </w:rPr>
            </w:pPr>
            <w:r w:rsidRPr="00F726DD">
              <w:rPr>
                <w:b/>
                <w:bCs/>
              </w:rPr>
              <w:t>Approach</w:t>
            </w:r>
            <w:r>
              <w:rPr>
                <w:b/>
                <w:bCs/>
              </w:rPr>
              <w:t>:</w:t>
            </w:r>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2E38A8D6" w:rsidR="0038060B" w:rsidRDefault="0038060B" w:rsidP="007F603A">
            <w:pPr>
              <w:pStyle w:val="ListParagraph"/>
              <w:numPr>
                <w:ilvl w:val="0"/>
                <w:numId w:val="19"/>
              </w:numPr>
            </w:pPr>
            <w:r>
              <w:t xml:space="preserve">Steps </w:t>
            </w:r>
            <w:r w:rsidR="00361271">
              <w:t>used:</w:t>
            </w:r>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21FD37B7" w:rsidR="008956D3" w:rsidRDefault="008956D3" w:rsidP="007F603A">
            <w:pPr>
              <w:pStyle w:val="ListParagraph"/>
              <w:numPr>
                <w:ilvl w:val="0"/>
                <w:numId w:val="20"/>
              </w:numPr>
            </w:pPr>
            <w:r>
              <w:t xml:space="preserve">Glove </w:t>
            </w:r>
            <w:r w:rsidR="00361271">
              <w:t>used:</w:t>
            </w:r>
            <w:r>
              <w:t xml:space="preserve"> </w:t>
            </w:r>
            <w:r w:rsidRPr="008956D3">
              <w:t>glove.6B.200d</w:t>
            </w:r>
          </w:p>
          <w:p w14:paraId="54F4355A" w14:textId="78DCD781" w:rsidR="004438FF" w:rsidRDefault="004438FF" w:rsidP="007F603A">
            <w:pPr>
              <w:pStyle w:val="ListParagraph"/>
              <w:numPr>
                <w:ilvl w:val="0"/>
                <w:numId w:val="21"/>
              </w:numPr>
            </w:pPr>
            <w:r>
              <w:t xml:space="preserve">Layer </w:t>
            </w:r>
            <w:r w:rsidR="00361271">
              <w:t>structure used:</w:t>
            </w:r>
          </w:p>
          <w:p w14:paraId="6AEC6215" w14:textId="0B5ABEC2" w:rsidR="004438FF" w:rsidRPr="00083AB9" w:rsidRDefault="00361271" w:rsidP="007F603A">
            <w:pPr>
              <w:pStyle w:val="ListParagraph"/>
              <w:numPr>
                <w:ilvl w:val="0"/>
                <w:numId w:val="20"/>
              </w:numPr>
            </w:pPr>
            <w:r w:rsidRPr="00083AB9">
              <w:t>Dense (</w:t>
            </w:r>
            <w:r w:rsidR="004438FF" w:rsidRPr="00083AB9">
              <w:t>100, activation='relu',</w:t>
            </w:r>
            <w:r w:rsidR="00437064" w:rsidRPr="00083AB9">
              <w:t>i</w:t>
            </w:r>
            <w:r w:rsidR="004438FF" w:rsidRPr="00083AB9">
              <w:t>nput_shape=())</w:t>
            </w:r>
          </w:p>
          <w:p w14:paraId="097B9FC4" w14:textId="4E01B67B" w:rsidR="004438FF" w:rsidRPr="00083AB9" w:rsidRDefault="00361271" w:rsidP="007F603A">
            <w:pPr>
              <w:pStyle w:val="ListParagraph"/>
              <w:numPr>
                <w:ilvl w:val="0"/>
                <w:numId w:val="20"/>
              </w:numPr>
            </w:pPr>
            <w:r w:rsidRPr="00083AB9">
              <w:t>Dropout (</w:t>
            </w:r>
            <w:r w:rsidR="004438FF" w:rsidRPr="00083AB9">
              <w:t>0.4))</w:t>
            </w:r>
          </w:p>
          <w:p w14:paraId="66ACD77A" w14:textId="265FBF55" w:rsidR="004438FF" w:rsidRPr="00083AB9" w:rsidRDefault="00361271" w:rsidP="007F603A">
            <w:pPr>
              <w:pStyle w:val="ListParagraph"/>
              <w:numPr>
                <w:ilvl w:val="0"/>
                <w:numId w:val="20"/>
              </w:numPr>
            </w:pPr>
            <w:r w:rsidRPr="00083AB9">
              <w:t>BatchNormalization (</w:t>
            </w:r>
            <w:r w:rsidR="004438FF" w:rsidRPr="00083AB9">
              <w:t>)</w:t>
            </w:r>
          </w:p>
          <w:p w14:paraId="0FD342C8" w14:textId="135555C5" w:rsidR="004438FF" w:rsidRPr="00083AB9" w:rsidRDefault="00361271" w:rsidP="007F603A">
            <w:pPr>
              <w:pStyle w:val="ListParagraph"/>
              <w:numPr>
                <w:ilvl w:val="0"/>
                <w:numId w:val="20"/>
              </w:numPr>
            </w:pPr>
            <w:r w:rsidRPr="00083AB9">
              <w:t>Dense (</w:t>
            </w:r>
            <w:r w:rsidR="004438FF" w:rsidRPr="00083AB9">
              <w:t>50, activation='relu')</w:t>
            </w:r>
          </w:p>
          <w:p w14:paraId="36B5B5DE" w14:textId="71418D07" w:rsidR="004438FF" w:rsidRPr="00083AB9" w:rsidRDefault="00361271" w:rsidP="007F603A">
            <w:pPr>
              <w:pStyle w:val="ListParagraph"/>
              <w:numPr>
                <w:ilvl w:val="0"/>
                <w:numId w:val="20"/>
              </w:numPr>
            </w:pPr>
            <w:r w:rsidRPr="00083AB9">
              <w:t>Dropout (</w:t>
            </w:r>
            <w:r w:rsidR="004438FF" w:rsidRPr="00083AB9">
              <w:t>0.4)</w:t>
            </w:r>
          </w:p>
          <w:p w14:paraId="740EDCDD" w14:textId="292A7650" w:rsidR="004438FF" w:rsidRPr="00083AB9" w:rsidRDefault="00361271" w:rsidP="007F603A">
            <w:pPr>
              <w:pStyle w:val="ListParagraph"/>
              <w:numPr>
                <w:ilvl w:val="0"/>
                <w:numId w:val="20"/>
              </w:numPr>
            </w:pPr>
            <w:r w:rsidRPr="00083AB9">
              <w:t>BatchNormalization (</w:t>
            </w:r>
            <w:r w:rsidR="004438FF" w:rsidRPr="00083AB9">
              <w:t>)</w:t>
            </w:r>
          </w:p>
          <w:p w14:paraId="793BF49B" w14:textId="2BFC1B9E" w:rsidR="004438FF" w:rsidRPr="00083AB9" w:rsidRDefault="00361271" w:rsidP="007F603A">
            <w:pPr>
              <w:pStyle w:val="ListParagraph"/>
              <w:numPr>
                <w:ilvl w:val="0"/>
                <w:numId w:val="20"/>
              </w:numPr>
            </w:pPr>
            <w:r w:rsidRPr="00083AB9">
              <w:t>Dense (</w:t>
            </w:r>
            <w:r w:rsidR="004438FF" w:rsidRPr="00083AB9">
              <w:t>25, activation='relu')</w:t>
            </w:r>
          </w:p>
          <w:p w14:paraId="0C23D4EC" w14:textId="57B6D5AF" w:rsidR="004438FF" w:rsidRPr="00083AB9" w:rsidRDefault="00361271" w:rsidP="007F603A">
            <w:pPr>
              <w:pStyle w:val="ListParagraph"/>
              <w:numPr>
                <w:ilvl w:val="0"/>
                <w:numId w:val="20"/>
              </w:numPr>
            </w:pPr>
            <w:r w:rsidRPr="00083AB9">
              <w:t>Dropout (</w:t>
            </w:r>
            <w:r w:rsidR="004438FF"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6FF07C18" w:rsidR="007E1195" w:rsidRPr="007E1195" w:rsidRDefault="007E1195" w:rsidP="003E431C">
            <w:r w:rsidRPr="007E1195">
              <w:t xml:space="preserve">Gradient boosting is a machine learning technique for regression, </w:t>
            </w:r>
            <w:r w:rsidR="00361271" w:rsidRPr="007E1195">
              <w:t>classification,</w:t>
            </w:r>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0496E14E" w:rsidR="009B0600" w:rsidRPr="0071263B" w:rsidRDefault="005354CE" w:rsidP="009B0600">
            <w:pPr>
              <w:rPr>
                <w:b/>
                <w:bCs/>
              </w:rPr>
            </w:pPr>
            <w:r>
              <w:rPr>
                <w:b/>
                <w:bCs/>
              </w:rPr>
              <w:t xml:space="preserve">Model </w:t>
            </w:r>
            <w:r w:rsidR="00361271">
              <w:rPr>
                <w:b/>
                <w:bCs/>
              </w:rPr>
              <w:t>Descriptions</w:t>
            </w:r>
            <w:r w:rsidR="00361271" w:rsidRPr="0071263B">
              <w:rPr>
                <w:b/>
                <w:bCs/>
              </w:rPr>
              <w:t>:</w:t>
            </w:r>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val_loss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559F640B" w:rsidR="00987A15" w:rsidRDefault="00987A15" w:rsidP="00987A15">
            <w:r>
              <w:t xml:space="preserve">    In </w:t>
            </w:r>
            <w:r w:rsidR="00361271">
              <w:t>Detail:</w:t>
            </w:r>
          </w:p>
          <w:p w14:paraId="08A9D17D" w14:textId="6EFC1D03" w:rsidR="00987A15" w:rsidRDefault="00987A15" w:rsidP="007F603A">
            <w:pPr>
              <w:pStyle w:val="ListParagraph"/>
              <w:numPr>
                <w:ilvl w:val="0"/>
                <w:numId w:val="13"/>
              </w:numPr>
            </w:pPr>
            <w:r>
              <w:t xml:space="preserve">We have used a Hybrid NLU based architecture that will learn your daily interactions and enhance </w:t>
            </w:r>
            <w:r w:rsidR="00361271">
              <w:t>its</w:t>
            </w:r>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10BF9066" w:rsidR="00987A15" w:rsidRDefault="00987A15" w:rsidP="007F603A">
                  <w:pPr>
                    <w:pStyle w:val="ListParagraph"/>
                    <w:numPr>
                      <w:ilvl w:val="0"/>
                      <w:numId w:val="7"/>
                    </w:numPr>
                  </w:pPr>
                  <w:r>
                    <w:t xml:space="preserve">The architectural landscape is split in 5 </w:t>
                  </w:r>
                  <w:r w:rsidR="00361271">
                    <w:t>parts:</w:t>
                  </w:r>
                </w:p>
                <w:p w14:paraId="301F2BF5" w14:textId="154A4947" w:rsidR="00987A15" w:rsidRDefault="00987A15" w:rsidP="007F603A">
                  <w:pPr>
                    <w:pStyle w:val="ListParagraph"/>
                    <w:numPr>
                      <w:ilvl w:val="0"/>
                      <w:numId w:val="14"/>
                    </w:numPr>
                  </w:pPr>
                  <w:r>
                    <w:t xml:space="preserve">The Training </w:t>
                  </w:r>
                  <w:r w:rsidR="00361271">
                    <w:t>spaces</w:t>
                  </w:r>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027181A9" w:rsidR="00987A15" w:rsidRDefault="00987A15" w:rsidP="00987A15">
                  <w:r w:rsidRPr="00E60E59">
                    <w:t xml:space="preserve">A dialogue modeler has been created with RASA </w:t>
                  </w:r>
                  <w:r>
                    <w:t xml:space="preserve">having </w:t>
                  </w:r>
                  <w:r w:rsidR="00361271">
                    <w:t>its</w:t>
                  </w:r>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3A1A0C96" w:rsidR="00987A15" w:rsidRDefault="00987A15" w:rsidP="00987A15">
                  <w:r>
                    <w:t xml:space="preserve">The final version of the BOT design out of RASA has got numerous connection </w:t>
                  </w:r>
                  <w:r w:rsidR="00361271">
                    <w:t>interfaces:</w:t>
                  </w:r>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64028886"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r w:rsidR="00361271">
                    <w:t>its</w:t>
                  </w:r>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41052905" w:rsidR="00987A15" w:rsidRDefault="00987A15" w:rsidP="007F603A">
                  <w:pPr>
                    <w:pStyle w:val="ListParagraph"/>
                    <w:numPr>
                      <w:ilvl w:val="0"/>
                      <w:numId w:val="16"/>
                    </w:numPr>
                  </w:pPr>
                  <w:r>
                    <w:t xml:space="preserve">Your data set is large, making download via FTP unwieldy or </w:t>
                  </w:r>
                  <w:r w:rsidR="00361271">
                    <w:t>resource intensive</w:t>
                  </w:r>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r>
                    <w:t>ngrok provides a real-time web UI where you can introspect all HTTP traffic running over your tunnels. Replay any request against your tunnel with one click which also helped us to see the connections and also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793C7F23" w:rsidR="00987A15" w:rsidRDefault="00987A15" w:rsidP="00987A15">
            <w:pPr>
              <w:ind w:left="720"/>
            </w:pPr>
            <w:r>
              <w:t xml:space="preserve">As we have used the SLACK platform it helped to be on the same page </w:t>
            </w:r>
            <w:r w:rsidRPr="009B7529">
              <w:t>and make decisions faster by bringing all of your work communication into one place</w:t>
            </w:r>
            <w:r>
              <w:t xml:space="preserve">. The Slack </w:t>
            </w:r>
            <w:r w:rsidR="00361271">
              <w:t>features:</w:t>
            </w:r>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 :</w:t>
            </w:r>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A90372"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A90372"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an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A90372"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r w:rsidR="00656B88">
                    <w:t>F</w:t>
                  </w:r>
                  <w:r>
                    <w:t>astText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Install FastText</w:t>
                  </w:r>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This is required as step 5 loads a saved FastText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Set working directory in SafeBot_API_Pred_Multi.py or SafeBot_API_Pred_Multi.ipynb</w:t>
                  </w:r>
                  <w:r>
                    <w:tab/>
                  </w:r>
                </w:p>
                <w:p w14:paraId="76A4B2E8" w14:textId="77777777" w:rsidR="00656B88" w:rsidRDefault="00656B88" w:rsidP="00656B88">
                  <w:pPr>
                    <w:pStyle w:val="ListParagraph"/>
                  </w:pPr>
                </w:p>
                <w:p w14:paraId="27705C34" w14:textId="768B322B" w:rsidR="00656B88" w:rsidRDefault="00656B88" w:rsidP="00661C7F">
                  <w:pPr>
                    <w:pStyle w:val="ListParagraph"/>
                    <w:numPr>
                      <w:ilvl w:val="0"/>
                      <w:numId w:val="33"/>
                    </w:numPr>
                  </w:pPr>
                  <w:r>
                    <w:t xml:space="preserve">Copy safebot_multi.bin to the working </w:t>
                  </w:r>
                  <w:r w:rsidR="00361271">
                    <w:t>directory</w:t>
                  </w:r>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Run SafeBot_API_Pred_Multi.py or SafeBot_API_Pred_Multi.ipynb</w:t>
                  </w:r>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A90372"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65D4A2F1"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r w:rsidR="00361271">
              <w:rPr>
                <w:rFonts w:ascii="Segoe UI" w:hAnsi="Segoe UI" w:cs="Segoe UI"/>
                <w:sz w:val="21"/>
                <w:szCs w:val="21"/>
              </w:rPr>
              <w:t>large, labelled</w:t>
            </w:r>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back-propagated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(Merity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its the lack of sufficient labelled text dataset </w:t>
            </w:r>
          </w:p>
          <w:p w14:paraId="6CF5A822" w14:textId="4C3BCD37"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r w:rsidR="00361271" w:rsidRPr="00E44A05">
              <w:rPr>
                <w:rFonts w:ascii="Segoe UI" w:hAnsi="Segoe UI" w:cs="Segoe UI"/>
                <w:sz w:val="21"/>
                <w:szCs w:val="21"/>
              </w:rPr>
              <w:t>), SMOT</w:t>
            </w:r>
            <w:r w:rsidRPr="00E44A05">
              <w:rPr>
                <w:rFonts w:ascii="Segoe UI" w:hAnsi="Segoe UI" w:cs="Segoe UI"/>
                <w:sz w:val="21"/>
                <w:szCs w:val="21"/>
              </w:rPr>
              <w:t xml:space="preserve"> and Auto tuning with </w:t>
            </w:r>
            <w:r w:rsidR="00361271" w:rsidRPr="00E44A05">
              <w:rPr>
                <w:rFonts w:ascii="Segoe UI" w:hAnsi="Segoe UI" w:cs="Segoe UI"/>
                <w:sz w:val="21"/>
                <w:szCs w:val="21"/>
              </w:rPr>
              <w:t>Fast Text</w:t>
            </w:r>
            <w:r w:rsidRPr="00E44A05">
              <w:rPr>
                <w:rFonts w:ascii="Segoe UI" w:hAnsi="Segoe UI" w:cs="Segoe UI"/>
                <w:sz w:val="21"/>
                <w:szCs w:val="21"/>
              </w:rPr>
              <w:t xml:space="preserve"> to improve on the model performance.</w:t>
            </w:r>
          </w:p>
          <w:p w14:paraId="274000F0" w14:textId="6F022845"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r w:rsidR="00361271" w:rsidRPr="00E44A05">
              <w:rPr>
                <w:rFonts w:ascii="Segoe UI" w:hAnsi="Segoe UI" w:cs="Segoe UI"/>
                <w:sz w:val="21"/>
                <w:szCs w:val="21"/>
              </w:rPr>
              <w:t>roadblocks</w:t>
            </w:r>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28AC820E"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r w:rsidR="00361271" w:rsidRPr="00E44A05">
              <w:rPr>
                <w:rFonts w:ascii="Segoe UI" w:hAnsi="Segoe UI" w:cs="Segoe UI"/>
                <w:sz w:val="21"/>
                <w:szCs w:val="21"/>
              </w:rPr>
              <w:t>SoftMax</w:t>
            </w:r>
            <w:r w:rsidRPr="00E44A05">
              <w:rPr>
                <w:rFonts w:ascii="Segoe UI" w:hAnsi="Segoe UI" w:cs="Segoe UI"/>
                <w:sz w:val="21"/>
                <w:szCs w:val="21"/>
              </w:rPr>
              <w:t xml:space="preserve"> layer to the architecture as </w:t>
            </w:r>
            <w:r w:rsidR="00361271" w:rsidRPr="00E44A05">
              <w:rPr>
                <w:rFonts w:ascii="Segoe UI" w:hAnsi="Segoe UI" w:cs="Segoe UI"/>
                <w:sz w:val="21"/>
                <w:szCs w:val="21"/>
              </w:rPr>
              <w:t>it’s</w:t>
            </w:r>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74467088"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w:t>
            </w:r>
            <w:r w:rsidR="00361271" w:rsidRPr="00E44A05">
              <w:rPr>
                <w:rFonts w:ascii="Segoe UI" w:hAnsi="Segoe UI" w:cs="Segoe UI"/>
                <w:sz w:val="21"/>
                <w:szCs w:val="21"/>
              </w:rPr>
              <w:t>SMOTE,</w:t>
            </w:r>
            <w:r w:rsidRPr="00E44A05">
              <w:rPr>
                <w:rFonts w:ascii="Segoe UI" w:hAnsi="Segoe UI" w:cs="Segoe UI"/>
                <w:sz w:val="21"/>
                <w:szCs w:val="21"/>
              </w:rPr>
              <w:t xml:space="preserve"> but it suffered with over fitting though the accuracies have improved </w:t>
            </w:r>
            <w:r w:rsidR="00361271" w:rsidRPr="00E44A05">
              <w:rPr>
                <w:rFonts w:ascii="Segoe UI" w:hAnsi="Segoe UI" w:cs="Segoe UI"/>
                <w:sz w:val="21"/>
                <w:szCs w:val="21"/>
              </w:rPr>
              <w:t>considerably. Further</w:t>
            </w:r>
            <w:r w:rsidRPr="00E44A05">
              <w:rPr>
                <w:rFonts w:ascii="Segoe UI" w:hAnsi="Segoe UI" w:cs="Segoe UI"/>
                <w:sz w:val="21"/>
                <w:szCs w:val="21"/>
              </w:rPr>
              <w:t xml:space="preserve"> exploration needed applying SMOTE on training data with a </w:t>
            </w:r>
            <w:r w:rsidR="00361271" w:rsidRPr="00E44A05">
              <w:rPr>
                <w:rFonts w:ascii="Segoe UI" w:hAnsi="Segoe UI" w:cs="Segoe UI"/>
                <w:sz w:val="21"/>
                <w:szCs w:val="21"/>
              </w:rPr>
              <w:t>2-step</w:t>
            </w:r>
            <w:r w:rsidRPr="00E44A05">
              <w:rPr>
                <w:rFonts w:ascii="Segoe UI" w:hAnsi="Segoe UI" w:cs="Segoe UI"/>
                <w:sz w:val="21"/>
                <w:szCs w:val="21"/>
              </w:rPr>
              <w:t xml:space="preserve"> approach i.e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6018083"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r w:rsidR="00361271" w:rsidRPr="00E44A05">
              <w:rPr>
                <w:rFonts w:ascii="Segoe UI" w:hAnsi="Segoe UI" w:cs="Segoe UI"/>
                <w:sz w:val="21"/>
                <w:szCs w:val="21"/>
              </w:rPr>
              <w:t>time,</w:t>
            </w:r>
            <w:r w:rsidRPr="00E44A05">
              <w:rPr>
                <w:rFonts w:ascii="Segoe UI" w:hAnsi="Segoe UI" w:cs="Segoe UI"/>
                <w:sz w:val="21"/>
                <w:szCs w:val="21"/>
              </w:rPr>
              <w:t xml:space="preserve"> we couldn’t make much headway in this </w:t>
            </w:r>
            <w:r w:rsidR="00361271" w:rsidRPr="00E44A05">
              <w:rPr>
                <w:rFonts w:ascii="Segoe UI" w:hAnsi="Segoe UI" w:cs="Segoe UI"/>
                <w:sz w:val="21"/>
                <w:szCs w:val="21"/>
              </w:rPr>
              <w:t>area,</w:t>
            </w:r>
            <w:r w:rsidRPr="00E44A05">
              <w:rPr>
                <w:rFonts w:ascii="Segoe UI" w:hAnsi="Segoe UI" w:cs="Segoe UI"/>
                <w:sz w:val="21"/>
                <w:szCs w:val="21"/>
              </w:rPr>
              <w:t xml:space="preserve"> and this needs further exploration so that Fast Text’s hyper parameters auto tuning can be perfectly implemented</w:t>
            </w:r>
            <w:r w:rsidR="0084296F">
              <w:rPr>
                <w:rFonts w:ascii="Segoe UI" w:hAnsi="Segoe UI" w:cs="Segoe UI"/>
                <w:sz w:val="21"/>
                <w:szCs w:val="21"/>
              </w:rPr>
              <w:t>.</w:t>
            </w:r>
          </w:p>
          <w:p w14:paraId="2087275B" w14:textId="26546EB1"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r w:rsidR="00361271">
              <w:rPr>
                <w:rFonts w:ascii="Segoe UI" w:hAnsi="Segoe UI" w:cs="Segoe UI"/>
                <w:sz w:val="21"/>
                <w:szCs w:val="21"/>
              </w:rPr>
              <w:t>limitation</w:t>
            </w:r>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noProof/>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6F763A03" w14:textId="5097761E" w:rsidR="00CC62F9" w:rsidRDefault="00CC62F9" w:rsidP="00CC62F9">
            <w:pPr>
              <w:pStyle w:val="NormalWeb"/>
              <w:shd w:val="clear" w:color="auto" w:fill="FFFFFF"/>
              <w:spacing w:before="0" w:beforeAutospacing="0" w:after="240" w:afterAutospacing="0"/>
              <w:rPr>
                <w:rFonts w:ascii="Segoe UI" w:hAnsi="Segoe UI" w:cs="Segoe UI"/>
                <w:b/>
                <w:bCs/>
                <w:sz w:val="21"/>
                <w:szCs w:val="21"/>
              </w:rPr>
            </w:pPr>
            <w:r w:rsidRPr="004048B0">
              <w:rPr>
                <w:noProof/>
                <w:lang w:eastAsia="en-AU"/>
              </w:rPr>
              <w:lastRenderedPageBreak/>
              <w:drawing>
                <wp:anchor distT="0" distB="0" distL="114300" distR="114300" simplePos="0" relativeHeight="251686400" behindDoc="0" locked="0" layoutInCell="1" allowOverlap="1" wp14:anchorId="5D9B4F76" wp14:editId="2A4457A8">
                  <wp:simplePos x="0" y="0"/>
                  <wp:positionH relativeFrom="column">
                    <wp:posOffset>0</wp:posOffset>
                  </wp:positionH>
                  <wp:positionV relativeFrom="paragraph">
                    <wp:posOffset>3175</wp:posOffset>
                  </wp:positionV>
                  <wp:extent cx="2286000" cy="222740"/>
                  <wp:effectExtent l="0" t="0" r="0" b="6350"/>
                  <wp:wrapNone/>
                  <wp:docPr id="160" name="Graphic 1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p w14:paraId="1FFDD091" w14:textId="6222E348" w:rsidR="000237A0" w:rsidRPr="006F1FB1" w:rsidRDefault="00CC62F9" w:rsidP="00CC62F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b/>
                <w:bCs/>
                <w:noProof/>
                <w:sz w:val="21"/>
                <w:szCs w:val="21"/>
              </w:rPr>
              <w:drawing>
                <wp:inline distT="0" distB="0" distL="0" distR="0" wp14:anchorId="26F80DBD" wp14:editId="543DCE5F">
                  <wp:extent cx="6656070" cy="36248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61048" cy="3627608"/>
                          </a:xfrm>
                          <a:prstGeom prst="rect">
                            <a:avLst/>
                          </a:prstGeom>
                          <a:noFill/>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0A9ACB9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We exactly stumbled upon this aspect as we had mere 425 records of dataset with class imbalance and with poor data quality and after all the EDA and balancing techniques being applied we believe its the limited size of data that’s not giving expected better </w:t>
      </w:r>
      <w:r w:rsidR="00361271" w:rsidRPr="00E44A05">
        <w:rPr>
          <w:rFonts w:ascii="Segoe UI" w:eastAsia="Times New Roman" w:hAnsi="Segoe UI" w:cs="Segoe UI"/>
          <w:sz w:val="21"/>
          <w:szCs w:val="21"/>
          <w:lang w:val="en-IN" w:eastAsia="en-IN"/>
        </w:rPr>
        <w:t>results (</w:t>
      </w:r>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162348B3"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fastText architecture gave an aggregated accuracy of </w:t>
      </w:r>
      <w:r w:rsidR="00361271">
        <w:rPr>
          <w:rFonts w:ascii="Segoe UI" w:eastAsia="Times New Roman" w:hAnsi="Segoe UI" w:cs="Segoe UI"/>
          <w:sz w:val="21"/>
          <w:szCs w:val="21"/>
          <w:lang w:val="en-IN" w:eastAsia="en-IN"/>
        </w:rPr>
        <w:t>70</w:t>
      </w:r>
      <w:r w:rsidR="00361271" w:rsidRPr="0076123C">
        <w:rPr>
          <w:rFonts w:ascii="Segoe UI" w:eastAsia="Times New Roman" w:hAnsi="Segoe UI" w:cs="Segoe UI"/>
          <w:sz w:val="21"/>
          <w:szCs w:val="21"/>
          <w:lang w:val="en-IN" w:eastAsia="en-IN"/>
        </w:rPr>
        <w:t>.00% and</w:t>
      </w:r>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5504A81A"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The challenge at hand is that we do not have a large dataset, Our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69AC526A"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w:t>
      </w:r>
      <w:r w:rsidR="00361271" w:rsidRPr="00F57723">
        <w:rPr>
          <w:rFonts w:ascii="Segoe UI" w:eastAsia="Times New Roman" w:hAnsi="Segoe UI" w:cs="Segoe UI"/>
          <w:sz w:val="21"/>
          <w:szCs w:val="21"/>
          <w:lang w:val="en-IN" w:eastAsia="en-IN"/>
        </w:rPr>
        <w:t>large, labelled</w:t>
      </w:r>
      <w:r w:rsidRPr="00F57723">
        <w:rPr>
          <w:rFonts w:ascii="Segoe UI" w:eastAsia="Times New Roman" w:hAnsi="Segoe UI" w:cs="Segoe UI"/>
          <w:sz w:val="21"/>
          <w:szCs w:val="21"/>
          <w:lang w:val="en-IN" w:eastAsia="en-IN"/>
        </w:rPr>
        <w:t xml:space="preserve"> text datasets. Most of the </w:t>
      </w:r>
      <w:r w:rsidR="00361271" w:rsidRPr="00F57723">
        <w:rPr>
          <w:rFonts w:ascii="Segoe UI" w:eastAsia="Times New Roman" w:hAnsi="Segoe UI" w:cs="Segoe UI"/>
          <w:sz w:val="21"/>
          <w:szCs w:val="21"/>
          <w:lang w:val="en-IN" w:eastAsia="en-IN"/>
        </w:rPr>
        <w:t>labelled</w:t>
      </w:r>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51162703" w:rsidR="00F57723" w:rsidRPr="005F2552" w:rsidRDefault="00F57723" w:rsidP="005F2552">
      <w:pPr>
        <w:rPr>
          <w:rFonts w:ascii="Segoe UI" w:eastAsia="Times New Roman" w:hAnsi="Segoe UI" w:cs="Segoe UI"/>
          <w:b/>
          <w:bCs/>
          <w:sz w:val="21"/>
          <w:szCs w:val="21"/>
          <w:u w:val="single"/>
          <w:lang w:val="en-IN" w:eastAsia="en-IN"/>
        </w:rPr>
      </w:pPr>
      <w:r w:rsidRPr="005F2552">
        <w:rPr>
          <w:rFonts w:ascii="Segoe UI" w:eastAsia="Times New Roman" w:hAnsi="Segoe UI" w:cs="Segoe UI"/>
          <w:b/>
          <w:bCs/>
          <w:sz w:val="21"/>
          <w:szCs w:val="21"/>
          <w:u w:val="single"/>
          <w:lang w:val="en-IN" w:eastAsia="en-IN"/>
        </w:rPr>
        <w:t xml:space="preserve">However we did </w:t>
      </w:r>
      <w:r w:rsidR="00361271" w:rsidRPr="005F2552">
        <w:rPr>
          <w:rFonts w:ascii="Segoe UI" w:eastAsia="Times New Roman" w:hAnsi="Segoe UI" w:cs="Segoe UI"/>
          <w:b/>
          <w:bCs/>
          <w:sz w:val="21"/>
          <w:szCs w:val="21"/>
          <w:u w:val="single"/>
          <w:lang w:val="en-IN" w:eastAsia="en-IN"/>
        </w:rPr>
        <w:t>implement</w:t>
      </w:r>
      <w:r w:rsidRPr="005F2552">
        <w:rPr>
          <w:rFonts w:ascii="Segoe UI" w:eastAsia="Times New Roman" w:hAnsi="Segoe UI" w:cs="Segoe UI"/>
          <w:b/>
          <w:bCs/>
          <w:sz w:val="21"/>
          <w:szCs w:val="21"/>
          <w:u w:val="single"/>
          <w:lang w:val="en-IN" w:eastAsia="en-IN"/>
        </w:rPr>
        <w:t xml:space="preserve"> SMOT(synthetic minority oversampling technique) and below were the results.</w:t>
      </w:r>
    </w:p>
    <w:p w14:paraId="6578C3DB" w14:textId="7F39EE22"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3DFF3E2F" w14:textId="032C2867" w:rsidR="00F57723" w:rsidRPr="005F2552" w:rsidRDefault="005F2552" w:rsidP="005F2552">
      <w:pPr>
        <w:pStyle w:val="NoSpacing"/>
        <w:rPr>
          <w:rFonts w:ascii="Courier New" w:hAnsi="Courier New" w:cs="Courier New"/>
          <w:b/>
          <w:bCs/>
          <w:u w:val="single"/>
        </w:rPr>
      </w:pPr>
      <w:r>
        <w:rPr>
          <w:rFonts w:ascii="Courier New" w:hAnsi="Courier New" w:cs="Courier New"/>
          <w:b/>
          <w:bCs/>
          <w:u w:val="single"/>
        </w:rPr>
        <w:t>C</w:t>
      </w:r>
      <w:r w:rsidR="00F57723" w:rsidRPr="005F2552">
        <w:rPr>
          <w:rFonts w:ascii="Courier New" w:hAnsi="Courier New" w:cs="Courier New"/>
          <w:b/>
          <w:bCs/>
          <w:u w:val="single"/>
        </w:rPr>
        <w:t>lassification_report-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lastRenderedPageBreak/>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FastText's auto Hyper parameters tuning and realized it not only needs higher compute capability as our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r>
              <w:rPr>
                <w:b w:val="0"/>
                <w:bCs w:val="0"/>
                <w:color w:val="000000" w:themeColor="text1"/>
              </w:rPr>
              <w:t>Sl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A90372"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00953371"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RASA Slack INtegration</w:t>
            </w:r>
          </w:p>
        </w:tc>
        <w:tc>
          <w:tcPr>
            <w:tcW w:w="6826" w:type="dxa"/>
          </w:tcPr>
          <w:p w14:paraId="510495F9" w14:textId="0B5BF3BE" w:rsidR="00953371" w:rsidRPr="000932B5" w:rsidRDefault="00A90372"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00953371"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HEROKU deplyment</w:t>
            </w:r>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A90372"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00953371"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A90372"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00953371"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A90372"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00953371"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A90372"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00953371"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A90372"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00953371"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A90372"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00953371" w:rsidRPr="000932B5">
                <w:rPr>
                  <w:rStyle w:val="Hyperlink"/>
                  <w:i/>
                  <w:iCs/>
                  <w:color w:val="7B2F3D" w:themeColor="accent1" w:themeShade="BF"/>
                </w:rPr>
                <w:t>https://www.kaggle.com/ihmstefanini/industrial-safety-and-health-analytics-database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A90372"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00953371"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A90372"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00953371"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1DC48A7A" w:rsidR="00755EEE" w:rsidRPr="001F5812" w:rsidRDefault="00415F9A" w:rsidP="00755EEE">
            <w:pPr>
              <w:cnfStyle w:val="100000000000" w:firstRow="1" w:lastRow="0" w:firstColumn="0" w:lastColumn="0" w:oddVBand="0" w:evenVBand="0" w:oddHBand="0" w:evenHBand="0" w:firstRowFirstColumn="0" w:firstRowLastColumn="0" w:lastRowFirstColumn="0" w:lastRowLastColumn="0"/>
              <w:rPr>
                <w:rStyle w:val="Hyperlink"/>
              </w:rPr>
            </w:pPr>
            <w:r w:rsidRPr="00415F9A">
              <w:rPr>
                <w:rStyle w:val="Hyperlink"/>
                <w:sz w:val="18"/>
                <w:szCs w:val="18"/>
              </w:rPr>
              <w:t>https://github.com/sandudec/SAFEBOT.git</w:t>
            </w:r>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A90372"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7" w:history="1">
              <w:r w:rsidR="00755EEE" w:rsidRPr="00755EEE">
                <w:rPr>
                  <w:rStyle w:val="Hyperlink"/>
                  <w:b/>
                  <w:bCs/>
                  <w:sz w:val="18"/>
                  <w:szCs w:val="18"/>
                </w:rPr>
                <w:t>https://drive.google.com/drive/folders/1g9Xy9Z0WyjuHOU6n8QtdWxhS2nPRo8cH?usp=sharing</w:t>
              </w:r>
            </w:hyperlink>
          </w:p>
        </w:tc>
      </w:tr>
      <w:tr w:rsidR="0013753B" w14:paraId="7C13B01B"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7E5C7BC2" w14:textId="0C9CFE0D" w:rsidR="0013753B" w:rsidRDefault="0013753B" w:rsidP="00755EEE">
            <w:pPr>
              <w:rPr>
                <w:b/>
                <w:bCs/>
                <w:color w:val="000000" w:themeColor="text1"/>
              </w:rPr>
            </w:pPr>
            <w:r>
              <w:rPr>
                <w:b/>
                <w:bCs/>
                <w:color w:val="000000" w:themeColor="text1"/>
              </w:rPr>
              <w:t>Slack Channel</w:t>
            </w:r>
          </w:p>
        </w:tc>
        <w:tc>
          <w:tcPr>
            <w:tcW w:w="7439" w:type="dxa"/>
          </w:tcPr>
          <w:p w14:paraId="3D04CC05" w14:textId="2E7190AC" w:rsidR="0013753B" w:rsidRDefault="0013753B" w:rsidP="00755EEE">
            <w:pPr>
              <w:cnfStyle w:val="000000000000" w:firstRow="0" w:lastRow="0" w:firstColumn="0" w:lastColumn="0" w:oddVBand="0" w:evenVBand="0" w:oddHBand="0" w:evenHBand="0" w:firstRowFirstColumn="0" w:firstRowLastColumn="0" w:lastRowFirstColumn="0" w:lastRowLastColumn="0"/>
            </w:pPr>
            <w:r w:rsidRPr="0013753B">
              <w:rPr>
                <w:rStyle w:val="Hyperlink"/>
                <w:b/>
                <w:bCs/>
                <w:sz w:val="18"/>
                <w:szCs w:val="18"/>
              </w:rPr>
              <w:t>https://capstonenlpchatbot.slack.com/archives/D02EK2ZDJA3</w:t>
            </w:r>
          </w:p>
        </w:tc>
      </w:tr>
    </w:tbl>
    <w:p w14:paraId="5E8C01A2" w14:textId="3C277AD8" w:rsidR="00755EEE" w:rsidRDefault="00755EEE" w:rsidP="007C566A">
      <w:pPr>
        <w:jc w:val="center"/>
        <w:rPr>
          <w:b/>
          <w:bCs/>
          <w:color w:val="000000" w:themeColor="text1"/>
        </w:rPr>
      </w:pPr>
    </w:p>
    <w:p w14:paraId="41ED0B91" w14:textId="230EC31B" w:rsidR="00295274" w:rsidRDefault="00295274" w:rsidP="007C566A">
      <w:pPr>
        <w:jc w:val="center"/>
        <w:rPr>
          <w:b/>
          <w:bCs/>
          <w:color w:val="000000" w:themeColor="text1"/>
        </w:rPr>
      </w:pPr>
    </w:p>
    <w:p w14:paraId="085FACEB" w14:textId="597964A3" w:rsidR="00302DA2" w:rsidRDefault="00302DA2" w:rsidP="007C566A">
      <w:pPr>
        <w:jc w:val="center"/>
        <w:rPr>
          <w:b/>
          <w:bCs/>
          <w:color w:val="000000" w:themeColor="text1"/>
        </w:rPr>
      </w:pPr>
    </w:p>
    <w:p w14:paraId="21169852" w14:textId="77777777" w:rsidR="00302DA2" w:rsidRDefault="00302DA2" w:rsidP="007C566A">
      <w:pPr>
        <w:jc w:val="center"/>
        <w:rPr>
          <w:b/>
          <w:bCs/>
          <w:color w:val="000000" w:themeColor="text1"/>
        </w:rPr>
      </w:pPr>
    </w:p>
    <w:p w14:paraId="385D2999" w14:textId="05153FF5" w:rsidR="00295274" w:rsidRDefault="00295274" w:rsidP="005C0663">
      <w:pPr>
        <w:rPr>
          <w:b/>
          <w:bCs/>
          <w:color w:val="000000" w:themeColor="text1"/>
        </w:rPr>
      </w:pPr>
    </w:p>
    <w:p w14:paraId="1B435BDE" w14:textId="02282087" w:rsidR="001F5812" w:rsidRDefault="001F5812" w:rsidP="005C0663">
      <w:pPr>
        <w:rPr>
          <w:b/>
          <w:bCs/>
          <w:color w:val="000000" w:themeColor="text1"/>
        </w:rPr>
      </w:pPr>
    </w:p>
    <w:p w14:paraId="5741A358" w14:textId="77777777" w:rsidR="001F5812" w:rsidRDefault="001F5812" w:rsidP="005C0663">
      <w:pPr>
        <w:rPr>
          <w:b/>
          <w:bCs/>
          <w:color w:val="000000" w:themeColor="text1"/>
        </w:rPr>
      </w:pPr>
    </w:p>
    <w:p w14:paraId="625627D7" w14:textId="1E4355F9" w:rsidR="00295274" w:rsidRDefault="00295274" w:rsidP="007C566A">
      <w:pPr>
        <w:jc w:val="cente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28"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44D2368A"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29">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0"/>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55"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0"/>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">
                <v:shape id="3D Model 207" o:spid="_x0000_s1047" type="#_x0000_t75" alt="&quot;&quot;" style="position:absolute;left:4040;top:17362;width:73004;height:872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">
                  <v:imagedata r:id="rId131"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63388" w14:textId="77777777" w:rsidR="00A90372" w:rsidRDefault="00A90372" w:rsidP="006B633A">
      <w:r>
        <w:separator/>
      </w:r>
    </w:p>
  </w:endnote>
  <w:endnote w:type="continuationSeparator" w:id="0">
    <w:p w14:paraId="2DD3295D" w14:textId="77777777" w:rsidR="00A90372" w:rsidRDefault="00A90372"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EC067" w14:textId="77777777" w:rsidR="00A90372" w:rsidRDefault="00A90372" w:rsidP="006B633A">
      <w:r>
        <w:separator/>
      </w:r>
    </w:p>
  </w:footnote>
  <w:footnote w:type="continuationSeparator" w:id="0">
    <w:p w14:paraId="0E719746" w14:textId="77777777" w:rsidR="00A90372" w:rsidRDefault="00A90372"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3753B"/>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812"/>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02DA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1271"/>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431C"/>
    <w:rsid w:val="003E65B2"/>
    <w:rsid w:val="003F082A"/>
    <w:rsid w:val="003F1069"/>
    <w:rsid w:val="003F594C"/>
    <w:rsid w:val="003F62CE"/>
    <w:rsid w:val="00400995"/>
    <w:rsid w:val="004048B0"/>
    <w:rsid w:val="00407C34"/>
    <w:rsid w:val="00410678"/>
    <w:rsid w:val="00415CB4"/>
    <w:rsid w:val="00415F9A"/>
    <w:rsid w:val="00416563"/>
    <w:rsid w:val="00417D0A"/>
    <w:rsid w:val="00424C2C"/>
    <w:rsid w:val="004261B8"/>
    <w:rsid w:val="004305EF"/>
    <w:rsid w:val="004314C6"/>
    <w:rsid w:val="00432B09"/>
    <w:rsid w:val="0043454B"/>
    <w:rsid w:val="00435701"/>
    <w:rsid w:val="00436A1C"/>
    <w:rsid w:val="00437064"/>
    <w:rsid w:val="0043758D"/>
    <w:rsid w:val="00440F75"/>
    <w:rsid w:val="004438FF"/>
    <w:rsid w:val="00450F88"/>
    <w:rsid w:val="004534B7"/>
    <w:rsid w:val="00453CBA"/>
    <w:rsid w:val="00455B63"/>
    <w:rsid w:val="00455E2B"/>
    <w:rsid w:val="00457611"/>
    <w:rsid w:val="00457AA0"/>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653F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0372"/>
    <w:rsid w:val="00A91F1F"/>
    <w:rsid w:val="00A97B44"/>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62F9"/>
    <w:rsid w:val="00CC71C8"/>
    <w:rsid w:val="00CD6CD2"/>
    <w:rsid w:val="00CD786A"/>
    <w:rsid w:val="00CD7F84"/>
    <w:rsid w:val="00CE0C0C"/>
    <w:rsid w:val="00CE4FC8"/>
    <w:rsid w:val="00CF30CB"/>
    <w:rsid w:val="00CF4CE8"/>
    <w:rsid w:val="00D12DA8"/>
    <w:rsid w:val="00D12FBB"/>
    <w:rsid w:val="00D1516A"/>
    <w:rsid w:val="00D224D1"/>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AD2"/>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microsoft.com/office/2017/06/relationships/model3d" Target="media/model3d1.glb"/><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drive.google.com/drive/folders/1g9Xy9Z0WyjuHOU6n8QtdWxhS2nPRo8cH?usp=sharing"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0179BF"/>
    <w:rsid w:val="0016108D"/>
    <w:rsid w:val="00177B79"/>
    <w:rsid w:val="0022124B"/>
    <w:rsid w:val="004A0D95"/>
    <w:rsid w:val="004E0D3B"/>
    <w:rsid w:val="007D5404"/>
    <w:rsid w:val="008127D3"/>
    <w:rsid w:val="008215B6"/>
    <w:rsid w:val="00844042"/>
    <w:rsid w:val="00886381"/>
    <w:rsid w:val="008E7008"/>
    <w:rsid w:val="00914FEC"/>
    <w:rsid w:val="009574D3"/>
    <w:rsid w:val="00957F94"/>
    <w:rsid w:val="00976F7C"/>
    <w:rsid w:val="00990F13"/>
    <w:rsid w:val="009A4CCA"/>
    <w:rsid w:val="009D666F"/>
    <w:rsid w:val="00BA6B9D"/>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33</Pages>
  <Words>4673</Words>
  <Characters>26641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